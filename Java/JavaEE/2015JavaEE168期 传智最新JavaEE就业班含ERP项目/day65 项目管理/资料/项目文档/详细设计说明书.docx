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81477" w:rsidRDefault="002D1F13">
      <w:pPr>
        <w:spacing w:line="360" w:lineRule="auto"/>
        <w:jc w:val="center"/>
        <w:rPr>
          <w:rFonts w:ascii="Arial" w:eastAsia="楷体_GB2312" w:hAnsi="Arial"/>
          <w:b/>
          <w:sz w:val="20"/>
          <w:szCs w:val="20"/>
        </w:rPr>
      </w:pPr>
      <w:r>
        <w:rPr>
          <w:rFonts w:ascii="宋体" w:hAnsi="宋体"/>
          <w:b/>
          <w:noProof/>
          <w:sz w:val="20"/>
        </w:rPr>
        <mc:AlternateContent>
          <mc:Choice Requires="wpg">
            <w:drawing>
              <wp:anchor distT="0" distB="0" distL="114300" distR="114300" simplePos="0" relativeHeight="251657216" behindDoc="0" locked="0" layoutInCell="1" allowOverlap="1">
                <wp:simplePos x="0" y="0"/>
                <wp:positionH relativeFrom="column">
                  <wp:posOffset>-21590</wp:posOffset>
                </wp:positionH>
                <wp:positionV relativeFrom="paragraph">
                  <wp:posOffset>133350</wp:posOffset>
                </wp:positionV>
                <wp:extent cx="5799455" cy="98425"/>
                <wp:effectExtent l="0" t="0" r="29845" b="15875"/>
                <wp:wrapNone/>
                <wp:docPr id="18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9455" cy="98425"/>
                          <a:chOff x="0" y="0"/>
                          <a:chExt cx="8340" cy="120"/>
                        </a:xfrm>
                      </wpg:grpSpPr>
                      <wps:wsp>
                        <wps:cNvPr id="188" name="Line 3"/>
                        <wps:cNvCnPr/>
                        <wps:spPr bwMode="auto">
                          <a:xfrm>
                            <a:off x="0" y="0"/>
                            <a:ext cx="834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4"/>
                        <wps:cNvCnPr/>
                        <wps:spPr bwMode="auto">
                          <a:xfrm>
                            <a:off x="0" y="120"/>
                            <a:ext cx="8340" cy="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AD8C6B" id="Group 2" o:spid="_x0000_s1026" style="position:absolute;left:0;text-align:left;margin-left:-1.7pt;margin-top:10.5pt;width:456.65pt;height:7.75pt;z-index:251657216" coordsize="83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">
                <v:line id="Line 3" o:spid="_x0000_s1027" style="position:absolute;visibility:visible;mso-wrap-style:square" from="0,0" to="83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" strokeweight="1.5pt"/>
                <v:line id="Line 4" o:spid="_x0000_s1028" style="position:absolute;visibility:visible;mso-wrap-style:square" from="0,120" to="8340,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" strokeweight="4.5pt"/>
              </v:group>
            </w:pict>
          </mc:Fallback>
        </mc:AlternateContent>
      </w:r>
    </w:p>
    <w:p w:rsidR="00C81477" w:rsidRDefault="00C81477">
      <w:pPr>
        <w:spacing w:line="360" w:lineRule="auto"/>
        <w:jc w:val="center"/>
        <w:rPr>
          <w:rFonts w:ascii="Arial" w:eastAsia="楷体_GB2312" w:hAnsi="Arial"/>
          <w:b/>
          <w:sz w:val="52"/>
        </w:rPr>
      </w:pPr>
      <w:r>
        <w:rPr>
          <w:rFonts w:ascii="Arial" w:eastAsia="楷体_GB2312" w:hAnsi="Arial" w:hint="eastAsia"/>
          <w:b/>
          <w:sz w:val="52"/>
        </w:rPr>
        <w:t>详细设计说明书</w:t>
      </w:r>
    </w:p>
    <w:p w:rsidR="00C81477" w:rsidRDefault="00C81477">
      <w:pPr>
        <w:rPr>
          <w:rFonts w:eastAsia="楷体_GB2312"/>
          <w:sz w:val="20"/>
        </w:rPr>
      </w:pPr>
    </w:p>
    <w:p w:rsidR="00C81477" w:rsidRDefault="00C81477">
      <w:pPr>
        <w:jc w:val="center"/>
        <w:rPr>
          <w:rFonts w:eastAsia="楷体_GB2312"/>
          <w:sz w:val="20"/>
        </w:rPr>
      </w:pPr>
    </w:p>
    <w:p w:rsidR="00C81477" w:rsidRDefault="00C81477">
      <w:pPr>
        <w:jc w:val="center"/>
        <w:rPr>
          <w:rFonts w:eastAsia="楷体_GB2312"/>
          <w:sz w:val="20"/>
        </w:rPr>
      </w:pPr>
    </w:p>
    <w:p w:rsidR="00C81477" w:rsidRDefault="00C81477">
      <w:pPr>
        <w:jc w:val="center"/>
        <w:rPr>
          <w:rFonts w:eastAsia="楷体_GB2312"/>
          <w:sz w:val="20"/>
        </w:rPr>
      </w:pPr>
    </w:p>
    <w:p w:rsidR="00F20B47" w:rsidRDefault="00F20B47">
      <w:pPr>
        <w:jc w:val="center"/>
        <w:rPr>
          <w:rFonts w:eastAsia="楷体_GB2312"/>
          <w:sz w:val="20"/>
        </w:rPr>
      </w:pPr>
    </w:p>
    <w:p w:rsidR="00F20B47" w:rsidRDefault="00F20B47">
      <w:pPr>
        <w:jc w:val="center"/>
        <w:rPr>
          <w:rFonts w:eastAsia="楷体_GB2312"/>
          <w:sz w:val="20"/>
        </w:rPr>
      </w:pPr>
    </w:p>
    <w:p w:rsidR="00C81477" w:rsidRDefault="00C81477">
      <w:pPr>
        <w:jc w:val="center"/>
        <w:rPr>
          <w:rFonts w:eastAsia="楷体_GB2312"/>
          <w:sz w:val="20"/>
        </w:rPr>
      </w:pPr>
    </w:p>
    <w:p w:rsidR="00F20B47" w:rsidRDefault="00F20B47">
      <w:pPr>
        <w:jc w:val="center"/>
        <w:rPr>
          <w:rFonts w:eastAsia="楷体_GB2312"/>
          <w:sz w:val="20"/>
        </w:rPr>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2"/>
        <w:gridCol w:w="4297"/>
        <w:gridCol w:w="1484"/>
        <w:gridCol w:w="1904"/>
      </w:tblGrid>
      <w:tr w:rsidR="00C81477">
        <w:tc>
          <w:tcPr>
            <w:tcW w:w="1442" w:type="dxa"/>
          </w:tcPr>
          <w:p w:rsidR="00C81477" w:rsidRDefault="00C81477">
            <w:pPr>
              <w:jc w:val="center"/>
              <w:rPr>
                <w:rFonts w:eastAsia="楷体_GB2312"/>
                <w:sz w:val="20"/>
              </w:rPr>
            </w:pPr>
            <w:r>
              <w:rPr>
                <w:rFonts w:eastAsia="楷体_GB2312" w:hint="eastAsia"/>
                <w:sz w:val="20"/>
              </w:rPr>
              <w:t>编写</w:t>
            </w:r>
          </w:p>
        </w:tc>
        <w:tc>
          <w:tcPr>
            <w:tcW w:w="4297" w:type="dxa"/>
          </w:tcPr>
          <w:p w:rsidR="00C81477" w:rsidRDefault="00C81477">
            <w:pPr>
              <w:jc w:val="center"/>
              <w:rPr>
                <w:rFonts w:eastAsia="楷体_GB2312"/>
                <w:sz w:val="20"/>
              </w:rPr>
            </w:pPr>
          </w:p>
        </w:tc>
        <w:tc>
          <w:tcPr>
            <w:tcW w:w="1484" w:type="dxa"/>
          </w:tcPr>
          <w:p w:rsidR="00C81477" w:rsidRDefault="00C81477">
            <w:pPr>
              <w:jc w:val="center"/>
              <w:rPr>
                <w:rFonts w:eastAsia="楷体_GB2312"/>
                <w:sz w:val="20"/>
              </w:rPr>
            </w:pPr>
            <w:r>
              <w:rPr>
                <w:rFonts w:eastAsia="楷体_GB2312" w:hint="eastAsia"/>
                <w:sz w:val="20"/>
              </w:rPr>
              <w:t>编写时间</w:t>
            </w:r>
          </w:p>
        </w:tc>
        <w:tc>
          <w:tcPr>
            <w:tcW w:w="1904" w:type="dxa"/>
          </w:tcPr>
          <w:p w:rsidR="00C81477" w:rsidRDefault="00C81477">
            <w:pPr>
              <w:jc w:val="center"/>
              <w:rPr>
                <w:rFonts w:eastAsia="楷体_GB2312"/>
                <w:sz w:val="20"/>
              </w:rPr>
            </w:pPr>
          </w:p>
        </w:tc>
      </w:tr>
      <w:tr w:rsidR="00C81477">
        <w:tc>
          <w:tcPr>
            <w:tcW w:w="1442" w:type="dxa"/>
          </w:tcPr>
          <w:p w:rsidR="00C81477" w:rsidRDefault="00C81477">
            <w:pPr>
              <w:jc w:val="center"/>
              <w:rPr>
                <w:rFonts w:eastAsia="楷体_GB2312"/>
                <w:sz w:val="20"/>
              </w:rPr>
            </w:pPr>
            <w:r>
              <w:rPr>
                <w:rFonts w:eastAsia="楷体_GB2312" w:hint="eastAsia"/>
                <w:sz w:val="20"/>
              </w:rPr>
              <w:t>审核</w:t>
            </w:r>
          </w:p>
        </w:tc>
        <w:tc>
          <w:tcPr>
            <w:tcW w:w="4297" w:type="dxa"/>
          </w:tcPr>
          <w:p w:rsidR="00C81477" w:rsidRDefault="00C81477">
            <w:pPr>
              <w:jc w:val="center"/>
              <w:rPr>
                <w:rFonts w:eastAsia="楷体_GB2312"/>
                <w:sz w:val="20"/>
              </w:rPr>
            </w:pPr>
          </w:p>
        </w:tc>
        <w:tc>
          <w:tcPr>
            <w:tcW w:w="1484" w:type="dxa"/>
          </w:tcPr>
          <w:p w:rsidR="00C81477" w:rsidRDefault="00C81477">
            <w:pPr>
              <w:jc w:val="center"/>
              <w:rPr>
                <w:rFonts w:eastAsia="楷体_GB2312"/>
                <w:sz w:val="20"/>
              </w:rPr>
            </w:pPr>
            <w:r>
              <w:rPr>
                <w:rFonts w:eastAsia="楷体_GB2312" w:hint="eastAsia"/>
                <w:sz w:val="20"/>
              </w:rPr>
              <w:t>审核时间</w:t>
            </w:r>
          </w:p>
        </w:tc>
        <w:tc>
          <w:tcPr>
            <w:tcW w:w="1904" w:type="dxa"/>
          </w:tcPr>
          <w:p w:rsidR="00C81477" w:rsidRDefault="00C81477">
            <w:pPr>
              <w:jc w:val="center"/>
              <w:rPr>
                <w:rFonts w:eastAsia="楷体_GB2312"/>
                <w:sz w:val="20"/>
              </w:rPr>
            </w:pPr>
          </w:p>
        </w:tc>
      </w:tr>
      <w:tr w:rsidR="00C81477">
        <w:trPr>
          <w:cantSplit/>
        </w:trPr>
        <w:tc>
          <w:tcPr>
            <w:tcW w:w="1442" w:type="dxa"/>
          </w:tcPr>
          <w:p w:rsidR="00C81477" w:rsidRDefault="00C81477">
            <w:pPr>
              <w:jc w:val="center"/>
              <w:rPr>
                <w:rFonts w:eastAsia="楷体_GB2312"/>
                <w:sz w:val="20"/>
              </w:rPr>
            </w:pPr>
            <w:r>
              <w:rPr>
                <w:rFonts w:eastAsia="楷体_GB2312" w:hint="eastAsia"/>
                <w:sz w:val="20"/>
              </w:rPr>
              <w:t>文档版本</w:t>
            </w:r>
          </w:p>
        </w:tc>
        <w:tc>
          <w:tcPr>
            <w:tcW w:w="7685" w:type="dxa"/>
            <w:gridSpan w:val="3"/>
          </w:tcPr>
          <w:p w:rsidR="00C81477" w:rsidRDefault="00C81477">
            <w:pPr>
              <w:jc w:val="center"/>
              <w:rPr>
                <w:rFonts w:eastAsia="楷体_GB2312"/>
                <w:color w:val="FF0000"/>
                <w:sz w:val="20"/>
              </w:rPr>
            </w:pPr>
          </w:p>
        </w:tc>
      </w:tr>
    </w:tbl>
    <w:p w:rsidR="00C81477" w:rsidRDefault="00C81477">
      <w:pPr>
        <w:widowControl/>
        <w:spacing w:before="240"/>
        <w:jc w:val="center"/>
        <w:rPr>
          <w:b/>
        </w:rPr>
      </w:pPr>
    </w:p>
    <w:p w:rsidR="00C81477" w:rsidRDefault="00C81477">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rPr>
          <w:b/>
        </w:rPr>
      </w:pPr>
    </w:p>
    <w:p w:rsidR="00DE5CA1" w:rsidRDefault="00DE5CA1">
      <w:pPr>
        <w:jc w:val="center"/>
      </w:pPr>
    </w:p>
    <w:p w:rsidR="00C81477" w:rsidRDefault="00C81477">
      <w:pPr>
        <w:jc w:val="center"/>
      </w:pPr>
    </w:p>
    <w:p w:rsidR="00C81477" w:rsidRDefault="00C81477">
      <w:pPr>
        <w:jc w:val="center"/>
      </w:pPr>
    </w:p>
    <w:p w:rsidR="00C81477" w:rsidRDefault="00C81477">
      <w:pPr>
        <w:jc w:val="center"/>
        <w:rPr>
          <w:rFonts w:eastAsia="楷体_GB2312"/>
        </w:rPr>
        <w:sectPr w:rsidR="00C81477">
          <w:footerReference w:type="even" r:id="rId8"/>
          <w:footerReference w:type="first" r:id="rId9"/>
          <w:type w:val="nextColumn"/>
          <w:pgSz w:w="11907" w:h="16840"/>
          <w:pgMar w:top="1701" w:right="1134" w:bottom="1134" w:left="1134" w:header="851" w:footer="992" w:gutter="567"/>
          <w:pgBorders w:display="firstPage">
            <w:top w:val="single" w:sz="4" w:space="1" w:color="auto"/>
            <w:left w:val="single" w:sz="4" w:space="1" w:color="auto"/>
            <w:bottom w:val="single" w:sz="4" w:space="1" w:color="auto"/>
            <w:right w:val="single" w:sz="4" w:space="1" w:color="auto"/>
          </w:pgBorders>
          <w:cols w:space="720"/>
          <w:docGrid w:type="lines" w:linePitch="312"/>
        </w:sectPr>
      </w:pPr>
    </w:p>
    <w:p w:rsidR="00C81477" w:rsidRDefault="00C81477">
      <w:pPr>
        <w:jc w:val="center"/>
        <w:rPr>
          <w:b/>
          <w:sz w:val="32"/>
        </w:rPr>
      </w:pPr>
      <w:r>
        <w:rPr>
          <w:rFonts w:hint="eastAsia"/>
          <w:b/>
          <w:sz w:val="32"/>
        </w:rPr>
        <w:t>文档修订记录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6"/>
        <w:gridCol w:w="900"/>
        <w:gridCol w:w="4220"/>
        <w:gridCol w:w="1077"/>
        <w:gridCol w:w="977"/>
        <w:gridCol w:w="1333"/>
      </w:tblGrid>
      <w:tr w:rsidR="00C81477">
        <w:trPr>
          <w:cantSplit/>
          <w:trHeight w:val="262"/>
          <w:jc w:val="center"/>
        </w:trPr>
        <w:tc>
          <w:tcPr>
            <w:tcW w:w="1326" w:type="dxa"/>
            <w:vAlign w:val="center"/>
          </w:tcPr>
          <w:p w:rsidR="00C81477" w:rsidRDefault="00C81477">
            <w:pPr>
              <w:jc w:val="center"/>
              <w:rPr>
                <w:b/>
              </w:rPr>
            </w:pPr>
            <w:r>
              <w:rPr>
                <w:rFonts w:hint="eastAsia"/>
                <w:b/>
              </w:rPr>
              <w:t>日期</w:t>
            </w:r>
          </w:p>
        </w:tc>
        <w:tc>
          <w:tcPr>
            <w:tcW w:w="900" w:type="dxa"/>
            <w:vAlign w:val="center"/>
          </w:tcPr>
          <w:p w:rsidR="00C81477" w:rsidRDefault="00C81477">
            <w:pPr>
              <w:jc w:val="center"/>
              <w:rPr>
                <w:b/>
              </w:rPr>
            </w:pPr>
            <w:r>
              <w:rPr>
                <w:rFonts w:hint="eastAsia"/>
                <w:b/>
              </w:rPr>
              <w:t>版本号</w:t>
            </w:r>
          </w:p>
        </w:tc>
        <w:tc>
          <w:tcPr>
            <w:tcW w:w="4220" w:type="dxa"/>
            <w:vAlign w:val="center"/>
          </w:tcPr>
          <w:p w:rsidR="00C81477" w:rsidRDefault="00C81477">
            <w:pPr>
              <w:jc w:val="center"/>
              <w:rPr>
                <w:b/>
              </w:rPr>
            </w:pPr>
            <w:r>
              <w:rPr>
                <w:rFonts w:hint="eastAsia"/>
                <w:b/>
              </w:rPr>
              <w:t>描述</w:t>
            </w:r>
          </w:p>
        </w:tc>
        <w:tc>
          <w:tcPr>
            <w:tcW w:w="1077" w:type="dxa"/>
            <w:vAlign w:val="center"/>
          </w:tcPr>
          <w:p w:rsidR="00C81477" w:rsidRDefault="00C81477">
            <w:pPr>
              <w:jc w:val="center"/>
              <w:rPr>
                <w:b/>
              </w:rPr>
            </w:pPr>
            <w:r>
              <w:rPr>
                <w:rFonts w:hint="eastAsia"/>
                <w:b/>
              </w:rPr>
              <w:t>著者</w:t>
            </w:r>
          </w:p>
        </w:tc>
        <w:tc>
          <w:tcPr>
            <w:tcW w:w="977" w:type="dxa"/>
            <w:vAlign w:val="center"/>
          </w:tcPr>
          <w:p w:rsidR="00C81477" w:rsidRDefault="00C81477">
            <w:pPr>
              <w:jc w:val="center"/>
              <w:rPr>
                <w:b/>
              </w:rPr>
            </w:pPr>
            <w:r>
              <w:rPr>
                <w:rFonts w:hint="eastAsia"/>
                <w:b/>
              </w:rPr>
              <w:t>审阅者</w:t>
            </w:r>
          </w:p>
        </w:tc>
        <w:tc>
          <w:tcPr>
            <w:tcW w:w="1333" w:type="dxa"/>
            <w:vAlign w:val="center"/>
          </w:tcPr>
          <w:p w:rsidR="00C81477" w:rsidRDefault="00C81477">
            <w:pPr>
              <w:jc w:val="center"/>
              <w:rPr>
                <w:b/>
              </w:rPr>
            </w:pPr>
            <w:r>
              <w:rPr>
                <w:rFonts w:hint="eastAsia"/>
                <w:b/>
              </w:rPr>
              <w:t>日期</w:t>
            </w:r>
          </w:p>
        </w:tc>
      </w:tr>
      <w:tr w:rsidR="00C81477">
        <w:trPr>
          <w:cantSplit/>
          <w:trHeight w:val="489"/>
          <w:jc w:val="center"/>
        </w:trPr>
        <w:tc>
          <w:tcPr>
            <w:tcW w:w="1326" w:type="dxa"/>
            <w:vAlign w:val="center"/>
          </w:tcPr>
          <w:p w:rsidR="00C81477" w:rsidRDefault="00C81477">
            <w:pPr>
              <w:jc w:val="center"/>
              <w:rPr>
                <w:color w:val="FF0000"/>
              </w:rPr>
            </w:pPr>
            <w:r>
              <w:rPr>
                <w:color w:val="FF0000"/>
              </w:rPr>
              <w:t>X</w:t>
            </w:r>
            <w:r>
              <w:rPr>
                <w:rFonts w:hint="eastAsia"/>
                <w:color w:val="FF0000"/>
              </w:rPr>
              <w:t>xxxxx</w:t>
            </w:r>
          </w:p>
        </w:tc>
        <w:tc>
          <w:tcPr>
            <w:tcW w:w="900" w:type="dxa"/>
            <w:vAlign w:val="center"/>
          </w:tcPr>
          <w:p w:rsidR="00C81477" w:rsidRDefault="00C81477">
            <w:pPr>
              <w:jc w:val="center"/>
              <w:rPr>
                <w:color w:val="FF0000"/>
              </w:rPr>
            </w:pPr>
            <w:r>
              <w:rPr>
                <w:rFonts w:hint="eastAsia"/>
                <w:color w:val="FF0000"/>
              </w:rPr>
              <w:t>V1.0</w:t>
            </w:r>
          </w:p>
        </w:tc>
        <w:tc>
          <w:tcPr>
            <w:tcW w:w="4220" w:type="dxa"/>
            <w:vAlign w:val="center"/>
          </w:tcPr>
          <w:p w:rsidR="00C81477" w:rsidRDefault="00C81477">
            <w:r>
              <w:rPr>
                <w:rFonts w:hint="eastAsia"/>
              </w:rPr>
              <w:t>创建文档</w:t>
            </w:r>
          </w:p>
        </w:tc>
        <w:tc>
          <w:tcPr>
            <w:tcW w:w="1077" w:type="dxa"/>
            <w:vAlign w:val="center"/>
          </w:tcPr>
          <w:p w:rsidR="00C81477" w:rsidRDefault="00C81477"/>
        </w:tc>
        <w:tc>
          <w:tcPr>
            <w:tcW w:w="977" w:type="dxa"/>
            <w:vAlign w:val="center"/>
          </w:tcPr>
          <w:p w:rsidR="00C81477" w:rsidRDefault="00C81477"/>
        </w:tc>
        <w:tc>
          <w:tcPr>
            <w:tcW w:w="1333" w:type="dxa"/>
            <w:vAlign w:val="center"/>
          </w:tcPr>
          <w:p w:rsidR="00C81477" w:rsidRDefault="00C81477">
            <w:pPr>
              <w:jc w:val="center"/>
              <w:rPr>
                <w:color w:val="FF0000"/>
              </w:rPr>
            </w:pPr>
            <w:r>
              <w:rPr>
                <w:color w:val="FF0000"/>
              </w:rPr>
              <w:t>X</w:t>
            </w:r>
            <w:r>
              <w:rPr>
                <w:rFonts w:hint="eastAsia"/>
                <w:color w:val="FF0000"/>
              </w:rPr>
              <w:t>xxxxx</w:t>
            </w:r>
          </w:p>
        </w:tc>
      </w:tr>
      <w:tr w:rsidR="00C81477">
        <w:trPr>
          <w:cantSplit/>
          <w:trHeight w:val="489"/>
          <w:jc w:val="center"/>
        </w:trPr>
        <w:tc>
          <w:tcPr>
            <w:tcW w:w="1326" w:type="dxa"/>
            <w:vAlign w:val="center"/>
          </w:tcPr>
          <w:p w:rsidR="00C81477" w:rsidRDefault="00C81477">
            <w:pPr>
              <w:jc w:val="center"/>
              <w:rPr>
                <w:color w:val="FF0000"/>
              </w:rPr>
            </w:pPr>
            <w:r>
              <w:rPr>
                <w:color w:val="FF0000"/>
              </w:rPr>
              <w:t>X</w:t>
            </w:r>
            <w:r>
              <w:rPr>
                <w:rFonts w:hint="eastAsia"/>
                <w:color w:val="FF0000"/>
              </w:rPr>
              <w:t>xxxxx</w:t>
            </w:r>
          </w:p>
        </w:tc>
        <w:tc>
          <w:tcPr>
            <w:tcW w:w="900" w:type="dxa"/>
            <w:vAlign w:val="center"/>
          </w:tcPr>
          <w:p w:rsidR="00C81477" w:rsidRDefault="00C81477">
            <w:pPr>
              <w:jc w:val="center"/>
              <w:rPr>
                <w:color w:val="FF0000"/>
              </w:rPr>
            </w:pPr>
            <w:r>
              <w:rPr>
                <w:rFonts w:hint="eastAsia"/>
                <w:color w:val="FF0000"/>
              </w:rPr>
              <w:t>V1.0</w:t>
            </w:r>
          </w:p>
        </w:tc>
        <w:tc>
          <w:tcPr>
            <w:tcW w:w="4220" w:type="dxa"/>
            <w:vAlign w:val="center"/>
          </w:tcPr>
          <w:p w:rsidR="00C81477" w:rsidRDefault="00C81477">
            <w:r>
              <w:rPr>
                <w:rFonts w:hint="eastAsia"/>
              </w:rPr>
              <w:t>修正文档部分内容</w:t>
            </w:r>
          </w:p>
        </w:tc>
        <w:tc>
          <w:tcPr>
            <w:tcW w:w="1077" w:type="dxa"/>
            <w:vAlign w:val="center"/>
          </w:tcPr>
          <w:p w:rsidR="00C81477" w:rsidRDefault="00C81477"/>
        </w:tc>
        <w:tc>
          <w:tcPr>
            <w:tcW w:w="977" w:type="dxa"/>
            <w:vAlign w:val="center"/>
          </w:tcPr>
          <w:p w:rsidR="00C81477" w:rsidRDefault="00C81477"/>
        </w:tc>
        <w:tc>
          <w:tcPr>
            <w:tcW w:w="1333" w:type="dxa"/>
            <w:vAlign w:val="center"/>
          </w:tcPr>
          <w:p w:rsidR="00C81477" w:rsidRDefault="00C81477">
            <w:pPr>
              <w:jc w:val="center"/>
              <w:rPr>
                <w:color w:val="FF0000"/>
              </w:rPr>
            </w:pPr>
            <w:r>
              <w:rPr>
                <w:color w:val="FF0000"/>
              </w:rPr>
              <w:t>X</w:t>
            </w:r>
            <w:r>
              <w:rPr>
                <w:rFonts w:hint="eastAsia"/>
                <w:color w:val="FF0000"/>
              </w:rPr>
              <w:t>xxxxx</w:t>
            </w:r>
          </w:p>
        </w:tc>
      </w:tr>
      <w:tr w:rsidR="00C81477">
        <w:trPr>
          <w:cantSplit/>
          <w:trHeight w:val="489"/>
          <w:jc w:val="center"/>
        </w:trPr>
        <w:tc>
          <w:tcPr>
            <w:tcW w:w="1326" w:type="dxa"/>
            <w:vAlign w:val="center"/>
          </w:tcPr>
          <w:p w:rsidR="00C81477" w:rsidRDefault="00C81477">
            <w:pPr>
              <w:jc w:val="center"/>
            </w:pPr>
          </w:p>
        </w:tc>
        <w:tc>
          <w:tcPr>
            <w:tcW w:w="900" w:type="dxa"/>
            <w:vAlign w:val="center"/>
          </w:tcPr>
          <w:p w:rsidR="00C81477" w:rsidRDefault="00C81477">
            <w:pPr>
              <w:jc w:val="center"/>
            </w:pPr>
          </w:p>
        </w:tc>
        <w:tc>
          <w:tcPr>
            <w:tcW w:w="4220" w:type="dxa"/>
            <w:vAlign w:val="center"/>
          </w:tcPr>
          <w:p w:rsidR="00C81477" w:rsidRDefault="00C81477"/>
        </w:tc>
        <w:tc>
          <w:tcPr>
            <w:tcW w:w="1077" w:type="dxa"/>
            <w:vAlign w:val="center"/>
          </w:tcPr>
          <w:p w:rsidR="00C81477" w:rsidRDefault="00C81477">
            <w:pPr>
              <w:jc w:val="center"/>
            </w:pPr>
          </w:p>
        </w:tc>
        <w:tc>
          <w:tcPr>
            <w:tcW w:w="977" w:type="dxa"/>
            <w:vAlign w:val="center"/>
          </w:tcPr>
          <w:p w:rsidR="00C81477" w:rsidRDefault="00C81477">
            <w:pPr>
              <w:jc w:val="center"/>
            </w:pPr>
          </w:p>
        </w:tc>
        <w:tc>
          <w:tcPr>
            <w:tcW w:w="1333" w:type="dxa"/>
            <w:vAlign w:val="center"/>
          </w:tcPr>
          <w:p w:rsidR="00C81477" w:rsidRDefault="00C81477">
            <w:pPr>
              <w:jc w:val="center"/>
            </w:pPr>
          </w:p>
        </w:tc>
      </w:tr>
      <w:tr w:rsidR="00C81477">
        <w:trPr>
          <w:cantSplit/>
          <w:trHeight w:val="489"/>
          <w:jc w:val="center"/>
        </w:trPr>
        <w:tc>
          <w:tcPr>
            <w:tcW w:w="1326" w:type="dxa"/>
            <w:vAlign w:val="center"/>
          </w:tcPr>
          <w:p w:rsidR="00C81477" w:rsidRDefault="00C81477">
            <w:pPr>
              <w:jc w:val="center"/>
            </w:pPr>
          </w:p>
        </w:tc>
        <w:tc>
          <w:tcPr>
            <w:tcW w:w="900" w:type="dxa"/>
            <w:vAlign w:val="center"/>
          </w:tcPr>
          <w:p w:rsidR="00C81477" w:rsidRDefault="00C81477">
            <w:pPr>
              <w:jc w:val="center"/>
            </w:pPr>
          </w:p>
        </w:tc>
        <w:tc>
          <w:tcPr>
            <w:tcW w:w="4220" w:type="dxa"/>
            <w:vAlign w:val="center"/>
          </w:tcPr>
          <w:p w:rsidR="00C81477" w:rsidRDefault="00C81477"/>
        </w:tc>
        <w:tc>
          <w:tcPr>
            <w:tcW w:w="1077" w:type="dxa"/>
            <w:vAlign w:val="center"/>
          </w:tcPr>
          <w:p w:rsidR="00C81477" w:rsidRDefault="00C81477">
            <w:pPr>
              <w:jc w:val="center"/>
            </w:pPr>
          </w:p>
        </w:tc>
        <w:tc>
          <w:tcPr>
            <w:tcW w:w="977" w:type="dxa"/>
            <w:vAlign w:val="center"/>
          </w:tcPr>
          <w:p w:rsidR="00C81477" w:rsidRDefault="00C81477">
            <w:pPr>
              <w:jc w:val="center"/>
            </w:pPr>
          </w:p>
        </w:tc>
        <w:tc>
          <w:tcPr>
            <w:tcW w:w="1333" w:type="dxa"/>
            <w:vAlign w:val="center"/>
          </w:tcPr>
          <w:p w:rsidR="00C81477" w:rsidRDefault="00C81477">
            <w:pPr>
              <w:jc w:val="center"/>
            </w:pPr>
          </w:p>
        </w:tc>
      </w:tr>
    </w:tbl>
    <w:p w:rsidR="00C81477" w:rsidRDefault="00C81477">
      <w:pPr>
        <w:rPr>
          <w:sz w:val="24"/>
        </w:rPr>
      </w:pPr>
    </w:p>
    <w:p w:rsidR="00C81477" w:rsidRDefault="00C81477">
      <w:pPr>
        <w:jc w:val="center"/>
        <w:rPr>
          <w:b/>
          <w:bCs/>
          <w:sz w:val="44"/>
        </w:rPr>
        <w:sectPr w:rsidR="00C81477">
          <w:headerReference w:type="default" r:id="rId10"/>
          <w:footerReference w:type="default" r:id="rId11"/>
          <w:type w:val="continuous"/>
          <w:pgSz w:w="11907" w:h="16840"/>
          <w:pgMar w:top="1701" w:right="1134" w:bottom="1134" w:left="1134" w:header="851" w:footer="992" w:gutter="567"/>
          <w:pgNumType w:start="1"/>
          <w:cols w:space="720"/>
          <w:docGrid w:type="lines" w:linePitch="312"/>
        </w:sectPr>
      </w:pPr>
    </w:p>
    <w:p w:rsidR="00C81477" w:rsidRDefault="00C81477">
      <w:pPr>
        <w:jc w:val="center"/>
        <w:rPr>
          <w:b/>
          <w:bCs/>
          <w:sz w:val="44"/>
        </w:rPr>
      </w:pPr>
      <w:r>
        <w:rPr>
          <w:rFonts w:hint="eastAsia"/>
          <w:b/>
          <w:bCs/>
          <w:sz w:val="44"/>
        </w:rPr>
        <w:lastRenderedPageBreak/>
        <w:t>目录</w:t>
      </w:r>
    </w:p>
    <w:p w:rsidR="00C81477" w:rsidRDefault="00C81477"/>
    <w:bookmarkStart w:id="0" w:name="_Hlt75244213"/>
    <w:bookmarkStart w:id="1" w:name="_Hlt75248129"/>
    <w:bookmarkEnd w:id="0"/>
    <w:bookmarkEnd w:id="1"/>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r>
        <w:rPr>
          <w:rFonts w:ascii="Arial" w:hAnsi="Arial"/>
          <w:b w:val="0"/>
          <w:i/>
          <w:iCs/>
          <w:caps w:val="0"/>
          <w:vanish/>
          <w:color w:val="0000FF"/>
          <w:sz w:val="18"/>
        </w:rPr>
        <w:fldChar w:fldCharType="begin"/>
      </w:r>
      <w:r w:rsidR="00C81477">
        <w:rPr>
          <w:rFonts w:ascii="Arial" w:hAnsi="Arial"/>
          <w:b w:val="0"/>
          <w:i/>
          <w:iCs/>
          <w:caps w:val="0"/>
          <w:vanish/>
          <w:color w:val="0000FF"/>
          <w:sz w:val="18"/>
        </w:rPr>
        <w:instrText xml:space="preserve"> TOC \o "1-3" \h \z </w:instrText>
      </w:r>
      <w:r>
        <w:rPr>
          <w:rFonts w:ascii="Arial" w:hAnsi="Arial"/>
          <w:b w:val="0"/>
          <w:i/>
          <w:iCs/>
          <w:caps w:val="0"/>
          <w:vanish/>
          <w:color w:val="0000FF"/>
          <w:sz w:val="18"/>
        </w:rPr>
        <w:fldChar w:fldCharType="separate"/>
      </w:r>
      <w:hyperlink w:anchor="_Toc330825403" w:history="1">
        <w:r w:rsidR="00EF4933" w:rsidRPr="00E90573">
          <w:rPr>
            <w:rStyle w:val="a6"/>
            <w:rFonts w:hint="eastAsia"/>
            <w:noProof/>
          </w:rPr>
          <w:t>第</w:t>
        </w:r>
        <w:r w:rsidR="00EF4933" w:rsidRPr="00E90573">
          <w:rPr>
            <w:rStyle w:val="a6"/>
            <w:rFonts w:hint="eastAsia"/>
            <w:noProof/>
          </w:rPr>
          <w:t>1</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引言</w:t>
        </w:r>
        <w:r w:rsidR="00EF4933">
          <w:rPr>
            <w:noProof/>
            <w:webHidden/>
          </w:rPr>
          <w:tab/>
        </w:r>
        <w:r>
          <w:rPr>
            <w:noProof/>
            <w:webHidden/>
          </w:rPr>
          <w:fldChar w:fldCharType="begin"/>
        </w:r>
        <w:r w:rsidR="00EF4933">
          <w:rPr>
            <w:noProof/>
            <w:webHidden/>
          </w:rPr>
          <w:instrText xml:space="preserve"> PAGEREF _Toc330825403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04" w:history="1">
        <w:r w:rsidR="00EF4933" w:rsidRPr="00E90573">
          <w:rPr>
            <w:rStyle w:val="a6"/>
            <w:noProof/>
          </w:rPr>
          <w:t>1.1</w:t>
        </w:r>
        <w:r w:rsidR="00EF4933">
          <w:rPr>
            <w:rFonts w:asciiTheme="minorHAnsi" w:eastAsiaTheme="minorEastAsia" w:hAnsiTheme="minorHAnsi" w:cstheme="minorBidi"/>
            <w:smallCaps w:val="0"/>
            <w:noProof/>
            <w:szCs w:val="22"/>
          </w:rPr>
          <w:tab/>
        </w:r>
        <w:r w:rsidR="00EF4933" w:rsidRPr="00E90573">
          <w:rPr>
            <w:rStyle w:val="a6"/>
            <w:rFonts w:hint="eastAsia"/>
            <w:noProof/>
          </w:rPr>
          <w:t>文档用途</w:t>
        </w:r>
        <w:r w:rsidR="00EF4933">
          <w:rPr>
            <w:noProof/>
            <w:webHidden/>
          </w:rPr>
          <w:tab/>
        </w:r>
        <w:r w:rsidR="00EA4452">
          <w:rPr>
            <w:noProof/>
            <w:webHidden/>
          </w:rPr>
          <w:fldChar w:fldCharType="begin"/>
        </w:r>
        <w:r w:rsidR="00EF4933">
          <w:rPr>
            <w:noProof/>
            <w:webHidden/>
          </w:rPr>
          <w:instrText xml:space="preserve"> PAGEREF _Toc330825404 \h </w:instrText>
        </w:r>
        <w:r w:rsidR="00EA4452">
          <w:rPr>
            <w:noProof/>
            <w:webHidden/>
          </w:rPr>
        </w:r>
        <w:r w:rsidR="00EA4452">
          <w:rPr>
            <w:noProof/>
            <w:webHidden/>
          </w:rPr>
          <w:fldChar w:fldCharType="separate"/>
        </w:r>
        <w:r w:rsidR="00EF4933">
          <w:rPr>
            <w:noProof/>
            <w:webHidden/>
          </w:rPr>
          <w:t>5</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05" w:history="1">
        <w:r w:rsidR="00EF4933" w:rsidRPr="00E90573">
          <w:rPr>
            <w:rStyle w:val="a6"/>
            <w:noProof/>
          </w:rPr>
          <w:t>1.2</w:t>
        </w:r>
        <w:r w:rsidR="00EF4933">
          <w:rPr>
            <w:rFonts w:asciiTheme="minorHAnsi" w:eastAsiaTheme="minorEastAsia" w:hAnsiTheme="minorHAnsi" w:cstheme="minorBidi"/>
            <w:smallCaps w:val="0"/>
            <w:noProof/>
            <w:szCs w:val="22"/>
          </w:rPr>
          <w:tab/>
        </w:r>
        <w:r w:rsidR="00EF4933" w:rsidRPr="00E90573">
          <w:rPr>
            <w:rStyle w:val="a6"/>
            <w:rFonts w:hint="eastAsia"/>
            <w:noProof/>
          </w:rPr>
          <w:t>阅读对象</w:t>
        </w:r>
        <w:r w:rsidR="00EF4933">
          <w:rPr>
            <w:noProof/>
            <w:webHidden/>
          </w:rPr>
          <w:tab/>
        </w:r>
        <w:r w:rsidR="00EA4452">
          <w:rPr>
            <w:noProof/>
            <w:webHidden/>
          </w:rPr>
          <w:fldChar w:fldCharType="begin"/>
        </w:r>
        <w:r w:rsidR="00EF4933">
          <w:rPr>
            <w:noProof/>
            <w:webHidden/>
          </w:rPr>
          <w:instrText xml:space="preserve"> PAGEREF _Toc330825405 \h </w:instrText>
        </w:r>
        <w:r w:rsidR="00EA4452">
          <w:rPr>
            <w:noProof/>
            <w:webHidden/>
          </w:rPr>
        </w:r>
        <w:r w:rsidR="00EA4452">
          <w:rPr>
            <w:noProof/>
            <w:webHidden/>
          </w:rPr>
          <w:fldChar w:fldCharType="separate"/>
        </w:r>
        <w:r w:rsidR="00EF4933">
          <w:rPr>
            <w:noProof/>
            <w:webHidden/>
          </w:rPr>
          <w:t>5</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06" w:history="1">
        <w:r w:rsidR="00EF4933" w:rsidRPr="00E90573">
          <w:rPr>
            <w:rStyle w:val="a6"/>
            <w:noProof/>
          </w:rPr>
          <w:t>1.3</w:t>
        </w:r>
        <w:r w:rsidR="00EF4933">
          <w:rPr>
            <w:rFonts w:asciiTheme="minorHAnsi" w:eastAsiaTheme="minorEastAsia" w:hAnsiTheme="minorHAnsi" w:cstheme="minorBidi"/>
            <w:smallCaps w:val="0"/>
            <w:noProof/>
            <w:szCs w:val="22"/>
          </w:rPr>
          <w:tab/>
        </w:r>
        <w:r w:rsidR="00EF4933" w:rsidRPr="00E90573">
          <w:rPr>
            <w:rStyle w:val="a6"/>
            <w:rFonts w:hint="eastAsia"/>
            <w:noProof/>
          </w:rPr>
          <w:t>名词术语</w:t>
        </w:r>
        <w:r w:rsidR="00EF4933">
          <w:rPr>
            <w:noProof/>
            <w:webHidden/>
          </w:rPr>
          <w:tab/>
        </w:r>
        <w:r w:rsidR="00EA4452">
          <w:rPr>
            <w:noProof/>
            <w:webHidden/>
          </w:rPr>
          <w:fldChar w:fldCharType="begin"/>
        </w:r>
        <w:r w:rsidR="00EF4933">
          <w:rPr>
            <w:noProof/>
            <w:webHidden/>
          </w:rPr>
          <w:instrText xml:space="preserve"> PAGEREF _Toc330825406 \h </w:instrText>
        </w:r>
        <w:r w:rsidR="00EA4452">
          <w:rPr>
            <w:noProof/>
            <w:webHidden/>
          </w:rPr>
        </w:r>
        <w:r w:rsidR="00EA4452">
          <w:rPr>
            <w:noProof/>
            <w:webHidden/>
          </w:rPr>
          <w:fldChar w:fldCharType="separate"/>
        </w:r>
        <w:r w:rsidR="00EF4933">
          <w:rPr>
            <w:noProof/>
            <w:webHidden/>
          </w:rPr>
          <w:t>5</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07" w:history="1">
        <w:r w:rsidR="00EF4933" w:rsidRPr="00E90573">
          <w:rPr>
            <w:rStyle w:val="a6"/>
            <w:noProof/>
          </w:rPr>
          <w:t>1.4</w:t>
        </w:r>
        <w:r w:rsidR="00EF4933">
          <w:rPr>
            <w:rFonts w:asciiTheme="minorHAnsi" w:eastAsiaTheme="minorEastAsia" w:hAnsiTheme="minorHAnsi" w:cstheme="minorBidi"/>
            <w:smallCaps w:val="0"/>
            <w:noProof/>
            <w:szCs w:val="22"/>
          </w:rPr>
          <w:tab/>
        </w:r>
        <w:r w:rsidR="00EF4933" w:rsidRPr="00E90573">
          <w:rPr>
            <w:rStyle w:val="a6"/>
            <w:rFonts w:hint="eastAsia"/>
            <w:noProof/>
          </w:rPr>
          <w:t>参考资料</w:t>
        </w:r>
        <w:r w:rsidR="00EF4933">
          <w:rPr>
            <w:noProof/>
            <w:webHidden/>
          </w:rPr>
          <w:tab/>
        </w:r>
        <w:r w:rsidR="00EA4452">
          <w:rPr>
            <w:noProof/>
            <w:webHidden/>
          </w:rPr>
          <w:fldChar w:fldCharType="begin"/>
        </w:r>
        <w:r w:rsidR="00EF4933">
          <w:rPr>
            <w:noProof/>
            <w:webHidden/>
          </w:rPr>
          <w:instrText xml:space="preserve"> PAGEREF _Toc330825407 \h </w:instrText>
        </w:r>
        <w:r w:rsidR="00EA4452">
          <w:rPr>
            <w:noProof/>
            <w:webHidden/>
          </w:rPr>
        </w:r>
        <w:r w:rsidR="00EA4452">
          <w:rPr>
            <w:noProof/>
            <w:webHidden/>
          </w:rPr>
          <w:fldChar w:fldCharType="separate"/>
        </w:r>
        <w:r w:rsidR="00EF4933">
          <w:rPr>
            <w:noProof/>
            <w:webHidden/>
          </w:rPr>
          <w:t>5</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08" w:history="1">
        <w:r w:rsidR="00EF4933" w:rsidRPr="00E90573">
          <w:rPr>
            <w:rStyle w:val="a6"/>
            <w:rFonts w:hint="eastAsia"/>
            <w:noProof/>
          </w:rPr>
          <w:t>第</w:t>
        </w:r>
        <w:r w:rsidR="00EF4933" w:rsidRPr="00E90573">
          <w:rPr>
            <w:rStyle w:val="a6"/>
            <w:rFonts w:hint="eastAsia"/>
            <w:noProof/>
          </w:rPr>
          <w:t>2</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概述</w:t>
        </w:r>
        <w:r w:rsidR="00EF4933">
          <w:rPr>
            <w:noProof/>
            <w:webHidden/>
          </w:rPr>
          <w:tab/>
        </w:r>
        <w:r w:rsidR="00EA4452">
          <w:rPr>
            <w:noProof/>
            <w:webHidden/>
          </w:rPr>
          <w:fldChar w:fldCharType="begin"/>
        </w:r>
        <w:r w:rsidR="00EF4933">
          <w:rPr>
            <w:noProof/>
            <w:webHidden/>
          </w:rPr>
          <w:instrText xml:space="preserve"> PAGEREF _Toc330825408 \h </w:instrText>
        </w:r>
        <w:r w:rsidR="00EA4452">
          <w:rPr>
            <w:noProof/>
            <w:webHidden/>
          </w:rPr>
        </w:r>
        <w:r w:rsidR="00EA4452">
          <w:rPr>
            <w:noProof/>
            <w:webHidden/>
          </w:rPr>
          <w:fldChar w:fldCharType="separate"/>
        </w:r>
        <w:r w:rsidR="00EF4933">
          <w:rPr>
            <w:noProof/>
            <w:webHidden/>
          </w:rPr>
          <w:t>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09" w:history="1">
        <w:r w:rsidR="00EF4933" w:rsidRPr="00E90573">
          <w:rPr>
            <w:rStyle w:val="a6"/>
            <w:noProof/>
          </w:rPr>
          <w:t>2.1</w:t>
        </w:r>
        <w:r w:rsidR="00EF4933">
          <w:rPr>
            <w:rFonts w:asciiTheme="minorHAnsi" w:eastAsiaTheme="minorEastAsia" w:hAnsiTheme="minorHAnsi" w:cstheme="minorBidi"/>
            <w:smallCaps w:val="0"/>
            <w:noProof/>
            <w:szCs w:val="22"/>
          </w:rPr>
          <w:tab/>
        </w:r>
        <w:r w:rsidR="00EF4933" w:rsidRPr="00E90573">
          <w:rPr>
            <w:rStyle w:val="a6"/>
            <w:rFonts w:hint="eastAsia"/>
            <w:noProof/>
          </w:rPr>
          <w:t>网上商城前台子系统概述</w:t>
        </w:r>
        <w:r w:rsidR="00EF4933">
          <w:rPr>
            <w:noProof/>
            <w:webHidden/>
          </w:rPr>
          <w:tab/>
        </w:r>
        <w:r w:rsidR="00EA4452">
          <w:rPr>
            <w:noProof/>
            <w:webHidden/>
          </w:rPr>
          <w:fldChar w:fldCharType="begin"/>
        </w:r>
        <w:r w:rsidR="00EF4933">
          <w:rPr>
            <w:noProof/>
            <w:webHidden/>
          </w:rPr>
          <w:instrText xml:space="preserve"> PAGEREF _Toc330825409 \h </w:instrText>
        </w:r>
        <w:r w:rsidR="00EA4452">
          <w:rPr>
            <w:noProof/>
            <w:webHidden/>
          </w:rPr>
        </w:r>
        <w:r w:rsidR="00EA4452">
          <w:rPr>
            <w:noProof/>
            <w:webHidden/>
          </w:rPr>
          <w:fldChar w:fldCharType="separate"/>
        </w:r>
        <w:r w:rsidR="00EF4933">
          <w:rPr>
            <w:noProof/>
            <w:webHidden/>
          </w:rPr>
          <w:t>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10" w:history="1">
        <w:r w:rsidR="00EF4933" w:rsidRPr="00E90573">
          <w:rPr>
            <w:rStyle w:val="a6"/>
            <w:noProof/>
          </w:rPr>
          <w:t>2.2</w:t>
        </w:r>
        <w:r w:rsidR="00EF4933">
          <w:rPr>
            <w:rFonts w:asciiTheme="minorHAnsi" w:eastAsiaTheme="minorEastAsia" w:hAnsiTheme="minorHAnsi" w:cstheme="minorBidi"/>
            <w:smallCaps w:val="0"/>
            <w:noProof/>
            <w:szCs w:val="22"/>
          </w:rPr>
          <w:tab/>
        </w:r>
        <w:r w:rsidR="00EF4933" w:rsidRPr="00E90573">
          <w:rPr>
            <w:rStyle w:val="a6"/>
            <w:rFonts w:hint="eastAsia"/>
            <w:noProof/>
          </w:rPr>
          <w:t>网上商城后台子系统概述</w:t>
        </w:r>
        <w:r w:rsidR="00EF4933">
          <w:rPr>
            <w:noProof/>
            <w:webHidden/>
          </w:rPr>
          <w:tab/>
        </w:r>
        <w:r w:rsidR="00EA4452">
          <w:rPr>
            <w:noProof/>
            <w:webHidden/>
          </w:rPr>
          <w:fldChar w:fldCharType="begin"/>
        </w:r>
        <w:r w:rsidR="00EF4933">
          <w:rPr>
            <w:noProof/>
            <w:webHidden/>
          </w:rPr>
          <w:instrText xml:space="preserve"> PAGEREF _Toc330825410 \h </w:instrText>
        </w:r>
        <w:r w:rsidR="00EA4452">
          <w:rPr>
            <w:noProof/>
            <w:webHidden/>
          </w:rPr>
        </w:r>
        <w:r w:rsidR="00EA4452">
          <w:rPr>
            <w:noProof/>
            <w:webHidden/>
          </w:rPr>
          <w:fldChar w:fldCharType="separate"/>
        </w:r>
        <w:r w:rsidR="00EF4933">
          <w:rPr>
            <w:noProof/>
            <w:webHidden/>
          </w:rPr>
          <w:t>6</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11" w:history="1">
        <w:r w:rsidR="00EF4933" w:rsidRPr="00E90573">
          <w:rPr>
            <w:rStyle w:val="a6"/>
            <w:rFonts w:hint="eastAsia"/>
            <w:noProof/>
          </w:rPr>
          <w:t>第</w:t>
        </w:r>
        <w:r w:rsidR="00EF4933" w:rsidRPr="00E90573">
          <w:rPr>
            <w:rStyle w:val="a6"/>
            <w:rFonts w:hint="eastAsia"/>
            <w:noProof/>
          </w:rPr>
          <w:t>3</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总体结构说明</w:t>
        </w:r>
        <w:r w:rsidR="00EF4933">
          <w:rPr>
            <w:noProof/>
            <w:webHidden/>
          </w:rPr>
          <w:tab/>
        </w:r>
        <w:r w:rsidR="00EA4452">
          <w:rPr>
            <w:noProof/>
            <w:webHidden/>
          </w:rPr>
          <w:fldChar w:fldCharType="begin"/>
        </w:r>
        <w:r w:rsidR="00EF4933">
          <w:rPr>
            <w:noProof/>
            <w:webHidden/>
          </w:rPr>
          <w:instrText xml:space="preserve"> PAGEREF _Toc330825411 \h </w:instrText>
        </w:r>
        <w:r w:rsidR="00EA4452">
          <w:rPr>
            <w:noProof/>
            <w:webHidden/>
          </w:rPr>
        </w:r>
        <w:r w:rsidR="00EA4452">
          <w:rPr>
            <w:noProof/>
            <w:webHidden/>
          </w:rPr>
          <w:fldChar w:fldCharType="separate"/>
        </w:r>
        <w:r w:rsidR="00EF4933">
          <w:rPr>
            <w:noProof/>
            <w:webHidden/>
          </w:rPr>
          <w:t>8</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12" w:history="1">
        <w:r w:rsidR="00EF4933" w:rsidRPr="00E90573">
          <w:rPr>
            <w:rStyle w:val="a6"/>
            <w:noProof/>
          </w:rPr>
          <w:t>3.1</w:t>
        </w:r>
        <w:r w:rsidR="00EF4933">
          <w:rPr>
            <w:rFonts w:asciiTheme="minorHAnsi" w:eastAsiaTheme="minorEastAsia" w:hAnsiTheme="minorHAnsi" w:cstheme="minorBidi"/>
            <w:smallCaps w:val="0"/>
            <w:noProof/>
            <w:szCs w:val="22"/>
          </w:rPr>
          <w:tab/>
        </w:r>
        <w:r w:rsidR="00EF4933" w:rsidRPr="00E90573">
          <w:rPr>
            <w:rStyle w:val="a6"/>
            <w:rFonts w:hint="eastAsia"/>
            <w:noProof/>
          </w:rPr>
          <w:t>子系统结构</w:t>
        </w:r>
        <w:r w:rsidR="00EF4933">
          <w:rPr>
            <w:noProof/>
            <w:webHidden/>
          </w:rPr>
          <w:tab/>
        </w:r>
        <w:r w:rsidR="00EA4452">
          <w:rPr>
            <w:noProof/>
            <w:webHidden/>
          </w:rPr>
          <w:fldChar w:fldCharType="begin"/>
        </w:r>
        <w:r w:rsidR="00EF4933">
          <w:rPr>
            <w:noProof/>
            <w:webHidden/>
          </w:rPr>
          <w:instrText xml:space="preserve"> PAGEREF _Toc330825412 \h </w:instrText>
        </w:r>
        <w:r w:rsidR="00EA4452">
          <w:rPr>
            <w:noProof/>
            <w:webHidden/>
          </w:rPr>
        </w:r>
        <w:r w:rsidR="00EA4452">
          <w:rPr>
            <w:noProof/>
            <w:webHidden/>
          </w:rPr>
          <w:fldChar w:fldCharType="separate"/>
        </w:r>
        <w:r w:rsidR="00EF4933">
          <w:rPr>
            <w:noProof/>
            <w:webHidden/>
          </w:rPr>
          <w:t>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13" w:history="1">
        <w:r w:rsidR="00EF4933" w:rsidRPr="00E90573">
          <w:rPr>
            <w:rStyle w:val="a6"/>
            <w:noProof/>
          </w:rPr>
          <w:t>3.1.1</w:t>
        </w:r>
        <w:r w:rsidR="00EF4933">
          <w:rPr>
            <w:rFonts w:asciiTheme="minorHAnsi" w:eastAsiaTheme="minorEastAsia" w:hAnsiTheme="minorHAnsi" w:cstheme="minorBidi"/>
            <w:i w:val="0"/>
            <w:iCs w:val="0"/>
            <w:noProof/>
            <w:szCs w:val="22"/>
          </w:rPr>
          <w:tab/>
        </w:r>
        <w:r w:rsidR="00EF4933" w:rsidRPr="00E90573">
          <w:rPr>
            <w:rStyle w:val="a6"/>
            <w:rFonts w:hint="eastAsia"/>
            <w:noProof/>
          </w:rPr>
          <w:t>子系统内外部关系图</w:t>
        </w:r>
        <w:r w:rsidR="00EF4933">
          <w:rPr>
            <w:noProof/>
            <w:webHidden/>
          </w:rPr>
          <w:tab/>
        </w:r>
        <w:r w:rsidR="00EA4452">
          <w:rPr>
            <w:noProof/>
            <w:webHidden/>
          </w:rPr>
          <w:fldChar w:fldCharType="begin"/>
        </w:r>
        <w:r w:rsidR="00EF4933">
          <w:rPr>
            <w:noProof/>
            <w:webHidden/>
          </w:rPr>
          <w:instrText xml:space="preserve"> PAGEREF _Toc330825413 \h </w:instrText>
        </w:r>
        <w:r w:rsidR="00EA4452">
          <w:rPr>
            <w:noProof/>
            <w:webHidden/>
          </w:rPr>
        </w:r>
        <w:r w:rsidR="00EA4452">
          <w:rPr>
            <w:noProof/>
            <w:webHidden/>
          </w:rPr>
          <w:fldChar w:fldCharType="separate"/>
        </w:r>
        <w:r w:rsidR="00EF4933">
          <w:rPr>
            <w:noProof/>
            <w:webHidden/>
          </w:rPr>
          <w:t>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14" w:history="1">
        <w:r w:rsidR="00EF4933" w:rsidRPr="00E90573">
          <w:rPr>
            <w:rStyle w:val="a6"/>
            <w:noProof/>
          </w:rPr>
          <w:t>3.1.2</w:t>
        </w:r>
        <w:r w:rsidR="00EF4933">
          <w:rPr>
            <w:rFonts w:asciiTheme="minorHAnsi" w:eastAsiaTheme="minorEastAsia" w:hAnsiTheme="minorHAnsi" w:cstheme="minorBidi"/>
            <w:i w:val="0"/>
            <w:iCs w:val="0"/>
            <w:noProof/>
            <w:szCs w:val="22"/>
          </w:rPr>
          <w:tab/>
        </w:r>
        <w:r w:rsidR="00EF4933" w:rsidRPr="00E90573">
          <w:rPr>
            <w:rStyle w:val="a6"/>
            <w:rFonts w:hint="eastAsia"/>
            <w:noProof/>
          </w:rPr>
          <w:t>功能模块简要说明</w:t>
        </w:r>
        <w:r w:rsidR="00EF4933">
          <w:rPr>
            <w:noProof/>
            <w:webHidden/>
          </w:rPr>
          <w:tab/>
        </w:r>
        <w:r w:rsidR="00EA4452">
          <w:rPr>
            <w:noProof/>
            <w:webHidden/>
          </w:rPr>
          <w:fldChar w:fldCharType="begin"/>
        </w:r>
        <w:r w:rsidR="00EF4933">
          <w:rPr>
            <w:noProof/>
            <w:webHidden/>
          </w:rPr>
          <w:instrText xml:space="preserve"> PAGEREF _Toc330825414 \h </w:instrText>
        </w:r>
        <w:r w:rsidR="00EA4452">
          <w:rPr>
            <w:noProof/>
            <w:webHidden/>
          </w:rPr>
        </w:r>
        <w:r w:rsidR="00EA4452">
          <w:rPr>
            <w:noProof/>
            <w:webHidden/>
          </w:rPr>
          <w:fldChar w:fldCharType="separate"/>
        </w:r>
        <w:r w:rsidR="00EF4933">
          <w:rPr>
            <w:noProof/>
            <w:webHidden/>
          </w:rPr>
          <w:t>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15" w:history="1">
        <w:r w:rsidR="00EF4933" w:rsidRPr="00E90573">
          <w:rPr>
            <w:rStyle w:val="a6"/>
            <w:noProof/>
          </w:rPr>
          <w:t>3.1.3</w:t>
        </w:r>
        <w:r w:rsidR="00EF4933">
          <w:rPr>
            <w:rFonts w:asciiTheme="minorHAnsi" w:eastAsiaTheme="minorEastAsia" w:hAnsiTheme="minorHAnsi" w:cstheme="minorBidi"/>
            <w:i w:val="0"/>
            <w:iCs w:val="0"/>
            <w:noProof/>
            <w:szCs w:val="22"/>
          </w:rPr>
          <w:tab/>
        </w:r>
        <w:r w:rsidR="00EF4933" w:rsidRPr="00E90573">
          <w:rPr>
            <w:rStyle w:val="a6"/>
            <w:rFonts w:hint="eastAsia"/>
            <w:noProof/>
          </w:rPr>
          <w:t>依赖的外部接口</w:t>
        </w:r>
        <w:r w:rsidR="00EF4933">
          <w:rPr>
            <w:noProof/>
            <w:webHidden/>
          </w:rPr>
          <w:tab/>
        </w:r>
        <w:r w:rsidR="00EA4452">
          <w:rPr>
            <w:noProof/>
            <w:webHidden/>
          </w:rPr>
          <w:fldChar w:fldCharType="begin"/>
        </w:r>
        <w:r w:rsidR="00EF4933">
          <w:rPr>
            <w:noProof/>
            <w:webHidden/>
          </w:rPr>
          <w:instrText xml:space="preserve"> PAGEREF _Toc330825415 \h </w:instrText>
        </w:r>
        <w:r w:rsidR="00EA4452">
          <w:rPr>
            <w:noProof/>
            <w:webHidden/>
          </w:rPr>
        </w:r>
        <w:r w:rsidR="00EA4452">
          <w:rPr>
            <w:noProof/>
            <w:webHidden/>
          </w:rPr>
          <w:fldChar w:fldCharType="separate"/>
        </w:r>
        <w:r w:rsidR="00EF4933">
          <w:rPr>
            <w:noProof/>
            <w:webHidden/>
          </w:rPr>
          <w:t>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16" w:history="1">
        <w:r w:rsidR="00EF4933" w:rsidRPr="00E90573">
          <w:rPr>
            <w:rStyle w:val="a6"/>
            <w:noProof/>
          </w:rPr>
          <w:t>3.1.4</w:t>
        </w:r>
        <w:r w:rsidR="00EF4933">
          <w:rPr>
            <w:rFonts w:asciiTheme="minorHAnsi" w:eastAsiaTheme="minorEastAsia" w:hAnsiTheme="minorHAnsi" w:cstheme="minorBidi"/>
            <w:i w:val="0"/>
            <w:iCs w:val="0"/>
            <w:noProof/>
            <w:szCs w:val="22"/>
          </w:rPr>
          <w:tab/>
        </w:r>
        <w:r w:rsidR="00EF4933" w:rsidRPr="00E90573">
          <w:rPr>
            <w:rStyle w:val="a6"/>
            <w:rFonts w:hint="eastAsia"/>
            <w:noProof/>
          </w:rPr>
          <w:t>对外提供的接口</w:t>
        </w:r>
        <w:r w:rsidR="00EF4933">
          <w:rPr>
            <w:noProof/>
            <w:webHidden/>
          </w:rPr>
          <w:tab/>
        </w:r>
        <w:r w:rsidR="00EA4452">
          <w:rPr>
            <w:noProof/>
            <w:webHidden/>
          </w:rPr>
          <w:fldChar w:fldCharType="begin"/>
        </w:r>
        <w:r w:rsidR="00EF4933">
          <w:rPr>
            <w:noProof/>
            <w:webHidden/>
          </w:rPr>
          <w:instrText xml:space="preserve"> PAGEREF _Toc330825416 \h </w:instrText>
        </w:r>
        <w:r w:rsidR="00EA4452">
          <w:rPr>
            <w:noProof/>
            <w:webHidden/>
          </w:rPr>
        </w:r>
        <w:r w:rsidR="00EA4452">
          <w:rPr>
            <w:noProof/>
            <w:webHidden/>
          </w:rPr>
          <w:fldChar w:fldCharType="separate"/>
        </w:r>
        <w:r w:rsidR="00EF4933">
          <w:rPr>
            <w:noProof/>
            <w:webHidden/>
          </w:rPr>
          <w:t>12</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17" w:history="1">
        <w:r w:rsidR="00EF4933" w:rsidRPr="00E90573">
          <w:rPr>
            <w:rStyle w:val="a6"/>
            <w:noProof/>
          </w:rPr>
          <w:t>3.2</w:t>
        </w:r>
        <w:r w:rsidR="00EF4933">
          <w:rPr>
            <w:rFonts w:asciiTheme="minorHAnsi" w:eastAsiaTheme="minorEastAsia" w:hAnsiTheme="minorHAnsi" w:cstheme="minorBidi"/>
            <w:smallCaps w:val="0"/>
            <w:noProof/>
            <w:szCs w:val="22"/>
          </w:rPr>
          <w:tab/>
        </w:r>
        <w:r w:rsidR="00EF4933" w:rsidRPr="00E90573">
          <w:rPr>
            <w:rStyle w:val="a6"/>
            <w:rFonts w:hint="eastAsia"/>
            <w:noProof/>
          </w:rPr>
          <w:t>模块程序构件结构图</w:t>
        </w:r>
        <w:r w:rsidR="00EF4933">
          <w:rPr>
            <w:noProof/>
            <w:webHidden/>
          </w:rPr>
          <w:tab/>
        </w:r>
        <w:r w:rsidR="00EA4452">
          <w:rPr>
            <w:noProof/>
            <w:webHidden/>
          </w:rPr>
          <w:fldChar w:fldCharType="begin"/>
        </w:r>
        <w:r w:rsidR="00EF4933">
          <w:rPr>
            <w:noProof/>
            <w:webHidden/>
          </w:rPr>
          <w:instrText xml:space="preserve"> PAGEREF _Toc330825417 \h </w:instrText>
        </w:r>
        <w:r w:rsidR="00EA4452">
          <w:rPr>
            <w:noProof/>
            <w:webHidden/>
          </w:rPr>
        </w:r>
        <w:r w:rsidR="00EA4452">
          <w:rPr>
            <w:noProof/>
            <w:webHidden/>
          </w:rPr>
          <w:fldChar w:fldCharType="separate"/>
        </w:r>
        <w:r w:rsidR="00EF4933">
          <w:rPr>
            <w:noProof/>
            <w:webHidden/>
          </w:rPr>
          <w:t>12</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18" w:history="1">
        <w:r w:rsidR="00EF4933" w:rsidRPr="00E90573">
          <w:rPr>
            <w:rStyle w:val="a6"/>
            <w:rFonts w:hint="eastAsia"/>
            <w:noProof/>
          </w:rPr>
          <w:t>第</w:t>
        </w:r>
        <w:r w:rsidR="00EF4933" w:rsidRPr="00E90573">
          <w:rPr>
            <w:rStyle w:val="a6"/>
            <w:rFonts w:hint="eastAsia"/>
            <w:noProof/>
          </w:rPr>
          <w:t>4</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数据模型（</w:t>
        </w:r>
        <w:r w:rsidR="00EF4933" w:rsidRPr="00E90573">
          <w:rPr>
            <w:rStyle w:val="a6"/>
            <w:noProof/>
          </w:rPr>
          <w:t>Data Model</w:t>
        </w:r>
        <w:r w:rsidR="00EF4933" w:rsidRPr="00E90573">
          <w:rPr>
            <w:rStyle w:val="a6"/>
            <w:rFonts w:hint="eastAsia"/>
            <w:noProof/>
          </w:rPr>
          <w:t>）设计</w:t>
        </w:r>
        <w:r w:rsidR="00EF4933">
          <w:rPr>
            <w:noProof/>
            <w:webHidden/>
          </w:rPr>
          <w:tab/>
        </w:r>
        <w:r w:rsidR="00EA4452">
          <w:rPr>
            <w:noProof/>
            <w:webHidden/>
          </w:rPr>
          <w:fldChar w:fldCharType="begin"/>
        </w:r>
        <w:r w:rsidR="00EF4933">
          <w:rPr>
            <w:noProof/>
            <w:webHidden/>
          </w:rPr>
          <w:instrText xml:space="preserve"> PAGEREF _Toc330825418 \h </w:instrText>
        </w:r>
        <w:r w:rsidR="00EA4452">
          <w:rPr>
            <w:noProof/>
            <w:webHidden/>
          </w:rPr>
        </w:r>
        <w:r w:rsidR="00EA4452">
          <w:rPr>
            <w:noProof/>
            <w:webHidden/>
          </w:rPr>
          <w:fldChar w:fldCharType="separate"/>
        </w:r>
        <w:r w:rsidR="00EF4933">
          <w:rPr>
            <w:noProof/>
            <w:webHidden/>
          </w:rPr>
          <w:t>13</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19" w:history="1">
        <w:r w:rsidR="00EF4933" w:rsidRPr="00E90573">
          <w:rPr>
            <w:rStyle w:val="a6"/>
            <w:noProof/>
          </w:rPr>
          <w:t>4.1</w:t>
        </w:r>
        <w:r w:rsidR="00EF4933">
          <w:rPr>
            <w:rFonts w:asciiTheme="minorHAnsi" w:eastAsiaTheme="minorEastAsia" w:hAnsiTheme="minorHAnsi" w:cstheme="minorBidi"/>
            <w:smallCaps w:val="0"/>
            <w:noProof/>
            <w:szCs w:val="22"/>
          </w:rPr>
          <w:tab/>
        </w:r>
        <w:r w:rsidR="00EF4933" w:rsidRPr="00E90573">
          <w:rPr>
            <w:rStyle w:val="a6"/>
            <w:rFonts w:hint="eastAsia"/>
            <w:noProof/>
          </w:rPr>
          <w:t>逻辑实体模型</w:t>
        </w:r>
        <w:r w:rsidR="00EF4933">
          <w:rPr>
            <w:noProof/>
            <w:webHidden/>
          </w:rPr>
          <w:tab/>
        </w:r>
        <w:r w:rsidR="00EA4452">
          <w:rPr>
            <w:noProof/>
            <w:webHidden/>
          </w:rPr>
          <w:fldChar w:fldCharType="begin"/>
        </w:r>
        <w:r w:rsidR="00EF4933">
          <w:rPr>
            <w:noProof/>
            <w:webHidden/>
          </w:rPr>
          <w:instrText xml:space="preserve"> PAGEREF _Toc330825419 \h </w:instrText>
        </w:r>
        <w:r w:rsidR="00EA4452">
          <w:rPr>
            <w:noProof/>
            <w:webHidden/>
          </w:rPr>
        </w:r>
        <w:r w:rsidR="00EA4452">
          <w:rPr>
            <w:noProof/>
            <w:webHidden/>
          </w:rPr>
          <w:fldChar w:fldCharType="separate"/>
        </w:r>
        <w:r w:rsidR="00EF4933">
          <w:rPr>
            <w:noProof/>
            <w:webHidden/>
          </w:rPr>
          <w:t>13</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20" w:history="1">
        <w:r w:rsidR="00EF4933" w:rsidRPr="00E90573">
          <w:rPr>
            <w:rStyle w:val="a6"/>
            <w:noProof/>
          </w:rPr>
          <w:t>4.2</w:t>
        </w:r>
        <w:r w:rsidR="00EF4933">
          <w:rPr>
            <w:rFonts w:asciiTheme="minorHAnsi" w:eastAsiaTheme="minorEastAsia" w:hAnsiTheme="minorHAnsi" w:cstheme="minorBidi"/>
            <w:smallCaps w:val="0"/>
            <w:noProof/>
            <w:szCs w:val="22"/>
          </w:rPr>
          <w:tab/>
        </w:r>
        <w:r w:rsidR="00EF4933" w:rsidRPr="00E90573">
          <w:rPr>
            <w:rStyle w:val="a6"/>
            <w:rFonts w:hint="eastAsia"/>
            <w:noProof/>
          </w:rPr>
          <w:t>表结构（物理设计）</w:t>
        </w:r>
        <w:r w:rsidR="00EF4933">
          <w:rPr>
            <w:noProof/>
            <w:webHidden/>
          </w:rPr>
          <w:tab/>
        </w:r>
        <w:r w:rsidR="00EA4452">
          <w:rPr>
            <w:noProof/>
            <w:webHidden/>
          </w:rPr>
          <w:fldChar w:fldCharType="begin"/>
        </w:r>
        <w:r w:rsidR="00EF4933">
          <w:rPr>
            <w:noProof/>
            <w:webHidden/>
          </w:rPr>
          <w:instrText xml:space="preserve"> PAGEREF _Toc330825420 \h </w:instrText>
        </w:r>
        <w:r w:rsidR="00EA4452">
          <w:rPr>
            <w:noProof/>
            <w:webHidden/>
          </w:rPr>
        </w:r>
        <w:r w:rsidR="00EA4452">
          <w:rPr>
            <w:noProof/>
            <w:webHidden/>
          </w:rPr>
          <w:fldChar w:fldCharType="separate"/>
        </w:r>
        <w:r w:rsidR="00EF4933">
          <w:rPr>
            <w:noProof/>
            <w:webHidden/>
          </w:rPr>
          <w:t>13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1" w:history="1">
        <w:r w:rsidR="00EF4933" w:rsidRPr="00E90573">
          <w:rPr>
            <w:rStyle w:val="a6"/>
            <w:noProof/>
          </w:rPr>
          <w:t>4.2.1</w:t>
        </w:r>
        <w:r w:rsidR="00EF4933">
          <w:rPr>
            <w:rFonts w:asciiTheme="minorHAnsi" w:eastAsiaTheme="minorEastAsia" w:hAnsiTheme="minorHAnsi" w:cstheme="minorBidi"/>
            <w:i w:val="0"/>
            <w:iCs w:val="0"/>
            <w:noProof/>
            <w:szCs w:val="22"/>
          </w:rPr>
          <w:tab/>
        </w:r>
        <w:r w:rsidR="00EF4933" w:rsidRPr="00E90573">
          <w:rPr>
            <w:rStyle w:val="a6"/>
            <w:rFonts w:hint="eastAsia"/>
            <w:noProof/>
          </w:rPr>
          <w:t>表汇总</w:t>
        </w:r>
        <w:r w:rsidR="00EF4933">
          <w:rPr>
            <w:noProof/>
            <w:webHidden/>
          </w:rPr>
          <w:tab/>
        </w:r>
        <w:r w:rsidR="00EA4452">
          <w:rPr>
            <w:noProof/>
            <w:webHidden/>
          </w:rPr>
          <w:fldChar w:fldCharType="begin"/>
        </w:r>
        <w:r w:rsidR="00EF4933">
          <w:rPr>
            <w:noProof/>
            <w:webHidden/>
          </w:rPr>
          <w:instrText xml:space="preserve"> PAGEREF _Toc330825421 \h </w:instrText>
        </w:r>
        <w:r w:rsidR="00EA4452">
          <w:rPr>
            <w:noProof/>
            <w:webHidden/>
          </w:rPr>
        </w:r>
        <w:r w:rsidR="00EA4452">
          <w:rPr>
            <w:noProof/>
            <w:webHidden/>
          </w:rPr>
          <w:fldChar w:fldCharType="separate"/>
        </w:r>
        <w:r w:rsidR="00EF4933">
          <w:rPr>
            <w:noProof/>
            <w:webHidden/>
          </w:rPr>
          <w:t>13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2" w:history="1">
        <w:r w:rsidR="00EF4933" w:rsidRPr="00E90573">
          <w:rPr>
            <w:rStyle w:val="a6"/>
            <w:noProof/>
          </w:rPr>
          <w:t>4.2.2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EB_BRAND</w:t>
        </w:r>
        <w:r w:rsidR="00EF4933">
          <w:rPr>
            <w:noProof/>
            <w:webHidden/>
          </w:rPr>
          <w:tab/>
        </w:r>
        <w:r w:rsidR="00EA4452">
          <w:rPr>
            <w:noProof/>
            <w:webHidden/>
          </w:rPr>
          <w:fldChar w:fldCharType="begin"/>
        </w:r>
        <w:r w:rsidR="00EF4933">
          <w:rPr>
            <w:noProof/>
            <w:webHidden/>
          </w:rPr>
          <w:instrText xml:space="preserve"> PAGEREF _Toc330825422 \h </w:instrText>
        </w:r>
        <w:r w:rsidR="00EA4452">
          <w:rPr>
            <w:noProof/>
            <w:webHidden/>
          </w:rPr>
        </w:r>
        <w:r w:rsidR="00EA4452">
          <w:rPr>
            <w:noProof/>
            <w:webHidden/>
          </w:rPr>
          <w:fldChar w:fldCharType="separate"/>
        </w:r>
        <w:r w:rsidR="00EF4933">
          <w:rPr>
            <w:noProof/>
            <w:webHidden/>
          </w:rPr>
          <w:t>14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3" w:history="1">
        <w:r w:rsidR="00EF4933" w:rsidRPr="00E90573">
          <w:rPr>
            <w:rStyle w:val="a6"/>
            <w:noProof/>
          </w:rPr>
          <w:t>4.2.3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EB_CAT</w:t>
        </w:r>
        <w:r w:rsidR="00EF4933">
          <w:rPr>
            <w:noProof/>
            <w:webHidden/>
          </w:rPr>
          <w:tab/>
        </w:r>
        <w:r w:rsidR="00EA4452">
          <w:rPr>
            <w:noProof/>
            <w:webHidden/>
          </w:rPr>
          <w:fldChar w:fldCharType="begin"/>
        </w:r>
        <w:r w:rsidR="00EF4933">
          <w:rPr>
            <w:noProof/>
            <w:webHidden/>
          </w:rPr>
          <w:instrText xml:space="preserve"> PAGEREF _Toc330825423 \h </w:instrText>
        </w:r>
        <w:r w:rsidR="00EA4452">
          <w:rPr>
            <w:noProof/>
            <w:webHidden/>
          </w:rPr>
        </w:r>
        <w:r w:rsidR="00EA4452">
          <w:rPr>
            <w:noProof/>
            <w:webHidden/>
          </w:rPr>
          <w:fldChar w:fldCharType="separate"/>
        </w:r>
        <w:r w:rsidR="00EF4933">
          <w:rPr>
            <w:noProof/>
            <w:webHidden/>
          </w:rPr>
          <w:t>14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4" w:history="1">
        <w:r w:rsidR="00EF4933" w:rsidRPr="00E90573">
          <w:rPr>
            <w:rStyle w:val="a6"/>
            <w:noProof/>
          </w:rPr>
          <w:t>4.2.4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EB_CATBRAND</w:t>
        </w:r>
        <w:r w:rsidR="00EF4933">
          <w:rPr>
            <w:noProof/>
            <w:webHidden/>
          </w:rPr>
          <w:tab/>
        </w:r>
        <w:r w:rsidR="00EA4452">
          <w:rPr>
            <w:noProof/>
            <w:webHidden/>
          </w:rPr>
          <w:fldChar w:fldCharType="begin"/>
        </w:r>
        <w:r w:rsidR="00EF4933">
          <w:rPr>
            <w:noProof/>
            <w:webHidden/>
          </w:rPr>
          <w:instrText xml:space="preserve"> PAGEREF _Toc330825424 \h </w:instrText>
        </w:r>
        <w:r w:rsidR="00EA4452">
          <w:rPr>
            <w:noProof/>
            <w:webHidden/>
          </w:rPr>
        </w:r>
        <w:r w:rsidR="00EA4452">
          <w:rPr>
            <w:noProof/>
            <w:webHidden/>
          </w:rPr>
          <w:fldChar w:fldCharType="separate"/>
        </w:r>
        <w:r w:rsidR="00EF4933">
          <w:rPr>
            <w:noProof/>
            <w:webHidden/>
          </w:rPr>
          <w:t>15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5" w:history="1">
        <w:r w:rsidR="00EF4933" w:rsidRPr="00E90573">
          <w:rPr>
            <w:rStyle w:val="a6"/>
            <w:noProof/>
          </w:rPr>
          <w:t>4.2.5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EB_CONSTR</w:t>
        </w:r>
        <w:r w:rsidR="00EF4933">
          <w:rPr>
            <w:noProof/>
            <w:webHidden/>
          </w:rPr>
          <w:tab/>
        </w:r>
        <w:r w:rsidR="00EA4452">
          <w:rPr>
            <w:noProof/>
            <w:webHidden/>
          </w:rPr>
          <w:fldChar w:fldCharType="begin"/>
        </w:r>
        <w:r w:rsidR="00EF4933">
          <w:rPr>
            <w:noProof/>
            <w:webHidden/>
          </w:rPr>
          <w:instrText xml:space="preserve"> PAGEREF _Toc330825425 \h </w:instrText>
        </w:r>
        <w:r w:rsidR="00EA4452">
          <w:rPr>
            <w:noProof/>
            <w:webHidden/>
          </w:rPr>
        </w:r>
        <w:r w:rsidR="00EA4452">
          <w:rPr>
            <w:noProof/>
            <w:webHidden/>
          </w:rPr>
          <w:fldChar w:fldCharType="separate"/>
        </w:r>
        <w:r w:rsidR="00EF4933">
          <w:rPr>
            <w:noProof/>
            <w:webHidden/>
          </w:rPr>
          <w:t>15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6" w:history="1">
        <w:r w:rsidR="00EF4933" w:rsidRPr="00E90573">
          <w:rPr>
            <w:rStyle w:val="a6"/>
            <w:noProof/>
          </w:rPr>
          <w:t>4.2.6</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EB_DISTRI</w:t>
        </w:r>
        <w:r w:rsidR="00EF4933">
          <w:rPr>
            <w:noProof/>
            <w:webHidden/>
          </w:rPr>
          <w:tab/>
        </w:r>
        <w:r w:rsidR="00EA4452">
          <w:rPr>
            <w:noProof/>
            <w:webHidden/>
          </w:rPr>
          <w:fldChar w:fldCharType="begin"/>
        </w:r>
        <w:r w:rsidR="00EF4933">
          <w:rPr>
            <w:noProof/>
            <w:webHidden/>
          </w:rPr>
          <w:instrText xml:space="preserve"> PAGEREF _Toc330825426 \h </w:instrText>
        </w:r>
        <w:r w:rsidR="00EA4452">
          <w:rPr>
            <w:noProof/>
            <w:webHidden/>
          </w:rPr>
        </w:r>
        <w:r w:rsidR="00EA4452">
          <w:rPr>
            <w:noProof/>
            <w:webHidden/>
          </w:rPr>
          <w:fldChar w:fldCharType="separate"/>
        </w:r>
        <w:r w:rsidR="00EF4933">
          <w:rPr>
            <w:noProof/>
            <w:webHidden/>
          </w:rPr>
          <w:t>15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7" w:history="1">
        <w:r w:rsidR="00EF4933" w:rsidRPr="00E90573">
          <w:rPr>
            <w:rStyle w:val="a6"/>
            <w:noProof/>
          </w:rPr>
          <w:t>4.2.7</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EB_FEATURE</w:t>
        </w:r>
        <w:r w:rsidR="00EF4933">
          <w:rPr>
            <w:noProof/>
            <w:webHidden/>
          </w:rPr>
          <w:tab/>
        </w:r>
        <w:r w:rsidR="00EA4452">
          <w:rPr>
            <w:noProof/>
            <w:webHidden/>
          </w:rPr>
          <w:fldChar w:fldCharType="begin"/>
        </w:r>
        <w:r w:rsidR="00EF4933">
          <w:rPr>
            <w:noProof/>
            <w:webHidden/>
          </w:rPr>
          <w:instrText xml:space="preserve"> PAGEREF _Toc330825427 \h </w:instrText>
        </w:r>
        <w:r w:rsidR="00EA4452">
          <w:rPr>
            <w:noProof/>
            <w:webHidden/>
          </w:rPr>
        </w:r>
        <w:r w:rsidR="00EA4452">
          <w:rPr>
            <w:noProof/>
            <w:webHidden/>
          </w:rPr>
          <w:fldChar w:fldCharType="separate"/>
        </w:r>
        <w:r w:rsidR="00EF4933">
          <w:rPr>
            <w:noProof/>
            <w:webHidden/>
          </w:rPr>
          <w:t>16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8" w:history="1">
        <w:r w:rsidR="00EF4933" w:rsidRPr="00E90573">
          <w:rPr>
            <w:rStyle w:val="a6"/>
            <w:noProof/>
          </w:rPr>
          <w:t>4.2.8</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w:t>
        </w:r>
        <w:r w:rsidR="00EF4933">
          <w:rPr>
            <w:noProof/>
            <w:webHidden/>
          </w:rPr>
          <w:tab/>
        </w:r>
        <w:r w:rsidR="00EA4452">
          <w:rPr>
            <w:noProof/>
            <w:webHidden/>
          </w:rPr>
          <w:fldChar w:fldCharType="begin"/>
        </w:r>
        <w:r w:rsidR="00EF4933">
          <w:rPr>
            <w:noProof/>
            <w:webHidden/>
          </w:rPr>
          <w:instrText xml:space="preserve"> PAGEREF _Toc330825428 \h </w:instrText>
        </w:r>
        <w:r w:rsidR="00EA4452">
          <w:rPr>
            <w:noProof/>
            <w:webHidden/>
          </w:rPr>
        </w:r>
        <w:r w:rsidR="00EA4452">
          <w:rPr>
            <w:noProof/>
            <w:webHidden/>
          </w:rPr>
          <w:fldChar w:fldCharType="separate"/>
        </w:r>
        <w:r w:rsidR="00EF4933">
          <w:rPr>
            <w:noProof/>
            <w:webHidden/>
          </w:rPr>
          <w:t>17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29" w:history="1">
        <w:r w:rsidR="00EF4933" w:rsidRPr="00E90573">
          <w:rPr>
            <w:rStyle w:val="a6"/>
            <w:noProof/>
          </w:rPr>
          <w:t>4.2.9</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EB_MYFAV_SKU</w:t>
        </w:r>
        <w:r w:rsidR="00EF4933">
          <w:rPr>
            <w:noProof/>
            <w:webHidden/>
          </w:rPr>
          <w:tab/>
        </w:r>
        <w:r w:rsidR="00EA4452">
          <w:rPr>
            <w:noProof/>
            <w:webHidden/>
          </w:rPr>
          <w:fldChar w:fldCharType="begin"/>
        </w:r>
        <w:r w:rsidR="00EF4933">
          <w:rPr>
            <w:noProof/>
            <w:webHidden/>
          </w:rPr>
          <w:instrText xml:space="preserve"> PAGEREF _Toc330825429 \h </w:instrText>
        </w:r>
        <w:r w:rsidR="00EA4452">
          <w:rPr>
            <w:noProof/>
            <w:webHidden/>
          </w:rPr>
        </w:r>
        <w:r w:rsidR="00EA4452">
          <w:rPr>
            <w:noProof/>
            <w:webHidden/>
          </w:rPr>
          <w:fldChar w:fldCharType="separate"/>
        </w:r>
        <w:r w:rsidR="00EF4933">
          <w:rPr>
            <w:noProof/>
            <w:webHidden/>
          </w:rPr>
          <w:t>18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0" w:history="1">
        <w:r w:rsidR="00EF4933" w:rsidRPr="00E90573">
          <w:rPr>
            <w:rStyle w:val="a6"/>
            <w:noProof/>
          </w:rPr>
          <w:t>4.2.10</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EB_OFFER</w:t>
        </w:r>
        <w:r w:rsidR="00EF4933">
          <w:rPr>
            <w:noProof/>
            <w:webHidden/>
          </w:rPr>
          <w:tab/>
        </w:r>
        <w:r w:rsidR="00EA4452">
          <w:rPr>
            <w:noProof/>
            <w:webHidden/>
          </w:rPr>
          <w:fldChar w:fldCharType="begin"/>
        </w:r>
        <w:r w:rsidR="00EF4933">
          <w:rPr>
            <w:noProof/>
            <w:webHidden/>
          </w:rPr>
          <w:instrText xml:space="preserve"> PAGEREF _Toc330825430 \h </w:instrText>
        </w:r>
        <w:r w:rsidR="00EA4452">
          <w:rPr>
            <w:noProof/>
            <w:webHidden/>
          </w:rPr>
        </w:r>
        <w:r w:rsidR="00EA4452">
          <w:rPr>
            <w:noProof/>
            <w:webHidden/>
          </w:rPr>
          <w:fldChar w:fldCharType="separate"/>
        </w:r>
        <w:r w:rsidR="00EF4933">
          <w:rPr>
            <w:noProof/>
            <w:webHidden/>
          </w:rPr>
          <w:t>18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1" w:history="1">
        <w:r w:rsidR="00EF4933" w:rsidRPr="00E90573">
          <w:rPr>
            <w:rStyle w:val="a6"/>
            <w:noProof/>
          </w:rPr>
          <w:t>4.2.11</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EB_OFFER_GROUP</w:t>
        </w:r>
        <w:r w:rsidR="00EF4933">
          <w:rPr>
            <w:noProof/>
            <w:webHidden/>
          </w:rPr>
          <w:tab/>
        </w:r>
        <w:r w:rsidR="00EA4452">
          <w:rPr>
            <w:noProof/>
            <w:webHidden/>
          </w:rPr>
          <w:fldChar w:fldCharType="begin"/>
        </w:r>
        <w:r w:rsidR="00EF4933">
          <w:rPr>
            <w:noProof/>
            <w:webHidden/>
          </w:rPr>
          <w:instrText xml:space="preserve"> PAGEREF _Toc330825431 \h </w:instrText>
        </w:r>
        <w:r w:rsidR="00EA4452">
          <w:rPr>
            <w:noProof/>
            <w:webHidden/>
          </w:rPr>
        </w:r>
        <w:r w:rsidR="00EA4452">
          <w:rPr>
            <w:noProof/>
            <w:webHidden/>
          </w:rPr>
          <w:fldChar w:fldCharType="separate"/>
        </w:r>
        <w:r w:rsidR="00EF4933">
          <w:rPr>
            <w:noProof/>
            <w:webHidden/>
          </w:rPr>
          <w:t>19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2" w:history="1">
        <w:r w:rsidR="00EF4933" w:rsidRPr="00E90573">
          <w:rPr>
            <w:rStyle w:val="a6"/>
            <w:noProof/>
          </w:rPr>
          <w:t>4.2.12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EB_ORDER</w:t>
        </w:r>
        <w:r w:rsidR="00EF4933">
          <w:rPr>
            <w:noProof/>
            <w:webHidden/>
          </w:rPr>
          <w:tab/>
        </w:r>
        <w:r w:rsidR="00EA4452">
          <w:rPr>
            <w:noProof/>
            <w:webHidden/>
          </w:rPr>
          <w:fldChar w:fldCharType="begin"/>
        </w:r>
        <w:r w:rsidR="00EF4933">
          <w:rPr>
            <w:noProof/>
            <w:webHidden/>
          </w:rPr>
          <w:instrText xml:space="preserve"> PAGEREF _Toc330825432 \h </w:instrText>
        </w:r>
        <w:r w:rsidR="00EA4452">
          <w:rPr>
            <w:noProof/>
            <w:webHidden/>
          </w:rPr>
        </w:r>
        <w:r w:rsidR="00EA4452">
          <w:rPr>
            <w:noProof/>
            <w:webHidden/>
          </w:rPr>
          <w:fldChar w:fldCharType="separate"/>
        </w:r>
        <w:r w:rsidR="00EF4933">
          <w:rPr>
            <w:noProof/>
            <w:webHidden/>
          </w:rPr>
          <w:t>20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3" w:history="1">
        <w:r w:rsidR="00EF4933" w:rsidRPr="00E90573">
          <w:rPr>
            <w:rStyle w:val="a6"/>
            <w:noProof/>
          </w:rPr>
          <w:t>4.2.13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EB_PARA_VALUE</w:t>
        </w:r>
        <w:r w:rsidR="00EF4933">
          <w:rPr>
            <w:noProof/>
            <w:webHidden/>
          </w:rPr>
          <w:tab/>
        </w:r>
        <w:r w:rsidR="00EA4452">
          <w:rPr>
            <w:noProof/>
            <w:webHidden/>
          </w:rPr>
          <w:fldChar w:fldCharType="begin"/>
        </w:r>
        <w:r w:rsidR="00EF4933">
          <w:rPr>
            <w:noProof/>
            <w:webHidden/>
          </w:rPr>
          <w:instrText xml:space="preserve"> PAGEREF _Toc330825433 \h </w:instrText>
        </w:r>
        <w:r w:rsidR="00EA4452">
          <w:rPr>
            <w:noProof/>
            <w:webHidden/>
          </w:rPr>
        </w:r>
        <w:r w:rsidR="00EA4452">
          <w:rPr>
            <w:noProof/>
            <w:webHidden/>
          </w:rPr>
          <w:fldChar w:fldCharType="separate"/>
        </w:r>
        <w:r w:rsidR="00EF4933">
          <w:rPr>
            <w:noProof/>
            <w:webHidden/>
          </w:rPr>
          <w:t>21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4" w:history="1">
        <w:r w:rsidR="00EF4933" w:rsidRPr="00E90573">
          <w:rPr>
            <w:rStyle w:val="a6"/>
            <w:noProof/>
          </w:rPr>
          <w:t>4.2.14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EB_PERMISSION</w:t>
        </w:r>
        <w:r w:rsidR="00EF4933">
          <w:rPr>
            <w:noProof/>
            <w:webHidden/>
          </w:rPr>
          <w:tab/>
        </w:r>
        <w:r w:rsidR="00EA4452">
          <w:rPr>
            <w:noProof/>
            <w:webHidden/>
          </w:rPr>
          <w:fldChar w:fldCharType="begin"/>
        </w:r>
        <w:r w:rsidR="00EF4933">
          <w:rPr>
            <w:noProof/>
            <w:webHidden/>
          </w:rPr>
          <w:instrText xml:space="preserve"> PAGEREF _Toc330825434 \h </w:instrText>
        </w:r>
        <w:r w:rsidR="00EA4452">
          <w:rPr>
            <w:noProof/>
            <w:webHidden/>
          </w:rPr>
        </w:r>
        <w:r w:rsidR="00EA4452">
          <w:rPr>
            <w:noProof/>
            <w:webHidden/>
          </w:rPr>
          <w:fldChar w:fldCharType="separate"/>
        </w:r>
        <w:r w:rsidR="00EF4933">
          <w:rPr>
            <w:noProof/>
            <w:webHidden/>
          </w:rPr>
          <w:t>21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5" w:history="1">
        <w:r w:rsidR="00EF4933" w:rsidRPr="00E90573">
          <w:rPr>
            <w:rStyle w:val="a6"/>
            <w:noProof/>
          </w:rPr>
          <w:t>4.2.15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EB_PTL_USER</w:t>
        </w:r>
        <w:r w:rsidR="00EF4933">
          <w:rPr>
            <w:noProof/>
            <w:webHidden/>
          </w:rPr>
          <w:tab/>
        </w:r>
        <w:r w:rsidR="00EA4452">
          <w:rPr>
            <w:noProof/>
            <w:webHidden/>
          </w:rPr>
          <w:fldChar w:fldCharType="begin"/>
        </w:r>
        <w:r w:rsidR="00EF4933">
          <w:rPr>
            <w:noProof/>
            <w:webHidden/>
          </w:rPr>
          <w:instrText xml:space="preserve"> PAGEREF _Toc330825435 \h </w:instrText>
        </w:r>
        <w:r w:rsidR="00EA4452">
          <w:rPr>
            <w:noProof/>
            <w:webHidden/>
          </w:rPr>
        </w:r>
        <w:r w:rsidR="00EA4452">
          <w:rPr>
            <w:noProof/>
            <w:webHidden/>
          </w:rPr>
          <w:fldChar w:fldCharType="separate"/>
        </w:r>
        <w:r w:rsidR="00EF4933">
          <w:rPr>
            <w:noProof/>
            <w:webHidden/>
          </w:rPr>
          <w:t>21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6" w:history="1">
        <w:r w:rsidR="00EF4933" w:rsidRPr="00E90573">
          <w:rPr>
            <w:rStyle w:val="a6"/>
            <w:noProof/>
          </w:rPr>
          <w:t>4.2.16</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EB_ROLE</w:t>
        </w:r>
        <w:r w:rsidR="00EF4933">
          <w:rPr>
            <w:noProof/>
            <w:webHidden/>
          </w:rPr>
          <w:tab/>
        </w:r>
        <w:r w:rsidR="00EA4452">
          <w:rPr>
            <w:noProof/>
            <w:webHidden/>
          </w:rPr>
          <w:fldChar w:fldCharType="begin"/>
        </w:r>
        <w:r w:rsidR="00EF4933">
          <w:rPr>
            <w:noProof/>
            <w:webHidden/>
          </w:rPr>
          <w:instrText xml:space="preserve"> PAGEREF _Toc330825436 \h </w:instrText>
        </w:r>
        <w:r w:rsidR="00EA4452">
          <w:rPr>
            <w:noProof/>
            <w:webHidden/>
          </w:rPr>
        </w:r>
        <w:r w:rsidR="00EA4452">
          <w:rPr>
            <w:noProof/>
            <w:webHidden/>
          </w:rPr>
          <w:fldChar w:fldCharType="separate"/>
        </w:r>
        <w:r w:rsidR="00EF4933">
          <w:rPr>
            <w:noProof/>
            <w:webHidden/>
          </w:rPr>
          <w:t>22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7" w:history="1">
        <w:r w:rsidR="00EF4933" w:rsidRPr="00E90573">
          <w:rPr>
            <w:rStyle w:val="a6"/>
            <w:noProof/>
          </w:rPr>
          <w:t>4.2.17</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EB_ROLEPERM</w:t>
        </w:r>
        <w:r w:rsidR="00EF4933">
          <w:rPr>
            <w:noProof/>
            <w:webHidden/>
          </w:rPr>
          <w:tab/>
        </w:r>
        <w:r w:rsidR="00EA4452">
          <w:rPr>
            <w:noProof/>
            <w:webHidden/>
          </w:rPr>
          <w:fldChar w:fldCharType="begin"/>
        </w:r>
        <w:r w:rsidR="00EF4933">
          <w:rPr>
            <w:noProof/>
            <w:webHidden/>
          </w:rPr>
          <w:instrText xml:space="preserve"> PAGEREF _Toc330825437 \h </w:instrText>
        </w:r>
        <w:r w:rsidR="00EA4452">
          <w:rPr>
            <w:noProof/>
            <w:webHidden/>
          </w:rPr>
        </w:r>
        <w:r w:rsidR="00EA4452">
          <w:rPr>
            <w:noProof/>
            <w:webHidden/>
          </w:rPr>
          <w:fldChar w:fldCharType="separate"/>
        </w:r>
        <w:r w:rsidR="00EF4933">
          <w:rPr>
            <w:noProof/>
            <w:webHidden/>
          </w:rPr>
          <w:t>22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8" w:history="1">
        <w:r w:rsidR="00EF4933" w:rsidRPr="00E90573">
          <w:rPr>
            <w:rStyle w:val="a6"/>
            <w:noProof/>
          </w:rPr>
          <w:t>4.2.18</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EB_SHIP_ADDR</w:t>
        </w:r>
        <w:r w:rsidR="00EF4933">
          <w:rPr>
            <w:noProof/>
            <w:webHidden/>
          </w:rPr>
          <w:tab/>
        </w:r>
        <w:r w:rsidR="00EA4452">
          <w:rPr>
            <w:noProof/>
            <w:webHidden/>
          </w:rPr>
          <w:fldChar w:fldCharType="begin"/>
        </w:r>
        <w:r w:rsidR="00EF4933">
          <w:rPr>
            <w:noProof/>
            <w:webHidden/>
          </w:rPr>
          <w:instrText xml:space="preserve"> PAGEREF _Toc330825438 \h </w:instrText>
        </w:r>
        <w:r w:rsidR="00EA4452">
          <w:rPr>
            <w:noProof/>
            <w:webHidden/>
          </w:rPr>
        </w:r>
        <w:r w:rsidR="00EA4452">
          <w:rPr>
            <w:noProof/>
            <w:webHidden/>
          </w:rPr>
          <w:fldChar w:fldCharType="separate"/>
        </w:r>
        <w:r w:rsidR="00EF4933">
          <w:rPr>
            <w:noProof/>
            <w:webHidden/>
          </w:rPr>
          <w:t>22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39" w:history="1">
        <w:r w:rsidR="00EF4933" w:rsidRPr="00E90573">
          <w:rPr>
            <w:rStyle w:val="a6"/>
            <w:noProof/>
          </w:rPr>
          <w:t>4.2.19</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EB_SKU</w:t>
        </w:r>
        <w:r w:rsidR="00EF4933">
          <w:rPr>
            <w:noProof/>
            <w:webHidden/>
          </w:rPr>
          <w:tab/>
        </w:r>
        <w:r w:rsidR="00EA4452">
          <w:rPr>
            <w:noProof/>
            <w:webHidden/>
          </w:rPr>
          <w:fldChar w:fldCharType="begin"/>
        </w:r>
        <w:r w:rsidR="00EF4933">
          <w:rPr>
            <w:noProof/>
            <w:webHidden/>
          </w:rPr>
          <w:instrText xml:space="preserve"> PAGEREF _Toc330825439 \h </w:instrText>
        </w:r>
        <w:r w:rsidR="00EA4452">
          <w:rPr>
            <w:noProof/>
            <w:webHidden/>
          </w:rPr>
        </w:r>
        <w:r w:rsidR="00EA4452">
          <w:rPr>
            <w:noProof/>
            <w:webHidden/>
          </w:rPr>
          <w:fldChar w:fldCharType="separate"/>
        </w:r>
        <w:r w:rsidR="00EF4933">
          <w:rPr>
            <w:noProof/>
            <w:webHidden/>
          </w:rPr>
          <w:t>22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0" w:history="1">
        <w:r w:rsidR="00EF4933" w:rsidRPr="00E90573">
          <w:rPr>
            <w:rStyle w:val="a6"/>
            <w:noProof/>
          </w:rPr>
          <w:t>4.2.20</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EB_SKU_OFFER</w:t>
        </w:r>
        <w:r w:rsidR="00EF4933">
          <w:rPr>
            <w:noProof/>
            <w:webHidden/>
          </w:rPr>
          <w:tab/>
        </w:r>
        <w:r w:rsidR="00EA4452">
          <w:rPr>
            <w:noProof/>
            <w:webHidden/>
          </w:rPr>
          <w:fldChar w:fldCharType="begin"/>
        </w:r>
        <w:r w:rsidR="00EF4933">
          <w:rPr>
            <w:noProof/>
            <w:webHidden/>
          </w:rPr>
          <w:instrText xml:space="preserve"> PAGEREF _Toc330825440 \h </w:instrText>
        </w:r>
        <w:r w:rsidR="00EA4452">
          <w:rPr>
            <w:noProof/>
            <w:webHidden/>
          </w:rPr>
        </w:r>
        <w:r w:rsidR="00EA4452">
          <w:rPr>
            <w:noProof/>
            <w:webHidden/>
          </w:rPr>
          <w:fldChar w:fldCharType="separate"/>
        </w:r>
        <w:r w:rsidR="00EF4933">
          <w:rPr>
            <w:noProof/>
            <w:webHidden/>
          </w:rPr>
          <w:t>23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1" w:history="1">
        <w:r w:rsidR="00EF4933" w:rsidRPr="00E90573">
          <w:rPr>
            <w:rStyle w:val="a6"/>
            <w:noProof/>
          </w:rPr>
          <w:t>4.2.21</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EB_SPEC_VALUE</w:t>
        </w:r>
        <w:r w:rsidR="00EF4933">
          <w:rPr>
            <w:noProof/>
            <w:webHidden/>
          </w:rPr>
          <w:tab/>
        </w:r>
        <w:r w:rsidR="00EA4452">
          <w:rPr>
            <w:noProof/>
            <w:webHidden/>
          </w:rPr>
          <w:fldChar w:fldCharType="begin"/>
        </w:r>
        <w:r w:rsidR="00EF4933">
          <w:rPr>
            <w:noProof/>
            <w:webHidden/>
          </w:rPr>
          <w:instrText xml:space="preserve"> PAGEREF _Toc330825441 \h </w:instrText>
        </w:r>
        <w:r w:rsidR="00EA4452">
          <w:rPr>
            <w:noProof/>
            <w:webHidden/>
          </w:rPr>
        </w:r>
        <w:r w:rsidR="00EA4452">
          <w:rPr>
            <w:noProof/>
            <w:webHidden/>
          </w:rPr>
          <w:fldChar w:fldCharType="separate"/>
        </w:r>
        <w:r w:rsidR="00EF4933">
          <w:rPr>
            <w:noProof/>
            <w:webHidden/>
          </w:rPr>
          <w:t>23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2" w:history="1">
        <w:r w:rsidR="00EF4933" w:rsidRPr="00E90573">
          <w:rPr>
            <w:rStyle w:val="a6"/>
            <w:noProof/>
          </w:rPr>
          <w:t>4.2.22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EB_USER</w:t>
        </w:r>
        <w:r w:rsidR="00EF4933">
          <w:rPr>
            <w:noProof/>
            <w:webHidden/>
          </w:rPr>
          <w:tab/>
        </w:r>
        <w:r w:rsidR="00EA4452">
          <w:rPr>
            <w:noProof/>
            <w:webHidden/>
          </w:rPr>
          <w:fldChar w:fldCharType="begin"/>
        </w:r>
        <w:r w:rsidR="00EF4933">
          <w:rPr>
            <w:noProof/>
            <w:webHidden/>
          </w:rPr>
          <w:instrText xml:space="preserve"> PAGEREF _Toc330825442 \h </w:instrText>
        </w:r>
        <w:r w:rsidR="00EA4452">
          <w:rPr>
            <w:noProof/>
            <w:webHidden/>
          </w:rPr>
        </w:r>
        <w:r w:rsidR="00EA4452">
          <w:rPr>
            <w:noProof/>
            <w:webHidden/>
          </w:rPr>
          <w:fldChar w:fldCharType="separate"/>
        </w:r>
        <w:r w:rsidR="00EF4933">
          <w:rPr>
            <w:noProof/>
            <w:webHidden/>
          </w:rPr>
          <w:t>24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3" w:history="1">
        <w:r w:rsidR="00EF4933" w:rsidRPr="00E90573">
          <w:rPr>
            <w:rStyle w:val="a6"/>
            <w:noProof/>
          </w:rPr>
          <w:t>4.2.23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EB_USERROLE</w:t>
        </w:r>
        <w:r w:rsidR="00EF4933">
          <w:rPr>
            <w:noProof/>
            <w:webHidden/>
          </w:rPr>
          <w:tab/>
        </w:r>
        <w:r w:rsidR="00EA4452">
          <w:rPr>
            <w:noProof/>
            <w:webHidden/>
          </w:rPr>
          <w:fldChar w:fldCharType="begin"/>
        </w:r>
        <w:r w:rsidR="00EF4933">
          <w:rPr>
            <w:noProof/>
            <w:webHidden/>
          </w:rPr>
          <w:instrText xml:space="preserve"> PAGEREF _Toc330825443 \h </w:instrText>
        </w:r>
        <w:r w:rsidR="00EA4452">
          <w:rPr>
            <w:noProof/>
            <w:webHidden/>
          </w:rPr>
        </w:r>
        <w:r w:rsidR="00EA4452">
          <w:rPr>
            <w:noProof/>
            <w:webHidden/>
          </w:rPr>
          <w:fldChar w:fldCharType="separate"/>
        </w:r>
        <w:r w:rsidR="00EF4933">
          <w:rPr>
            <w:noProof/>
            <w:webHidden/>
          </w:rPr>
          <w:t>24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4" w:history="1">
        <w:r w:rsidR="00EF4933" w:rsidRPr="00E90573">
          <w:rPr>
            <w:rStyle w:val="a6"/>
            <w:noProof/>
          </w:rPr>
          <w:t>4.2.24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EB_ITEM_TAG_IMG</w:t>
        </w:r>
        <w:r w:rsidR="00EF4933">
          <w:rPr>
            <w:noProof/>
            <w:webHidden/>
          </w:rPr>
          <w:tab/>
        </w:r>
        <w:r w:rsidR="00EA4452">
          <w:rPr>
            <w:noProof/>
            <w:webHidden/>
          </w:rPr>
          <w:fldChar w:fldCharType="begin"/>
        </w:r>
        <w:r w:rsidR="00EF4933">
          <w:rPr>
            <w:noProof/>
            <w:webHidden/>
          </w:rPr>
          <w:instrText xml:space="preserve"> PAGEREF _Toc330825444 \h </w:instrText>
        </w:r>
        <w:r w:rsidR="00EA4452">
          <w:rPr>
            <w:noProof/>
            <w:webHidden/>
          </w:rPr>
        </w:r>
        <w:r w:rsidR="00EA4452">
          <w:rPr>
            <w:noProof/>
            <w:webHidden/>
          </w:rPr>
          <w:fldChar w:fldCharType="separate"/>
        </w:r>
        <w:r w:rsidR="00EF4933">
          <w:rPr>
            <w:noProof/>
            <w:webHidden/>
          </w:rPr>
          <w:t>24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5" w:history="1">
        <w:r w:rsidR="00EF4933" w:rsidRPr="00E90573">
          <w:rPr>
            <w:rStyle w:val="a6"/>
            <w:noProof/>
          </w:rPr>
          <w:t>4.2.25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EB_ITEM_CLOB</w:t>
        </w:r>
        <w:r w:rsidR="00EF4933">
          <w:rPr>
            <w:noProof/>
            <w:webHidden/>
          </w:rPr>
          <w:tab/>
        </w:r>
        <w:r w:rsidR="00EA4452">
          <w:rPr>
            <w:noProof/>
            <w:webHidden/>
          </w:rPr>
          <w:fldChar w:fldCharType="begin"/>
        </w:r>
        <w:r w:rsidR="00EF4933">
          <w:rPr>
            <w:noProof/>
            <w:webHidden/>
          </w:rPr>
          <w:instrText xml:space="preserve"> PAGEREF _Toc330825445 \h </w:instrText>
        </w:r>
        <w:r w:rsidR="00EA4452">
          <w:rPr>
            <w:noProof/>
            <w:webHidden/>
          </w:rPr>
        </w:r>
        <w:r w:rsidR="00EA4452">
          <w:rPr>
            <w:noProof/>
            <w:webHidden/>
          </w:rPr>
          <w:fldChar w:fldCharType="separate"/>
        </w:r>
        <w:r w:rsidR="00EF4933">
          <w:rPr>
            <w:noProof/>
            <w:webHidden/>
          </w:rPr>
          <w:t>24</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46" w:history="1">
        <w:r w:rsidR="00EF4933" w:rsidRPr="00E90573">
          <w:rPr>
            <w:rStyle w:val="a6"/>
            <w:noProof/>
          </w:rPr>
          <w:t>4.3</w:t>
        </w:r>
        <w:r w:rsidR="00EF4933">
          <w:rPr>
            <w:rFonts w:asciiTheme="minorHAnsi" w:eastAsiaTheme="minorEastAsia" w:hAnsiTheme="minorHAnsi" w:cstheme="minorBidi"/>
            <w:smallCaps w:val="0"/>
            <w:noProof/>
            <w:szCs w:val="22"/>
          </w:rPr>
          <w:tab/>
        </w:r>
        <w:r w:rsidR="00EF4933" w:rsidRPr="00E90573">
          <w:rPr>
            <w:rStyle w:val="a6"/>
            <w:rFonts w:hint="eastAsia"/>
            <w:noProof/>
          </w:rPr>
          <w:t>视图列表</w:t>
        </w:r>
        <w:r w:rsidR="00EF4933">
          <w:rPr>
            <w:noProof/>
            <w:webHidden/>
          </w:rPr>
          <w:tab/>
        </w:r>
        <w:r w:rsidR="00EA4452">
          <w:rPr>
            <w:noProof/>
            <w:webHidden/>
          </w:rPr>
          <w:fldChar w:fldCharType="begin"/>
        </w:r>
        <w:r w:rsidR="00EF4933">
          <w:rPr>
            <w:noProof/>
            <w:webHidden/>
          </w:rPr>
          <w:instrText xml:space="preserve"> PAGEREF _Toc330825446 \h </w:instrText>
        </w:r>
        <w:r w:rsidR="00EA4452">
          <w:rPr>
            <w:noProof/>
            <w:webHidden/>
          </w:rPr>
        </w:r>
        <w:r w:rsidR="00EA4452">
          <w:rPr>
            <w:noProof/>
            <w:webHidden/>
          </w:rPr>
          <w:fldChar w:fldCharType="separate"/>
        </w:r>
        <w:r w:rsidR="00EF4933">
          <w:rPr>
            <w:noProof/>
            <w:webHidden/>
          </w:rPr>
          <w:t>25</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47" w:history="1">
        <w:r w:rsidR="00EF4933" w:rsidRPr="00E90573">
          <w:rPr>
            <w:rStyle w:val="a6"/>
            <w:rFonts w:hint="eastAsia"/>
            <w:noProof/>
          </w:rPr>
          <w:t>第</w:t>
        </w:r>
        <w:r w:rsidR="00EF4933" w:rsidRPr="00E90573">
          <w:rPr>
            <w:rStyle w:val="a6"/>
            <w:rFonts w:hint="eastAsia"/>
            <w:noProof/>
          </w:rPr>
          <w:t>5</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功能实现说明</w:t>
        </w:r>
        <w:r w:rsidR="00EF4933">
          <w:rPr>
            <w:noProof/>
            <w:webHidden/>
          </w:rPr>
          <w:tab/>
        </w:r>
        <w:r w:rsidR="00EA4452">
          <w:rPr>
            <w:noProof/>
            <w:webHidden/>
          </w:rPr>
          <w:fldChar w:fldCharType="begin"/>
        </w:r>
        <w:r w:rsidR="00EF4933">
          <w:rPr>
            <w:noProof/>
            <w:webHidden/>
          </w:rPr>
          <w:instrText xml:space="preserve"> PAGEREF _Toc330825447 \h </w:instrText>
        </w:r>
        <w:r w:rsidR="00EA4452">
          <w:rPr>
            <w:noProof/>
            <w:webHidden/>
          </w:rPr>
        </w:r>
        <w:r w:rsidR="00EA4452">
          <w:rPr>
            <w:noProof/>
            <w:webHidden/>
          </w:rPr>
          <w:fldChar w:fldCharType="separate"/>
        </w:r>
        <w:r w:rsidR="00EF4933">
          <w:rPr>
            <w:noProof/>
            <w:webHidden/>
          </w:rPr>
          <w:t>26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48" w:history="1">
        <w:r w:rsidR="00EF4933" w:rsidRPr="00E90573">
          <w:rPr>
            <w:rStyle w:val="a6"/>
            <w:noProof/>
          </w:rPr>
          <w:t>5.1</w:t>
        </w:r>
        <w:r w:rsidR="00EF4933">
          <w:rPr>
            <w:rFonts w:asciiTheme="minorHAnsi" w:eastAsiaTheme="minorEastAsia" w:hAnsiTheme="minorHAnsi" w:cstheme="minorBidi"/>
            <w:smallCaps w:val="0"/>
            <w:noProof/>
            <w:szCs w:val="22"/>
          </w:rPr>
          <w:tab/>
        </w:r>
        <w:r w:rsidR="00EF4933" w:rsidRPr="00E90573">
          <w:rPr>
            <w:rStyle w:val="a6"/>
            <w:rFonts w:hint="eastAsia"/>
            <w:noProof/>
          </w:rPr>
          <w:t>总体描述</w:t>
        </w:r>
        <w:r w:rsidR="00EF4933">
          <w:rPr>
            <w:noProof/>
            <w:webHidden/>
          </w:rPr>
          <w:tab/>
        </w:r>
        <w:r w:rsidR="00EA4452">
          <w:rPr>
            <w:noProof/>
            <w:webHidden/>
          </w:rPr>
          <w:fldChar w:fldCharType="begin"/>
        </w:r>
        <w:r w:rsidR="00EF4933">
          <w:rPr>
            <w:noProof/>
            <w:webHidden/>
          </w:rPr>
          <w:instrText xml:space="preserve"> PAGEREF _Toc330825448 \h </w:instrText>
        </w:r>
        <w:r w:rsidR="00EA4452">
          <w:rPr>
            <w:noProof/>
            <w:webHidden/>
          </w:rPr>
        </w:r>
        <w:r w:rsidR="00EA4452">
          <w:rPr>
            <w:noProof/>
            <w:webHidden/>
          </w:rPr>
          <w:fldChar w:fldCharType="separate"/>
        </w:r>
        <w:r w:rsidR="00EF4933">
          <w:rPr>
            <w:noProof/>
            <w:webHidden/>
          </w:rPr>
          <w:t>26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49" w:history="1">
        <w:r w:rsidR="00EF4933" w:rsidRPr="00E90573">
          <w:rPr>
            <w:rStyle w:val="a6"/>
            <w:noProof/>
          </w:rPr>
          <w:t>5.1.1</w:t>
        </w:r>
        <w:r w:rsidR="00EF4933">
          <w:rPr>
            <w:rFonts w:asciiTheme="minorHAnsi" w:eastAsiaTheme="minorEastAsia" w:hAnsiTheme="minorHAnsi" w:cstheme="minorBidi"/>
            <w:i w:val="0"/>
            <w:iCs w:val="0"/>
            <w:noProof/>
            <w:szCs w:val="22"/>
          </w:rPr>
          <w:tab/>
        </w:r>
        <w:r w:rsidR="00EF4933" w:rsidRPr="00E90573">
          <w:rPr>
            <w:rStyle w:val="a6"/>
            <w:rFonts w:hint="eastAsia"/>
            <w:noProof/>
          </w:rPr>
          <w:t>数据流程图</w:t>
        </w:r>
        <w:r w:rsidR="00EF4933">
          <w:rPr>
            <w:noProof/>
            <w:webHidden/>
          </w:rPr>
          <w:tab/>
        </w:r>
        <w:r w:rsidR="00EA4452">
          <w:rPr>
            <w:noProof/>
            <w:webHidden/>
          </w:rPr>
          <w:fldChar w:fldCharType="begin"/>
        </w:r>
        <w:r w:rsidR="00EF4933">
          <w:rPr>
            <w:noProof/>
            <w:webHidden/>
          </w:rPr>
          <w:instrText xml:space="preserve"> PAGEREF _Toc330825449 \h </w:instrText>
        </w:r>
        <w:r w:rsidR="00EA4452">
          <w:rPr>
            <w:noProof/>
            <w:webHidden/>
          </w:rPr>
        </w:r>
        <w:r w:rsidR="00EA4452">
          <w:rPr>
            <w:noProof/>
            <w:webHidden/>
          </w:rPr>
          <w:fldChar w:fldCharType="separate"/>
        </w:r>
        <w:r w:rsidR="00EF4933">
          <w:rPr>
            <w:noProof/>
            <w:webHidden/>
          </w:rPr>
          <w:t>26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0" w:history="1">
        <w:r w:rsidR="00EF4933" w:rsidRPr="00E90573">
          <w:rPr>
            <w:rStyle w:val="a6"/>
            <w:noProof/>
          </w:rPr>
          <w:t>5.1.2</w:t>
        </w:r>
        <w:r w:rsidR="00EF4933">
          <w:rPr>
            <w:rFonts w:asciiTheme="minorHAnsi" w:eastAsiaTheme="minorEastAsia" w:hAnsiTheme="minorHAnsi" w:cstheme="minorBidi"/>
            <w:i w:val="0"/>
            <w:iCs w:val="0"/>
            <w:noProof/>
            <w:szCs w:val="22"/>
          </w:rPr>
          <w:tab/>
        </w:r>
        <w:r w:rsidR="00EF4933" w:rsidRPr="00E90573">
          <w:rPr>
            <w:rStyle w:val="a6"/>
            <w:rFonts w:hint="eastAsia"/>
            <w:noProof/>
          </w:rPr>
          <w:t>类图</w:t>
        </w:r>
        <w:r w:rsidR="00EF4933">
          <w:rPr>
            <w:noProof/>
            <w:webHidden/>
          </w:rPr>
          <w:tab/>
        </w:r>
        <w:r w:rsidR="00EA4452">
          <w:rPr>
            <w:noProof/>
            <w:webHidden/>
          </w:rPr>
          <w:fldChar w:fldCharType="begin"/>
        </w:r>
        <w:r w:rsidR="00EF4933">
          <w:rPr>
            <w:noProof/>
            <w:webHidden/>
          </w:rPr>
          <w:instrText xml:space="preserve"> PAGEREF _Toc330825450 \h </w:instrText>
        </w:r>
        <w:r w:rsidR="00EA4452">
          <w:rPr>
            <w:noProof/>
            <w:webHidden/>
          </w:rPr>
        </w:r>
        <w:r w:rsidR="00EA4452">
          <w:rPr>
            <w:noProof/>
            <w:webHidden/>
          </w:rPr>
          <w:fldChar w:fldCharType="separate"/>
        </w:r>
        <w:r w:rsidR="00EF4933">
          <w:rPr>
            <w:noProof/>
            <w:webHidden/>
          </w:rPr>
          <w:t>28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1" w:history="1">
        <w:r w:rsidR="00EF4933" w:rsidRPr="00E90573">
          <w:rPr>
            <w:rStyle w:val="a6"/>
            <w:noProof/>
          </w:rPr>
          <w:t>5.1.3</w:t>
        </w:r>
        <w:r w:rsidR="00EF4933">
          <w:rPr>
            <w:rFonts w:asciiTheme="minorHAnsi" w:eastAsiaTheme="minorEastAsia" w:hAnsiTheme="minorHAnsi" w:cstheme="minorBidi"/>
            <w:i w:val="0"/>
            <w:iCs w:val="0"/>
            <w:noProof/>
            <w:szCs w:val="22"/>
          </w:rPr>
          <w:tab/>
        </w:r>
        <w:r w:rsidR="00EF4933" w:rsidRPr="00E90573">
          <w:rPr>
            <w:rStyle w:val="a6"/>
            <w:rFonts w:hint="eastAsia"/>
            <w:noProof/>
          </w:rPr>
          <w:t>静态常量定义</w:t>
        </w:r>
        <w:r w:rsidR="00EF4933">
          <w:rPr>
            <w:noProof/>
            <w:webHidden/>
          </w:rPr>
          <w:tab/>
        </w:r>
        <w:r w:rsidR="00EA4452">
          <w:rPr>
            <w:noProof/>
            <w:webHidden/>
          </w:rPr>
          <w:fldChar w:fldCharType="begin"/>
        </w:r>
        <w:r w:rsidR="00EF4933">
          <w:rPr>
            <w:noProof/>
            <w:webHidden/>
          </w:rPr>
          <w:instrText xml:space="preserve"> PAGEREF _Toc330825451 \h </w:instrText>
        </w:r>
        <w:r w:rsidR="00EA4452">
          <w:rPr>
            <w:noProof/>
            <w:webHidden/>
          </w:rPr>
        </w:r>
        <w:r w:rsidR="00EA4452">
          <w:rPr>
            <w:noProof/>
            <w:webHidden/>
          </w:rPr>
          <w:fldChar w:fldCharType="separate"/>
        </w:r>
        <w:r w:rsidR="00EF4933">
          <w:rPr>
            <w:noProof/>
            <w:webHidden/>
          </w:rPr>
          <w:t>30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2" w:history="1">
        <w:r w:rsidR="00EF4933" w:rsidRPr="00E90573">
          <w:rPr>
            <w:rStyle w:val="a6"/>
            <w:noProof/>
          </w:rPr>
          <w:t>5.1.4</w:t>
        </w:r>
        <w:r w:rsidR="00EF4933">
          <w:rPr>
            <w:rFonts w:asciiTheme="minorHAnsi" w:eastAsiaTheme="minorEastAsia" w:hAnsiTheme="minorHAnsi" w:cstheme="minorBidi"/>
            <w:i w:val="0"/>
            <w:iCs w:val="0"/>
            <w:noProof/>
            <w:szCs w:val="22"/>
          </w:rPr>
          <w:tab/>
        </w:r>
        <w:r w:rsidR="00EF4933" w:rsidRPr="00E90573">
          <w:rPr>
            <w:rStyle w:val="a6"/>
            <w:rFonts w:hint="eastAsia"/>
            <w:noProof/>
          </w:rPr>
          <w:t>实体类</w:t>
        </w:r>
        <w:r w:rsidR="00EF4933">
          <w:rPr>
            <w:noProof/>
            <w:webHidden/>
          </w:rPr>
          <w:tab/>
        </w:r>
        <w:r w:rsidR="00EA4452">
          <w:rPr>
            <w:noProof/>
            <w:webHidden/>
          </w:rPr>
          <w:fldChar w:fldCharType="begin"/>
        </w:r>
        <w:r w:rsidR="00EF4933">
          <w:rPr>
            <w:noProof/>
            <w:webHidden/>
          </w:rPr>
          <w:instrText xml:space="preserve"> PAGEREF _Toc330825452 \h </w:instrText>
        </w:r>
        <w:r w:rsidR="00EA4452">
          <w:rPr>
            <w:noProof/>
            <w:webHidden/>
          </w:rPr>
        </w:r>
        <w:r w:rsidR="00EA4452">
          <w:rPr>
            <w:noProof/>
            <w:webHidden/>
          </w:rPr>
          <w:fldChar w:fldCharType="separate"/>
        </w:r>
        <w:r w:rsidR="00EF4933">
          <w:rPr>
            <w:noProof/>
            <w:webHidden/>
          </w:rPr>
          <w:t>31</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53" w:history="1">
        <w:r w:rsidR="00EF4933" w:rsidRPr="00E90573">
          <w:rPr>
            <w:rStyle w:val="a6"/>
            <w:noProof/>
          </w:rPr>
          <w:t>5.2</w:t>
        </w:r>
        <w:r w:rsidR="00EF4933">
          <w:rPr>
            <w:rFonts w:asciiTheme="minorHAnsi" w:eastAsiaTheme="minorEastAsia" w:hAnsiTheme="minorHAnsi" w:cstheme="minorBidi"/>
            <w:smallCaps w:val="0"/>
            <w:noProof/>
            <w:szCs w:val="22"/>
          </w:rPr>
          <w:tab/>
        </w:r>
        <w:r w:rsidR="00EF4933" w:rsidRPr="00E90573">
          <w:rPr>
            <w:rStyle w:val="a6"/>
            <w:rFonts w:hint="eastAsia"/>
            <w:noProof/>
          </w:rPr>
          <w:t>用户登录</w:t>
        </w:r>
        <w:r w:rsidR="00EF4933">
          <w:rPr>
            <w:noProof/>
            <w:webHidden/>
          </w:rPr>
          <w:tab/>
        </w:r>
        <w:r w:rsidR="00EA4452">
          <w:rPr>
            <w:noProof/>
            <w:webHidden/>
          </w:rPr>
          <w:fldChar w:fldCharType="begin"/>
        </w:r>
        <w:r w:rsidR="00EF4933">
          <w:rPr>
            <w:noProof/>
            <w:webHidden/>
          </w:rPr>
          <w:instrText xml:space="preserve"> PAGEREF _Toc330825453 \h </w:instrText>
        </w:r>
        <w:r w:rsidR="00EA4452">
          <w:rPr>
            <w:noProof/>
            <w:webHidden/>
          </w:rPr>
        </w:r>
        <w:r w:rsidR="00EA4452">
          <w:rPr>
            <w:noProof/>
            <w:webHidden/>
          </w:rPr>
          <w:fldChar w:fldCharType="separate"/>
        </w:r>
        <w:r w:rsidR="00EF4933">
          <w:rPr>
            <w:noProof/>
            <w:webHidden/>
          </w:rPr>
          <w:t>51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4" w:history="1">
        <w:r w:rsidR="00EF4933" w:rsidRPr="00E90573">
          <w:rPr>
            <w:rStyle w:val="a6"/>
            <w:noProof/>
          </w:rPr>
          <w:t>5.2.1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_Toc330825454 \h </w:instrText>
        </w:r>
        <w:r w:rsidR="00EA4452">
          <w:rPr>
            <w:noProof/>
            <w:webHidden/>
          </w:rPr>
        </w:r>
        <w:r w:rsidR="00EA4452">
          <w:rPr>
            <w:noProof/>
            <w:webHidden/>
          </w:rPr>
          <w:fldChar w:fldCharType="separate"/>
        </w:r>
        <w:r w:rsidR="00EF4933">
          <w:rPr>
            <w:noProof/>
            <w:webHidden/>
          </w:rPr>
          <w:t>51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5" w:history="1">
        <w:r w:rsidR="00EF4933" w:rsidRPr="00E90573">
          <w:rPr>
            <w:rStyle w:val="a6"/>
            <w:noProof/>
          </w:rPr>
          <w:t>5.2.2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_Toc330825455 \h </w:instrText>
        </w:r>
        <w:r w:rsidR="00EA4452">
          <w:rPr>
            <w:noProof/>
            <w:webHidden/>
          </w:rPr>
        </w:r>
        <w:r w:rsidR="00EA4452">
          <w:rPr>
            <w:noProof/>
            <w:webHidden/>
          </w:rPr>
          <w:fldChar w:fldCharType="separate"/>
        </w:r>
        <w:r w:rsidR="00EF4933">
          <w:rPr>
            <w:noProof/>
            <w:webHidden/>
          </w:rPr>
          <w:t>53</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56" w:history="1">
        <w:r w:rsidR="00EF4933" w:rsidRPr="00E90573">
          <w:rPr>
            <w:rStyle w:val="a6"/>
            <w:noProof/>
          </w:rPr>
          <w:t>5.3</w:t>
        </w:r>
        <w:r w:rsidR="00EF4933">
          <w:rPr>
            <w:rFonts w:asciiTheme="minorHAnsi" w:eastAsiaTheme="minorEastAsia" w:hAnsiTheme="minorHAnsi" w:cstheme="minorBidi"/>
            <w:smallCaps w:val="0"/>
            <w:noProof/>
            <w:szCs w:val="22"/>
          </w:rPr>
          <w:tab/>
        </w:r>
        <w:r w:rsidR="00EF4933" w:rsidRPr="00E90573">
          <w:rPr>
            <w:rStyle w:val="a6"/>
            <w:rFonts w:hint="eastAsia"/>
            <w:noProof/>
          </w:rPr>
          <w:t>前台页面</w:t>
        </w:r>
        <w:r w:rsidR="00EF4933">
          <w:rPr>
            <w:noProof/>
            <w:webHidden/>
          </w:rPr>
          <w:tab/>
        </w:r>
        <w:r w:rsidR="00EA4452">
          <w:rPr>
            <w:noProof/>
            <w:webHidden/>
          </w:rPr>
          <w:fldChar w:fldCharType="begin"/>
        </w:r>
        <w:r w:rsidR="00EF4933">
          <w:rPr>
            <w:noProof/>
            <w:webHidden/>
          </w:rPr>
          <w:instrText xml:space="preserve"> PAGEREF _Toc330825456 \h </w:instrText>
        </w:r>
        <w:r w:rsidR="00EA4452">
          <w:rPr>
            <w:noProof/>
            <w:webHidden/>
          </w:rPr>
        </w:r>
        <w:r w:rsidR="00EA4452">
          <w:rPr>
            <w:noProof/>
            <w:webHidden/>
          </w:rPr>
          <w:fldChar w:fldCharType="separate"/>
        </w:r>
        <w:r w:rsidR="00EF4933">
          <w:rPr>
            <w:noProof/>
            <w:webHidden/>
          </w:rPr>
          <w:t>54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7" w:history="1">
        <w:r w:rsidR="00EF4933" w:rsidRPr="00E90573">
          <w:rPr>
            <w:rStyle w:val="a6"/>
            <w:noProof/>
          </w:rPr>
          <w:t>5.3.1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_Toc330825457 \h </w:instrText>
        </w:r>
        <w:r w:rsidR="00EA4452">
          <w:rPr>
            <w:noProof/>
            <w:webHidden/>
          </w:rPr>
        </w:r>
        <w:r w:rsidR="00EA4452">
          <w:rPr>
            <w:noProof/>
            <w:webHidden/>
          </w:rPr>
          <w:fldChar w:fldCharType="separate"/>
        </w:r>
        <w:r w:rsidR="00EF4933">
          <w:rPr>
            <w:noProof/>
            <w:webHidden/>
          </w:rPr>
          <w:t>54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58" w:history="1">
        <w:r w:rsidR="00EF4933" w:rsidRPr="00E90573">
          <w:rPr>
            <w:rStyle w:val="a6"/>
            <w:noProof/>
          </w:rPr>
          <w:t>5.3.2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_Toc330825458 \h </w:instrText>
        </w:r>
        <w:r w:rsidR="00EA4452">
          <w:rPr>
            <w:noProof/>
            <w:webHidden/>
          </w:rPr>
        </w:r>
        <w:r w:rsidR="00EA4452">
          <w:rPr>
            <w:noProof/>
            <w:webHidden/>
          </w:rPr>
          <w:fldChar w:fldCharType="separate"/>
        </w:r>
        <w:r w:rsidR="00EF4933">
          <w:rPr>
            <w:noProof/>
            <w:webHidden/>
          </w:rPr>
          <w:t>61</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59" w:history="1">
        <w:r w:rsidR="00EF4933" w:rsidRPr="00E90573">
          <w:rPr>
            <w:rStyle w:val="a6"/>
            <w:noProof/>
          </w:rPr>
          <w:t>5.4</w:t>
        </w:r>
        <w:r w:rsidR="00EF4933">
          <w:rPr>
            <w:rFonts w:asciiTheme="minorHAnsi" w:eastAsiaTheme="minorEastAsia" w:hAnsiTheme="minorHAnsi" w:cstheme="minorBidi"/>
            <w:smallCaps w:val="0"/>
            <w:noProof/>
            <w:szCs w:val="22"/>
          </w:rPr>
          <w:tab/>
        </w:r>
        <w:r w:rsidR="00EF4933" w:rsidRPr="00E90573">
          <w:rPr>
            <w:rStyle w:val="a6"/>
            <w:rFonts w:hint="eastAsia"/>
            <w:noProof/>
          </w:rPr>
          <w:t>在线购机流程</w:t>
        </w:r>
        <w:r w:rsidR="00EF4933">
          <w:rPr>
            <w:noProof/>
            <w:webHidden/>
          </w:rPr>
          <w:tab/>
        </w:r>
        <w:r w:rsidR="00EA4452">
          <w:rPr>
            <w:noProof/>
            <w:webHidden/>
          </w:rPr>
          <w:fldChar w:fldCharType="begin"/>
        </w:r>
        <w:r w:rsidR="00EF4933">
          <w:rPr>
            <w:noProof/>
            <w:webHidden/>
          </w:rPr>
          <w:instrText xml:space="preserve"> PAGEREF _Toc330825459 \h </w:instrText>
        </w:r>
        <w:r w:rsidR="00EA4452">
          <w:rPr>
            <w:noProof/>
            <w:webHidden/>
          </w:rPr>
        </w:r>
        <w:r w:rsidR="00EA4452">
          <w:rPr>
            <w:noProof/>
            <w:webHidden/>
          </w:rPr>
          <w:fldChar w:fldCharType="separate"/>
        </w:r>
        <w:r w:rsidR="00EF4933">
          <w:rPr>
            <w:noProof/>
            <w:webHidden/>
          </w:rPr>
          <w:t>63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0" w:history="1">
        <w:r w:rsidR="00EF4933" w:rsidRPr="00E90573">
          <w:rPr>
            <w:rStyle w:val="a6"/>
            <w:noProof/>
          </w:rPr>
          <w:t>5.4.1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_Toc330825460 \h </w:instrText>
        </w:r>
        <w:r w:rsidR="00EA4452">
          <w:rPr>
            <w:noProof/>
            <w:webHidden/>
          </w:rPr>
        </w:r>
        <w:r w:rsidR="00EA4452">
          <w:rPr>
            <w:noProof/>
            <w:webHidden/>
          </w:rPr>
          <w:fldChar w:fldCharType="separate"/>
        </w:r>
        <w:r w:rsidR="00EF4933">
          <w:rPr>
            <w:noProof/>
            <w:webHidden/>
          </w:rPr>
          <w:t>63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1" w:history="1">
        <w:r w:rsidR="00EF4933" w:rsidRPr="00E90573">
          <w:rPr>
            <w:rStyle w:val="a6"/>
            <w:noProof/>
          </w:rPr>
          <w:t>5.4.2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_Toc330825461 \h </w:instrText>
        </w:r>
        <w:r w:rsidR="00EA4452">
          <w:rPr>
            <w:noProof/>
            <w:webHidden/>
          </w:rPr>
        </w:r>
        <w:r w:rsidR="00EA4452">
          <w:rPr>
            <w:noProof/>
            <w:webHidden/>
          </w:rPr>
          <w:fldChar w:fldCharType="separate"/>
        </w:r>
        <w:r w:rsidR="00EF4933">
          <w:rPr>
            <w:noProof/>
            <w:webHidden/>
          </w:rPr>
          <w:t>66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62" w:history="1">
        <w:r w:rsidR="00EF4933" w:rsidRPr="00E90573">
          <w:rPr>
            <w:rStyle w:val="a6"/>
            <w:noProof/>
          </w:rPr>
          <w:t>5.5</w:t>
        </w:r>
        <w:r w:rsidR="00EF4933">
          <w:rPr>
            <w:rFonts w:asciiTheme="minorHAnsi" w:eastAsiaTheme="minorEastAsia" w:hAnsiTheme="minorHAnsi" w:cstheme="minorBidi"/>
            <w:smallCaps w:val="0"/>
            <w:noProof/>
            <w:szCs w:val="22"/>
          </w:rPr>
          <w:tab/>
        </w:r>
        <w:r w:rsidR="00EF4933" w:rsidRPr="00E90573">
          <w:rPr>
            <w:rStyle w:val="a6"/>
            <w:rFonts w:hint="eastAsia"/>
            <w:noProof/>
          </w:rPr>
          <w:t>用户中心</w:t>
        </w:r>
        <w:r w:rsidR="00EF4933">
          <w:rPr>
            <w:noProof/>
            <w:webHidden/>
          </w:rPr>
          <w:tab/>
        </w:r>
        <w:r w:rsidR="00EA4452">
          <w:rPr>
            <w:noProof/>
            <w:webHidden/>
          </w:rPr>
          <w:fldChar w:fldCharType="begin"/>
        </w:r>
        <w:r w:rsidR="00EF4933">
          <w:rPr>
            <w:noProof/>
            <w:webHidden/>
          </w:rPr>
          <w:instrText xml:space="preserve"> PAGEREF _Toc330825462 \h </w:instrText>
        </w:r>
        <w:r w:rsidR="00EA4452">
          <w:rPr>
            <w:noProof/>
            <w:webHidden/>
          </w:rPr>
        </w:r>
        <w:r w:rsidR="00EA4452">
          <w:rPr>
            <w:noProof/>
            <w:webHidden/>
          </w:rPr>
          <w:fldChar w:fldCharType="separate"/>
        </w:r>
        <w:r w:rsidR="00EF4933">
          <w:rPr>
            <w:noProof/>
            <w:webHidden/>
          </w:rPr>
          <w:t>69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3" w:history="1">
        <w:r w:rsidR="00EF4933" w:rsidRPr="00E90573">
          <w:rPr>
            <w:rStyle w:val="a6"/>
            <w:noProof/>
          </w:rPr>
          <w:t>5.5.1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_Toc330825463 \h </w:instrText>
        </w:r>
        <w:r w:rsidR="00EA4452">
          <w:rPr>
            <w:noProof/>
            <w:webHidden/>
          </w:rPr>
        </w:r>
        <w:r w:rsidR="00EA4452">
          <w:rPr>
            <w:noProof/>
            <w:webHidden/>
          </w:rPr>
          <w:fldChar w:fldCharType="separate"/>
        </w:r>
        <w:r w:rsidR="00EF4933">
          <w:rPr>
            <w:noProof/>
            <w:webHidden/>
          </w:rPr>
          <w:t>69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4" w:history="1">
        <w:r w:rsidR="00EF4933" w:rsidRPr="00E90573">
          <w:rPr>
            <w:rStyle w:val="a6"/>
            <w:noProof/>
          </w:rPr>
          <w:t>5.5.2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_Toc330825464 \h </w:instrText>
        </w:r>
        <w:r w:rsidR="00EA4452">
          <w:rPr>
            <w:noProof/>
            <w:webHidden/>
          </w:rPr>
        </w:r>
        <w:r w:rsidR="00EA4452">
          <w:rPr>
            <w:noProof/>
            <w:webHidden/>
          </w:rPr>
          <w:fldChar w:fldCharType="separate"/>
        </w:r>
        <w:r w:rsidR="00EF4933">
          <w:rPr>
            <w:noProof/>
            <w:webHidden/>
          </w:rPr>
          <w:t>70</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65" w:history="1">
        <w:r w:rsidR="00EF4933" w:rsidRPr="00E90573">
          <w:rPr>
            <w:rStyle w:val="a6"/>
            <w:noProof/>
          </w:rPr>
          <w:t>5.6</w:t>
        </w:r>
        <w:r w:rsidR="00EF4933">
          <w:rPr>
            <w:rFonts w:asciiTheme="minorHAnsi" w:eastAsiaTheme="minorEastAsia" w:hAnsiTheme="minorHAnsi" w:cstheme="minorBidi"/>
            <w:smallCaps w:val="0"/>
            <w:noProof/>
            <w:szCs w:val="22"/>
          </w:rPr>
          <w:tab/>
        </w:r>
        <w:r w:rsidR="00EF4933" w:rsidRPr="00E90573">
          <w:rPr>
            <w:rStyle w:val="a6"/>
            <w:rFonts w:hint="eastAsia"/>
            <w:noProof/>
          </w:rPr>
          <w:t>商品管理</w:t>
        </w:r>
        <w:r w:rsidR="00EF4933">
          <w:rPr>
            <w:noProof/>
            <w:webHidden/>
          </w:rPr>
          <w:tab/>
        </w:r>
        <w:r w:rsidR="00EA4452">
          <w:rPr>
            <w:noProof/>
            <w:webHidden/>
          </w:rPr>
          <w:fldChar w:fldCharType="begin"/>
        </w:r>
        <w:r w:rsidR="00EF4933">
          <w:rPr>
            <w:noProof/>
            <w:webHidden/>
          </w:rPr>
          <w:instrText xml:space="preserve"> PAGEREF _Toc330825465 \h </w:instrText>
        </w:r>
        <w:r w:rsidR="00EA4452">
          <w:rPr>
            <w:noProof/>
            <w:webHidden/>
          </w:rPr>
        </w:r>
        <w:r w:rsidR="00EA4452">
          <w:rPr>
            <w:noProof/>
            <w:webHidden/>
          </w:rPr>
          <w:fldChar w:fldCharType="separate"/>
        </w:r>
        <w:r w:rsidR="00EF4933">
          <w:rPr>
            <w:noProof/>
            <w:webHidden/>
          </w:rPr>
          <w:t>73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6" w:history="1">
        <w:r w:rsidR="00EF4933" w:rsidRPr="00E90573">
          <w:rPr>
            <w:rStyle w:val="a6"/>
            <w:noProof/>
          </w:rPr>
          <w:t>5.6.1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_Toc330825466 \h </w:instrText>
        </w:r>
        <w:r w:rsidR="00EA4452">
          <w:rPr>
            <w:noProof/>
            <w:webHidden/>
          </w:rPr>
        </w:r>
        <w:r w:rsidR="00EA4452">
          <w:rPr>
            <w:noProof/>
            <w:webHidden/>
          </w:rPr>
          <w:fldChar w:fldCharType="separate"/>
        </w:r>
        <w:r w:rsidR="00EF4933">
          <w:rPr>
            <w:noProof/>
            <w:webHidden/>
          </w:rPr>
          <w:t>73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7" w:history="1">
        <w:r w:rsidR="00EF4933" w:rsidRPr="00E90573">
          <w:rPr>
            <w:rStyle w:val="a6"/>
            <w:noProof/>
          </w:rPr>
          <w:t>5.6.2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_Toc330825467 \h </w:instrText>
        </w:r>
        <w:r w:rsidR="00EA4452">
          <w:rPr>
            <w:noProof/>
            <w:webHidden/>
          </w:rPr>
        </w:r>
        <w:r w:rsidR="00EA4452">
          <w:rPr>
            <w:noProof/>
            <w:webHidden/>
          </w:rPr>
          <w:fldChar w:fldCharType="separate"/>
        </w:r>
        <w:r w:rsidR="00EF4933">
          <w:rPr>
            <w:noProof/>
            <w:webHidden/>
          </w:rPr>
          <w:t>77</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68" w:history="1">
        <w:r w:rsidR="00EF4933" w:rsidRPr="00E90573">
          <w:rPr>
            <w:rStyle w:val="a6"/>
            <w:noProof/>
          </w:rPr>
          <w:t>5.7</w:t>
        </w:r>
        <w:r w:rsidR="00EF4933">
          <w:rPr>
            <w:rFonts w:asciiTheme="minorHAnsi" w:eastAsiaTheme="minorEastAsia" w:hAnsiTheme="minorHAnsi" w:cstheme="minorBidi"/>
            <w:smallCaps w:val="0"/>
            <w:noProof/>
            <w:szCs w:val="22"/>
          </w:rPr>
          <w:tab/>
        </w:r>
        <w:r w:rsidR="00EF4933" w:rsidRPr="00E90573">
          <w:rPr>
            <w:rStyle w:val="a6"/>
            <w:rFonts w:hint="eastAsia"/>
            <w:noProof/>
          </w:rPr>
          <w:t>订单管理</w:t>
        </w:r>
        <w:r w:rsidR="00EF4933">
          <w:rPr>
            <w:noProof/>
            <w:webHidden/>
          </w:rPr>
          <w:tab/>
        </w:r>
        <w:r w:rsidR="00EA4452">
          <w:rPr>
            <w:noProof/>
            <w:webHidden/>
          </w:rPr>
          <w:fldChar w:fldCharType="begin"/>
        </w:r>
        <w:r w:rsidR="00EF4933">
          <w:rPr>
            <w:noProof/>
            <w:webHidden/>
          </w:rPr>
          <w:instrText xml:space="preserve"> PAGEREF _Toc330825468 \h </w:instrText>
        </w:r>
        <w:r w:rsidR="00EA4452">
          <w:rPr>
            <w:noProof/>
            <w:webHidden/>
          </w:rPr>
        </w:r>
        <w:r w:rsidR="00EA4452">
          <w:rPr>
            <w:noProof/>
            <w:webHidden/>
          </w:rPr>
          <w:fldChar w:fldCharType="separate"/>
        </w:r>
        <w:r w:rsidR="00EF4933">
          <w:rPr>
            <w:noProof/>
            <w:webHidden/>
          </w:rPr>
          <w:t>87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69" w:history="1">
        <w:r w:rsidR="00EF4933" w:rsidRPr="00E90573">
          <w:rPr>
            <w:rStyle w:val="a6"/>
            <w:noProof/>
          </w:rPr>
          <w:t>5.7.1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_Toc330825469 \h </w:instrText>
        </w:r>
        <w:r w:rsidR="00EA4452">
          <w:rPr>
            <w:noProof/>
            <w:webHidden/>
          </w:rPr>
        </w:r>
        <w:r w:rsidR="00EA4452">
          <w:rPr>
            <w:noProof/>
            <w:webHidden/>
          </w:rPr>
          <w:fldChar w:fldCharType="separate"/>
        </w:r>
        <w:r w:rsidR="00EF4933">
          <w:rPr>
            <w:noProof/>
            <w:webHidden/>
          </w:rPr>
          <w:t>87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0" w:history="1">
        <w:r w:rsidR="00EF4933" w:rsidRPr="00E90573">
          <w:rPr>
            <w:rStyle w:val="a6"/>
            <w:noProof/>
          </w:rPr>
          <w:t>5.7.2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_Toc330825470 \h </w:instrText>
        </w:r>
        <w:r w:rsidR="00EA4452">
          <w:rPr>
            <w:noProof/>
            <w:webHidden/>
          </w:rPr>
        </w:r>
        <w:r w:rsidR="00EA4452">
          <w:rPr>
            <w:noProof/>
            <w:webHidden/>
          </w:rPr>
          <w:fldChar w:fldCharType="separate"/>
        </w:r>
        <w:r w:rsidR="00EF4933">
          <w:rPr>
            <w:noProof/>
            <w:webHidden/>
          </w:rPr>
          <w:t>88</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71" w:history="1">
        <w:r w:rsidR="00EF4933" w:rsidRPr="00E90573">
          <w:rPr>
            <w:rStyle w:val="a6"/>
            <w:noProof/>
          </w:rPr>
          <w:t>5.8</w:t>
        </w:r>
        <w:r w:rsidR="00EF4933">
          <w:rPr>
            <w:rFonts w:asciiTheme="minorHAnsi" w:eastAsiaTheme="minorEastAsia" w:hAnsiTheme="minorHAnsi" w:cstheme="minorBidi"/>
            <w:smallCaps w:val="0"/>
            <w:noProof/>
            <w:szCs w:val="22"/>
          </w:rPr>
          <w:tab/>
        </w:r>
        <w:r w:rsidR="00EF4933" w:rsidRPr="00E90573">
          <w:rPr>
            <w:rStyle w:val="a6"/>
            <w:rFonts w:hint="eastAsia"/>
            <w:noProof/>
          </w:rPr>
          <w:t>广告管理</w:t>
        </w:r>
        <w:r w:rsidR="00EF4933">
          <w:rPr>
            <w:noProof/>
            <w:webHidden/>
          </w:rPr>
          <w:tab/>
        </w:r>
        <w:r w:rsidR="00EA4452">
          <w:rPr>
            <w:noProof/>
            <w:webHidden/>
          </w:rPr>
          <w:fldChar w:fldCharType="begin"/>
        </w:r>
        <w:r w:rsidR="00EF4933">
          <w:rPr>
            <w:noProof/>
            <w:webHidden/>
          </w:rPr>
          <w:instrText xml:space="preserve"> PAGEREF _Toc330825471 \h </w:instrText>
        </w:r>
        <w:r w:rsidR="00EA4452">
          <w:rPr>
            <w:noProof/>
            <w:webHidden/>
          </w:rPr>
        </w:r>
        <w:r w:rsidR="00EA4452">
          <w:rPr>
            <w:noProof/>
            <w:webHidden/>
          </w:rPr>
          <w:fldChar w:fldCharType="separate"/>
        </w:r>
        <w:r w:rsidR="00EF4933">
          <w:rPr>
            <w:noProof/>
            <w:webHidden/>
          </w:rPr>
          <w:t>95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2" w:history="1">
        <w:r w:rsidR="00EF4933" w:rsidRPr="00E90573">
          <w:rPr>
            <w:rStyle w:val="a6"/>
            <w:noProof/>
          </w:rPr>
          <w:t>5.8.1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_Toc330825472 \h </w:instrText>
        </w:r>
        <w:r w:rsidR="00EA4452">
          <w:rPr>
            <w:noProof/>
            <w:webHidden/>
          </w:rPr>
        </w:r>
        <w:r w:rsidR="00EA4452">
          <w:rPr>
            <w:noProof/>
            <w:webHidden/>
          </w:rPr>
          <w:fldChar w:fldCharType="separate"/>
        </w:r>
        <w:r w:rsidR="00EF4933">
          <w:rPr>
            <w:noProof/>
            <w:webHidden/>
          </w:rPr>
          <w:t>95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3" w:history="1">
        <w:r w:rsidR="00EF4933" w:rsidRPr="00E90573">
          <w:rPr>
            <w:rStyle w:val="a6"/>
            <w:noProof/>
          </w:rPr>
          <w:t>5.8.2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_Toc330825473 \h </w:instrText>
        </w:r>
        <w:r w:rsidR="00EA4452">
          <w:rPr>
            <w:noProof/>
            <w:webHidden/>
          </w:rPr>
        </w:r>
        <w:r w:rsidR="00EA4452">
          <w:rPr>
            <w:noProof/>
            <w:webHidden/>
          </w:rPr>
          <w:fldChar w:fldCharType="separate"/>
        </w:r>
        <w:r w:rsidR="00EF4933">
          <w:rPr>
            <w:noProof/>
            <w:webHidden/>
          </w:rPr>
          <w:t>97</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74" w:history="1">
        <w:r w:rsidR="00EF4933" w:rsidRPr="00E90573">
          <w:rPr>
            <w:rStyle w:val="a6"/>
            <w:noProof/>
          </w:rPr>
          <w:t>5.9</w:t>
        </w:r>
        <w:r w:rsidR="00EF4933">
          <w:rPr>
            <w:rFonts w:asciiTheme="minorHAnsi" w:eastAsiaTheme="minorEastAsia" w:hAnsiTheme="minorHAnsi" w:cstheme="minorBidi"/>
            <w:smallCaps w:val="0"/>
            <w:noProof/>
            <w:szCs w:val="22"/>
          </w:rPr>
          <w:tab/>
        </w:r>
        <w:r w:rsidR="00EF4933" w:rsidRPr="00E90573">
          <w:rPr>
            <w:rStyle w:val="a6"/>
            <w:rFonts w:hint="eastAsia"/>
            <w:noProof/>
          </w:rPr>
          <w:t>会员管理</w:t>
        </w:r>
        <w:r w:rsidR="00EF4933">
          <w:rPr>
            <w:noProof/>
            <w:webHidden/>
          </w:rPr>
          <w:tab/>
        </w:r>
        <w:r w:rsidR="00EA4452">
          <w:rPr>
            <w:noProof/>
            <w:webHidden/>
          </w:rPr>
          <w:fldChar w:fldCharType="begin"/>
        </w:r>
        <w:r w:rsidR="00EF4933">
          <w:rPr>
            <w:noProof/>
            <w:webHidden/>
          </w:rPr>
          <w:instrText xml:space="preserve"> PAGEREF _Toc330825474 \h </w:instrText>
        </w:r>
        <w:r w:rsidR="00EA4452">
          <w:rPr>
            <w:noProof/>
            <w:webHidden/>
          </w:rPr>
        </w:r>
        <w:r w:rsidR="00EA4452">
          <w:rPr>
            <w:noProof/>
            <w:webHidden/>
          </w:rPr>
          <w:fldChar w:fldCharType="separate"/>
        </w:r>
        <w:r w:rsidR="00EF4933">
          <w:rPr>
            <w:noProof/>
            <w:webHidden/>
          </w:rPr>
          <w:t>105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5" w:history="1">
        <w:r w:rsidR="00EF4933" w:rsidRPr="00E90573">
          <w:rPr>
            <w:rStyle w:val="a6"/>
            <w:noProof/>
          </w:rPr>
          <w:t>5.9.1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_Toc330825475 \h </w:instrText>
        </w:r>
        <w:r w:rsidR="00EA4452">
          <w:rPr>
            <w:noProof/>
            <w:webHidden/>
          </w:rPr>
        </w:r>
        <w:r w:rsidR="00EA4452">
          <w:rPr>
            <w:noProof/>
            <w:webHidden/>
          </w:rPr>
          <w:fldChar w:fldCharType="separate"/>
        </w:r>
        <w:r w:rsidR="00EF4933">
          <w:rPr>
            <w:noProof/>
            <w:webHidden/>
          </w:rPr>
          <w:t>105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6" w:history="1">
        <w:r w:rsidR="00EF4933" w:rsidRPr="00E90573">
          <w:rPr>
            <w:rStyle w:val="a6"/>
            <w:noProof/>
          </w:rPr>
          <w:t>5.9.2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_Toc330825476 \h </w:instrText>
        </w:r>
        <w:r w:rsidR="00EA4452">
          <w:rPr>
            <w:noProof/>
            <w:webHidden/>
          </w:rPr>
        </w:r>
        <w:r w:rsidR="00EA4452">
          <w:rPr>
            <w:noProof/>
            <w:webHidden/>
          </w:rPr>
          <w:fldChar w:fldCharType="separate"/>
        </w:r>
        <w:r w:rsidR="00EF4933">
          <w:rPr>
            <w:noProof/>
            <w:webHidden/>
          </w:rPr>
          <w:t>105</w:t>
        </w:r>
        <w:r w:rsidR="00EA4452">
          <w:rPr>
            <w:noProof/>
            <w:webHidden/>
          </w:rPr>
          <w:fldChar w:fldCharType="end"/>
        </w:r>
      </w:hyperlink>
    </w:p>
    <w:p w:rsidR="00EF4933" w:rsidRDefault="00735396">
      <w:pPr>
        <w:pStyle w:val="20"/>
        <w:tabs>
          <w:tab w:val="left" w:pos="1050"/>
          <w:tab w:val="right" w:leader="dot" w:pos="9062"/>
        </w:tabs>
        <w:rPr>
          <w:rFonts w:asciiTheme="minorHAnsi" w:eastAsiaTheme="minorEastAsia" w:hAnsiTheme="minorHAnsi" w:cstheme="minorBidi"/>
          <w:smallCaps w:val="0"/>
          <w:noProof/>
          <w:szCs w:val="22"/>
        </w:rPr>
      </w:pPr>
      <w:hyperlink w:anchor="_Toc330825477" w:history="1">
        <w:r w:rsidR="00EF4933" w:rsidRPr="00E90573">
          <w:rPr>
            <w:rStyle w:val="a6"/>
            <w:noProof/>
          </w:rPr>
          <w:t>5.10</w:t>
        </w:r>
        <w:r w:rsidR="00EF4933">
          <w:rPr>
            <w:rFonts w:asciiTheme="minorHAnsi" w:eastAsiaTheme="minorEastAsia" w:hAnsiTheme="minorHAnsi" w:cstheme="minorBidi"/>
            <w:smallCaps w:val="0"/>
            <w:noProof/>
            <w:szCs w:val="22"/>
          </w:rPr>
          <w:tab/>
        </w:r>
        <w:r w:rsidR="00EF4933" w:rsidRPr="00E90573">
          <w:rPr>
            <w:rStyle w:val="a6"/>
            <w:rFonts w:hint="eastAsia"/>
            <w:noProof/>
          </w:rPr>
          <w:t>支付管理</w:t>
        </w:r>
        <w:r w:rsidR="00EF4933">
          <w:rPr>
            <w:noProof/>
            <w:webHidden/>
          </w:rPr>
          <w:tab/>
        </w:r>
        <w:r w:rsidR="00EA4452">
          <w:rPr>
            <w:noProof/>
            <w:webHidden/>
          </w:rPr>
          <w:fldChar w:fldCharType="begin"/>
        </w:r>
        <w:r w:rsidR="00EF4933">
          <w:rPr>
            <w:noProof/>
            <w:webHidden/>
          </w:rPr>
          <w:instrText xml:space="preserve"> PAGEREF _Toc330825477 \h </w:instrText>
        </w:r>
        <w:r w:rsidR="00EA4452">
          <w:rPr>
            <w:noProof/>
            <w:webHidden/>
          </w:rPr>
        </w:r>
        <w:r w:rsidR="00EA4452">
          <w:rPr>
            <w:noProof/>
            <w:webHidden/>
          </w:rPr>
          <w:fldChar w:fldCharType="separate"/>
        </w:r>
        <w:r w:rsidR="00EF4933">
          <w:rPr>
            <w:noProof/>
            <w:webHidden/>
          </w:rPr>
          <w:t>106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8" w:history="1">
        <w:r w:rsidR="00EF4933" w:rsidRPr="00E90573">
          <w:rPr>
            <w:rStyle w:val="a6"/>
            <w:noProof/>
          </w:rPr>
          <w:t>5.10.1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_Toc330825478 \h </w:instrText>
        </w:r>
        <w:r w:rsidR="00EA4452">
          <w:rPr>
            <w:noProof/>
            <w:webHidden/>
          </w:rPr>
        </w:r>
        <w:r w:rsidR="00EA4452">
          <w:rPr>
            <w:noProof/>
            <w:webHidden/>
          </w:rPr>
          <w:fldChar w:fldCharType="separate"/>
        </w:r>
        <w:r w:rsidR="00EF4933">
          <w:rPr>
            <w:noProof/>
            <w:webHidden/>
          </w:rPr>
          <w:t>106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79" w:history="1">
        <w:r w:rsidR="00EF4933" w:rsidRPr="00E90573">
          <w:rPr>
            <w:rStyle w:val="a6"/>
            <w:noProof/>
          </w:rPr>
          <w:t>5.10.2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_Toc330825479 \h </w:instrText>
        </w:r>
        <w:r w:rsidR="00EA4452">
          <w:rPr>
            <w:noProof/>
            <w:webHidden/>
          </w:rPr>
        </w:r>
        <w:r w:rsidR="00EA4452">
          <w:rPr>
            <w:noProof/>
            <w:webHidden/>
          </w:rPr>
          <w:fldChar w:fldCharType="separate"/>
        </w:r>
        <w:r w:rsidR="00EF4933">
          <w:rPr>
            <w:noProof/>
            <w:webHidden/>
          </w:rPr>
          <w:t>108</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80" w:history="1">
        <w:r w:rsidR="00EF4933" w:rsidRPr="00E90573">
          <w:rPr>
            <w:rStyle w:val="a6"/>
            <w:noProof/>
          </w:rPr>
          <w:t>5.11</w:t>
        </w:r>
        <w:r w:rsidR="00EF4933">
          <w:rPr>
            <w:rFonts w:asciiTheme="minorHAnsi" w:eastAsiaTheme="minorEastAsia" w:hAnsiTheme="minorHAnsi" w:cstheme="minorBidi"/>
            <w:smallCaps w:val="0"/>
            <w:noProof/>
            <w:szCs w:val="22"/>
          </w:rPr>
          <w:tab/>
        </w:r>
        <w:r w:rsidR="00EF4933" w:rsidRPr="00E90573">
          <w:rPr>
            <w:rStyle w:val="a6"/>
            <w:rFonts w:hint="eastAsia"/>
            <w:noProof/>
          </w:rPr>
          <w:t>权限管理</w:t>
        </w:r>
        <w:r w:rsidR="00EF4933">
          <w:rPr>
            <w:noProof/>
            <w:webHidden/>
          </w:rPr>
          <w:tab/>
        </w:r>
        <w:r w:rsidR="00EA4452">
          <w:rPr>
            <w:noProof/>
            <w:webHidden/>
          </w:rPr>
          <w:fldChar w:fldCharType="begin"/>
        </w:r>
        <w:r w:rsidR="00EF4933">
          <w:rPr>
            <w:noProof/>
            <w:webHidden/>
          </w:rPr>
          <w:instrText xml:space="preserve"> PAGEREF _Toc330825480 \h </w:instrText>
        </w:r>
        <w:r w:rsidR="00EA4452">
          <w:rPr>
            <w:noProof/>
            <w:webHidden/>
          </w:rPr>
        </w:r>
        <w:r w:rsidR="00EA4452">
          <w:rPr>
            <w:noProof/>
            <w:webHidden/>
          </w:rPr>
          <w:fldChar w:fldCharType="separate"/>
        </w:r>
        <w:r w:rsidR="00EF4933">
          <w:rPr>
            <w:noProof/>
            <w:webHidden/>
          </w:rPr>
          <w:t>123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1" w:history="1">
        <w:r w:rsidR="00EF4933" w:rsidRPr="00E90573">
          <w:rPr>
            <w:rStyle w:val="a6"/>
            <w:noProof/>
          </w:rPr>
          <w:t>5.11.1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_Toc330825481 \h </w:instrText>
        </w:r>
        <w:r w:rsidR="00EA4452">
          <w:rPr>
            <w:noProof/>
            <w:webHidden/>
          </w:rPr>
        </w:r>
        <w:r w:rsidR="00EA4452">
          <w:rPr>
            <w:noProof/>
            <w:webHidden/>
          </w:rPr>
          <w:fldChar w:fldCharType="separate"/>
        </w:r>
        <w:r w:rsidR="00EF4933">
          <w:rPr>
            <w:noProof/>
            <w:webHidden/>
          </w:rPr>
          <w:t>123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2" w:history="1">
        <w:r w:rsidR="00EF4933" w:rsidRPr="00E90573">
          <w:rPr>
            <w:rStyle w:val="a6"/>
            <w:noProof/>
          </w:rPr>
          <w:t>5.11.2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_Toc330825482 \h </w:instrText>
        </w:r>
        <w:r w:rsidR="00EA4452">
          <w:rPr>
            <w:noProof/>
            <w:webHidden/>
          </w:rPr>
        </w:r>
        <w:r w:rsidR="00EA4452">
          <w:rPr>
            <w:noProof/>
            <w:webHidden/>
          </w:rPr>
          <w:fldChar w:fldCharType="separate"/>
        </w:r>
        <w:r w:rsidR="00EF4933">
          <w:rPr>
            <w:noProof/>
            <w:webHidden/>
          </w:rPr>
          <w:t>125</w:t>
        </w:r>
        <w:r w:rsidR="00EA4452">
          <w:rPr>
            <w:noProof/>
            <w:webHidden/>
          </w:rPr>
          <w:fldChar w:fldCharType="end"/>
        </w:r>
      </w:hyperlink>
    </w:p>
    <w:p w:rsidR="00EF4933" w:rsidRDefault="00735396">
      <w:pPr>
        <w:pStyle w:val="20"/>
        <w:tabs>
          <w:tab w:val="left" w:pos="1050"/>
          <w:tab w:val="right" w:leader="dot" w:pos="9062"/>
        </w:tabs>
        <w:rPr>
          <w:rFonts w:asciiTheme="minorHAnsi" w:eastAsiaTheme="minorEastAsia" w:hAnsiTheme="minorHAnsi" w:cstheme="minorBidi"/>
          <w:smallCaps w:val="0"/>
          <w:noProof/>
          <w:szCs w:val="22"/>
        </w:rPr>
      </w:pPr>
      <w:hyperlink w:anchor="_Toc330825483" w:history="1">
        <w:r w:rsidR="00EF4933" w:rsidRPr="00E90573">
          <w:rPr>
            <w:rStyle w:val="a6"/>
            <w:noProof/>
          </w:rPr>
          <w:t>5.12</w:t>
        </w:r>
        <w:r w:rsidR="00EF4933">
          <w:rPr>
            <w:rFonts w:asciiTheme="minorHAnsi" w:eastAsiaTheme="minorEastAsia" w:hAnsiTheme="minorHAnsi" w:cstheme="minorBidi"/>
            <w:smallCaps w:val="0"/>
            <w:noProof/>
            <w:szCs w:val="22"/>
          </w:rPr>
          <w:tab/>
        </w:r>
        <w:r w:rsidR="00EF4933" w:rsidRPr="00E90573">
          <w:rPr>
            <w:rStyle w:val="a6"/>
            <w:rFonts w:hint="eastAsia"/>
            <w:noProof/>
          </w:rPr>
          <w:t>系统配置</w:t>
        </w:r>
        <w:r w:rsidR="00EF4933">
          <w:rPr>
            <w:noProof/>
            <w:webHidden/>
          </w:rPr>
          <w:tab/>
        </w:r>
        <w:r w:rsidR="00EA4452">
          <w:rPr>
            <w:noProof/>
            <w:webHidden/>
          </w:rPr>
          <w:fldChar w:fldCharType="begin"/>
        </w:r>
        <w:r w:rsidR="00EF4933">
          <w:rPr>
            <w:noProof/>
            <w:webHidden/>
          </w:rPr>
          <w:instrText xml:space="preserve"> PAGEREF _Toc330825483 \h </w:instrText>
        </w:r>
        <w:r w:rsidR="00EA4452">
          <w:rPr>
            <w:noProof/>
            <w:webHidden/>
          </w:rPr>
        </w:r>
        <w:r w:rsidR="00EA4452">
          <w:rPr>
            <w:noProof/>
            <w:webHidden/>
          </w:rPr>
          <w:fldChar w:fldCharType="separate"/>
        </w:r>
        <w:r w:rsidR="00EF4933">
          <w:rPr>
            <w:noProof/>
            <w:webHidden/>
          </w:rPr>
          <w:t>136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4" w:history="1">
        <w:r w:rsidR="00EF4933" w:rsidRPr="00E90573">
          <w:rPr>
            <w:rStyle w:val="a6"/>
            <w:noProof/>
          </w:rPr>
          <w:t>5.12.1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sidR="00EA4452">
          <w:rPr>
            <w:noProof/>
            <w:webHidden/>
          </w:rPr>
          <w:fldChar w:fldCharType="begin"/>
        </w:r>
        <w:r w:rsidR="00EF4933">
          <w:rPr>
            <w:noProof/>
            <w:webHidden/>
          </w:rPr>
          <w:instrText xml:space="preserve"> PAGEREF _Toc330825484 \h </w:instrText>
        </w:r>
        <w:r w:rsidR="00EA4452">
          <w:rPr>
            <w:noProof/>
            <w:webHidden/>
          </w:rPr>
        </w:r>
        <w:r w:rsidR="00EA4452">
          <w:rPr>
            <w:noProof/>
            <w:webHidden/>
          </w:rPr>
          <w:fldChar w:fldCharType="separate"/>
        </w:r>
        <w:r w:rsidR="00EF4933">
          <w:rPr>
            <w:noProof/>
            <w:webHidden/>
          </w:rPr>
          <w:t>136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5" w:history="1">
        <w:r w:rsidR="00EF4933" w:rsidRPr="00E90573">
          <w:rPr>
            <w:rStyle w:val="a6"/>
            <w:noProof/>
          </w:rPr>
          <w:t>5.12.2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sidR="00EA4452">
          <w:rPr>
            <w:noProof/>
            <w:webHidden/>
          </w:rPr>
          <w:fldChar w:fldCharType="begin"/>
        </w:r>
        <w:r w:rsidR="00EF4933">
          <w:rPr>
            <w:noProof/>
            <w:webHidden/>
          </w:rPr>
          <w:instrText xml:space="preserve"> PAGEREF _Toc330825485 \h </w:instrText>
        </w:r>
        <w:r w:rsidR="00EA4452">
          <w:rPr>
            <w:noProof/>
            <w:webHidden/>
          </w:rPr>
        </w:r>
        <w:r w:rsidR="00EA4452">
          <w:rPr>
            <w:noProof/>
            <w:webHidden/>
          </w:rPr>
          <w:fldChar w:fldCharType="separate"/>
        </w:r>
        <w:r w:rsidR="00EF4933">
          <w:rPr>
            <w:noProof/>
            <w:webHidden/>
          </w:rPr>
          <w:t>138</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86" w:history="1">
        <w:r w:rsidR="00EF4933" w:rsidRPr="00E90573">
          <w:rPr>
            <w:rStyle w:val="a6"/>
            <w:rFonts w:hint="eastAsia"/>
            <w:noProof/>
          </w:rPr>
          <w:t>第</w:t>
        </w:r>
        <w:r w:rsidR="00EF4933" w:rsidRPr="00E90573">
          <w:rPr>
            <w:rStyle w:val="a6"/>
            <w:rFonts w:hint="eastAsia"/>
            <w:noProof/>
          </w:rPr>
          <w:t>6</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界面实现说明</w:t>
        </w:r>
        <w:r w:rsidR="00EF4933">
          <w:rPr>
            <w:noProof/>
            <w:webHidden/>
          </w:rPr>
          <w:tab/>
        </w:r>
        <w:r w:rsidR="00EA4452">
          <w:rPr>
            <w:noProof/>
            <w:webHidden/>
          </w:rPr>
          <w:fldChar w:fldCharType="begin"/>
        </w:r>
        <w:r w:rsidR="00EF4933">
          <w:rPr>
            <w:noProof/>
            <w:webHidden/>
          </w:rPr>
          <w:instrText xml:space="preserve"> PAGEREF _Toc330825486 \h </w:instrText>
        </w:r>
        <w:r w:rsidR="00EA4452">
          <w:rPr>
            <w:noProof/>
            <w:webHidden/>
          </w:rPr>
        </w:r>
        <w:r w:rsidR="00EA4452">
          <w:rPr>
            <w:noProof/>
            <w:webHidden/>
          </w:rPr>
          <w:fldChar w:fldCharType="separate"/>
        </w:r>
        <w:r w:rsidR="00EF4933">
          <w:rPr>
            <w:noProof/>
            <w:webHidden/>
          </w:rPr>
          <w:t>146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87" w:history="1">
        <w:r w:rsidR="00EF4933" w:rsidRPr="00E90573">
          <w:rPr>
            <w:rStyle w:val="a6"/>
            <w:noProof/>
          </w:rPr>
          <w:t>6.1</w:t>
        </w:r>
        <w:r w:rsidR="00EF4933">
          <w:rPr>
            <w:rFonts w:asciiTheme="minorHAnsi" w:eastAsiaTheme="minorEastAsia" w:hAnsiTheme="minorHAnsi" w:cstheme="minorBidi"/>
            <w:smallCaps w:val="0"/>
            <w:noProof/>
            <w:szCs w:val="22"/>
          </w:rPr>
          <w:tab/>
        </w:r>
        <w:r w:rsidR="00EF4933" w:rsidRPr="00E90573">
          <w:rPr>
            <w:rStyle w:val="a6"/>
            <w:rFonts w:hint="eastAsia"/>
            <w:noProof/>
          </w:rPr>
          <w:t>用户登录</w:t>
        </w:r>
        <w:r w:rsidR="00EF4933">
          <w:rPr>
            <w:noProof/>
            <w:webHidden/>
          </w:rPr>
          <w:tab/>
        </w:r>
        <w:r w:rsidR="00EA4452">
          <w:rPr>
            <w:noProof/>
            <w:webHidden/>
          </w:rPr>
          <w:fldChar w:fldCharType="begin"/>
        </w:r>
        <w:r w:rsidR="00EF4933">
          <w:rPr>
            <w:noProof/>
            <w:webHidden/>
          </w:rPr>
          <w:instrText xml:space="preserve"> PAGEREF _Toc330825487 \h </w:instrText>
        </w:r>
        <w:r w:rsidR="00EA4452">
          <w:rPr>
            <w:noProof/>
            <w:webHidden/>
          </w:rPr>
        </w:r>
        <w:r w:rsidR="00EA4452">
          <w:rPr>
            <w:noProof/>
            <w:webHidden/>
          </w:rPr>
          <w:fldChar w:fldCharType="separate"/>
        </w:r>
        <w:r w:rsidR="00EF4933">
          <w:rPr>
            <w:noProof/>
            <w:webHidden/>
          </w:rPr>
          <w:t>146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8" w:history="1">
        <w:r w:rsidR="00EF4933" w:rsidRPr="00E90573">
          <w:rPr>
            <w:rStyle w:val="a6"/>
            <w:noProof/>
          </w:rPr>
          <w:t>6.1.1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_Toc330825488 \h </w:instrText>
        </w:r>
        <w:r w:rsidR="00EA4452">
          <w:rPr>
            <w:noProof/>
            <w:webHidden/>
          </w:rPr>
        </w:r>
        <w:r w:rsidR="00EA4452">
          <w:rPr>
            <w:noProof/>
            <w:webHidden/>
          </w:rPr>
          <w:fldChar w:fldCharType="separate"/>
        </w:r>
        <w:r w:rsidR="00EF4933">
          <w:rPr>
            <w:noProof/>
            <w:webHidden/>
          </w:rPr>
          <w:t>146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89" w:history="1">
        <w:r w:rsidR="00EF4933" w:rsidRPr="00E90573">
          <w:rPr>
            <w:rStyle w:val="a6"/>
            <w:noProof/>
          </w:rPr>
          <w:t>6.1.2</w:t>
        </w:r>
        <w:r w:rsidR="00EF4933">
          <w:rPr>
            <w:rFonts w:asciiTheme="minorHAnsi" w:eastAsiaTheme="minorEastAsia" w:hAnsiTheme="minorHAnsi" w:cstheme="minorBidi"/>
            <w:i w:val="0"/>
            <w:iCs w:val="0"/>
            <w:noProof/>
            <w:szCs w:val="22"/>
          </w:rPr>
          <w:tab/>
        </w:r>
        <w:r w:rsidR="00EF4933" w:rsidRPr="00E90573">
          <w:rPr>
            <w:rStyle w:val="a6"/>
            <w:rFonts w:hint="eastAsia"/>
            <w:noProof/>
          </w:rPr>
          <w:t>登录界面结构说明</w:t>
        </w:r>
        <w:r w:rsidR="00EF4933">
          <w:rPr>
            <w:noProof/>
            <w:webHidden/>
          </w:rPr>
          <w:tab/>
        </w:r>
        <w:r w:rsidR="00EA4452">
          <w:rPr>
            <w:noProof/>
            <w:webHidden/>
          </w:rPr>
          <w:fldChar w:fldCharType="begin"/>
        </w:r>
        <w:r w:rsidR="00EF4933">
          <w:rPr>
            <w:noProof/>
            <w:webHidden/>
          </w:rPr>
          <w:instrText xml:space="preserve"> PAGEREF _Toc330825489 \h </w:instrText>
        </w:r>
        <w:r w:rsidR="00EA4452">
          <w:rPr>
            <w:noProof/>
            <w:webHidden/>
          </w:rPr>
        </w:r>
        <w:r w:rsidR="00EA4452">
          <w:rPr>
            <w:noProof/>
            <w:webHidden/>
          </w:rPr>
          <w:fldChar w:fldCharType="separate"/>
        </w:r>
        <w:r w:rsidR="00EF4933">
          <w:rPr>
            <w:noProof/>
            <w:webHidden/>
          </w:rPr>
          <w:t>146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90" w:history="1">
        <w:r w:rsidR="00EF4933" w:rsidRPr="00E90573">
          <w:rPr>
            <w:rStyle w:val="a6"/>
            <w:noProof/>
          </w:rPr>
          <w:t>6.2</w:t>
        </w:r>
        <w:r w:rsidR="00EF4933">
          <w:rPr>
            <w:rFonts w:asciiTheme="minorHAnsi" w:eastAsiaTheme="minorEastAsia" w:hAnsiTheme="minorHAnsi" w:cstheme="minorBidi"/>
            <w:smallCaps w:val="0"/>
            <w:noProof/>
            <w:szCs w:val="22"/>
          </w:rPr>
          <w:tab/>
        </w:r>
        <w:r w:rsidR="00EF4933" w:rsidRPr="00E90573">
          <w:rPr>
            <w:rStyle w:val="a6"/>
            <w:rFonts w:hint="eastAsia"/>
            <w:noProof/>
          </w:rPr>
          <w:t>前台页面</w:t>
        </w:r>
        <w:r w:rsidR="00EF4933">
          <w:rPr>
            <w:noProof/>
            <w:webHidden/>
          </w:rPr>
          <w:tab/>
        </w:r>
        <w:r w:rsidR="00EA4452">
          <w:rPr>
            <w:noProof/>
            <w:webHidden/>
          </w:rPr>
          <w:fldChar w:fldCharType="begin"/>
        </w:r>
        <w:r w:rsidR="00EF4933">
          <w:rPr>
            <w:noProof/>
            <w:webHidden/>
          </w:rPr>
          <w:instrText xml:space="preserve"> PAGEREF _Toc330825490 \h </w:instrText>
        </w:r>
        <w:r w:rsidR="00EA4452">
          <w:rPr>
            <w:noProof/>
            <w:webHidden/>
          </w:rPr>
        </w:r>
        <w:r w:rsidR="00EA4452">
          <w:rPr>
            <w:noProof/>
            <w:webHidden/>
          </w:rPr>
          <w:fldChar w:fldCharType="separate"/>
        </w:r>
        <w:r w:rsidR="00EF4933">
          <w:rPr>
            <w:noProof/>
            <w:webHidden/>
          </w:rPr>
          <w:t>147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1" w:history="1">
        <w:r w:rsidR="00EF4933" w:rsidRPr="00E90573">
          <w:rPr>
            <w:rStyle w:val="a6"/>
            <w:noProof/>
          </w:rPr>
          <w:t>6.2.1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_Toc330825491 \h </w:instrText>
        </w:r>
        <w:r w:rsidR="00EA4452">
          <w:rPr>
            <w:noProof/>
            <w:webHidden/>
          </w:rPr>
        </w:r>
        <w:r w:rsidR="00EA4452">
          <w:rPr>
            <w:noProof/>
            <w:webHidden/>
          </w:rPr>
          <w:fldChar w:fldCharType="separate"/>
        </w:r>
        <w:r w:rsidR="00EF4933">
          <w:rPr>
            <w:noProof/>
            <w:webHidden/>
          </w:rPr>
          <w:t>147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2" w:history="1">
        <w:r w:rsidR="00EF4933" w:rsidRPr="00E90573">
          <w:rPr>
            <w:rStyle w:val="a6"/>
            <w:noProof/>
          </w:rPr>
          <w:t>6.2.2</w:t>
        </w:r>
        <w:r w:rsidR="00EF4933">
          <w:rPr>
            <w:rFonts w:asciiTheme="minorHAnsi" w:eastAsiaTheme="minorEastAsia" w:hAnsiTheme="minorHAnsi" w:cstheme="minorBidi"/>
            <w:i w:val="0"/>
            <w:iCs w:val="0"/>
            <w:noProof/>
            <w:szCs w:val="22"/>
          </w:rPr>
          <w:tab/>
        </w:r>
        <w:r w:rsidR="00EF4933" w:rsidRPr="00E90573">
          <w:rPr>
            <w:rStyle w:val="a6"/>
            <w:rFonts w:hint="eastAsia"/>
            <w:noProof/>
          </w:rPr>
          <w:t>优惠促销搜索界面结构说明</w:t>
        </w:r>
        <w:r w:rsidR="00EF4933">
          <w:rPr>
            <w:noProof/>
            <w:webHidden/>
          </w:rPr>
          <w:tab/>
        </w:r>
        <w:r w:rsidR="00EA4452">
          <w:rPr>
            <w:noProof/>
            <w:webHidden/>
          </w:rPr>
          <w:fldChar w:fldCharType="begin"/>
        </w:r>
        <w:r w:rsidR="00EF4933">
          <w:rPr>
            <w:noProof/>
            <w:webHidden/>
          </w:rPr>
          <w:instrText xml:space="preserve"> PAGEREF _Toc330825492 \h </w:instrText>
        </w:r>
        <w:r w:rsidR="00EA4452">
          <w:rPr>
            <w:noProof/>
            <w:webHidden/>
          </w:rPr>
        </w:r>
        <w:r w:rsidR="00EA4452">
          <w:rPr>
            <w:noProof/>
            <w:webHidden/>
          </w:rPr>
          <w:fldChar w:fldCharType="separate"/>
        </w:r>
        <w:r w:rsidR="00EF4933">
          <w:rPr>
            <w:noProof/>
            <w:webHidden/>
          </w:rPr>
          <w:t>149</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93" w:history="1">
        <w:r w:rsidR="00EF4933" w:rsidRPr="00E90573">
          <w:rPr>
            <w:rStyle w:val="a6"/>
            <w:noProof/>
          </w:rPr>
          <w:t>6.3</w:t>
        </w:r>
        <w:r w:rsidR="00EF4933">
          <w:rPr>
            <w:rFonts w:asciiTheme="minorHAnsi" w:eastAsiaTheme="minorEastAsia" w:hAnsiTheme="minorHAnsi" w:cstheme="minorBidi"/>
            <w:smallCaps w:val="0"/>
            <w:noProof/>
            <w:szCs w:val="22"/>
          </w:rPr>
          <w:tab/>
        </w:r>
        <w:r w:rsidR="00EF4933" w:rsidRPr="00E90573">
          <w:rPr>
            <w:rStyle w:val="a6"/>
            <w:rFonts w:hint="eastAsia"/>
            <w:noProof/>
          </w:rPr>
          <w:t>在线购机流程</w:t>
        </w:r>
        <w:r w:rsidR="00EF4933">
          <w:rPr>
            <w:noProof/>
            <w:webHidden/>
          </w:rPr>
          <w:tab/>
        </w:r>
        <w:r w:rsidR="00EA4452">
          <w:rPr>
            <w:noProof/>
            <w:webHidden/>
          </w:rPr>
          <w:fldChar w:fldCharType="begin"/>
        </w:r>
        <w:r w:rsidR="00EF4933">
          <w:rPr>
            <w:noProof/>
            <w:webHidden/>
          </w:rPr>
          <w:instrText xml:space="preserve"> PAGEREF _Toc330825493 \h </w:instrText>
        </w:r>
        <w:r w:rsidR="00EA4452">
          <w:rPr>
            <w:noProof/>
            <w:webHidden/>
          </w:rPr>
        </w:r>
        <w:r w:rsidR="00EA4452">
          <w:rPr>
            <w:noProof/>
            <w:webHidden/>
          </w:rPr>
          <w:fldChar w:fldCharType="separate"/>
        </w:r>
        <w:r w:rsidR="00EF4933">
          <w:rPr>
            <w:noProof/>
            <w:webHidden/>
          </w:rPr>
          <w:t>150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4" w:history="1">
        <w:r w:rsidR="00EF4933" w:rsidRPr="00E90573">
          <w:rPr>
            <w:rStyle w:val="a6"/>
            <w:noProof/>
          </w:rPr>
          <w:t>6.3.1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_Toc330825494 \h </w:instrText>
        </w:r>
        <w:r w:rsidR="00EA4452">
          <w:rPr>
            <w:noProof/>
            <w:webHidden/>
          </w:rPr>
        </w:r>
        <w:r w:rsidR="00EA4452">
          <w:rPr>
            <w:noProof/>
            <w:webHidden/>
          </w:rPr>
          <w:fldChar w:fldCharType="separate"/>
        </w:r>
        <w:r w:rsidR="00EF4933">
          <w:rPr>
            <w:noProof/>
            <w:webHidden/>
          </w:rPr>
          <w:t>150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5" w:history="1">
        <w:r w:rsidR="00EF4933" w:rsidRPr="00E90573">
          <w:rPr>
            <w:rStyle w:val="a6"/>
            <w:noProof/>
          </w:rPr>
          <w:t>6.3.2</w:t>
        </w:r>
        <w:r w:rsidR="00EF4933">
          <w:rPr>
            <w:rFonts w:asciiTheme="minorHAnsi" w:eastAsiaTheme="minorEastAsia" w:hAnsiTheme="minorHAnsi" w:cstheme="minorBidi"/>
            <w:i w:val="0"/>
            <w:iCs w:val="0"/>
            <w:noProof/>
            <w:szCs w:val="22"/>
          </w:rPr>
          <w:tab/>
        </w:r>
        <w:r w:rsidR="00EF4933" w:rsidRPr="00E90573">
          <w:rPr>
            <w:rStyle w:val="a6"/>
            <w:rFonts w:hint="eastAsia"/>
            <w:noProof/>
          </w:rPr>
          <w:t>购机界面结构说明</w:t>
        </w:r>
        <w:r w:rsidR="00EF4933">
          <w:rPr>
            <w:noProof/>
            <w:webHidden/>
          </w:rPr>
          <w:tab/>
        </w:r>
        <w:r w:rsidR="00EA4452">
          <w:rPr>
            <w:noProof/>
            <w:webHidden/>
          </w:rPr>
          <w:fldChar w:fldCharType="begin"/>
        </w:r>
        <w:r w:rsidR="00EF4933">
          <w:rPr>
            <w:noProof/>
            <w:webHidden/>
          </w:rPr>
          <w:instrText xml:space="preserve"> PAGEREF _Toc330825495 \h </w:instrText>
        </w:r>
        <w:r w:rsidR="00EA4452">
          <w:rPr>
            <w:noProof/>
            <w:webHidden/>
          </w:rPr>
        </w:r>
        <w:r w:rsidR="00EA4452">
          <w:rPr>
            <w:noProof/>
            <w:webHidden/>
          </w:rPr>
          <w:fldChar w:fldCharType="separate"/>
        </w:r>
        <w:r w:rsidR="00EF4933">
          <w:rPr>
            <w:noProof/>
            <w:webHidden/>
          </w:rPr>
          <w:t>152</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496" w:history="1">
        <w:r w:rsidR="00EF4933" w:rsidRPr="00E90573">
          <w:rPr>
            <w:rStyle w:val="a6"/>
            <w:noProof/>
          </w:rPr>
          <w:t>6.4</w:t>
        </w:r>
        <w:r w:rsidR="00EF4933">
          <w:rPr>
            <w:rFonts w:asciiTheme="minorHAnsi" w:eastAsiaTheme="minorEastAsia" w:hAnsiTheme="minorHAnsi" w:cstheme="minorBidi"/>
            <w:smallCaps w:val="0"/>
            <w:noProof/>
            <w:szCs w:val="22"/>
          </w:rPr>
          <w:tab/>
        </w:r>
        <w:r w:rsidR="00EF4933" w:rsidRPr="00E90573">
          <w:rPr>
            <w:rStyle w:val="a6"/>
            <w:rFonts w:hint="eastAsia"/>
            <w:noProof/>
          </w:rPr>
          <w:t>用户中心</w:t>
        </w:r>
        <w:r w:rsidR="00EF4933">
          <w:rPr>
            <w:noProof/>
            <w:webHidden/>
          </w:rPr>
          <w:tab/>
        </w:r>
        <w:r w:rsidR="00EA4452">
          <w:rPr>
            <w:noProof/>
            <w:webHidden/>
          </w:rPr>
          <w:fldChar w:fldCharType="begin"/>
        </w:r>
        <w:r w:rsidR="00EF4933">
          <w:rPr>
            <w:noProof/>
            <w:webHidden/>
          </w:rPr>
          <w:instrText xml:space="preserve"> PAGEREF _Toc330825496 \h </w:instrText>
        </w:r>
        <w:r w:rsidR="00EA4452">
          <w:rPr>
            <w:noProof/>
            <w:webHidden/>
          </w:rPr>
        </w:r>
        <w:r w:rsidR="00EA4452">
          <w:rPr>
            <w:noProof/>
            <w:webHidden/>
          </w:rPr>
          <w:fldChar w:fldCharType="separate"/>
        </w:r>
        <w:r w:rsidR="00EF4933">
          <w:rPr>
            <w:noProof/>
            <w:webHidden/>
          </w:rPr>
          <w:t>153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7" w:history="1">
        <w:r w:rsidR="00EF4933" w:rsidRPr="00E90573">
          <w:rPr>
            <w:rStyle w:val="a6"/>
            <w:noProof/>
          </w:rPr>
          <w:t>6.4.1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_Toc330825497 \h </w:instrText>
        </w:r>
        <w:r w:rsidR="00EA4452">
          <w:rPr>
            <w:noProof/>
            <w:webHidden/>
          </w:rPr>
        </w:r>
        <w:r w:rsidR="00EA4452">
          <w:rPr>
            <w:noProof/>
            <w:webHidden/>
          </w:rPr>
          <w:fldChar w:fldCharType="separate"/>
        </w:r>
        <w:r w:rsidR="00EF4933">
          <w:rPr>
            <w:noProof/>
            <w:webHidden/>
          </w:rPr>
          <w:t>153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8" w:history="1">
        <w:r w:rsidR="00EF4933" w:rsidRPr="00E90573">
          <w:rPr>
            <w:rStyle w:val="a6"/>
            <w:noProof/>
          </w:rPr>
          <w:t>6.4.2</w:t>
        </w:r>
        <w:r w:rsidR="00EF4933">
          <w:rPr>
            <w:rFonts w:asciiTheme="minorHAnsi" w:eastAsiaTheme="minorEastAsia" w:hAnsiTheme="minorHAnsi" w:cstheme="minorBidi"/>
            <w:i w:val="0"/>
            <w:iCs w:val="0"/>
            <w:noProof/>
            <w:szCs w:val="22"/>
          </w:rPr>
          <w:tab/>
        </w:r>
        <w:r w:rsidR="00EF4933" w:rsidRPr="00E90573">
          <w:rPr>
            <w:rStyle w:val="a6"/>
            <w:rFonts w:hint="eastAsia"/>
            <w:noProof/>
          </w:rPr>
          <w:t>我的订单界面结构说明</w:t>
        </w:r>
        <w:r w:rsidR="00EF4933">
          <w:rPr>
            <w:noProof/>
            <w:webHidden/>
          </w:rPr>
          <w:tab/>
        </w:r>
        <w:r w:rsidR="00EA4452">
          <w:rPr>
            <w:noProof/>
            <w:webHidden/>
          </w:rPr>
          <w:fldChar w:fldCharType="begin"/>
        </w:r>
        <w:r w:rsidR="00EF4933">
          <w:rPr>
            <w:noProof/>
            <w:webHidden/>
          </w:rPr>
          <w:instrText xml:space="preserve"> PAGEREF _Toc330825498 \h </w:instrText>
        </w:r>
        <w:r w:rsidR="00EA4452">
          <w:rPr>
            <w:noProof/>
            <w:webHidden/>
          </w:rPr>
        </w:r>
        <w:r w:rsidR="00EA4452">
          <w:rPr>
            <w:noProof/>
            <w:webHidden/>
          </w:rPr>
          <w:fldChar w:fldCharType="separate"/>
        </w:r>
        <w:r w:rsidR="00EF4933">
          <w:rPr>
            <w:noProof/>
            <w:webHidden/>
          </w:rPr>
          <w:t>155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499" w:history="1">
        <w:r w:rsidR="00EF4933" w:rsidRPr="00E90573">
          <w:rPr>
            <w:rStyle w:val="a6"/>
            <w:noProof/>
          </w:rPr>
          <w:t>6.4.3</w:t>
        </w:r>
        <w:r w:rsidR="00EF4933">
          <w:rPr>
            <w:rFonts w:asciiTheme="minorHAnsi" w:eastAsiaTheme="minorEastAsia" w:hAnsiTheme="minorHAnsi" w:cstheme="minorBidi"/>
            <w:i w:val="0"/>
            <w:iCs w:val="0"/>
            <w:noProof/>
            <w:szCs w:val="22"/>
          </w:rPr>
          <w:tab/>
        </w:r>
        <w:r w:rsidR="00EF4933" w:rsidRPr="00E90573">
          <w:rPr>
            <w:rStyle w:val="a6"/>
            <w:rFonts w:hint="eastAsia"/>
            <w:noProof/>
          </w:rPr>
          <w:t>我的收藏界面结构说明</w:t>
        </w:r>
        <w:r w:rsidR="00EF4933">
          <w:rPr>
            <w:noProof/>
            <w:webHidden/>
          </w:rPr>
          <w:tab/>
        </w:r>
        <w:r w:rsidR="00EA4452">
          <w:rPr>
            <w:noProof/>
            <w:webHidden/>
          </w:rPr>
          <w:fldChar w:fldCharType="begin"/>
        </w:r>
        <w:r w:rsidR="00EF4933">
          <w:rPr>
            <w:noProof/>
            <w:webHidden/>
          </w:rPr>
          <w:instrText xml:space="preserve"> PAGEREF _Toc330825499 \h </w:instrText>
        </w:r>
        <w:r w:rsidR="00EA4452">
          <w:rPr>
            <w:noProof/>
            <w:webHidden/>
          </w:rPr>
        </w:r>
        <w:r w:rsidR="00EA4452">
          <w:rPr>
            <w:noProof/>
            <w:webHidden/>
          </w:rPr>
          <w:fldChar w:fldCharType="separate"/>
        </w:r>
        <w:r w:rsidR="00EF4933">
          <w:rPr>
            <w:noProof/>
            <w:webHidden/>
          </w:rPr>
          <w:t>156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00" w:history="1">
        <w:r w:rsidR="00EF4933" w:rsidRPr="00E90573">
          <w:rPr>
            <w:rStyle w:val="a6"/>
            <w:noProof/>
          </w:rPr>
          <w:t>6.5</w:t>
        </w:r>
        <w:r w:rsidR="00EF4933">
          <w:rPr>
            <w:rFonts w:asciiTheme="minorHAnsi" w:eastAsiaTheme="minorEastAsia" w:hAnsiTheme="minorHAnsi" w:cstheme="minorBidi"/>
            <w:smallCaps w:val="0"/>
            <w:noProof/>
            <w:szCs w:val="22"/>
          </w:rPr>
          <w:tab/>
        </w:r>
        <w:r w:rsidR="00EF4933" w:rsidRPr="00E90573">
          <w:rPr>
            <w:rStyle w:val="a6"/>
            <w:rFonts w:hint="eastAsia"/>
            <w:noProof/>
          </w:rPr>
          <w:t>后台首页登录后框架</w:t>
        </w:r>
        <w:r w:rsidR="00EF4933">
          <w:rPr>
            <w:noProof/>
            <w:webHidden/>
          </w:rPr>
          <w:tab/>
        </w:r>
        <w:r w:rsidR="00EA4452">
          <w:rPr>
            <w:noProof/>
            <w:webHidden/>
          </w:rPr>
          <w:fldChar w:fldCharType="begin"/>
        </w:r>
        <w:r w:rsidR="00EF4933">
          <w:rPr>
            <w:noProof/>
            <w:webHidden/>
          </w:rPr>
          <w:instrText xml:space="preserve"> PAGEREF _Toc330825500 \h </w:instrText>
        </w:r>
        <w:r w:rsidR="00EA4452">
          <w:rPr>
            <w:noProof/>
            <w:webHidden/>
          </w:rPr>
        </w:r>
        <w:r w:rsidR="00EA4452">
          <w:rPr>
            <w:noProof/>
            <w:webHidden/>
          </w:rPr>
          <w:fldChar w:fldCharType="separate"/>
        </w:r>
        <w:r w:rsidR="00EF4933">
          <w:rPr>
            <w:noProof/>
            <w:webHidden/>
          </w:rPr>
          <w:t>156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1" w:history="1">
        <w:r w:rsidR="00EF4933" w:rsidRPr="00E90573">
          <w:rPr>
            <w:rStyle w:val="a6"/>
            <w:noProof/>
          </w:rPr>
          <w:t>6.5.1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_Toc330825501 \h </w:instrText>
        </w:r>
        <w:r w:rsidR="00EA4452">
          <w:rPr>
            <w:noProof/>
            <w:webHidden/>
          </w:rPr>
        </w:r>
        <w:r w:rsidR="00EA4452">
          <w:rPr>
            <w:noProof/>
            <w:webHidden/>
          </w:rPr>
          <w:fldChar w:fldCharType="separate"/>
        </w:r>
        <w:r w:rsidR="00EF4933">
          <w:rPr>
            <w:noProof/>
            <w:webHidden/>
          </w:rPr>
          <w:t>156</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02" w:history="1">
        <w:r w:rsidR="00EF4933" w:rsidRPr="00E90573">
          <w:rPr>
            <w:rStyle w:val="a6"/>
            <w:noProof/>
          </w:rPr>
          <w:t>6.6</w:t>
        </w:r>
        <w:r w:rsidR="00EF4933">
          <w:rPr>
            <w:rFonts w:asciiTheme="minorHAnsi" w:eastAsiaTheme="minorEastAsia" w:hAnsiTheme="minorHAnsi" w:cstheme="minorBidi"/>
            <w:smallCaps w:val="0"/>
            <w:noProof/>
            <w:szCs w:val="22"/>
          </w:rPr>
          <w:tab/>
        </w:r>
        <w:r w:rsidR="00EF4933" w:rsidRPr="00E90573">
          <w:rPr>
            <w:rStyle w:val="a6"/>
            <w:rFonts w:hint="eastAsia"/>
            <w:noProof/>
          </w:rPr>
          <w:t>商品管理</w:t>
        </w:r>
        <w:r w:rsidR="00EF4933">
          <w:rPr>
            <w:noProof/>
            <w:webHidden/>
          </w:rPr>
          <w:tab/>
        </w:r>
        <w:r w:rsidR="00EA4452">
          <w:rPr>
            <w:noProof/>
            <w:webHidden/>
          </w:rPr>
          <w:fldChar w:fldCharType="begin"/>
        </w:r>
        <w:r w:rsidR="00EF4933">
          <w:rPr>
            <w:noProof/>
            <w:webHidden/>
          </w:rPr>
          <w:instrText xml:space="preserve"> PAGEREF _Toc330825502 \h </w:instrText>
        </w:r>
        <w:r w:rsidR="00EA4452">
          <w:rPr>
            <w:noProof/>
            <w:webHidden/>
          </w:rPr>
        </w:r>
        <w:r w:rsidR="00EA4452">
          <w:rPr>
            <w:noProof/>
            <w:webHidden/>
          </w:rPr>
          <w:fldChar w:fldCharType="separate"/>
        </w:r>
        <w:r w:rsidR="00EF4933">
          <w:rPr>
            <w:noProof/>
            <w:webHidden/>
          </w:rPr>
          <w:t>156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3" w:history="1">
        <w:r w:rsidR="00EF4933" w:rsidRPr="00E90573">
          <w:rPr>
            <w:rStyle w:val="a6"/>
            <w:noProof/>
          </w:rPr>
          <w:t>6.6.1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_Toc330825503 \h </w:instrText>
        </w:r>
        <w:r w:rsidR="00EA4452">
          <w:rPr>
            <w:noProof/>
            <w:webHidden/>
          </w:rPr>
        </w:r>
        <w:r w:rsidR="00EA4452">
          <w:rPr>
            <w:noProof/>
            <w:webHidden/>
          </w:rPr>
          <w:fldChar w:fldCharType="separate"/>
        </w:r>
        <w:r w:rsidR="00EF4933">
          <w:rPr>
            <w:noProof/>
            <w:webHidden/>
          </w:rPr>
          <w:t>156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4" w:history="1">
        <w:r w:rsidR="00EF4933" w:rsidRPr="00E90573">
          <w:rPr>
            <w:rStyle w:val="a6"/>
            <w:noProof/>
          </w:rPr>
          <w:t>6.6.2</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商品录入</w:t>
        </w:r>
        <w:r w:rsidR="00EF4933" w:rsidRPr="00E90573">
          <w:rPr>
            <w:rStyle w:val="a6"/>
            <w:noProof/>
          </w:rPr>
          <w:t>/</w:t>
        </w:r>
        <w:r w:rsidR="00EF4933" w:rsidRPr="00E90573">
          <w:rPr>
            <w:rStyle w:val="a6"/>
            <w:rFonts w:hint="eastAsia"/>
            <w:noProof/>
          </w:rPr>
          <w:t>上下架管理界面结构说明</w:t>
        </w:r>
        <w:r w:rsidR="00EF4933">
          <w:rPr>
            <w:noProof/>
            <w:webHidden/>
          </w:rPr>
          <w:tab/>
        </w:r>
        <w:r w:rsidR="00EA4452">
          <w:rPr>
            <w:noProof/>
            <w:webHidden/>
          </w:rPr>
          <w:fldChar w:fldCharType="begin"/>
        </w:r>
        <w:r w:rsidR="00EF4933">
          <w:rPr>
            <w:noProof/>
            <w:webHidden/>
          </w:rPr>
          <w:instrText xml:space="preserve"> PAGEREF _Toc330825504 \h </w:instrText>
        </w:r>
        <w:r w:rsidR="00EA4452">
          <w:rPr>
            <w:noProof/>
            <w:webHidden/>
          </w:rPr>
        </w:r>
        <w:r w:rsidR="00EA4452">
          <w:rPr>
            <w:noProof/>
            <w:webHidden/>
          </w:rPr>
          <w:fldChar w:fldCharType="separate"/>
        </w:r>
        <w:r w:rsidR="00EF4933">
          <w:rPr>
            <w:noProof/>
            <w:webHidden/>
          </w:rPr>
          <w:t>160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5" w:history="1">
        <w:r w:rsidR="00EF4933" w:rsidRPr="00E90573">
          <w:rPr>
            <w:rStyle w:val="a6"/>
            <w:noProof/>
          </w:rPr>
          <w:t>6.6.3</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商品审核界面结构说明</w:t>
        </w:r>
        <w:r w:rsidR="00EF4933">
          <w:rPr>
            <w:noProof/>
            <w:webHidden/>
          </w:rPr>
          <w:tab/>
        </w:r>
        <w:r w:rsidR="00EA4452">
          <w:rPr>
            <w:noProof/>
            <w:webHidden/>
          </w:rPr>
          <w:fldChar w:fldCharType="begin"/>
        </w:r>
        <w:r w:rsidR="00EF4933">
          <w:rPr>
            <w:noProof/>
            <w:webHidden/>
          </w:rPr>
          <w:instrText xml:space="preserve"> PAGEREF _Toc330825505 \h </w:instrText>
        </w:r>
        <w:r w:rsidR="00EA4452">
          <w:rPr>
            <w:noProof/>
            <w:webHidden/>
          </w:rPr>
        </w:r>
        <w:r w:rsidR="00EA4452">
          <w:rPr>
            <w:noProof/>
            <w:webHidden/>
          </w:rPr>
          <w:fldChar w:fldCharType="separate"/>
        </w:r>
        <w:r w:rsidR="00EF4933">
          <w:rPr>
            <w:noProof/>
            <w:webHidden/>
          </w:rPr>
          <w:t>161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6" w:history="1">
        <w:r w:rsidR="00EF4933" w:rsidRPr="00E90573">
          <w:rPr>
            <w:rStyle w:val="a6"/>
            <w:noProof/>
          </w:rPr>
          <w:t>6.6.4</w:t>
        </w:r>
        <w:r w:rsidR="00EF4933">
          <w:rPr>
            <w:rFonts w:asciiTheme="minorHAnsi" w:eastAsiaTheme="minorEastAsia" w:hAnsiTheme="minorHAnsi" w:cstheme="minorBidi"/>
            <w:i w:val="0"/>
            <w:iCs w:val="0"/>
            <w:noProof/>
            <w:szCs w:val="22"/>
          </w:rPr>
          <w:tab/>
        </w:r>
        <w:r w:rsidR="00EF4933" w:rsidRPr="00E90573">
          <w:rPr>
            <w:rStyle w:val="a6"/>
            <w:rFonts w:hint="eastAsia"/>
            <w:noProof/>
          </w:rPr>
          <w:t>促销活动管理界面结构说明</w:t>
        </w:r>
        <w:r w:rsidR="00EF4933">
          <w:rPr>
            <w:noProof/>
            <w:webHidden/>
          </w:rPr>
          <w:tab/>
        </w:r>
        <w:r w:rsidR="00EA4452">
          <w:rPr>
            <w:noProof/>
            <w:webHidden/>
          </w:rPr>
          <w:fldChar w:fldCharType="begin"/>
        </w:r>
        <w:r w:rsidR="00EF4933">
          <w:rPr>
            <w:noProof/>
            <w:webHidden/>
          </w:rPr>
          <w:instrText xml:space="preserve"> PAGEREF _Toc330825506 \h </w:instrText>
        </w:r>
        <w:r w:rsidR="00EA4452">
          <w:rPr>
            <w:noProof/>
            <w:webHidden/>
          </w:rPr>
        </w:r>
        <w:r w:rsidR="00EA4452">
          <w:rPr>
            <w:noProof/>
            <w:webHidden/>
          </w:rPr>
          <w:fldChar w:fldCharType="separate"/>
        </w:r>
        <w:r w:rsidR="00EF4933">
          <w:rPr>
            <w:noProof/>
            <w:webHidden/>
          </w:rPr>
          <w:t>161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7" w:history="1">
        <w:r w:rsidR="00EF4933" w:rsidRPr="00E90573">
          <w:rPr>
            <w:rStyle w:val="a6"/>
            <w:noProof/>
          </w:rPr>
          <w:t>6.6.5</w:t>
        </w:r>
        <w:r w:rsidR="00EF4933">
          <w:rPr>
            <w:rFonts w:asciiTheme="minorHAnsi" w:eastAsiaTheme="minorEastAsia" w:hAnsiTheme="minorHAnsi" w:cstheme="minorBidi"/>
            <w:i w:val="0"/>
            <w:iCs w:val="0"/>
            <w:noProof/>
            <w:szCs w:val="22"/>
          </w:rPr>
          <w:tab/>
        </w:r>
        <w:r w:rsidR="00EF4933" w:rsidRPr="00E90573">
          <w:rPr>
            <w:rStyle w:val="a6"/>
            <w:rFonts w:hint="eastAsia"/>
            <w:noProof/>
          </w:rPr>
          <w:t>活动档次管理界面结构说明</w:t>
        </w:r>
        <w:r w:rsidR="00EF4933">
          <w:rPr>
            <w:noProof/>
            <w:webHidden/>
          </w:rPr>
          <w:tab/>
        </w:r>
        <w:r w:rsidR="00EA4452">
          <w:rPr>
            <w:noProof/>
            <w:webHidden/>
          </w:rPr>
          <w:fldChar w:fldCharType="begin"/>
        </w:r>
        <w:r w:rsidR="00EF4933">
          <w:rPr>
            <w:noProof/>
            <w:webHidden/>
          </w:rPr>
          <w:instrText xml:space="preserve"> PAGEREF _Toc330825507 \h </w:instrText>
        </w:r>
        <w:r w:rsidR="00EA4452">
          <w:rPr>
            <w:noProof/>
            <w:webHidden/>
          </w:rPr>
        </w:r>
        <w:r w:rsidR="00EA4452">
          <w:rPr>
            <w:noProof/>
            <w:webHidden/>
          </w:rPr>
          <w:fldChar w:fldCharType="separate"/>
        </w:r>
        <w:r w:rsidR="00EF4933">
          <w:rPr>
            <w:noProof/>
            <w:webHidden/>
          </w:rPr>
          <w:t>162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8" w:history="1">
        <w:r w:rsidR="00EF4933" w:rsidRPr="00E90573">
          <w:rPr>
            <w:rStyle w:val="a6"/>
            <w:noProof/>
          </w:rPr>
          <w:t>6.6.6</w:t>
        </w:r>
        <w:r w:rsidR="00EF4933">
          <w:rPr>
            <w:rFonts w:asciiTheme="minorHAnsi" w:eastAsiaTheme="minorEastAsia" w:hAnsiTheme="minorHAnsi" w:cstheme="minorBidi"/>
            <w:i w:val="0"/>
            <w:iCs w:val="0"/>
            <w:noProof/>
            <w:szCs w:val="22"/>
          </w:rPr>
          <w:tab/>
        </w:r>
        <w:r w:rsidR="00EF4933" w:rsidRPr="00E90573">
          <w:rPr>
            <w:rStyle w:val="a6"/>
            <w:rFonts w:hint="eastAsia"/>
            <w:noProof/>
          </w:rPr>
          <w:t>分类管理界面结构说明</w:t>
        </w:r>
        <w:r w:rsidR="00EF4933">
          <w:rPr>
            <w:noProof/>
            <w:webHidden/>
          </w:rPr>
          <w:tab/>
        </w:r>
        <w:r w:rsidR="00EA4452">
          <w:rPr>
            <w:noProof/>
            <w:webHidden/>
          </w:rPr>
          <w:fldChar w:fldCharType="begin"/>
        </w:r>
        <w:r w:rsidR="00EF4933">
          <w:rPr>
            <w:noProof/>
            <w:webHidden/>
          </w:rPr>
          <w:instrText xml:space="preserve"> PAGEREF _Toc330825508 \h </w:instrText>
        </w:r>
        <w:r w:rsidR="00EA4452">
          <w:rPr>
            <w:noProof/>
            <w:webHidden/>
          </w:rPr>
        </w:r>
        <w:r w:rsidR="00EA4452">
          <w:rPr>
            <w:noProof/>
            <w:webHidden/>
          </w:rPr>
          <w:fldChar w:fldCharType="separate"/>
        </w:r>
        <w:r w:rsidR="00EF4933">
          <w:rPr>
            <w:noProof/>
            <w:webHidden/>
          </w:rPr>
          <w:t>162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09" w:history="1">
        <w:r w:rsidR="00EF4933" w:rsidRPr="00E90573">
          <w:rPr>
            <w:rStyle w:val="a6"/>
            <w:noProof/>
          </w:rPr>
          <w:t>6.6.7</w:t>
        </w:r>
        <w:r w:rsidR="00EF4933">
          <w:rPr>
            <w:rFonts w:asciiTheme="minorHAnsi" w:eastAsiaTheme="minorEastAsia" w:hAnsiTheme="minorHAnsi" w:cstheme="minorBidi"/>
            <w:i w:val="0"/>
            <w:iCs w:val="0"/>
            <w:noProof/>
            <w:szCs w:val="22"/>
          </w:rPr>
          <w:tab/>
        </w:r>
        <w:r w:rsidR="00EF4933" w:rsidRPr="00E90573">
          <w:rPr>
            <w:rStyle w:val="a6"/>
            <w:rFonts w:hint="eastAsia"/>
            <w:noProof/>
          </w:rPr>
          <w:t>品牌管理界面结构说明</w:t>
        </w:r>
        <w:r w:rsidR="00EF4933">
          <w:rPr>
            <w:noProof/>
            <w:webHidden/>
          </w:rPr>
          <w:tab/>
        </w:r>
        <w:r w:rsidR="00EA4452">
          <w:rPr>
            <w:noProof/>
            <w:webHidden/>
          </w:rPr>
          <w:fldChar w:fldCharType="begin"/>
        </w:r>
        <w:r w:rsidR="00EF4933">
          <w:rPr>
            <w:noProof/>
            <w:webHidden/>
          </w:rPr>
          <w:instrText xml:space="preserve"> PAGEREF _Toc330825509 \h </w:instrText>
        </w:r>
        <w:r w:rsidR="00EA4452">
          <w:rPr>
            <w:noProof/>
            <w:webHidden/>
          </w:rPr>
        </w:r>
        <w:r w:rsidR="00EA4452">
          <w:rPr>
            <w:noProof/>
            <w:webHidden/>
          </w:rPr>
          <w:fldChar w:fldCharType="separate"/>
        </w:r>
        <w:r w:rsidR="00EF4933">
          <w:rPr>
            <w:noProof/>
            <w:webHidden/>
          </w:rPr>
          <w:t>163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0" w:history="1">
        <w:r w:rsidR="00EF4933" w:rsidRPr="00E90573">
          <w:rPr>
            <w:rStyle w:val="a6"/>
            <w:noProof/>
          </w:rPr>
          <w:t>6.6.8</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商品回收站界面结构说明</w:t>
        </w:r>
        <w:r w:rsidR="00EF4933">
          <w:rPr>
            <w:noProof/>
            <w:webHidden/>
          </w:rPr>
          <w:tab/>
        </w:r>
        <w:r w:rsidR="00EA4452">
          <w:rPr>
            <w:noProof/>
            <w:webHidden/>
          </w:rPr>
          <w:fldChar w:fldCharType="begin"/>
        </w:r>
        <w:r w:rsidR="00EF4933">
          <w:rPr>
            <w:noProof/>
            <w:webHidden/>
          </w:rPr>
          <w:instrText xml:space="preserve"> PAGEREF _Toc330825510 \h </w:instrText>
        </w:r>
        <w:r w:rsidR="00EA4452">
          <w:rPr>
            <w:noProof/>
            <w:webHidden/>
          </w:rPr>
        </w:r>
        <w:r w:rsidR="00EA4452">
          <w:rPr>
            <w:noProof/>
            <w:webHidden/>
          </w:rPr>
          <w:fldChar w:fldCharType="separate"/>
        </w:r>
        <w:r w:rsidR="00EF4933">
          <w:rPr>
            <w:noProof/>
            <w:webHidden/>
          </w:rPr>
          <w:t>163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1" w:history="1">
        <w:r w:rsidR="00EF4933" w:rsidRPr="00E90573">
          <w:rPr>
            <w:rStyle w:val="a6"/>
            <w:noProof/>
          </w:rPr>
          <w:t>6.6.9</w:t>
        </w:r>
        <w:r w:rsidR="00EF4933">
          <w:rPr>
            <w:rFonts w:asciiTheme="minorHAnsi" w:eastAsiaTheme="minorEastAsia" w:hAnsiTheme="minorHAnsi" w:cstheme="minorBidi"/>
            <w:i w:val="0"/>
            <w:iCs w:val="0"/>
            <w:noProof/>
            <w:szCs w:val="22"/>
          </w:rPr>
          <w:tab/>
        </w:r>
        <w:r w:rsidR="00EF4933" w:rsidRPr="00E90573">
          <w:rPr>
            <w:rStyle w:val="a6"/>
            <w:rFonts w:hint="eastAsia"/>
            <w:noProof/>
          </w:rPr>
          <w:t>数据导入界面结构说明</w:t>
        </w:r>
        <w:r w:rsidR="00EF4933">
          <w:rPr>
            <w:noProof/>
            <w:webHidden/>
          </w:rPr>
          <w:tab/>
        </w:r>
        <w:r w:rsidR="00EA4452">
          <w:rPr>
            <w:noProof/>
            <w:webHidden/>
          </w:rPr>
          <w:fldChar w:fldCharType="begin"/>
        </w:r>
        <w:r w:rsidR="00EF4933">
          <w:rPr>
            <w:noProof/>
            <w:webHidden/>
          </w:rPr>
          <w:instrText xml:space="preserve"> PAGEREF _Toc330825511 \h </w:instrText>
        </w:r>
        <w:r w:rsidR="00EA4452">
          <w:rPr>
            <w:noProof/>
            <w:webHidden/>
          </w:rPr>
        </w:r>
        <w:r w:rsidR="00EA4452">
          <w:rPr>
            <w:noProof/>
            <w:webHidden/>
          </w:rPr>
          <w:fldChar w:fldCharType="separate"/>
        </w:r>
        <w:r w:rsidR="00EF4933">
          <w:rPr>
            <w:noProof/>
            <w:webHidden/>
          </w:rPr>
          <w:t>164</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12" w:history="1">
        <w:r w:rsidR="00EF4933" w:rsidRPr="00E90573">
          <w:rPr>
            <w:rStyle w:val="a6"/>
            <w:noProof/>
          </w:rPr>
          <w:t>6.7</w:t>
        </w:r>
        <w:r w:rsidR="00EF4933">
          <w:rPr>
            <w:rFonts w:asciiTheme="minorHAnsi" w:eastAsiaTheme="minorEastAsia" w:hAnsiTheme="minorHAnsi" w:cstheme="minorBidi"/>
            <w:smallCaps w:val="0"/>
            <w:noProof/>
            <w:szCs w:val="22"/>
          </w:rPr>
          <w:tab/>
        </w:r>
        <w:r w:rsidR="00EF4933" w:rsidRPr="00E90573">
          <w:rPr>
            <w:rStyle w:val="a6"/>
            <w:rFonts w:hint="eastAsia"/>
            <w:noProof/>
          </w:rPr>
          <w:t>订单管理</w:t>
        </w:r>
        <w:r w:rsidR="00EF4933">
          <w:rPr>
            <w:noProof/>
            <w:webHidden/>
          </w:rPr>
          <w:tab/>
        </w:r>
        <w:r w:rsidR="00EA4452">
          <w:rPr>
            <w:noProof/>
            <w:webHidden/>
          </w:rPr>
          <w:fldChar w:fldCharType="begin"/>
        </w:r>
        <w:r w:rsidR="00EF4933">
          <w:rPr>
            <w:noProof/>
            <w:webHidden/>
          </w:rPr>
          <w:instrText xml:space="preserve"> PAGEREF _Toc330825512 \h </w:instrText>
        </w:r>
        <w:r w:rsidR="00EA4452">
          <w:rPr>
            <w:noProof/>
            <w:webHidden/>
          </w:rPr>
        </w:r>
        <w:r w:rsidR="00EA4452">
          <w:rPr>
            <w:noProof/>
            <w:webHidden/>
          </w:rPr>
          <w:fldChar w:fldCharType="separate"/>
        </w:r>
        <w:r w:rsidR="00EF4933">
          <w:rPr>
            <w:noProof/>
            <w:webHidden/>
          </w:rPr>
          <w:t>164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3" w:history="1">
        <w:r w:rsidR="00EF4933" w:rsidRPr="00E90573">
          <w:rPr>
            <w:rStyle w:val="a6"/>
            <w:noProof/>
          </w:rPr>
          <w:t>6.7.1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_Toc330825513 \h </w:instrText>
        </w:r>
        <w:r w:rsidR="00EA4452">
          <w:rPr>
            <w:noProof/>
            <w:webHidden/>
          </w:rPr>
        </w:r>
        <w:r w:rsidR="00EA4452">
          <w:rPr>
            <w:noProof/>
            <w:webHidden/>
          </w:rPr>
          <w:fldChar w:fldCharType="separate"/>
        </w:r>
        <w:r w:rsidR="00EF4933">
          <w:rPr>
            <w:noProof/>
            <w:webHidden/>
          </w:rPr>
          <w:t>164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4" w:history="1">
        <w:r w:rsidR="00EF4933" w:rsidRPr="00E90573">
          <w:rPr>
            <w:rStyle w:val="a6"/>
            <w:noProof/>
          </w:rPr>
          <w:t>6.7.2</w:t>
        </w:r>
        <w:r w:rsidR="00EF4933">
          <w:rPr>
            <w:rFonts w:asciiTheme="minorHAnsi" w:eastAsiaTheme="minorEastAsia" w:hAnsiTheme="minorHAnsi" w:cstheme="minorBidi"/>
            <w:i w:val="0"/>
            <w:iCs w:val="0"/>
            <w:noProof/>
            <w:szCs w:val="22"/>
          </w:rPr>
          <w:tab/>
        </w:r>
        <w:r w:rsidR="00EF4933" w:rsidRPr="00E90573">
          <w:rPr>
            <w:rStyle w:val="a6"/>
            <w:rFonts w:hint="eastAsia"/>
            <w:noProof/>
          </w:rPr>
          <w:t>订单总览列表界面结构说明</w:t>
        </w:r>
        <w:r w:rsidR="00EF4933">
          <w:rPr>
            <w:noProof/>
            <w:webHidden/>
          </w:rPr>
          <w:tab/>
        </w:r>
        <w:r w:rsidR="00EA4452">
          <w:rPr>
            <w:noProof/>
            <w:webHidden/>
          </w:rPr>
          <w:fldChar w:fldCharType="begin"/>
        </w:r>
        <w:r w:rsidR="00EF4933">
          <w:rPr>
            <w:noProof/>
            <w:webHidden/>
          </w:rPr>
          <w:instrText xml:space="preserve"> PAGEREF _Toc330825514 \h </w:instrText>
        </w:r>
        <w:r w:rsidR="00EA4452">
          <w:rPr>
            <w:noProof/>
            <w:webHidden/>
          </w:rPr>
        </w:r>
        <w:r w:rsidR="00EA4452">
          <w:rPr>
            <w:noProof/>
            <w:webHidden/>
          </w:rPr>
          <w:fldChar w:fldCharType="separate"/>
        </w:r>
        <w:r w:rsidR="00EF4933">
          <w:rPr>
            <w:noProof/>
            <w:webHidden/>
          </w:rPr>
          <w:t>165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5" w:history="1">
        <w:r w:rsidR="00EF4933" w:rsidRPr="00E90573">
          <w:rPr>
            <w:rStyle w:val="a6"/>
            <w:noProof/>
          </w:rPr>
          <w:t>6.7.3</w:t>
        </w:r>
        <w:r w:rsidR="00EF4933">
          <w:rPr>
            <w:rFonts w:asciiTheme="minorHAnsi" w:eastAsiaTheme="minorEastAsia" w:hAnsiTheme="minorHAnsi" w:cstheme="minorBidi"/>
            <w:i w:val="0"/>
            <w:iCs w:val="0"/>
            <w:noProof/>
            <w:szCs w:val="22"/>
          </w:rPr>
          <w:tab/>
        </w:r>
        <w:r w:rsidR="00EF4933" w:rsidRPr="00E90573">
          <w:rPr>
            <w:rStyle w:val="a6"/>
            <w:rFonts w:hint="eastAsia"/>
            <w:noProof/>
          </w:rPr>
          <w:t>有效订单管理界面结构说明</w:t>
        </w:r>
        <w:r w:rsidR="00EF4933">
          <w:rPr>
            <w:noProof/>
            <w:webHidden/>
          </w:rPr>
          <w:tab/>
        </w:r>
        <w:r w:rsidR="00EA4452">
          <w:rPr>
            <w:noProof/>
            <w:webHidden/>
          </w:rPr>
          <w:fldChar w:fldCharType="begin"/>
        </w:r>
        <w:r w:rsidR="00EF4933">
          <w:rPr>
            <w:noProof/>
            <w:webHidden/>
          </w:rPr>
          <w:instrText xml:space="preserve"> PAGEREF _Toc330825515 \h </w:instrText>
        </w:r>
        <w:r w:rsidR="00EA4452">
          <w:rPr>
            <w:noProof/>
            <w:webHidden/>
          </w:rPr>
        </w:r>
        <w:r w:rsidR="00EA4452">
          <w:rPr>
            <w:noProof/>
            <w:webHidden/>
          </w:rPr>
          <w:fldChar w:fldCharType="separate"/>
        </w:r>
        <w:r w:rsidR="00EF4933">
          <w:rPr>
            <w:noProof/>
            <w:webHidden/>
          </w:rPr>
          <w:t>165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6" w:history="1">
        <w:r w:rsidR="00EF4933" w:rsidRPr="00E90573">
          <w:rPr>
            <w:rStyle w:val="a6"/>
            <w:noProof/>
          </w:rPr>
          <w:t>6.7.4</w:t>
        </w:r>
        <w:r w:rsidR="00EF4933">
          <w:rPr>
            <w:rFonts w:asciiTheme="minorHAnsi" w:eastAsiaTheme="minorEastAsia" w:hAnsiTheme="minorHAnsi" w:cstheme="minorBidi"/>
            <w:i w:val="0"/>
            <w:iCs w:val="0"/>
            <w:noProof/>
            <w:szCs w:val="22"/>
          </w:rPr>
          <w:tab/>
        </w:r>
        <w:r w:rsidR="00EF4933" w:rsidRPr="00E90573">
          <w:rPr>
            <w:rStyle w:val="a6"/>
            <w:rFonts w:hint="eastAsia"/>
            <w:noProof/>
          </w:rPr>
          <w:t>待付款单管理界面结构说明</w:t>
        </w:r>
        <w:r w:rsidR="00EF4933">
          <w:rPr>
            <w:noProof/>
            <w:webHidden/>
          </w:rPr>
          <w:tab/>
        </w:r>
        <w:r w:rsidR="00EA4452">
          <w:rPr>
            <w:noProof/>
            <w:webHidden/>
          </w:rPr>
          <w:fldChar w:fldCharType="begin"/>
        </w:r>
        <w:r w:rsidR="00EF4933">
          <w:rPr>
            <w:noProof/>
            <w:webHidden/>
          </w:rPr>
          <w:instrText xml:space="preserve"> PAGEREF _Toc330825516 \h </w:instrText>
        </w:r>
        <w:r w:rsidR="00EA4452">
          <w:rPr>
            <w:noProof/>
            <w:webHidden/>
          </w:rPr>
        </w:r>
        <w:r w:rsidR="00EA4452">
          <w:rPr>
            <w:noProof/>
            <w:webHidden/>
          </w:rPr>
          <w:fldChar w:fldCharType="separate"/>
        </w:r>
        <w:r w:rsidR="00EF4933">
          <w:rPr>
            <w:noProof/>
            <w:webHidden/>
          </w:rPr>
          <w:t>166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7" w:history="1">
        <w:r w:rsidR="00EF4933" w:rsidRPr="00E90573">
          <w:rPr>
            <w:rStyle w:val="a6"/>
            <w:noProof/>
          </w:rPr>
          <w:t>6.7.5</w:t>
        </w:r>
        <w:r w:rsidR="00EF4933">
          <w:rPr>
            <w:rFonts w:asciiTheme="minorHAnsi" w:eastAsiaTheme="minorEastAsia" w:hAnsiTheme="minorHAnsi" w:cstheme="minorBidi"/>
            <w:i w:val="0"/>
            <w:iCs w:val="0"/>
            <w:noProof/>
            <w:szCs w:val="22"/>
          </w:rPr>
          <w:tab/>
        </w:r>
        <w:r w:rsidR="00EF4933" w:rsidRPr="00E90573">
          <w:rPr>
            <w:rStyle w:val="a6"/>
            <w:rFonts w:hint="eastAsia"/>
            <w:noProof/>
          </w:rPr>
          <w:t>外呼单管理界面结构说明</w:t>
        </w:r>
        <w:r w:rsidR="00EF4933">
          <w:rPr>
            <w:noProof/>
            <w:webHidden/>
          </w:rPr>
          <w:tab/>
        </w:r>
        <w:r w:rsidR="00EA4452">
          <w:rPr>
            <w:noProof/>
            <w:webHidden/>
          </w:rPr>
          <w:fldChar w:fldCharType="begin"/>
        </w:r>
        <w:r w:rsidR="00EF4933">
          <w:rPr>
            <w:noProof/>
            <w:webHidden/>
          </w:rPr>
          <w:instrText xml:space="preserve"> PAGEREF _Toc330825517 \h </w:instrText>
        </w:r>
        <w:r w:rsidR="00EA4452">
          <w:rPr>
            <w:noProof/>
            <w:webHidden/>
          </w:rPr>
        </w:r>
        <w:r w:rsidR="00EA4452">
          <w:rPr>
            <w:noProof/>
            <w:webHidden/>
          </w:rPr>
          <w:fldChar w:fldCharType="separate"/>
        </w:r>
        <w:r w:rsidR="00EF4933">
          <w:rPr>
            <w:noProof/>
            <w:webHidden/>
          </w:rPr>
          <w:t>166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8" w:history="1">
        <w:r w:rsidR="00EF4933" w:rsidRPr="00E90573">
          <w:rPr>
            <w:rStyle w:val="a6"/>
            <w:noProof/>
          </w:rPr>
          <w:t>6.7.6</w:t>
        </w:r>
        <w:r w:rsidR="00EF4933">
          <w:rPr>
            <w:rFonts w:asciiTheme="minorHAnsi" w:eastAsiaTheme="minorEastAsia" w:hAnsiTheme="minorHAnsi" w:cstheme="minorBidi"/>
            <w:i w:val="0"/>
            <w:iCs w:val="0"/>
            <w:noProof/>
            <w:szCs w:val="22"/>
          </w:rPr>
          <w:tab/>
        </w:r>
        <w:r w:rsidR="00EF4933" w:rsidRPr="00E90573">
          <w:rPr>
            <w:rStyle w:val="a6"/>
            <w:rFonts w:hint="eastAsia"/>
            <w:noProof/>
          </w:rPr>
          <w:t>备货单管理界面结构说明</w:t>
        </w:r>
        <w:r w:rsidR="00EF4933">
          <w:rPr>
            <w:noProof/>
            <w:webHidden/>
          </w:rPr>
          <w:tab/>
        </w:r>
        <w:r w:rsidR="00EA4452">
          <w:rPr>
            <w:noProof/>
            <w:webHidden/>
          </w:rPr>
          <w:fldChar w:fldCharType="begin"/>
        </w:r>
        <w:r w:rsidR="00EF4933">
          <w:rPr>
            <w:noProof/>
            <w:webHidden/>
          </w:rPr>
          <w:instrText xml:space="preserve"> PAGEREF _Toc330825518 \h </w:instrText>
        </w:r>
        <w:r w:rsidR="00EA4452">
          <w:rPr>
            <w:noProof/>
            <w:webHidden/>
          </w:rPr>
        </w:r>
        <w:r w:rsidR="00EA4452">
          <w:rPr>
            <w:noProof/>
            <w:webHidden/>
          </w:rPr>
          <w:fldChar w:fldCharType="separate"/>
        </w:r>
        <w:r w:rsidR="00EF4933">
          <w:rPr>
            <w:noProof/>
            <w:webHidden/>
          </w:rPr>
          <w:t>167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19" w:history="1">
        <w:r w:rsidR="00EF4933" w:rsidRPr="00E90573">
          <w:rPr>
            <w:rStyle w:val="a6"/>
            <w:noProof/>
          </w:rPr>
          <w:t>6.7.7</w:t>
        </w:r>
        <w:r w:rsidR="00EF4933">
          <w:rPr>
            <w:rFonts w:asciiTheme="minorHAnsi" w:eastAsiaTheme="minorEastAsia" w:hAnsiTheme="minorHAnsi" w:cstheme="minorBidi"/>
            <w:i w:val="0"/>
            <w:iCs w:val="0"/>
            <w:noProof/>
            <w:szCs w:val="22"/>
          </w:rPr>
          <w:tab/>
        </w:r>
        <w:r w:rsidR="00EF4933" w:rsidRPr="00E90573">
          <w:rPr>
            <w:rStyle w:val="a6"/>
            <w:noProof/>
          </w:rPr>
          <w:t>CRM</w:t>
        </w:r>
        <w:r w:rsidR="00EF4933" w:rsidRPr="00E90573">
          <w:rPr>
            <w:rStyle w:val="a6"/>
            <w:rFonts w:hint="eastAsia"/>
            <w:noProof/>
          </w:rPr>
          <w:t>单管理界面结构说明</w:t>
        </w:r>
        <w:r w:rsidR="00EF4933">
          <w:rPr>
            <w:noProof/>
            <w:webHidden/>
          </w:rPr>
          <w:tab/>
        </w:r>
        <w:r w:rsidR="00EA4452">
          <w:rPr>
            <w:noProof/>
            <w:webHidden/>
          </w:rPr>
          <w:fldChar w:fldCharType="begin"/>
        </w:r>
        <w:r w:rsidR="00EF4933">
          <w:rPr>
            <w:noProof/>
            <w:webHidden/>
          </w:rPr>
          <w:instrText xml:space="preserve"> PAGEREF _Toc330825519 \h </w:instrText>
        </w:r>
        <w:r w:rsidR="00EA4452">
          <w:rPr>
            <w:noProof/>
            <w:webHidden/>
          </w:rPr>
        </w:r>
        <w:r w:rsidR="00EA4452">
          <w:rPr>
            <w:noProof/>
            <w:webHidden/>
          </w:rPr>
          <w:fldChar w:fldCharType="separate"/>
        </w:r>
        <w:r w:rsidR="00EF4933">
          <w:rPr>
            <w:noProof/>
            <w:webHidden/>
          </w:rPr>
          <w:t>167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0" w:history="1">
        <w:r w:rsidR="00EF4933" w:rsidRPr="00E90573">
          <w:rPr>
            <w:rStyle w:val="a6"/>
            <w:noProof/>
          </w:rPr>
          <w:t>6.7.8</w:t>
        </w:r>
        <w:r w:rsidR="00EF4933">
          <w:rPr>
            <w:rFonts w:asciiTheme="minorHAnsi" w:eastAsiaTheme="minorEastAsia" w:hAnsiTheme="minorHAnsi" w:cstheme="minorBidi"/>
            <w:i w:val="0"/>
            <w:iCs w:val="0"/>
            <w:noProof/>
            <w:szCs w:val="22"/>
          </w:rPr>
          <w:tab/>
        </w:r>
        <w:r w:rsidR="00EF4933" w:rsidRPr="00E90573">
          <w:rPr>
            <w:rStyle w:val="a6"/>
            <w:rFonts w:hint="eastAsia"/>
            <w:noProof/>
          </w:rPr>
          <w:t>配送单管理界面结构说明</w:t>
        </w:r>
        <w:r w:rsidR="00EF4933">
          <w:rPr>
            <w:noProof/>
            <w:webHidden/>
          </w:rPr>
          <w:tab/>
        </w:r>
        <w:r w:rsidR="00EA4452">
          <w:rPr>
            <w:noProof/>
            <w:webHidden/>
          </w:rPr>
          <w:fldChar w:fldCharType="begin"/>
        </w:r>
        <w:r w:rsidR="00EF4933">
          <w:rPr>
            <w:noProof/>
            <w:webHidden/>
          </w:rPr>
          <w:instrText xml:space="preserve"> PAGEREF _Toc330825520 \h </w:instrText>
        </w:r>
        <w:r w:rsidR="00EA4452">
          <w:rPr>
            <w:noProof/>
            <w:webHidden/>
          </w:rPr>
        </w:r>
        <w:r w:rsidR="00EA4452">
          <w:rPr>
            <w:noProof/>
            <w:webHidden/>
          </w:rPr>
          <w:fldChar w:fldCharType="separate"/>
        </w:r>
        <w:r w:rsidR="00EF4933">
          <w:rPr>
            <w:noProof/>
            <w:webHidden/>
          </w:rPr>
          <w:t>168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1" w:history="1">
        <w:r w:rsidR="00EF4933" w:rsidRPr="00E90573">
          <w:rPr>
            <w:rStyle w:val="a6"/>
            <w:noProof/>
          </w:rPr>
          <w:t>6.7.9</w:t>
        </w:r>
        <w:r w:rsidR="00EF4933">
          <w:rPr>
            <w:rFonts w:asciiTheme="minorHAnsi" w:eastAsiaTheme="minorEastAsia" w:hAnsiTheme="minorHAnsi" w:cstheme="minorBidi"/>
            <w:i w:val="0"/>
            <w:iCs w:val="0"/>
            <w:noProof/>
            <w:szCs w:val="22"/>
          </w:rPr>
          <w:tab/>
        </w:r>
        <w:r w:rsidR="00EF4933" w:rsidRPr="00E90573">
          <w:rPr>
            <w:rStyle w:val="a6"/>
            <w:rFonts w:hint="eastAsia"/>
            <w:noProof/>
          </w:rPr>
          <w:t>已收货单管理界面结构说明</w:t>
        </w:r>
        <w:r w:rsidR="00EF4933">
          <w:rPr>
            <w:noProof/>
            <w:webHidden/>
          </w:rPr>
          <w:tab/>
        </w:r>
        <w:r w:rsidR="00EA4452">
          <w:rPr>
            <w:noProof/>
            <w:webHidden/>
          </w:rPr>
          <w:fldChar w:fldCharType="begin"/>
        </w:r>
        <w:r w:rsidR="00EF4933">
          <w:rPr>
            <w:noProof/>
            <w:webHidden/>
          </w:rPr>
          <w:instrText xml:space="preserve"> PAGEREF _Toc330825521 \h </w:instrText>
        </w:r>
        <w:r w:rsidR="00EA4452">
          <w:rPr>
            <w:noProof/>
            <w:webHidden/>
          </w:rPr>
        </w:r>
        <w:r w:rsidR="00EA4452">
          <w:rPr>
            <w:noProof/>
            <w:webHidden/>
          </w:rPr>
          <w:fldChar w:fldCharType="separate"/>
        </w:r>
        <w:r w:rsidR="00EF4933">
          <w:rPr>
            <w:noProof/>
            <w:webHidden/>
          </w:rPr>
          <w:t>168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2" w:history="1">
        <w:r w:rsidR="00EF4933" w:rsidRPr="00E90573">
          <w:rPr>
            <w:rStyle w:val="a6"/>
            <w:noProof/>
          </w:rPr>
          <w:t>6.7.10</w:t>
        </w:r>
        <w:r w:rsidR="00EF4933">
          <w:rPr>
            <w:rFonts w:asciiTheme="minorHAnsi" w:eastAsiaTheme="minorEastAsia" w:hAnsiTheme="minorHAnsi" w:cstheme="minorBidi"/>
            <w:i w:val="0"/>
            <w:iCs w:val="0"/>
            <w:noProof/>
            <w:szCs w:val="22"/>
          </w:rPr>
          <w:tab/>
        </w:r>
        <w:r w:rsidR="00EF4933" w:rsidRPr="00E90573">
          <w:rPr>
            <w:rStyle w:val="a6"/>
            <w:rFonts w:hint="eastAsia"/>
            <w:noProof/>
          </w:rPr>
          <w:t>退库单管理界面结构说明</w:t>
        </w:r>
        <w:r w:rsidR="00EF4933">
          <w:rPr>
            <w:noProof/>
            <w:webHidden/>
          </w:rPr>
          <w:tab/>
        </w:r>
        <w:r w:rsidR="00EA4452">
          <w:rPr>
            <w:noProof/>
            <w:webHidden/>
          </w:rPr>
          <w:fldChar w:fldCharType="begin"/>
        </w:r>
        <w:r w:rsidR="00EF4933">
          <w:rPr>
            <w:noProof/>
            <w:webHidden/>
          </w:rPr>
          <w:instrText xml:space="preserve"> PAGEREF _Toc330825522 \h </w:instrText>
        </w:r>
        <w:r w:rsidR="00EA4452">
          <w:rPr>
            <w:noProof/>
            <w:webHidden/>
          </w:rPr>
        </w:r>
        <w:r w:rsidR="00EA4452">
          <w:rPr>
            <w:noProof/>
            <w:webHidden/>
          </w:rPr>
          <w:fldChar w:fldCharType="separate"/>
        </w:r>
        <w:r w:rsidR="00EF4933">
          <w:rPr>
            <w:noProof/>
            <w:webHidden/>
          </w:rPr>
          <w:t>169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3" w:history="1">
        <w:r w:rsidR="00EF4933" w:rsidRPr="00E90573">
          <w:rPr>
            <w:rStyle w:val="a6"/>
            <w:noProof/>
          </w:rPr>
          <w:t>6.7.11</w:t>
        </w:r>
        <w:r w:rsidR="00EF4933">
          <w:rPr>
            <w:rFonts w:asciiTheme="minorHAnsi" w:eastAsiaTheme="minorEastAsia" w:hAnsiTheme="minorHAnsi" w:cstheme="minorBidi"/>
            <w:i w:val="0"/>
            <w:iCs w:val="0"/>
            <w:noProof/>
            <w:szCs w:val="22"/>
          </w:rPr>
          <w:tab/>
        </w:r>
        <w:r w:rsidR="00EF4933" w:rsidRPr="00E90573">
          <w:rPr>
            <w:rStyle w:val="a6"/>
            <w:rFonts w:hint="eastAsia"/>
            <w:noProof/>
          </w:rPr>
          <w:t>退款单管理界面结构说明</w:t>
        </w:r>
        <w:r w:rsidR="00EF4933">
          <w:rPr>
            <w:noProof/>
            <w:webHidden/>
          </w:rPr>
          <w:tab/>
        </w:r>
        <w:r w:rsidR="00EA4452">
          <w:rPr>
            <w:noProof/>
            <w:webHidden/>
          </w:rPr>
          <w:fldChar w:fldCharType="begin"/>
        </w:r>
        <w:r w:rsidR="00EF4933">
          <w:rPr>
            <w:noProof/>
            <w:webHidden/>
          </w:rPr>
          <w:instrText xml:space="preserve"> PAGEREF _Toc330825523 \h </w:instrText>
        </w:r>
        <w:r w:rsidR="00EA4452">
          <w:rPr>
            <w:noProof/>
            <w:webHidden/>
          </w:rPr>
        </w:r>
        <w:r w:rsidR="00EA4452">
          <w:rPr>
            <w:noProof/>
            <w:webHidden/>
          </w:rPr>
          <w:fldChar w:fldCharType="separate"/>
        </w:r>
        <w:r w:rsidR="00EF4933">
          <w:rPr>
            <w:noProof/>
            <w:webHidden/>
          </w:rPr>
          <w:t>169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4" w:history="1">
        <w:r w:rsidR="00EF4933" w:rsidRPr="00E90573">
          <w:rPr>
            <w:rStyle w:val="a6"/>
            <w:noProof/>
          </w:rPr>
          <w:t>6.7.12</w:t>
        </w:r>
        <w:r w:rsidR="00EF4933">
          <w:rPr>
            <w:rFonts w:asciiTheme="minorHAnsi" w:eastAsiaTheme="minorEastAsia" w:hAnsiTheme="minorHAnsi" w:cstheme="minorBidi"/>
            <w:i w:val="0"/>
            <w:iCs w:val="0"/>
            <w:noProof/>
            <w:szCs w:val="22"/>
          </w:rPr>
          <w:tab/>
        </w:r>
        <w:r w:rsidR="00EF4933" w:rsidRPr="00E90573">
          <w:rPr>
            <w:rStyle w:val="a6"/>
            <w:rFonts w:hint="eastAsia"/>
            <w:noProof/>
          </w:rPr>
          <w:t>异常单管理界面结构说明</w:t>
        </w:r>
        <w:r w:rsidR="00EF4933">
          <w:rPr>
            <w:noProof/>
            <w:webHidden/>
          </w:rPr>
          <w:tab/>
        </w:r>
        <w:r w:rsidR="00EA4452">
          <w:rPr>
            <w:noProof/>
            <w:webHidden/>
          </w:rPr>
          <w:fldChar w:fldCharType="begin"/>
        </w:r>
        <w:r w:rsidR="00EF4933">
          <w:rPr>
            <w:noProof/>
            <w:webHidden/>
          </w:rPr>
          <w:instrText xml:space="preserve"> PAGEREF _Toc330825524 \h </w:instrText>
        </w:r>
        <w:r w:rsidR="00EA4452">
          <w:rPr>
            <w:noProof/>
            <w:webHidden/>
          </w:rPr>
        </w:r>
        <w:r w:rsidR="00EA4452">
          <w:rPr>
            <w:noProof/>
            <w:webHidden/>
          </w:rPr>
          <w:fldChar w:fldCharType="separate"/>
        </w:r>
        <w:r w:rsidR="00EF4933">
          <w:rPr>
            <w:noProof/>
            <w:webHidden/>
          </w:rPr>
          <w:t>170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5" w:history="1">
        <w:r w:rsidR="00EF4933" w:rsidRPr="00E90573">
          <w:rPr>
            <w:rStyle w:val="a6"/>
            <w:noProof/>
          </w:rPr>
          <w:t>6.7.13</w:t>
        </w:r>
        <w:r w:rsidR="00EF4933">
          <w:rPr>
            <w:rFonts w:asciiTheme="minorHAnsi" w:eastAsiaTheme="minorEastAsia" w:hAnsiTheme="minorHAnsi" w:cstheme="minorBidi"/>
            <w:i w:val="0"/>
            <w:iCs w:val="0"/>
            <w:noProof/>
            <w:szCs w:val="22"/>
          </w:rPr>
          <w:tab/>
        </w:r>
        <w:r w:rsidR="00EF4933" w:rsidRPr="00E90573">
          <w:rPr>
            <w:rStyle w:val="a6"/>
            <w:rFonts w:hint="eastAsia"/>
            <w:noProof/>
          </w:rPr>
          <w:t>作废单管理界面结构说明</w:t>
        </w:r>
        <w:r w:rsidR="00EF4933">
          <w:rPr>
            <w:noProof/>
            <w:webHidden/>
          </w:rPr>
          <w:tab/>
        </w:r>
        <w:r w:rsidR="00EA4452">
          <w:rPr>
            <w:noProof/>
            <w:webHidden/>
          </w:rPr>
          <w:fldChar w:fldCharType="begin"/>
        </w:r>
        <w:r w:rsidR="00EF4933">
          <w:rPr>
            <w:noProof/>
            <w:webHidden/>
          </w:rPr>
          <w:instrText xml:space="preserve"> PAGEREF _Toc330825525 \h </w:instrText>
        </w:r>
        <w:r w:rsidR="00EA4452">
          <w:rPr>
            <w:noProof/>
            <w:webHidden/>
          </w:rPr>
        </w:r>
        <w:r w:rsidR="00EA4452">
          <w:rPr>
            <w:noProof/>
            <w:webHidden/>
          </w:rPr>
          <w:fldChar w:fldCharType="separate"/>
        </w:r>
        <w:r w:rsidR="00EF4933">
          <w:rPr>
            <w:noProof/>
            <w:webHidden/>
          </w:rPr>
          <w:t>171</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26" w:history="1">
        <w:r w:rsidR="00EF4933" w:rsidRPr="00E90573">
          <w:rPr>
            <w:rStyle w:val="a6"/>
            <w:noProof/>
          </w:rPr>
          <w:t>6.8</w:t>
        </w:r>
        <w:r w:rsidR="00EF4933">
          <w:rPr>
            <w:rFonts w:asciiTheme="minorHAnsi" w:eastAsiaTheme="minorEastAsia" w:hAnsiTheme="minorHAnsi" w:cstheme="minorBidi"/>
            <w:smallCaps w:val="0"/>
            <w:noProof/>
            <w:szCs w:val="22"/>
          </w:rPr>
          <w:tab/>
        </w:r>
        <w:r w:rsidR="00EF4933" w:rsidRPr="00E90573">
          <w:rPr>
            <w:rStyle w:val="a6"/>
            <w:rFonts w:hint="eastAsia"/>
            <w:noProof/>
          </w:rPr>
          <w:t>广告管理</w:t>
        </w:r>
        <w:r w:rsidR="00EF4933">
          <w:rPr>
            <w:noProof/>
            <w:webHidden/>
          </w:rPr>
          <w:tab/>
        </w:r>
        <w:r w:rsidR="00EA4452">
          <w:rPr>
            <w:noProof/>
            <w:webHidden/>
          </w:rPr>
          <w:fldChar w:fldCharType="begin"/>
        </w:r>
        <w:r w:rsidR="00EF4933">
          <w:rPr>
            <w:noProof/>
            <w:webHidden/>
          </w:rPr>
          <w:instrText xml:space="preserve"> PAGEREF _Toc330825526 \h </w:instrText>
        </w:r>
        <w:r w:rsidR="00EA4452">
          <w:rPr>
            <w:noProof/>
            <w:webHidden/>
          </w:rPr>
        </w:r>
        <w:r w:rsidR="00EA4452">
          <w:rPr>
            <w:noProof/>
            <w:webHidden/>
          </w:rPr>
          <w:fldChar w:fldCharType="separate"/>
        </w:r>
        <w:r w:rsidR="00EF4933">
          <w:rPr>
            <w:noProof/>
            <w:webHidden/>
          </w:rPr>
          <w:t>171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7" w:history="1">
        <w:r w:rsidR="00EF4933" w:rsidRPr="00E90573">
          <w:rPr>
            <w:rStyle w:val="a6"/>
            <w:noProof/>
          </w:rPr>
          <w:t>6.8.1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_Toc330825527 \h </w:instrText>
        </w:r>
        <w:r w:rsidR="00EA4452">
          <w:rPr>
            <w:noProof/>
            <w:webHidden/>
          </w:rPr>
        </w:r>
        <w:r w:rsidR="00EA4452">
          <w:rPr>
            <w:noProof/>
            <w:webHidden/>
          </w:rPr>
          <w:fldChar w:fldCharType="separate"/>
        </w:r>
        <w:r w:rsidR="00EF4933">
          <w:rPr>
            <w:noProof/>
            <w:webHidden/>
          </w:rPr>
          <w:t>171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8" w:history="1">
        <w:r w:rsidR="00EF4933" w:rsidRPr="00E90573">
          <w:rPr>
            <w:rStyle w:val="a6"/>
            <w:noProof/>
          </w:rPr>
          <w:t>6.8.2</w:t>
        </w:r>
        <w:r w:rsidR="00EF4933">
          <w:rPr>
            <w:rFonts w:asciiTheme="minorHAnsi" w:eastAsiaTheme="minorEastAsia" w:hAnsiTheme="minorHAnsi" w:cstheme="minorBidi"/>
            <w:i w:val="0"/>
            <w:iCs w:val="0"/>
            <w:noProof/>
            <w:szCs w:val="22"/>
          </w:rPr>
          <w:tab/>
        </w:r>
        <w:r w:rsidR="00EF4933" w:rsidRPr="00E90573">
          <w:rPr>
            <w:rStyle w:val="a6"/>
            <w:rFonts w:hint="eastAsia"/>
            <w:noProof/>
          </w:rPr>
          <w:t>广告位管理界面结构说明</w:t>
        </w:r>
        <w:r w:rsidR="00EF4933">
          <w:rPr>
            <w:noProof/>
            <w:webHidden/>
          </w:rPr>
          <w:tab/>
        </w:r>
        <w:r w:rsidR="00EA4452">
          <w:rPr>
            <w:noProof/>
            <w:webHidden/>
          </w:rPr>
          <w:fldChar w:fldCharType="begin"/>
        </w:r>
        <w:r w:rsidR="00EF4933">
          <w:rPr>
            <w:noProof/>
            <w:webHidden/>
          </w:rPr>
          <w:instrText xml:space="preserve"> PAGEREF _Toc330825528 \h </w:instrText>
        </w:r>
        <w:r w:rsidR="00EA4452">
          <w:rPr>
            <w:noProof/>
            <w:webHidden/>
          </w:rPr>
        </w:r>
        <w:r w:rsidR="00EA4452">
          <w:rPr>
            <w:noProof/>
            <w:webHidden/>
          </w:rPr>
          <w:fldChar w:fldCharType="separate"/>
        </w:r>
        <w:r w:rsidR="00EF4933">
          <w:rPr>
            <w:noProof/>
            <w:webHidden/>
          </w:rPr>
          <w:t>172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29" w:history="1">
        <w:r w:rsidR="00EF4933" w:rsidRPr="00E90573">
          <w:rPr>
            <w:rStyle w:val="a6"/>
            <w:noProof/>
          </w:rPr>
          <w:t>6.8.3</w:t>
        </w:r>
        <w:r w:rsidR="00EF4933">
          <w:rPr>
            <w:rFonts w:asciiTheme="minorHAnsi" w:eastAsiaTheme="minorEastAsia" w:hAnsiTheme="minorHAnsi" w:cstheme="minorBidi"/>
            <w:i w:val="0"/>
            <w:iCs w:val="0"/>
            <w:noProof/>
            <w:szCs w:val="22"/>
          </w:rPr>
          <w:tab/>
        </w:r>
        <w:r w:rsidR="00EF4933" w:rsidRPr="00E90573">
          <w:rPr>
            <w:rStyle w:val="a6"/>
            <w:rFonts w:hint="eastAsia"/>
            <w:noProof/>
          </w:rPr>
          <w:t>广告管理界面结构说明</w:t>
        </w:r>
        <w:r w:rsidR="00EF4933">
          <w:rPr>
            <w:noProof/>
            <w:webHidden/>
          </w:rPr>
          <w:tab/>
        </w:r>
        <w:r w:rsidR="00EA4452">
          <w:rPr>
            <w:noProof/>
            <w:webHidden/>
          </w:rPr>
          <w:fldChar w:fldCharType="begin"/>
        </w:r>
        <w:r w:rsidR="00EF4933">
          <w:rPr>
            <w:noProof/>
            <w:webHidden/>
          </w:rPr>
          <w:instrText xml:space="preserve"> PAGEREF _Toc330825529 \h </w:instrText>
        </w:r>
        <w:r w:rsidR="00EA4452">
          <w:rPr>
            <w:noProof/>
            <w:webHidden/>
          </w:rPr>
        </w:r>
        <w:r w:rsidR="00EA4452">
          <w:rPr>
            <w:noProof/>
            <w:webHidden/>
          </w:rPr>
          <w:fldChar w:fldCharType="separate"/>
        </w:r>
        <w:r w:rsidR="00EF4933">
          <w:rPr>
            <w:noProof/>
            <w:webHidden/>
          </w:rPr>
          <w:t>173</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30" w:history="1">
        <w:r w:rsidR="00EF4933" w:rsidRPr="00E90573">
          <w:rPr>
            <w:rStyle w:val="a6"/>
            <w:noProof/>
          </w:rPr>
          <w:t>6.9</w:t>
        </w:r>
        <w:r w:rsidR="00EF4933">
          <w:rPr>
            <w:rFonts w:asciiTheme="minorHAnsi" w:eastAsiaTheme="minorEastAsia" w:hAnsiTheme="minorHAnsi" w:cstheme="minorBidi"/>
            <w:smallCaps w:val="0"/>
            <w:noProof/>
            <w:szCs w:val="22"/>
          </w:rPr>
          <w:tab/>
        </w:r>
        <w:r w:rsidR="00EF4933" w:rsidRPr="00E90573">
          <w:rPr>
            <w:rStyle w:val="a6"/>
            <w:rFonts w:hint="eastAsia"/>
            <w:noProof/>
          </w:rPr>
          <w:t>会员管理</w:t>
        </w:r>
        <w:r w:rsidR="00EF4933">
          <w:rPr>
            <w:noProof/>
            <w:webHidden/>
          </w:rPr>
          <w:tab/>
        </w:r>
        <w:r w:rsidR="00EA4452">
          <w:rPr>
            <w:noProof/>
            <w:webHidden/>
          </w:rPr>
          <w:fldChar w:fldCharType="begin"/>
        </w:r>
        <w:r w:rsidR="00EF4933">
          <w:rPr>
            <w:noProof/>
            <w:webHidden/>
          </w:rPr>
          <w:instrText xml:space="preserve"> PAGEREF _Toc330825530 \h </w:instrText>
        </w:r>
        <w:r w:rsidR="00EA4452">
          <w:rPr>
            <w:noProof/>
            <w:webHidden/>
          </w:rPr>
        </w:r>
        <w:r w:rsidR="00EA4452">
          <w:rPr>
            <w:noProof/>
            <w:webHidden/>
          </w:rPr>
          <w:fldChar w:fldCharType="separate"/>
        </w:r>
        <w:r w:rsidR="00EF4933">
          <w:rPr>
            <w:noProof/>
            <w:webHidden/>
          </w:rPr>
          <w:t>173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1" w:history="1">
        <w:r w:rsidR="00EF4933" w:rsidRPr="00E90573">
          <w:rPr>
            <w:rStyle w:val="a6"/>
            <w:noProof/>
          </w:rPr>
          <w:t>6.9.1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_Toc330825531 \h </w:instrText>
        </w:r>
        <w:r w:rsidR="00EA4452">
          <w:rPr>
            <w:noProof/>
            <w:webHidden/>
          </w:rPr>
        </w:r>
        <w:r w:rsidR="00EA4452">
          <w:rPr>
            <w:noProof/>
            <w:webHidden/>
          </w:rPr>
          <w:fldChar w:fldCharType="separate"/>
        </w:r>
        <w:r w:rsidR="00EF4933">
          <w:rPr>
            <w:noProof/>
            <w:webHidden/>
          </w:rPr>
          <w:t>173</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2" w:history="1">
        <w:r w:rsidR="00EF4933" w:rsidRPr="00E90573">
          <w:rPr>
            <w:rStyle w:val="a6"/>
            <w:noProof/>
          </w:rPr>
          <w:t>6.9.2</w:t>
        </w:r>
        <w:r w:rsidR="00EF4933">
          <w:rPr>
            <w:rFonts w:asciiTheme="minorHAnsi" w:eastAsiaTheme="minorEastAsia" w:hAnsiTheme="minorHAnsi" w:cstheme="minorBidi"/>
            <w:i w:val="0"/>
            <w:iCs w:val="0"/>
            <w:noProof/>
            <w:szCs w:val="22"/>
          </w:rPr>
          <w:tab/>
        </w:r>
        <w:r w:rsidR="00EF4933" w:rsidRPr="00E90573">
          <w:rPr>
            <w:rStyle w:val="a6"/>
            <w:rFonts w:hint="eastAsia"/>
            <w:noProof/>
          </w:rPr>
          <w:t>会员管理界面结构说明</w:t>
        </w:r>
        <w:r w:rsidR="00EF4933">
          <w:rPr>
            <w:noProof/>
            <w:webHidden/>
          </w:rPr>
          <w:tab/>
        </w:r>
        <w:r w:rsidR="00EA4452">
          <w:rPr>
            <w:noProof/>
            <w:webHidden/>
          </w:rPr>
          <w:fldChar w:fldCharType="begin"/>
        </w:r>
        <w:r w:rsidR="00EF4933">
          <w:rPr>
            <w:noProof/>
            <w:webHidden/>
          </w:rPr>
          <w:instrText xml:space="preserve"> PAGEREF _Toc330825532 \h </w:instrText>
        </w:r>
        <w:r w:rsidR="00EA4452">
          <w:rPr>
            <w:noProof/>
            <w:webHidden/>
          </w:rPr>
        </w:r>
        <w:r w:rsidR="00EA4452">
          <w:rPr>
            <w:noProof/>
            <w:webHidden/>
          </w:rPr>
          <w:fldChar w:fldCharType="separate"/>
        </w:r>
        <w:r w:rsidR="00EF4933">
          <w:rPr>
            <w:noProof/>
            <w:webHidden/>
          </w:rPr>
          <w:t>174</w:t>
        </w:r>
        <w:r w:rsidR="00EA4452">
          <w:rPr>
            <w:noProof/>
            <w:webHidden/>
          </w:rPr>
          <w:fldChar w:fldCharType="end"/>
        </w:r>
      </w:hyperlink>
    </w:p>
    <w:p w:rsidR="00EF4933" w:rsidRDefault="00735396">
      <w:pPr>
        <w:pStyle w:val="20"/>
        <w:tabs>
          <w:tab w:val="left" w:pos="1050"/>
          <w:tab w:val="right" w:leader="dot" w:pos="9062"/>
        </w:tabs>
        <w:rPr>
          <w:rFonts w:asciiTheme="minorHAnsi" w:eastAsiaTheme="minorEastAsia" w:hAnsiTheme="minorHAnsi" w:cstheme="minorBidi"/>
          <w:smallCaps w:val="0"/>
          <w:noProof/>
          <w:szCs w:val="22"/>
        </w:rPr>
      </w:pPr>
      <w:hyperlink w:anchor="_Toc330825533" w:history="1">
        <w:r w:rsidR="00EF4933" w:rsidRPr="00E90573">
          <w:rPr>
            <w:rStyle w:val="a6"/>
            <w:noProof/>
          </w:rPr>
          <w:t>6.10</w:t>
        </w:r>
        <w:r w:rsidR="00EF4933">
          <w:rPr>
            <w:rFonts w:asciiTheme="minorHAnsi" w:eastAsiaTheme="minorEastAsia" w:hAnsiTheme="minorHAnsi" w:cstheme="minorBidi"/>
            <w:smallCaps w:val="0"/>
            <w:noProof/>
            <w:szCs w:val="22"/>
          </w:rPr>
          <w:tab/>
        </w:r>
        <w:r w:rsidR="00EF4933" w:rsidRPr="00E90573">
          <w:rPr>
            <w:rStyle w:val="a6"/>
            <w:rFonts w:hint="eastAsia"/>
            <w:noProof/>
          </w:rPr>
          <w:t>支付管理</w:t>
        </w:r>
        <w:r w:rsidR="00EF4933">
          <w:rPr>
            <w:noProof/>
            <w:webHidden/>
          </w:rPr>
          <w:tab/>
        </w:r>
        <w:r w:rsidR="00EA4452">
          <w:rPr>
            <w:noProof/>
            <w:webHidden/>
          </w:rPr>
          <w:fldChar w:fldCharType="begin"/>
        </w:r>
        <w:r w:rsidR="00EF4933">
          <w:rPr>
            <w:noProof/>
            <w:webHidden/>
          </w:rPr>
          <w:instrText xml:space="preserve"> PAGEREF _Toc330825533 \h </w:instrText>
        </w:r>
        <w:r w:rsidR="00EA4452">
          <w:rPr>
            <w:noProof/>
            <w:webHidden/>
          </w:rPr>
        </w:r>
        <w:r w:rsidR="00EA4452">
          <w:rPr>
            <w:noProof/>
            <w:webHidden/>
          </w:rPr>
          <w:fldChar w:fldCharType="separate"/>
        </w:r>
        <w:r w:rsidR="00EF4933">
          <w:rPr>
            <w:noProof/>
            <w:webHidden/>
          </w:rPr>
          <w:t>174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4" w:history="1">
        <w:r w:rsidR="00EF4933" w:rsidRPr="00E90573">
          <w:rPr>
            <w:rStyle w:val="a6"/>
            <w:noProof/>
          </w:rPr>
          <w:t>6.10.1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_Toc330825534 \h </w:instrText>
        </w:r>
        <w:r w:rsidR="00EA4452">
          <w:rPr>
            <w:noProof/>
            <w:webHidden/>
          </w:rPr>
        </w:r>
        <w:r w:rsidR="00EA4452">
          <w:rPr>
            <w:noProof/>
            <w:webHidden/>
          </w:rPr>
          <w:fldChar w:fldCharType="separate"/>
        </w:r>
        <w:r w:rsidR="00EF4933">
          <w:rPr>
            <w:noProof/>
            <w:webHidden/>
          </w:rPr>
          <w:t>174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5" w:history="1">
        <w:r w:rsidR="00EF4933" w:rsidRPr="00E90573">
          <w:rPr>
            <w:rStyle w:val="a6"/>
            <w:noProof/>
          </w:rPr>
          <w:t>6.10.2</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支付方式管理界面结构说明</w:t>
        </w:r>
        <w:r w:rsidR="00EF4933">
          <w:rPr>
            <w:noProof/>
            <w:webHidden/>
          </w:rPr>
          <w:tab/>
        </w:r>
        <w:r w:rsidR="00EA4452">
          <w:rPr>
            <w:noProof/>
            <w:webHidden/>
          </w:rPr>
          <w:fldChar w:fldCharType="begin"/>
        </w:r>
        <w:r w:rsidR="00EF4933">
          <w:rPr>
            <w:noProof/>
            <w:webHidden/>
          </w:rPr>
          <w:instrText xml:space="preserve"> PAGEREF _Toc330825535 \h </w:instrText>
        </w:r>
        <w:r w:rsidR="00EA4452">
          <w:rPr>
            <w:noProof/>
            <w:webHidden/>
          </w:rPr>
        </w:r>
        <w:r w:rsidR="00EA4452">
          <w:rPr>
            <w:noProof/>
            <w:webHidden/>
          </w:rPr>
          <w:fldChar w:fldCharType="separate"/>
        </w:r>
        <w:r w:rsidR="00EF4933">
          <w:rPr>
            <w:noProof/>
            <w:webHidden/>
          </w:rPr>
          <w:t>175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6" w:history="1">
        <w:r w:rsidR="00EF4933" w:rsidRPr="00E90573">
          <w:rPr>
            <w:rStyle w:val="a6"/>
            <w:noProof/>
          </w:rPr>
          <w:t>6.10.3</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支付机构管理界面结构说明</w:t>
        </w:r>
        <w:r w:rsidR="00EF4933">
          <w:rPr>
            <w:noProof/>
            <w:webHidden/>
          </w:rPr>
          <w:tab/>
        </w:r>
        <w:r w:rsidR="00EA4452">
          <w:rPr>
            <w:noProof/>
            <w:webHidden/>
          </w:rPr>
          <w:fldChar w:fldCharType="begin"/>
        </w:r>
        <w:r w:rsidR="00EF4933">
          <w:rPr>
            <w:noProof/>
            <w:webHidden/>
          </w:rPr>
          <w:instrText xml:space="preserve"> PAGEREF _Toc330825536 \h </w:instrText>
        </w:r>
        <w:r w:rsidR="00EA4452">
          <w:rPr>
            <w:noProof/>
            <w:webHidden/>
          </w:rPr>
        </w:r>
        <w:r w:rsidR="00EA4452">
          <w:rPr>
            <w:noProof/>
            <w:webHidden/>
          </w:rPr>
          <w:fldChar w:fldCharType="separate"/>
        </w:r>
        <w:r w:rsidR="00EF4933">
          <w:rPr>
            <w:noProof/>
            <w:webHidden/>
          </w:rPr>
          <w:t>175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7" w:history="1">
        <w:r w:rsidR="00EF4933" w:rsidRPr="00E90573">
          <w:rPr>
            <w:rStyle w:val="a6"/>
            <w:noProof/>
          </w:rPr>
          <w:t>6.10.4</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支付工具管理界面结构说明</w:t>
        </w:r>
        <w:r w:rsidR="00EF4933">
          <w:rPr>
            <w:noProof/>
            <w:webHidden/>
          </w:rPr>
          <w:tab/>
        </w:r>
        <w:r w:rsidR="00EA4452">
          <w:rPr>
            <w:noProof/>
            <w:webHidden/>
          </w:rPr>
          <w:fldChar w:fldCharType="begin"/>
        </w:r>
        <w:r w:rsidR="00EF4933">
          <w:rPr>
            <w:noProof/>
            <w:webHidden/>
          </w:rPr>
          <w:instrText xml:space="preserve"> PAGEREF _Toc330825537 \h </w:instrText>
        </w:r>
        <w:r w:rsidR="00EA4452">
          <w:rPr>
            <w:noProof/>
            <w:webHidden/>
          </w:rPr>
        </w:r>
        <w:r w:rsidR="00EA4452">
          <w:rPr>
            <w:noProof/>
            <w:webHidden/>
          </w:rPr>
          <w:fldChar w:fldCharType="separate"/>
        </w:r>
        <w:r w:rsidR="00EF4933">
          <w:rPr>
            <w:noProof/>
            <w:webHidden/>
          </w:rPr>
          <w:t>176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8" w:history="1">
        <w:r w:rsidR="00EF4933" w:rsidRPr="00E90573">
          <w:rPr>
            <w:rStyle w:val="a6"/>
            <w:noProof/>
          </w:rPr>
          <w:t>6.10.5</w:t>
        </w:r>
        <w:r w:rsidR="00EF4933">
          <w:rPr>
            <w:rFonts w:asciiTheme="minorHAnsi" w:eastAsiaTheme="minorEastAsia" w:hAnsiTheme="minorHAnsi" w:cstheme="minorBidi"/>
            <w:i w:val="0"/>
            <w:iCs w:val="0"/>
            <w:noProof/>
            <w:szCs w:val="22"/>
          </w:rPr>
          <w:tab/>
        </w:r>
        <w:r w:rsidR="00EF4933" w:rsidRPr="00E90573">
          <w:rPr>
            <w:rStyle w:val="a6"/>
            <w:rFonts w:hint="eastAsia"/>
            <w:noProof/>
          </w:rPr>
          <w:t>订单支付总览界面结构说明</w:t>
        </w:r>
        <w:r w:rsidR="00EF4933">
          <w:rPr>
            <w:noProof/>
            <w:webHidden/>
          </w:rPr>
          <w:tab/>
        </w:r>
        <w:r w:rsidR="00EA4452">
          <w:rPr>
            <w:noProof/>
            <w:webHidden/>
          </w:rPr>
          <w:fldChar w:fldCharType="begin"/>
        </w:r>
        <w:r w:rsidR="00EF4933">
          <w:rPr>
            <w:noProof/>
            <w:webHidden/>
          </w:rPr>
          <w:instrText xml:space="preserve"> PAGEREF _Toc330825538 \h </w:instrText>
        </w:r>
        <w:r w:rsidR="00EA4452">
          <w:rPr>
            <w:noProof/>
            <w:webHidden/>
          </w:rPr>
        </w:r>
        <w:r w:rsidR="00EA4452">
          <w:rPr>
            <w:noProof/>
            <w:webHidden/>
          </w:rPr>
          <w:fldChar w:fldCharType="separate"/>
        </w:r>
        <w:r w:rsidR="00EF4933">
          <w:rPr>
            <w:noProof/>
            <w:webHidden/>
          </w:rPr>
          <w:t>176</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39" w:history="1">
        <w:r w:rsidR="00EF4933" w:rsidRPr="00E90573">
          <w:rPr>
            <w:rStyle w:val="a6"/>
            <w:noProof/>
          </w:rPr>
          <w:t>6.10.6</w:t>
        </w:r>
        <w:r w:rsidR="00EF4933">
          <w:rPr>
            <w:rFonts w:asciiTheme="minorHAnsi" w:eastAsiaTheme="minorEastAsia" w:hAnsiTheme="minorHAnsi" w:cstheme="minorBidi"/>
            <w:i w:val="0"/>
            <w:iCs w:val="0"/>
            <w:noProof/>
            <w:szCs w:val="22"/>
          </w:rPr>
          <w:tab/>
        </w:r>
        <w:r w:rsidR="00EF4933" w:rsidRPr="00E90573">
          <w:rPr>
            <w:rStyle w:val="a6"/>
            <w:rFonts w:hint="eastAsia"/>
            <w:noProof/>
          </w:rPr>
          <w:t>撤销管理界面结构说明</w:t>
        </w:r>
        <w:r w:rsidR="00EF4933">
          <w:rPr>
            <w:noProof/>
            <w:webHidden/>
          </w:rPr>
          <w:tab/>
        </w:r>
        <w:r w:rsidR="00EA4452">
          <w:rPr>
            <w:noProof/>
            <w:webHidden/>
          </w:rPr>
          <w:fldChar w:fldCharType="begin"/>
        </w:r>
        <w:r w:rsidR="00EF4933">
          <w:rPr>
            <w:noProof/>
            <w:webHidden/>
          </w:rPr>
          <w:instrText xml:space="preserve"> PAGEREF _Toc330825539 \h </w:instrText>
        </w:r>
        <w:r w:rsidR="00EA4452">
          <w:rPr>
            <w:noProof/>
            <w:webHidden/>
          </w:rPr>
        </w:r>
        <w:r w:rsidR="00EA4452">
          <w:rPr>
            <w:noProof/>
            <w:webHidden/>
          </w:rPr>
          <w:fldChar w:fldCharType="separate"/>
        </w:r>
        <w:r w:rsidR="00EF4933">
          <w:rPr>
            <w:noProof/>
            <w:webHidden/>
          </w:rPr>
          <w:t>177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0" w:history="1">
        <w:r w:rsidR="00EF4933" w:rsidRPr="00E90573">
          <w:rPr>
            <w:rStyle w:val="a6"/>
            <w:noProof/>
          </w:rPr>
          <w:t>6.10.7</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支付单管理界面结构说明</w:t>
        </w:r>
        <w:r w:rsidR="00EF4933">
          <w:rPr>
            <w:noProof/>
            <w:webHidden/>
          </w:rPr>
          <w:tab/>
        </w:r>
        <w:r w:rsidR="00EA4452">
          <w:rPr>
            <w:noProof/>
            <w:webHidden/>
          </w:rPr>
          <w:fldChar w:fldCharType="begin"/>
        </w:r>
        <w:r w:rsidR="00EF4933">
          <w:rPr>
            <w:noProof/>
            <w:webHidden/>
          </w:rPr>
          <w:instrText xml:space="preserve"> PAGEREF _Toc330825540 \h </w:instrText>
        </w:r>
        <w:r w:rsidR="00EA4452">
          <w:rPr>
            <w:noProof/>
            <w:webHidden/>
          </w:rPr>
        </w:r>
        <w:r w:rsidR="00EA4452">
          <w:rPr>
            <w:noProof/>
            <w:webHidden/>
          </w:rPr>
          <w:fldChar w:fldCharType="separate"/>
        </w:r>
        <w:r w:rsidR="00EF4933">
          <w:rPr>
            <w:noProof/>
            <w:webHidden/>
          </w:rPr>
          <w:t>177</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1" w:history="1">
        <w:r w:rsidR="00EF4933" w:rsidRPr="00E90573">
          <w:rPr>
            <w:rStyle w:val="a6"/>
            <w:noProof/>
          </w:rPr>
          <w:t>6.10.8</w:t>
        </w:r>
        <w:r w:rsidR="00EF4933">
          <w:rPr>
            <w:rFonts w:asciiTheme="minorHAnsi" w:eastAsiaTheme="minorEastAsia" w:hAnsiTheme="minorHAnsi" w:cstheme="minorBidi"/>
            <w:i w:val="0"/>
            <w:iCs w:val="0"/>
            <w:noProof/>
            <w:szCs w:val="22"/>
          </w:rPr>
          <w:tab/>
        </w:r>
        <w:r w:rsidR="00EF4933" w:rsidRPr="00E90573">
          <w:rPr>
            <w:rStyle w:val="a6"/>
            <w:rFonts w:hint="eastAsia"/>
            <w:noProof/>
          </w:rPr>
          <w:t>退款单管理界面结构说明</w:t>
        </w:r>
        <w:r w:rsidR="00EF4933">
          <w:rPr>
            <w:noProof/>
            <w:webHidden/>
          </w:rPr>
          <w:tab/>
        </w:r>
        <w:r w:rsidR="00EA4452">
          <w:rPr>
            <w:noProof/>
            <w:webHidden/>
          </w:rPr>
          <w:fldChar w:fldCharType="begin"/>
        </w:r>
        <w:r w:rsidR="00EF4933">
          <w:rPr>
            <w:noProof/>
            <w:webHidden/>
          </w:rPr>
          <w:instrText xml:space="preserve"> PAGEREF _Toc330825541 \h </w:instrText>
        </w:r>
        <w:r w:rsidR="00EA4452">
          <w:rPr>
            <w:noProof/>
            <w:webHidden/>
          </w:rPr>
        </w:r>
        <w:r w:rsidR="00EA4452">
          <w:rPr>
            <w:noProof/>
            <w:webHidden/>
          </w:rPr>
          <w:fldChar w:fldCharType="separate"/>
        </w:r>
        <w:r w:rsidR="00EF4933">
          <w:rPr>
            <w:noProof/>
            <w:webHidden/>
          </w:rPr>
          <w:t>178</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2" w:history="1">
        <w:r w:rsidR="00EF4933" w:rsidRPr="00E90573">
          <w:rPr>
            <w:rStyle w:val="a6"/>
            <w:noProof/>
          </w:rPr>
          <w:t>6.10.9</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支付状态查询界面结构说明</w:t>
        </w:r>
        <w:r w:rsidR="00EF4933">
          <w:rPr>
            <w:noProof/>
            <w:webHidden/>
          </w:rPr>
          <w:tab/>
        </w:r>
        <w:r w:rsidR="00EA4452">
          <w:rPr>
            <w:noProof/>
            <w:webHidden/>
          </w:rPr>
          <w:fldChar w:fldCharType="begin"/>
        </w:r>
        <w:r w:rsidR="00EF4933">
          <w:rPr>
            <w:noProof/>
            <w:webHidden/>
          </w:rPr>
          <w:instrText xml:space="preserve"> PAGEREF _Toc330825542 \h </w:instrText>
        </w:r>
        <w:r w:rsidR="00EA4452">
          <w:rPr>
            <w:noProof/>
            <w:webHidden/>
          </w:rPr>
        </w:r>
        <w:r w:rsidR="00EA4452">
          <w:rPr>
            <w:noProof/>
            <w:webHidden/>
          </w:rPr>
          <w:fldChar w:fldCharType="separate"/>
        </w:r>
        <w:r w:rsidR="00EF4933">
          <w:rPr>
            <w:noProof/>
            <w:webHidden/>
          </w:rPr>
          <w:t>178</w:t>
        </w:r>
        <w:r w:rsidR="00EA4452">
          <w:rPr>
            <w:noProof/>
            <w:webHidden/>
          </w:rPr>
          <w:fldChar w:fldCharType="end"/>
        </w:r>
      </w:hyperlink>
    </w:p>
    <w:p w:rsidR="00EF4933" w:rsidRDefault="00735396">
      <w:pPr>
        <w:pStyle w:val="31"/>
        <w:tabs>
          <w:tab w:val="left" w:pos="1470"/>
          <w:tab w:val="right" w:leader="dot" w:pos="9062"/>
        </w:tabs>
        <w:rPr>
          <w:rFonts w:asciiTheme="minorHAnsi" w:eastAsiaTheme="minorEastAsia" w:hAnsiTheme="minorHAnsi" w:cstheme="minorBidi"/>
          <w:i w:val="0"/>
          <w:iCs w:val="0"/>
          <w:noProof/>
          <w:szCs w:val="22"/>
        </w:rPr>
      </w:pPr>
      <w:hyperlink w:anchor="_Toc330825543" w:history="1">
        <w:r w:rsidR="00EF4933" w:rsidRPr="00E90573">
          <w:rPr>
            <w:rStyle w:val="a6"/>
            <w:noProof/>
          </w:rPr>
          <w:t>6.10.10</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支付对账界面结构说明</w:t>
        </w:r>
        <w:r w:rsidR="00EF4933">
          <w:rPr>
            <w:noProof/>
            <w:webHidden/>
          </w:rPr>
          <w:tab/>
        </w:r>
        <w:r w:rsidR="00EA4452">
          <w:rPr>
            <w:noProof/>
            <w:webHidden/>
          </w:rPr>
          <w:fldChar w:fldCharType="begin"/>
        </w:r>
        <w:r w:rsidR="00EF4933">
          <w:rPr>
            <w:noProof/>
            <w:webHidden/>
          </w:rPr>
          <w:instrText xml:space="preserve"> PAGEREF _Toc330825543 \h </w:instrText>
        </w:r>
        <w:r w:rsidR="00EA4452">
          <w:rPr>
            <w:noProof/>
            <w:webHidden/>
          </w:rPr>
        </w:r>
        <w:r w:rsidR="00EA4452">
          <w:rPr>
            <w:noProof/>
            <w:webHidden/>
          </w:rPr>
          <w:fldChar w:fldCharType="separate"/>
        </w:r>
        <w:r w:rsidR="00EF4933">
          <w:rPr>
            <w:noProof/>
            <w:webHidden/>
          </w:rPr>
          <w:t>179</w:t>
        </w:r>
        <w:r w:rsidR="00EA4452">
          <w:rPr>
            <w:noProof/>
            <w:webHidden/>
          </w:rPr>
          <w:fldChar w:fldCharType="end"/>
        </w:r>
      </w:hyperlink>
    </w:p>
    <w:p w:rsidR="00EF4933" w:rsidRDefault="00735396">
      <w:pPr>
        <w:pStyle w:val="20"/>
        <w:tabs>
          <w:tab w:val="left" w:pos="840"/>
          <w:tab w:val="right" w:leader="dot" w:pos="9062"/>
        </w:tabs>
        <w:rPr>
          <w:rFonts w:asciiTheme="minorHAnsi" w:eastAsiaTheme="minorEastAsia" w:hAnsiTheme="minorHAnsi" w:cstheme="minorBidi"/>
          <w:smallCaps w:val="0"/>
          <w:noProof/>
          <w:szCs w:val="22"/>
        </w:rPr>
      </w:pPr>
      <w:hyperlink w:anchor="_Toc330825544" w:history="1">
        <w:r w:rsidR="00EF4933" w:rsidRPr="00E90573">
          <w:rPr>
            <w:rStyle w:val="a6"/>
            <w:noProof/>
          </w:rPr>
          <w:t>6.11</w:t>
        </w:r>
        <w:r w:rsidR="00EF4933">
          <w:rPr>
            <w:rFonts w:asciiTheme="minorHAnsi" w:eastAsiaTheme="minorEastAsia" w:hAnsiTheme="minorHAnsi" w:cstheme="minorBidi"/>
            <w:smallCaps w:val="0"/>
            <w:noProof/>
            <w:szCs w:val="22"/>
          </w:rPr>
          <w:tab/>
        </w:r>
        <w:r w:rsidR="00EF4933" w:rsidRPr="00E90573">
          <w:rPr>
            <w:rStyle w:val="a6"/>
            <w:rFonts w:hint="eastAsia"/>
            <w:noProof/>
          </w:rPr>
          <w:t>权限管理</w:t>
        </w:r>
        <w:r w:rsidR="00EF4933">
          <w:rPr>
            <w:noProof/>
            <w:webHidden/>
          </w:rPr>
          <w:tab/>
        </w:r>
        <w:r w:rsidR="00EA4452">
          <w:rPr>
            <w:noProof/>
            <w:webHidden/>
          </w:rPr>
          <w:fldChar w:fldCharType="begin"/>
        </w:r>
        <w:r w:rsidR="00EF4933">
          <w:rPr>
            <w:noProof/>
            <w:webHidden/>
          </w:rPr>
          <w:instrText xml:space="preserve"> PAGEREF _Toc330825544 \h </w:instrText>
        </w:r>
        <w:r w:rsidR="00EA4452">
          <w:rPr>
            <w:noProof/>
            <w:webHidden/>
          </w:rPr>
        </w:r>
        <w:r w:rsidR="00EA4452">
          <w:rPr>
            <w:noProof/>
            <w:webHidden/>
          </w:rPr>
          <w:fldChar w:fldCharType="separate"/>
        </w:r>
        <w:r w:rsidR="00EF4933">
          <w:rPr>
            <w:noProof/>
            <w:webHidden/>
          </w:rPr>
          <w:t>179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5" w:history="1">
        <w:r w:rsidR="00EF4933" w:rsidRPr="00E90573">
          <w:rPr>
            <w:rStyle w:val="a6"/>
            <w:noProof/>
          </w:rPr>
          <w:t>6.11.1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_Toc330825545 \h </w:instrText>
        </w:r>
        <w:r w:rsidR="00EA4452">
          <w:rPr>
            <w:noProof/>
            <w:webHidden/>
          </w:rPr>
        </w:r>
        <w:r w:rsidR="00EA4452">
          <w:rPr>
            <w:noProof/>
            <w:webHidden/>
          </w:rPr>
          <w:fldChar w:fldCharType="separate"/>
        </w:r>
        <w:r w:rsidR="00EF4933">
          <w:rPr>
            <w:noProof/>
            <w:webHidden/>
          </w:rPr>
          <w:t>179</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6" w:history="1">
        <w:r w:rsidR="00EF4933" w:rsidRPr="00E90573">
          <w:rPr>
            <w:rStyle w:val="a6"/>
            <w:noProof/>
          </w:rPr>
          <w:t>6.11.2</w:t>
        </w:r>
        <w:r w:rsidR="00EF4933">
          <w:rPr>
            <w:rFonts w:asciiTheme="minorHAnsi" w:eastAsiaTheme="minorEastAsia" w:hAnsiTheme="minorHAnsi" w:cstheme="minorBidi"/>
            <w:i w:val="0"/>
            <w:iCs w:val="0"/>
            <w:noProof/>
            <w:szCs w:val="22"/>
          </w:rPr>
          <w:tab/>
        </w:r>
        <w:r w:rsidR="00EF4933" w:rsidRPr="00E90573">
          <w:rPr>
            <w:rStyle w:val="a6"/>
            <w:rFonts w:hint="eastAsia"/>
            <w:noProof/>
          </w:rPr>
          <w:t>用户管理界面结构说明</w:t>
        </w:r>
        <w:r w:rsidR="00EF4933">
          <w:rPr>
            <w:noProof/>
            <w:webHidden/>
          </w:rPr>
          <w:tab/>
        </w:r>
        <w:r w:rsidR="00EA4452">
          <w:rPr>
            <w:noProof/>
            <w:webHidden/>
          </w:rPr>
          <w:fldChar w:fldCharType="begin"/>
        </w:r>
        <w:r w:rsidR="00EF4933">
          <w:rPr>
            <w:noProof/>
            <w:webHidden/>
          </w:rPr>
          <w:instrText xml:space="preserve"> PAGEREF _Toc330825546 \h </w:instrText>
        </w:r>
        <w:r w:rsidR="00EA4452">
          <w:rPr>
            <w:noProof/>
            <w:webHidden/>
          </w:rPr>
        </w:r>
        <w:r w:rsidR="00EA4452">
          <w:rPr>
            <w:noProof/>
            <w:webHidden/>
          </w:rPr>
          <w:fldChar w:fldCharType="separate"/>
        </w:r>
        <w:r w:rsidR="00EF4933">
          <w:rPr>
            <w:noProof/>
            <w:webHidden/>
          </w:rPr>
          <w:t>180</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7" w:history="1">
        <w:r w:rsidR="00EF4933" w:rsidRPr="00E90573">
          <w:rPr>
            <w:rStyle w:val="a6"/>
            <w:noProof/>
          </w:rPr>
          <w:t>6.11.3</w:t>
        </w:r>
        <w:r w:rsidR="00EF4933">
          <w:rPr>
            <w:rFonts w:asciiTheme="minorHAnsi" w:eastAsiaTheme="minorEastAsia" w:hAnsiTheme="minorHAnsi" w:cstheme="minorBidi"/>
            <w:i w:val="0"/>
            <w:iCs w:val="0"/>
            <w:noProof/>
            <w:szCs w:val="22"/>
          </w:rPr>
          <w:tab/>
        </w:r>
        <w:r w:rsidR="00EF4933" w:rsidRPr="00E90573">
          <w:rPr>
            <w:rStyle w:val="a6"/>
            <w:rFonts w:hint="eastAsia"/>
            <w:noProof/>
          </w:rPr>
          <w:t>角色管理界面结构说明</w:t>
        </w:r>
        <w:r w:rsidR="00EF4933">
          <w:rPr>
            <w:noProof/>
            <w:webHidden/>
          </w:rPr>
          <w:tab/>
        </w:r>
        <w:r w:rsidR="00EA4452">
          <w:rPr>
            <w:noProof/>
            <w:webHidden/>
          </w:rPr>
          <w:fldChar w:fldCharType="begin"/>
        </w:r>
        <w:r w:rsidR="00EF4933">
          <w:rPr>
            <w:noProof/>
            <w:webHidden/>
          </w:rPr>
          <w:instrText xml:space="preserve"> PAGEREF _Toc330825547 \h </w:instrText>
        </w:r>
        <w:r w:rsidR="00EA4452">
          <w:rPr>
            <w:noProof/>
            <w:webHidden/>
          </w:rPr>
        </w:r>
        <w:r w:rsidR="00EA4452">
          <w:rPr>
            <w:noProof/>
            <w:webHidden/>
          </w:rPr>
          <w:fldChar w:fldCharType="separate"/>
        </w:r>
        <w:r w:rsidR="00EF4933">
          <w:rPr>
            <w:noProof/>
            <w:webHidden/>
          </w:rPr>
          <w:t>181</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48" w:history="1">
        <w:r w:rsidR="00EF4933" w:rsidRPr="00E90573">
          <w:rPr>
            <w:rStyle w:val="a6"/>
            <w:noProof/>
          </w:rPr>
          <w:t>6.11.4</w:t>
        </w:r>
        <w:r w:rsidR="00EF4933">
          <w:rPr>
            <w:rFonts w:asciiTheme="minorHAnsi" w:eastAsiaTheme="minorEastAsia" w:hAnsiTheme="minorHAnsi" w:cstheme="minorBidi"/>
            <w:i w:val="0"/>
            <w:iCs w:val="0"/>
            <w:noProof/>
            <w:szCs w:val="22"/>
          </w:rPr>
          <w:tab/>
        </w:r>
        <w:r w:rsidR="00EF4933" w:rsidRPr="00E90573">
          <w:rPr>
            <w:rStyle w:val="a6"/>
            <w:rFonts w:hint="eastAsia"/>
            <w:noProof/>
          </w:rPr>
          <w:t>权限管理界面结构说明</w:t>
        </w:r>
        <w:r w:rsidR="00EF4933">
          <w:rPr>
            <w:noProof/>
            <w:webHidden/>
          </w:rPr>
          <w:tab/>
        </w:r>
        <w:r w:rsidR="00EA4452">
          <w:rPr>
            <w:noProof/>
            <w:webHidden/>
          </w:rPr>
          <w:fldChar w:fldCharType="begin"/>
        </w:r>
        <w:r w:rsidR="00EF4933">
          <w:rPr>
            <w:noProof/>
            <w:webHidden/>
          </w:rPr>
          <w:instrText xml:space="preserve"> PAGEREF _Toc330825548 \h </w:instrText>
        </w:r>
        <w:r w:rsidR="00EA4452">
          <w:rPr>
            <w:noProof/>
            <w:webHidden/>
          </w:rPr>
        </w:r>
        <w:r w:rsidR="00EA4452">
          <w:rPr>
            <w:noProof/>
            <w:webHidden/>
          </w:rPr>
          <w:fldChar w:fldCharType="separate"/>
        </w:r>
        <w:r w:rsidR="00EF4933">
          <w:rPr>
            <w:noProof/>
            <w:webHidden/>
          </w:rPr>
          <w:t>181</w:t>
        </w:r>
        <w:r w:rsidR="00EA4452">
          <w:rPr>
            <w:noProof/>
            <w:webHidden/>
          </w:rPr>
          <w:fldChar w:fldCharType="end"/>
        </w:r>
      </w:hyperlink>
    </w:p>
    <w:p w:rsidR="00EF4933" w:rsidRDefault="00735396">
      <w:pPr>
        <w:pStyle w:val="20"/>
        <w:tabs>
          <w:tab w:val="left" w:pos="1050"/>
          <w:tab w:val="right" w:leader="dot" w:pos="9062"/>
        </w:tabs>
        <w:rPr>
          <w:rFonts w:asciiTheme="minorHAnsi" w:eastAsiaTheme="minorEastAsia" w:hAnsiTheme="minorHAnsi" w:cstheme="minorBidi"/>
          <w:smallCaps w:val="0"/>
          <w:noProof/>
          <w:szCs w:val="22"/>
        </w:rPr>
      </w:pPr>
      <w:hyperlink w:anchor="_Toc330825549" w:history="1">
        <w:r w:rsidR="00EF4933" w:rsidRPr="00E90573">
          <w:rPr>
            <w:rStyle w:val="a6"/>
            <w:noProof/>
          </w:rPr>
          <w:t>6.12</w:t>
        </w:r>
        <w:r w:rsidR="00EF4933">
          <w:rPr>
            <w:rFonts w:asciiTheme="minorHAnsi" w:eastAsiaTheme="minorEastAsia" w:hAnsiTheme="minorHAnsi" w:cstheme="minorBidi"/>
            <w:smallCaps w:val="0"/>
            <w:noProof/>
            <w:szCs w:val="22"/>
          </w:rPr>
          <w:tab/>
        </w:r>
        <w:r w:rsidR="00EF4933" w:rsidRPr="00E90573">
          <w:rPr>
            <w:rStyle w:val="a6"/>
            <w:rFonts w:hint="eastAsia"/>
            <w:noProof/>
          </w:rPr>
          <w:t>系统配置管理</w:t>
        </w:r>
        <w:r w:rsidR="00EF4933">
          <w:rPr>
            <w:noProof/>
            <w:webHidden/>
          </w:rPr>
          <w:tab/>
        </w:r>
        <w:r w:rsidR="00EA4452">
          <w:rPr>
            <w:noProof/>
            <w:webHidden/>
          </w:rPr>
          <w:fldChar w:fldCharType="begin"/>
        </w:r>
        <w:r w:rsidR="00EF4933">
          <w:rPr>
            <w:noProof/>
            <w:webHidden/>
          </w:rPr>
          <w:instrText xml:space="preserve"> PAGEREF _Toc330825549 \h </w:instrText>
        </w:r>
        <w:r w:rsidR="00EA4452">
          <w:rPr>
            <w:noProof/>
            <w:webHidden/>
          </w:rPr>
        </w:r>
        <w:r w:rsidR="00EA4452">
          <w:rPr>
            <w:noProof/>
            <w:webHidden/>
          </w:rPr>
          <w:fldChar w:fldCharType="separate"/>
        </w:r>
        <w:r w:rsidR="00EF4933">
          <w:rPr>
            <w:noProof/>
            <w:webHidden/>
          </w:rPr>
          <w:t>182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50" w:history="1">
        <w:r w:rsidR="00EF4933" w:rsidRPr="00E90573">
          <w:rPr>
            <w:rStyle w:val="a6"/>
            <w:noProof/>
          </w:rPr>
          <w:t>6.12.1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sidR="00EA4452">
          <w:rPr>
            <w:noProof/>
            <w:webHidden/>
          </w:rPr>
          <w:fldChar w:fldCharType="begin"/>
        </w:r>
        <w:r w:rsidR="00EF4933">
          <w:rPr>
            <w:noProof/>
            <w:webHidden/>
          </w:rPr>
          <w:instrText xml:space="preserve"> PAGEREF _Toc330825550 \h </w:instrText>
        </w:r>
        <w:r w:rsidR="00EA4452">
          <w:rPr>
            <w:noProof/>
            <w:webHidden/>
          </w:rPr>
        </w:r>
        <w:r w:rsidR="00EA4452">
          <w:rPr>
            <w:noProof/>
            <w:webHidden/>
          </w:rPr>
          <w:fldChar w:fldCharType="separate"/>
        </w:r>
        <w:r w:rsidR="00EF4933">
          <w:rPr>
            <w:noProof/>
            <w:webHidden/>
          </w:rPr>
          <w:t>182</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51" w:history="1">
        <w:r w:rsidR="00EF4933" w:rsidRPr="00E90573">
          <w:rPr>
            <w:rStyle w:val="a6"/>
            <w:noProof/>
          </w:rPr>
          <w:t>6.12.2</w:t>
        </w:r>
        <w:r w:rsidR="00EF4933">
          <w:rPr>
            <w:rFonts w:asciiTheme="minorHAnsi" w:eastAsiaTheme="minorEastAsia" w:hAnsiTheme="minorHAnsi" w:cstheme="minorBidi"/>
            <w:i w:val="0"/>
            <w:iCs w:val="0"/>
            <w:noProof/>
            <w:szCs w:val="22"/>
          </w:rPr>
          <w:tab/>
        </w:r>
        <w:r w:rsidR="00EF4933" w:rsidRPr="00E90573">
          <w:rPr>
            <w:rStyle w:val="a6"/>
            <w:rFonts w:hint="eastAsia"/>
            <w:noProof/>
          </w:rPr>
          <w:t>敏感词管理界面结构说明</w:t>
        </w:r>
        <w:r w:rsidR="00EF4933">
          <w:rPr>
            <w:noProof/>
            <w:webHidden/>
          </w:rPr>
          <w:tab/>
        </w:r>
        <w:r w:rsidR="00EA4452">
          <w:rPr>
            <w:noProof/>
            <w:webHidden/>
          </w:rPr>
          <w:fldChar w:fldCharType="begin"/>
        </w:r>
        <w:r w:rsidR="00EF4933">
          <w:rPr>
            <w:noProof/>
            <w:webHidden/>
          </w:rPr>
          <w:instrText xml:space="preserve"> PAGEREF _Toc330825551 \h </w:instrText>
        </w:r>
        <w:r w:rsidR="00EA4452">
          <w:rPr>
            <w:noProof/>
            <w:webHidden/>
          </w:rPr>
        </w:r>
        <w:r w:rsidR="00EA4452">
          <w:rPr>
            <w:noProof/>
            <w:webHidden/>
          </w:rPr>
          <w:fldChar w:fldCharType="separate"/>
        </w:r>
        <w:r w:rsidR="00EF4933">
          <w:rPr>
            <w:noProof/>
            <w:webHidden/>
          </w:rPr>
          <w:t>184</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52" w:history="1">
        <w:r w:rsidR="00EF4933" w:rsidRPr="00E90573">
          <w:rPr>
            <w:rStyle w:val="a6"/>
            <w:noProof/>
          </w:rPr>
          <w:t>6.12.3</w:t>
        </w:r>
        <w:r w:rsidR="00EF4933">
          <w:rPr>
            <w:rFonts w:asciiTheme="minorHAnsi" w:eastAsiaTheme="minorEastAsia" w:hAnsiTheme="minorHAnsi" w:cstheme="minorBidi"/>
            <w:i w:val="0"/>
            <w:iCs w:val="0"/>
            <w:noProof/>
            <w:szCs w:val="22"/>
          </w:rPr>
          <w:tab/>
        </w:r>
        <w:r w:rsidR="00EF4933" w:rsidRPr="00E90573">
          <w:rPr>
            <w:rStyle w:val="a6"/>
            <w:rFonts w:hint="eastAsia"/>
            <w:noProof/>
          </w:rPr>
          <w:t>后台登陆日志管理界面结构说明</w:t>
        </w:r>
        <w:r w:rsidR="00EF4933">
          <w:rPr>
            <w:noProof/>
            <w:webHidden/>
          </w:rPr>
          <w:tab/>
        </w:r>
        <w:r w:rsidR="00EA4452">
          <w:rPr>
            <w:noProof/>
            <w:webHidden/>
          </w:rPr>
          <w:fldChar w:fldCharType="begin"/>
        </w:r>
        <w:r w:rsidR="00EF4933">
          <w:rPr>
            <w:noProof/>
            <w:webHidden/>
          </w:rPr>
          <w:instrText xml:space="preserve"> PAGEREF _Toc330825552 \h </w:instrText>
        </w:r>
        <w:r w:rsidR="00EA4452">
          <w:rPr>
            <w:noProof/>
            <w:webHidden/>
          </w:rPr>
        </w:r>
        <w:r w:rsidR="00EA4452">
          <w:rPr>
            <w:noProof/>
            <w:webHidden/>
          </w:rPr>
          <w:fldChar w:fldCharType="separate"/>
        </w:r>
        <w:r w:rsidR="00EF4933">
          <w:rPr>
            <w:noProof/>
            <w:webHidden/>
          </w:rPr>
          <w:t>185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53" w:history="1">
        <w:r w:rsidR="00EF4933" w:rsidRPr="00E90573">
          <w:rPr>
            <w:rStyle w:val="a6"/>
            <w:noProof/>
          </w:rPr>
          <w:t>6.12.4</w:t>
        </w:r>
        <w:r w:rsidR="00EF4933">
          <w:rPr>
            <w:rFonts w:asciiTheme="minorHAnsi" w:eastAsiaTheme="minorEastAsia" w:hAnsiTheme="minorHAnsi" w:cstheme="minorBidi"/>
            <w:i w:val="0"/>
            <w:iCs w:val="0"/>
            <w:noProof/>
            <w:szCs w:val="22"/>
          </w:rPr>
          <w:tab/>
        </w:r>
        <w:r w:rsidR="00EF4933" w:rsidRPr="00E90573">
          <w:rPr>
            <w:rStyle w:val="a6"/>
            <w:rFonts w:hint="eastAsia"/>
            <w:noProof/>
          </w:rPr>
          <w:t>全局设置界面结构说明</w:t>
        </w:r>
        <w:r w:rsidR="00EF4933">
          <w:rPr>
            <w:noProof/>
            <w:webHidden/>
          </w:rPr>
          <w:tab/>
        </w:r>
        <w:r w:rsidR="00EA4452">
          <w:rPr>
            <w:noProof/>
            <w:webHidden/>
          </w:rPr>
          <w:fldChar w:fldCharType="begin"/>
        </w:r>
        <w:r w:rsidR="00EF4933">
          <w:rPr>
            <w:noProof/>
            <w:webHidden/>
          </w:rPr>
          <w:instrText xml:space="preserve"> PAGEREF _Toc330825553 \h </w:instrText>
        </w:r>
        <w:r w:rsidR="00EA4452">
          <w:rPr>
            <w:noProof/>
            <w:webHidden/>
          </w:rPr>
        </w:r>
        <w:r w:rsidR="00EA4452">
          <w:rPr>
            <w:noProof/>
            <w:webHidden/>
          </w:rPr>
          <w:fldChar w:fldCharType="separate"/>
        </w:r>
        <w:r w:rsidR="00EF4933">
          <w:rPr>
            <w:noProof/>
            <w:webHidden/>
          </w:rPr>
          <w:t>185</w:t>
        </w:r>
        <w:r w:rsidR="00EA4452">
          <w:rPr>
            <w:noProof/>
            <w:webHidden/>
          </w:rPr>
          <w:fldChar w:fldCharType="end"/>
        </w:r>
      </w:hyperlink>
    </w:p>
    <w:p w:rsidR="00EF4933" w:rsidRDefault="00735396">
      <w:pPr>
        <w:pStyle w:val="31"/>
        <w:tabs>
          <w:tab w:val="left" w:pos="1260"/>
          <w:tab w:val="right" w:leader="dot" w:pos="9062"/>
        </w:tabs>
        <w:rPr>
          <w:rFonts w:asciiTheme="minorHAnsi" w:eastAsiaTheme="minorEastAsia" w:hAnsiTheme="minorHAnsi" w:cstheme="minorBidi"/>
          <w:i w:val="0"/>
          <w:iCs w:val="0"/>
          <w:noProof/>
          <w:szCs w:val="22"/>
        </w:rPr>
      </w:pPr>
      <w:hyperlink w:anchor="_Toc330825554" w:history="1">
        <w:r w:rsidR="00EF4933" w:rsidRPr="00E90573">
          <w:rPr>
            <w:rStyle w:val="a6"/>
            <w:noProof/>
          </w:rPr>
          <w:t>6.12.5</w:t>
        </w:r>
        <w:r w:rsidR="00EF4933">
          <w:rPr>
            <w:rFonts w:asciiTheme="minorHAnsi" w:eastAsiaTheme="minorEastAsia" w:hAnsiTheme="minorHAnsi" w:cstheme="minorBidi"/>
            <w:i w:val="0"/>
            <w:iCs w:val="0"/>
            <w:noProof/>
            <w:szCs w:val="22"/>
          </w:rPr>
          <w:tab/>
        </w:r>
        <w:r w:rsidR="00EF4933" w:rsidRPr="00E90573">
          <w:rPr>
            <w:rStyle w:val="a6"/>
            <w:rFonts w:hint="eastAsia"/>
            <w:noProof/>
          </w:rPr>
          <w:t>静态化界面结构说明</w:t>
        </w:r>
        <w:r w:rsidR="00EF4933">
          <w:rPr>
            <w:noProof/>
            <w:webHidden/>
          </w:rPr>
          <w:tab/>
        </w:r>
        <w:r w:rsidR="00EA4452">
          <w:rPr>
            <w:noProof/>
            <w:webHidden/>
          </w:rPr>
          <w:fldChar w:fldCharType="begin"/>
        </w:r>
        <w:r w:rsidR="00EF4933">
          <w:rPr>
            <w:noProof/>
            <w:webHidden/>
          </w:rPr>
          <w:instrText xml:space="preserve"> PAGEREF _Toc330825554 \h </w:instrText>
        </w:r>
        <w:r w:rsidR="00EA4452">
          <w:rPr>
            <w:noProof/>
            <w:webHidden/>
          </w:rPr>
        </w:r>
        <w:r w:rsidR="00EA4452">
          <w:rPr>
            <w:noProof/>
            <w:webHidden/>
          </w:rPr>
          <w:fldChar w:fldCharType="separate"/>
        </w:r>
        <w:r w:rsidR="00EF4933">
          <w:rPr>
            <w:noProof/>
            <w:webHidden/>
          </w:rPr>
          <w:t>186</w:t>
        </w:r>
        <w:r w:rsidR="00EA4452">
          <w:rPr>
            <w:noProof/>
            <w:webHidden/>
          </w:rPr>
          <w:fldChar w:fldCharType="end"/>
        </w:r>
      </w:hyperlink>
    </w:p>
    <w:p w:rsidR="00EF4933" w:rsidRDefault="00735396">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555" w:history="1">
        <w:r w:rsidR="00EF4933" w:rsidRPr="00E90573">
          <w:rPr>
            <w:rStyle w:val="a6"/>
            <w:rFonts w:hint="eastAsia"/>
            <w:noProof/>
          </w:rPr>
          <w:t>第</w:t>
        </w:r>
        <w:r w:rsidR="00EF4933" w:rsidRPr="00E90573">
          <w:rPr>
            <w:rStyle w:val="a6"/>
            <w:rFonts w:hint="eastAsia"/>
            <w:noProof/>
          </w:rPr>
          <w:t>7</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图表目录</w:t>
        </w:r>
        <w:r w:rsidR="00EF4933">
          <w:rPr>
            <w:noProof/>
            <w:webHidden/>
          </w:rPr>
          <w:tab/>
        </w:r>
        <w:r w:rsidR="00EA4452">
          <w:rPr>
            <w:noProof/>
            <w:webHidden/>
          </w:rPr>
          <w:fldChar w:fldCharType="begin"/>
        </w:r>
        <w:r w:rsidR="00EF4933">
          <w:rPr>
            <w:noProof/>
            <w:webHidden/>
          </w:rPr>
          <w:instrText xml:space="preserve"> PAGEREF _Toc330825555 \h </w:instrText>
        </w:r>
        <w:r w:rsidR="00EA4452">
          <w:rPr>
            <w:noProof/>
            <w:webHidden/>
          </w:rPr>
        </w:r>
        <w:r w:rsidR="00EA4452">
          <w:rPr>
            <w:noProof/>
            <w:webHidden/>
          </w:rPr>
          <w:fldChar w:fldCharType="separate"/>
        </w:r>
        <w:r w:rsidR="00EF4933">
          <w:rPr>
            <w:noProof/>
            <w:webHidden/>
          </w:rPr>
          <w:t>187</w:t>
        </w:r>
        <w:r w:rsidR="00EA4452">
          <w:rPr>
            <w:noProof/>
            <w:webHidden/>
          </w:rPr>
          <w:fldChar w:fldCharType="end"/>
        </w:r>
      </w:hyperlink>
    </w:p>
    <w:p w:rsidR="00C81477" w:rsidRDefault="00EA4452">
      <w:pPr>
        <w:sectPr w:rsidR="00C81477">
          <w:pgSz w:w="11907" w:h="16840"/>
          <w:pgMar w:top="1701" w:right="1134" w:bottom="1134" w:left="1134" w:header="851" w:footer="992" w:gutter="567"/>
          <w:pgNumType w:start="1"/>
          <w:cols w:space="720"/>
          <w:docGrid w:type="lines" w:linePitch="312"/>
        </w:sectPr>
      </w:pPr>
      <w:r>
        <w:rPr>
          <w:rFonts w:ascii="Arial" w:hAnsi="Arial"/>
          <w:b/>
          <w:i/>
          <w:iCs/>
          <w:caps/>
          <w:vanish/>
          <w:color w:val="0000FF"/>
          <w:sz w:val="18"/>
        </w:rPr>
        <w:fldChar w:fldCharType="end"/>
      </w:r>
    </w:p>
    <w:p w:rsidR="008500D1" w:rsidRPr="006E504B" w:rsidRDefault="008500D1" w:rsidP="00DE5CA1">
      <w:pPr>
        <w:pStyle w:val="1"/>
      </w:pPr>
      <w:bookmarkStart w:id="2" w:name="_Hlt76205498"/>
      <w:bookmarkStart w:id="3" w:name="_Hlt76205506"/>
      <w:bookmarkStart w:id="4" w:name="_Hlt76205610"/>
      <w:bookmarkStart w:id="5" w:name="_Toc87169667"/>
      <w:bookmarkStart w:id="6" w:name="_Toc314239470"/>
      <w:bookmarkStart w:id="7" w:name="_Toc330825403"/>
      <w:bookmarkStart w:id="8" w:name="_Toc87169691"/>
      <w:bookmarkEnd w:id="2"/>
      <w:bookmarkEnd w:id="3"/>
      <w:bookmarkEnd w:id="4"/>
      <w:r w:rsidRPr="006E504B">
        <w:rPr>
          <w:rFonts w:hint="eastAsia"/>
        </w:rPr>
        <w:lastRenderedPageBreak/>
        <w:t>引言</w:t>
      </w:r>
      <w:bookmarkEnd w:id="5"/>
      <w:bookmarkEnd w:id="6"/>
      <w:bookmarkEnd w:id="7"/>
    </w:p>
    <w:p w:rsidR="008500D1" w:rsidRPr="00F20B47" w:rsidRDefault="008500D1" w:rsidP="00F20B47">
      <w:pPr>
        <w:pStyle w:val="2"/>
      </w:pPr>
      <w:bookmarkStart w:id="9" w:name="_Hlt83693380"/>
      <w:bookmarkStart w:id="10" w:name="_Toc82587149"/>
      <w:bookmarkStart w:id="11" w:name="_Toc87169668"/>
      <w:bookmarkStart w:id="12" w:name="_Toc314239471"/>
      <w:bookmarkStart w:id="13" w:name="_Toc330825404"/>
      <w:bookmarkStart w:id="14" w:name="_Toc79393508"/>
      <w:bookmarkEnd w:id="9"/>
      <w:r w:rsidRPr="00F20B47">
        <w:rPr>
          <w:rFonts w:hint="eastAsia"/>
        </w:rPr>
        <w:t>文档用途</w:t>
      </w:r>
      <w:bookmarkEnd w:id="10"/>
      <w:bookmarkEnd w:id="11"/>
      <w:bookmarkEnd w:id="12"/>
      <w:bookmarkEnd w:id="13"/>
    </w:p>
    <w:p w:rsidR="008500D1" w:rsidRDefault="008500D1" w:rsidP="008500D1">
      <w:pPr>
        <w:spacing w:line="360" w:lineRule="auto"/>
        <w:ind w:firstLineChars="200" w:firstLine="420"/>
        <w:rPr>
          <w:rFonts w:ascii="宋体" w:hAnsi="宋体"/>
        </w:rPr>
      </w:pPr>
      <w:r>
        <w:rPr>
          <w:rFonts w:ascii="宋体" w:hAnsi="宋体" w:hint="eastAsia"/>
        </w:rPr>
        <w:t>该文档概述了2012年</w:t>
      </w:r>
      <w:r w:rsidR="00504402">
        <w:rPr>
          <w:rFonts w:ascii="宋体" w:hAnsi="宋体" w:hint="eastAsia"/>
        </w:rPr>
        <w:t>XXXXXXX</w:t>
      </w:r>
      <w:r>
        <w:rPr>
          <w:rFonts w:ascii="宋体" w:hAnsi="宋体" w:hint="eastAsia"/>
        </w:rPr>
        <w:t>二期基本的技术详细设计，为阅读对象了解系统的设计思路及基本功能提供支持。</w:t>
      </w:r>
    </w:p>
    <w:p w:rsidR="008500D1" w:rsidRDefault="008500D1" w:rsidP="00F20B47">
      <w:pPr>
        <w:pStyle w:val="2"/>
      </w:pPr>
      <w:bookmarkStart w:id="15" w:name="_Toc82587151"/>
      <w:bookmarkStart w:id="16" w:name="_Toc87169669"/>
      <w:bookmarkStart w:id="17" w:name="_Toc314239472"/>
      <w:bookmarkStart w:id="18" w:name="_Toc330825405"/>
      <w:r>
        <w:rPr>
          <w:rFonts w:hint="eastAsia"/>
        </w:rPr>
        <w:t>阅读对象</w:t>
      </w:r>
      <w:bookmarkEnd w:id="15"/>
      <w:bookmarkEnd w:id="16"/>
      <w:bookmarkEnd w:id="17"/>
      <w:bookmarkEnd w:id="18"/>
    </w:p>
    <w:p w:rsidR="008500D1" w:rsidRDefault="008500D1" w:rsidP="008500D1">
      <w:pPr>
        <w:spacing w:line="360" w:lineRule="auto"/>
        <w:ind w:firstLineChars="200" w:firstLine="420"/>
        <w:rPr>
          <w:rFonts w:ascii="宋体" w:hAnsi="宋体"/>
        </w:rPr>
      </w:pPr>
      <w:r>
        <w:rPr>
          <w:rFonts w:ascii="宋体" w:hAnsi="宋体" w:hint="eastAsia"/>
        </w:rPr>
        <w:t>此文档将适合以下人员阅读：</w:t>
      </w:r>
    </w:p>
    <w:p w:rsidR="008500D1" w:rsidRDefault="008500D1" w:rsidP="008500D1">
      <w:pPr>
        <w:numPr>
          <w:ilvl w:val="0"/>
          <w:numId w:val="5"/>
        </w:numPr>
        <w:spacing w:line="360" w:lineRule="auto"/>
        <w:rPr>
          <w:rFonts w:ascii="宋体" w:hAnsi="宋体"/>
        </w:rPr>
      </w:pPr>
      <w:r>
        <w:rPr>
          <w:rFonts w:ascii="宋体" w:hAnsi="宋体" w:hint="eastAsia"/>
        </w:rPr>
        <w:t>产品设计工程师</w:t>
      </w:r>
    </w:p>
    <w:p w:rsidR="008500D1" w:rsidRDefault="008500D1" w:rsidP="008500D1">
      <w:pPr>
        <w:numPr>
          <w:ilvl w:val="0"/>
          <w:numId w:val="5"/>
        </w:numPr>
        <w:spacing w:line="360" w:lineRule="auto"/>
        <w:rPr>
          <w:rFonts w:ascii="宋体" w:hAnsi="宋体"/>
        </w:rPr>
      </w:pPr>
      <w:r>
        <w:rPr>
          <w:rFonts w:ascii="宋体" w:hAnsi="宋体" w:hint="eastAsia"/>
        </w:rPr>
        <w:t>产品开发工程师</w:t>
      </w:r>
    </w:p>
    <w:p w:rsidR="008500D1" w:rsidRDefault="008500D1" w:rsidP="008500D1">
      <w:pPr>
        <w:numPr>
          <w:ilvl w:val="0"/>
          <w:numId w:val="5"/>
        </w:numPr>
        <w:spacing w:line="360" w:lineRule="auto"/>
        <w:rPr>
          <w:rFonts w:ascii="宋体" w:hAnsi="宋体"/>
        </w:rPr>
      </w:pPr>
      <w:r>
        <w:rPr>
          <w:rFonts w:ascii="宋体" w:hAnsi="宋体" w:hint="eastAsia"/>
        </w:rPr>
        <w:t>产品测试工程师</w:t>
      </w:r>
    </w:p>
    <w:p w:rsidR="008500D1" w:rsidRDefault="008500D1" w:rsidP="008500D1">
      <w:pPr>
        <w:numPr>
          <w:ilvl w:val="0"/>
          <w:numId w:val="5"/>
        </w:numPr>
        <w:spacing w:line="360" w:lineRule="auto"/>
        <w:rPr>
          <w:rFonts w:ascii="宋体" w:hAnsi="宋体"/>
        </w:rPr>
      </w:pPr>
      <w:r>
        <w:rPr>
          <w:rFonts w:ascii="宋体" w:hAnsi="宋体" w:hint="eastAsia"/>
        </w:rPr>
        <w:t>其他相关人员</w:t>
      </w:r>
    </w:p>
    <w:p w:rsidR="008500D1" w:rsidRDefault="008500D1" w:rsidP="00F20B47">
      <w:pPr>
        <w:pStyle w:val="2"/>
      </w:pPr>
      <w:bookmarkStart w:id="19" w:name="_Toc82587152"/>
      <w:bookmarkStart w:id="20" w:name="_Toc87169670"/>
      <w:bookmarkStart w:id="21" w:name="_Toc314239473"/>
      <w:bookmarkStart w:id="22" w:name="_Toc330825406"/>
      <w:r>
        <w:rPr>
          <w:rFonts w:hint="eastAsia"/>
        </w:rPr>
        <w:t>名词术语</w:t>
      </w:r>
      <w:bookmarkEnd w:id="19"/>
      <w:bookmarkEnd w:id="20"/>
      <w:bookmarkEnd w:id="21"/>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7317"/>
      </w:tblGrid>
      <w:tr w:rsidR="008500D1" w:rsidTr="006E03B6">
        <w:trPr>
          <w:cantSplit/>
          <w:trHeight w:val="147"/>
          <w:tblHeader/>
          <w:jc w:val="center"/>
        </w:trPr>
        <w:tc>
          <w:tcPr>
            <w:tcW w:w="1971" w:type="dxa"/>
            <w:shd w:val="clear" w:color="auto" w:fill="CCCCCC"/>
          </w:tcPr>
          <w:p w:rsidR="008500D1" w:rsidRDefault="008500D1" w:rsidP="002B6A07">
            <w:pPr>
              <w:pStyle w:val="B"/>
            </w:pPr>
            <w:r>
              <w:rPr>
                <w:rFonts w:hint="eastAsia"/>
              </w:rPr>
              <w:t>名词</w:t>
            </w:r>
          </w:p>
        </w:tc>
        <w:tc>
          <w:tcPr>
            <w:tcW w:w="7317" w:type="dxa"/>
            <w:shd w:val="clear" w:color="auto" w:fill="CCCCCC"/>
          </w:tcPr>
          <w:p w:rsidR="008500D1" w:rsidRDefault="008500D1" w:rsidP="002B6A07">
            <w:pPr>
              <w:pStyle w:val="B"/>
            </w:pPr>
            <w:r>
              <w:rPr>
                <w:rFonts w:hint="eastAsia"/>
              </w:rPr>
              <w:t>解释</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BOSS</w:t>
            </w:r>
          </w:p>
        </w:tc>
        <w:tc>
          <w:tcPr>
            <w:tcW w:w="7317" w:type="dxa"/>
            <w:vAlign w:val="center"/>
          </w:tcPr>
          <w:p w:rsidR="008500D1" w:rsidRPr="00C81477" w:rsidRDefault="008500D1" w:rsidP="002B6A07">
            <w:pPr>
              <w:pStyle w:val="B0"/>
            </w:pPr>
            <w:r w:rsidRPr="00C81477">
              <w:rPr>
                <w:rFonts w:hint="eastAsia"/>
              </w:rPr>
              <w:t>Business &amp; Operation Support System</w:t>
            </w:r>
            <w:r w:rsidRPr="00C81477">
              <w:rPr>
                <w:rFonts w:hint="eastAsia"/>
              </w:rPr>
              <w:t>的简称，即业务运营支撑系统</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CRM</w:t>
            </w:r>
          </w:p>
        </w:tc>
        <w:tc>
          <w:tcPr>
            <w:tcW w:w="7317" w:type="dxa"/>
            <w:vAlign w:val="center"/>
          </w:tcPr>
          <w:p w:rsidR="008500D1" w:rsidRPr="00C81477" w:rsidRDefault="008500D1" w:rsidP="002B6A07">
            <w:pPr>
              <w:pStyle w:val="B0"/>
              <w:rPr>
                <w:rFonts w:hAnsi="宋体"/>
                <w:szCs w:val="24"/>
              </w:rPr>
            </w:pPr>
            <w:r w:rsidRPr="00C81477">
              <w:t>Customer Relationship Managemen</w:t>
            </w:r>
            <w:r w:rsidRPr="00C81477">
              <w:rPr>
                <w:rFonts w:hint="eastAsia"/>
              </w:rPr>
              <w:t>的简称，即客户关系管理系统</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ECPS</w:t>
            </w:r>
          </w:p>
        </w:tc>
        <w:tc>
          <w:tcPr>
            <w:tcW w:w="7317" w:type="dxa"/>
            <w:vAlign w:val="center"/>
          </w:tcPr>
          <w:p w:rsidR="008500D1" w:rsidRPr="00C81477" w:rsidRDefault="008500D1" w:rsidP="002B6A07">
            <w:pPr>
              <w:pStyle w:val="B0"/>
              <w:rPr>
                <w:rFonts w:hAnsi="宋体"/>
              </w:rPr>
            </w:pPr>
            <w:r w:rsidRPr="00C81477">
              <w:rPr>
                <w:rFonts w:hint="eastAsia"/>
              </w:rPr>
              <w:t>E-C</w:t>
            </w:r>
            <w:r w:rsidRPr="00C81477">
              <w:t>ommercial</w:t>
            </w:r>
            <w:r w:rsidRPr="00C81477">
              <w:rPr>
                <w:rFonts w:hint="eastAsia"/>
              </w:rPr>
              <w:t xml:space="preserve"> Portal System</w:t>
            </w:r>
            <w:r w:rsidRPr="00C81477">
              <w:rPr>
                <w:rFonts w:hint="eastAsia"/>
              </w:rPr>
              <w:t>的简称，即电子商务门户系统</w:t>
            </w:r>
          </w:p>
        </w:tc>
      </w:tr>
    </w:tbl>
    <w:p w:rsidR="008500D1" w:rsidRDefault="008500D1" w:rsidP="00F20B47">
      <w:pPr>
        <w:pStyle w:val="2"/>
      </w:pPr>
      <w:bookmarkStart w:id="23" w:name="_Toc87169671"/>
      <w:bookmarkStart w:id="24" w:name="_Toc314239474"/>
      <w:bookmarkStart w:id="25" w:name="_Toc330825407"/>
      <w:r>
        <w:rPr>
          <w:rFonts w:hint="eastAsia"/>
        </w:rPr>
        <w:t>参考资料</w:t>
      </w:r>
      <w:bookmarkEnd w:id="23"/>
      <w:bookmarkEnd w:id="24"/>
      <w:bookmarkEnd w:id="25"/>
    </w:p>
    <w:p w:rsidR="008500D1" w:rsidRDefault="008500D1" w:rsidP="008500D1">
      <w:pPr>
        <w:spacing w:line="360" w:lineRule="auto"/>
        <w:ind w:firstLineChars="200" w:firstLine="420"/>
        <w:rPr>
          <w:rFonts w:ascii="宋体" w:hAnsi="宋体"/>
        </w:rPr>
      </w:pPr>
      <w:r>
        <w:rPr>
          <w:rFonts w:ascii="宋体" w:hAnsi="宋体" w:hint="eastAsia"/>
        </w:rPr>
        <w:t>《</w:t>
      </w:r>
      <w:r w:rsidR="00504402">
        <w:rPr>
          <w:rFonts w:ascii="宋体" w:hAnsi="宋体" w:hint="eastAsia"/>
        </w:rPr>
        <w:t>XXXXXXX</w:t>
      </w:r>
      <w:r w:rsidRPr="00574486">
        <w:rPr>
          <w:rFonts w:ascii="宋体" w:hAnsi="宋体" w:hint="eastAsia"/>
        </w:rPr>
        <w:t>项目建议书_V1.5(20120416)</w:t>
      </w:r>
      <w:r>
        <w:rPr>
          <w:rFonts w:ascii="宋体" w:hAnsi="宋体" w:hint="eastAsia"/>
        </w:rPr>
        <w:t>.doc》</w:t>
      </w:r>
    </w:p>
    <w:p w:rsidR="008500D1" w:rsidRDefault="008500D1" w:rsidP="009F05EA">
      <w:pPr>
        <w:pStyle w:val="1"/>
      </w:pPr>
      <w:bookmarkStart w:id="26" w:name="_Toc87169672"/>
      <w:bookmarkStart w:id="27" w:name="_Toc314239475"/>
      <w:bookmarkStart w:id="28" w:name="_Toc330825408"/>
      <w:bookmarkEnd w:id="14"/>
      <w:r>
        <w:rPr>
          <w:rFonts w:hint="eastAsia"/>
        </w:rPr>
        <w:lastRenderedPageBreak/>
        <w:t>概述</w:t>
      </w:r>
      <w:bookmarkEnd w:id="26"/>
      <w:bookmarkEnd w:id="27"/>
      <w:bookmarkEnd w:id="28"/>
    </w:p>
    <w:p w:rsidR="008500D1" w:rsidRDefault="008500D1" w:rsidP="00DE5CA1">
      <w:pPr>
        <w:pStyle w:val="2"/>
      </w:pPr>
      <w:bookmarkStart w:id="29" w:name="_Toc87169673"/>
      <w:bookmarkStart w:id="30" w:name="_Toc314239476"/>
      <w:bookmarkStart w:id="31" w:name="_Toc330825409"/>
      <w:r>
        <w:rPr>
          <w:rFonts w:hint="eastAsia"/>
        </w:rPr>
        <w:t>网上商城前台子系统概述</w:t>
      </w:r>
      <w:bookmarkEnd w:id="29"/>
      <w:bookmarkEnd w:id="30"/>
      <w:bookmarkEnd w:id="31"/>
    </w:p>
    <w:p w:rsidR="008500D1" w:rsidRDefault="008500D1" w:rsidP="008500D1">
      <w:pPr>
        <w:spacing w:line="360" w:lineRule="auto"/>
        <w:ind w:firstLineChars="200" w:firstLine="420"/>
        <w:rPr>
          <w:rFonts w:ascii="宋体" w:hAnsi="宋体"/>
        </w:rPr>
      </w:pPr>
      <w:r>
        <w:rPr>
          <w:rFonts w:ascii="宋体" w:hAnsi="宋体" w:hint="eastAsia"/>
        </w:rPr>
        <w:t>网上商城前台子系统主要包括：</w:t>
      </w:r>
      <w:r w:rsidRPr="003158AE">
        <w:rPr>
          <w:rFonts w:ascii="宋体" w:hAnsi="宋体" w:hint="eastAsia"/>
        </w:rPr>
        <w:t>首页、营销案活动列表页、搜索</w:t>
      </w:r>
      <w:r>
        <w:rPr>
          <w:rFonts w:ascii="宋体" w:hAnsi="宋体" w:hint="eastAsia"/>
        </w:rPr>
        <w:t>结果</w:t>
      </w:r>
      <w:r w:rsidRPr="003158AE">
        <w:rPr>
          <w:rFonts w:ascii="宋体" w:hAnsi="宋体" w:hint="eastAsia"/>
        </w:rPr>
        <w:t>页、营销案活动页、营销案详情页等部分</w:t>
      </w:r>
      <w:r w:rsidR="00D17E5B">
        <w:rPr>
          <w:rFonts w:ascii="宋体" w:hAnsi="宋体" w:hint="eastAsia"/>
        </w:rPr>
        <w:t>。</w:t>
      </w:r>
    </w:p>
    <w:p w:rsidR="00D17E5B" w:rsidRPr="00DD0E61" w:rsidRDefault="00D17E5B" w:rsidP="00D17E5B">
      <w:pPr>
        <w:spacing w:line="360" w:lineRule="auto"/>
        <w:ind w:firstLineChars="200" w:firstLine="420"/>
        <w:rPr>
          <w:rFonts w:ascii="宋体" w:hAnsi="宋体"/>
        </w:rPr>
      </w:pPr>
      <w:r>
        <w:rPr>
          <w:rFonts w:ascii="宋体" w:hAnsi="宋体" w:hint="eastAsia"/>
        </w:rPr>
        <w:t>首页由标准头、全局导航、搜索区、个人中心链接</w:t>
      </w:r>
      <w:r w:rsidRPr="00DD0E61">
        <w:rPr>
          <w:rFonts w:ascii="宋体" w:hAnsi="宋体" w:hint="eastAsia"/>
        </w:rPr>
        <w:t>、品牌导航、销量排行榜、营销活动快捷链接、内容区、帮助链接、标准尾组成。</w:t>
      </w:r>
    </w:p>
    <w:p w:rsidR="00D17E5B" w:rsidRPr="00DD0E61" w:rsidRDefault="00D17E5B" w:rsidP="00D17E5B">
      <w:pPr>
        <w:spacing w:line="360" w:lineRule="auto"/>
        <w:ind w:firstLineChars="200" w:firstLine="420"/>
        <w:rPr>
          <w:rFonts w:ascii="宋体" w:hAnsi="宋体"/>
        </w:rPr>
      </w:pPr>
      <w:r>
        <w:rPr>
          <w:rFonts w:ascii="宋体" w:hAnsi="宋体" w:hint="eastAsia"/>
        </w:rPr>
        <w:t>优惠促销列表页由标准头、全局导航、搜索区、个人中心链接</w:t>
      </w:r>
      <w:r w:rsidRPr="00DD0E61">
        <w:rPr>
          <w:rFonts w:ascii="宋体" w:hAnsi="宋体" w:hint="eastAsia"/>
        </w:rPr>
        <w:t>、内容区、翻页、帮助链接、标准尾组成。</w:t>
      </w:r>
    </w:p>
    <w:p w:rsidR="00D17E5B" w:rsidRDefault="00D17E5B" w:rsidP="00D17E5B">
      <w:pPr>
        <w:spacing w:line="360" w:lineRule="auto"/>
        <w:ind w:firstLineChars="200" w:firstLine="420"/>
        <w:rPr>
          <w:rFonts w:ascii="宋体" w:hAnsi="宋体"/>
        </w:rPr>
      </w:pPr>
      <w:r w:rsidRPr="00DD0E61">
        <w:rPr>
          <w:rFonts w:ascii="宋体" w:hAnsi="宋体" w:hint="eastAsia"/>
        </w:rPr>
        <w:t>内容区：每页显示</w:t>
      </w:r>
      <w:r>
        <w:rPr>
          <w:rFonts w:ascii="宋体" w:hAnsi="宋体" w:hint="eastAsia"/>
        </w:rPr>
        <w:t>4个最新的优惠促销商品的信息，包括商品图片、商品</w:t>
      </w:r>
      <w:r w:rsidRPr="00DD0E61">
        <w:rPr>
          <w:rFonts w:ascii="宋体" w:hAnsi="宋体" w:hint="eastAsia"/>
        </w:rPr>
        <w:t>标题、活动时间、</w:t>
      </w:r>
      <w:r>
        <w:rPr>
          <w:rFonts w:ascii="宋体" w:hAnsi="宋体" w:hint="eastAsia"/>
        </w:rPr>
        <w:t>活动类型、“查看活动”按钮。点击按钮后跳转到“优惠促销活动详细页</w:t>
      </w:r>
      <w:r w:rsidRPr="00DD0E61">
        <w:rPr>
          <w:rFonts w:ascii="宋体" w:hAnsi="宋体" w:hint="eastAsia"/>
        </w:rPr>
        <w:t>”。</w:t>
      </w:r>
    </w:p>
    <w:p w:rsidR="0028797C" w:rsidRPr="00DD0E61" w:rsidRDefault="00F954A0" w:rsidP="0028797C">
      <w:pPr>
        <w:spacing w:line="360" w:lineRule="auto"/>
        <w:ind w:firstLineChars="200" w:firstLine="420"/>
        <w:rPr>
          <w:rFonts w:ascii="宋体" w:hAnsi="宋体"/>
        </w:rPr>
      </w:pPr>
      <w:r>
        <w:rPr>
          <w:rFonts w:ascii="宋体" w:hAnsi="宋体" w:hint="eastAsia"/>
        </w:rPr>
        <w:t>用户要购买商品时，需要登陆系统。登录系统后，默认显示用户个人中心页。</w:t>
      </w:r>
      <w:r w:rsidR="0028797C">
        <w:rPr>
          <w:rFonts w:ascii="宋体" w:hAnsi="宋体" w:hint="eastAsia"/>
        </w:rPr>
        <w:t>进入个人中心用户可查看个人的购买订单</w:t>
      </w:r>
      <w:r w:rsidR="0028797C" w:rsidRPr="00DD0E61">
        <w:rPr>
          <w:rFonts w:ascii="宋体" w:hAnsi="宋体" w:hint="eastAsia"/>
        </w:rPr>
        <w:t>记录以及收藏记录。</w:t>
      </w:r>
    </w:p>
    <w:p w:rsidR="0028797C" w:rsidRPr="00DD0E61" w:rsidRDefault="0028797C" w:rsidP="0028797C">
      <w:pPr>
        <w:spacing w:line="360" w:lineRule="auto"/>
        <w:ind w:firstLineChars="200" w:firstLine="420"/>
        <w:rPr>
          <w:rFonts w:ascii="宋体" w:hAnsi="宋体"/>
        </w:rPr>
      </w:pPr>
      <w:r>
        <w:rPr>
          <w:rFonts w:ascii="宋体" w:hAnsi="宋体" w:hint="eastAsia"/>
        </w:rPr>
        <w:t>我的订单</w:t>
      </w:r>
      <w:r w:rsidRPr="00DD0E61">
        <w:rPr>
          <w:rFonts w:ascii="宋体" w:hAnsi="宋体" w:hint="eastAsia"/>
        </w:rPr>
        <w:t>信息页</w:t>
      </w:r>
      <w:r>
        <w:rPr>
          <w:rFonts w:ascii="宋体" w:hAnsi="宋体" w:hint="eastAsia"/>
        </w:rPr>
        <w:t>分页显示订单信息</w:t>
      </w:r>
      <w:r w:rsidRPr="00DD0E61">
        <w:rPr>
          <w:rFonts w:ascii="宋体" w:hAnsi="宋体" w:hint="eastAsia"/>
        </w:rPr>
        <w:t>，按</w:t>
      </w:r>
      <w:r>
        <w:rPr>
          <w:rFonts w:ascii="宋体" w:hAnsi="宋体" w:hint="eastAsia"/>
        </w:rPr>
        <w:t>在线订购</w:t>
      </w:r>
      <w:r w:rsidRPr="00DD0E61">
        <w:rPr>
          <w:rFonts w:ascii="宋体" w:hAnsi="宋体" w:hint="eastAsia"/>
        </w:rPr>
        <w:t>时间由近及远降序排列。</w:t>
      </w:r>
    </w:p>
    <w:p w:rsidR="0028797C" w:rsidRPr="00DD0E61" w:rsidRDefault="0028797C" w:rsidP="0028797C">
      <w:pPr>
        <w:spacing w:line="360" w:lineRule="auto"/>
        <w:ind w:firstLineChars="200" w:firstLine="420"/>
        <w:rPr>
          <w:rFonts w:ascii="宋体" w:hAnsi="宋体"/>
        </w:rPr>
      </w:pPr>
      <w:r>
        <w:rPr>
          <w:rFonts w:ascii="宋体" w:hAnsi="宋体" w:hint="eastAsia"/>
        </w:rPr>
        <w:t>收藏信息页分页显示我的</w:t>
      </w:r>
      <w:r w:rsidRPr="00DD0E61">
        <w:rPr>
          <w:rFonts w:ascii="宋体" w:hAnsi="宋体" w:hint="eastAsia"/>
        </w:rPr>
        <w:t>收藏信息，按收藏时间由近及远降序排列。</w:t>
      </w:r>
    </w:p>
    <w:p w:rsidR="00D17E5B" w:rsidRPr="0028797C" w:rsidRDefault="00D17E5B" w:rsidP="008500D1">
      <w:pPr>
        <w:spacing w:line="360" w:lineRule="auto"/>
        <w:ind w:firstLineChars="200" w:firstLine="420"/>
        <w:rPr>
          <w:rFonts w:ascii="宋体" w:hAnsi="宋体"/>
        </w:rPr>
      </w:pPr>
    </w:p>
    <w:p w:rsidR="008500D1" w:rsidRDefault="008500D1" w:rsidP="00DE5CA1">
      <w:pPr>
        <w:pStyle w:val="2"/>
      </w:pPr>
      <w:bookmarkStart w:id="32" w:name="_Toc314239477"/>
      <w:bookmarkStart w:id="33" w:name="_Toc330825410"/>
      <w:r>
        <w:rPr>
          <w:rFonts w:hint="eastAsia"/>
        </w:rPr>
        <w:t>网上商城后台子系统概述</w:t>
      </w:r>
      <w:bookmarkEnd w:id="32"/>
      <w:bookmarkEnd w:id="33"/>
    </w:p>
    <w:p w:rsidR="008500D1" w:rsidRDefault="008500D1" w:rsidP="008500D1">
      <w:pPr>
        <w:spacing w:line="360" w:lineRule="auto"/>
        <w:ind w:firstLineChars="200" w:firstLine="420"/>
        <w:rPr>
          <w:rFonts w:ascii="宋体" w:hAnsi="宋体"/>
        </w:rPr>
      </w:pPr>
      <w:r w:rsidRPr="003158AE">
        <w:rPr>
          <w:rFonts w:ascii="宋体" w:hAnsi="宋体" w:hint="eastAsia"/>
        </w:rPr>
        <w:t>网上商城后台子</w:t>
      </w:r>
      <w:r>
        <w:rPr>
          <w:rFonts w:ascii="宋体" w:hAnsi="宋体" w:hint="eastAsia"/>
        </w:rPr>
        <w:t>系</w:t>
      </w:r>
      <w:r w:rsidR="00D20585">
        <w:rPr>
          <w:rFonts w:ascii="宋体" w:hAnsi="宋体" w:hint="eastAsia"/>
        </w:rPr>
        <w:t>统主要是为系统后台用户提供的管理端应用，包括：商品管理、订单管理、广告管理、会员管理、支付管理、权限管理、系统配置</w:t>
      </w:r>
      <w:r w:rsidRPr="003158AE">
        <w:rPr>
          <w:rFonts w:ascii="宋体" w:hAnsi="宋体" w:hint="eastAsia"/>
        </w:rPr>
        <w:t>。</w:t>
      </w:r>
    </w:p>
    <w:p w:rsidR="00197679" w:rsidRDefault="00197679" w:rsidP="008500D1">
      <w:pPr>
        <w:spacing w:line="360" w:lineRule="auto"/>
        <w:ind w:firstLineChars="200" w:firstLine="420"/>
        <w:rPr>
          <w:rFonts w:ascii="宋体" w:hAnsi="宋体"/>
        </w:rPr>
      </w:pPr>
    </w:p>
    <w:p w:rsidR="00F936C8" w:rsidRDefault="00F936C8" w:rsidP="008500D1">
      <w:pPr>
        <w:spacing w:line="360" w:lineRule="auto"/>
        <w:ind w:firstLineChars="200" w:firstLine="420"/>
      </w:pPr>
      <w:bookmarkStart w:id="34" w:name="OLE_LINK10"/>
      <w:bookmarkStart w:id="35" w:name="OLE_LINK11"/>
      <w:r>
        <w:rPr>
          <w:rFonts w:ascii="宋体" w:hAnsi="宋体" w:hint="eastAsia"/>
        </w:rPr>
        <w:t>商品管理包括</w:t>
      </w:r>
      <w:r>
        <w:rPr>
          <w:rFonts w:hint="eastAsia"/>
        </w:rPr>
        <w:t>添加商品、商品修改删除、商品审核、设置上下架、设置分类、参数管理、商品规格管理、品牌管理、活动管理。</w:t>
      </w:r>
    </w:p>
    <w:p w:rsidR="00197679" w:rsidRDefault="00197679" w:rsidP="008500D1">
      <w:pPr>
        <w:spacing w:line="360" w:lineRule="auto"/>
        <w:ind w:firstLineChars="200" w:firstLine="420"/>
      </w:pPr>
    </w:p>
    <w:p w:rsidR="00CA6077" w:rsidRDefault="00CA6077" w:rsidP="00CA6077">
      <w:pPr>
        <w:spacing w:line="360" w:lineRule="auto"/>
        <w:ind w:firstLine="420"/>
      </w:pPr>
      <w:bookmarkStart w:id="36" w:name="_Toc87169676"/>
      <w:bookmarkStart w:id="37" w:name="_Toc314239479"/>
      <w:r>
        <w:rPr>
          <w:rFonts w:ascii="宋体" w:hAnsi="宋体" w:hint="eastAsia"/>
        </w:rPr>
        <w:t>订单管理模块支持订单的</w:t>
      </w:r>
      <w:r>
        <w:rPr>
          <w:rFonts w:hint="eastAsia"/>
        </w:rPr>
        <w:t>备货、外呼、配送、退换货申请、退换货审核、配送异常处理、退库、作废订单操作，共</w:t>
      </w:r>
      <w:r>
        <w:rPr>
          <w:rFonts w:hint="eastAsia"/>
        </w:rPr>
        <w:t>11</w:t>
      </w:r>
      <w:r>
        <w:rPr>
          <w:rFonts w:hint="eastAsia"/>
        </w:rPr>
        <w:t>个子模块，即订单总览、有效订单、外呼单、备货单、配送单、申请退换货、换货单、退货单、退库单、异常单、作废单。</w:t>
      </w:r>
    </w:p>
    <w:p w:rsidR="00197679" w:rsidRDefault="00197679" w:rsidP="00CA6077">
      <w:pPr>
        <w:spacing w:line="360" w:lineRule="auto"/>
        <w:ind w:firstLine="420"/>
      </w:pPr>
    </w:p>
    <w:p w:rsidR="00CA6077" w:rsidRDefault="00CA6077" w:rsidP="00CA6077">
      <w:pPr>
        <w:spacing w:line="360" w:lineRule="auto"/>
        <w:ind w:firstLine="420"/>
        <w:rPr>
          <w:rFonts w:ascii="宋体" w:hAnsi="宋体"/>
          <w:bCs/>
        </w:rPr>
      </w:pPr>
      <w:r>
        <w:rPr>
          <w:rFonts w:ascii="宋体" w:hAnsi="宋体" w:hint="eastAsia"/>
          <w:bCs/>
        </w:rPr>
        <w:t>CPS</w:t>
      </w:r>
      <w:r w:rsidRPr="005F379E">
        <w:rPr>
          <w:rFonts w:ascii="宋体" w:hAnsi="宋体" w:hint="eastAsia"/>
          <w:bCs/>
        </w:rPr>
        <w:t>系统</w:t>
      </w:r>
      <w:r>
        <w:rPr>
          <w:rFonts w:ascii="宋体" w:hAnsi="宋体" w:hint="eastAsia"/>
          <w:bCs/>
        </w:rPr>
        <w:t>将投放内容的位置与内容分离管理，即版位与物料的管理。版位负责决定内容的展现形</w:t>
      </w:r>
      <w:r>
        <w:rPr>
          <w:rFonts w:ascii="宋体" w:hAnsi="宋体" w:hint="eastAsia"/>
          <w:bCs/>
        </w:rPr>
        <w:lastRenderedPageBreak/>
        <w:t>式，投放栏目和页面布局位置，物料负责决定所投放内容的实质和呈现形式，二者又通过列表对自身进行编辑、删除等日常维护</w:t>
      </w:r>
      <w:r w:rsidRPr="005F379E">
        <w:rPr>
          <w:rFonts w:ascii="宋体" w:hAnsi="宋体" w:hint="eastAsia"/>
          <w:bCs/>
        </w:rPr>
        <w:t>。</w:t>
      </w:r>
    </w:p>
    <w:p w:rsidR="00197679" w:rsidRDefault="00197679" w:rsidP="00CA6077">
      <w:pPr>
        <w:spacing w:line="360" w:lineRule="auto"/>
        <w:ind w:firstLine="420"/>
        <w:rPr>
          <w:rFonts w:ascii="宋体" w:hAnsi="宋体"/>
          <w:bCs/>
        </w:rPr>
      </w:pPr>
    </w:p>
    <w:p w:rsidR="00CA6077" w:rsidRDefault="00CA6077" w:rsidP="00CA6077">
      <w:pPr>
        <w:spacing w:line="360" w:lineRule="auto"/>
        <w:ind w:firstLine="420"/>
      </w:pPr>
      <w:r>
        <w:rPr>
          <w:rFonts w:hint="eastAsia"/>
        </w:rPr>
        <w:t>终端项目的会员管理模块可以实现对会员基本信息的查看，会员信息来源于单点登录（</w:t>
      </w:r>
      <w:r>
        <w:rPr>
          <w:rFonts w:hint="eastAsia"/>
        </w:rPr>
        <w:t>SSO</w:t>
      </w:r>
      <w:r>
        <w:rPr>
          <w:rFonts w:hint="eastAsia"/>
        </w:rPr>
        <w:t>）。</w:t>
      </w:r>
    </w:p>
    <w:p w:rsidR="00197679" w:rsidRDefault="00197679" w:rsidP="00CA6077">
      <w:pPr>
        <w:spacing w:line="360" w:lineRule="auto"/>
        <w:ind w:firstLine="420"/>
      </w:pPr>
    </w:p>
    <w:p w:rsidR="00CA6077" w:rsidRDefault="00CA6077" w:rsidP="00CA6077">
      <w:pPr>
        <w:spacing w:line="360" w:lineRule="auto"/>
        <w:ind w:firstLine="420"/>
        <w:rPr>
          <w:rFonts w:ascii="Calibri" w:hAnsi="Calibri"/>
          <w:szCs w:val="21"/>
        </w:rPr>
      </w:pPr>
      <w:r w:rsidRPr="00CA6077">
        <w:rPr>
          <w:rFonts w:ascii="Calibri" w:hAnsi="Calibri" w:hint="eastAsia"/>
          <w:szCs w:val="21"/>
        </w:rPr>
        <w:t>ECPS</w:t>
      </w:r>
      <w:r w:rsidRPr="00CA6077">
        <w:rPr>
          <w:rFonts w:ascii="Calibri" w:hAnsi="Calibri" w:hint="eastAsia"/>
          <w:szCs w:val="21"/>
        </w:rPr>
        <w:t>的支付管理模块主要包含支付管理系统和支付单管理系统。支付管理系统用于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197679" w:rsidRPr="00CA6077" w:rsidRDefault="00197679" w:rsidP="00CA6077">
      <w:pPr>
        <w:spacing w:line="360" w:lineRule="auto"/>
        <w:ind w:firstLine="420"/>
        <w:rPr>
          <w:rFonts w:ascii="Calibri" w:hAnsi="Calibri"/>
          <w:szCs w:val="21"/>
        </w:rPr>
      </w:pPr>
    </w:p>
    <w:p w:rsidR="00CA6077" w:rsidRDefault="00CA6077" w:rsidP="00CA6077">
      <w:pPr>
        <w:ind w:firstLine="420"/>
      </w:pPr>
      <w:r>
        <w:rPr>
          <w:rFonts w:hint="eastAsia"/>
        </w:rPr>
        <w:t>权限管理包括用户管理、角色管理、权限配置三部分。</w:t>
      </w:r>
    </w:p>
    <w:p w:rsidR="00197679" w:rsidRDefault="00197679" w:rsidP="00CA6077">
      <w:pPr>
        <w:ind w:firstLine="420"/>
      </w:pPr>
    </w:p>
    <w:p w:rsidR="00CA6077" w:rsidRDefault="00CA6077" w:rsidP="00CA6077">
      <w:pPr>
        <w:ind w:firstLine="420"/>
      </w:pPr>
      <w:r>
        <w:rPr>
          <w:rFonts w:hint="eastAsia"/>
        </w:rPr>
        <w:t>系统配置包括敏感词管理、后台登陆日志管理、全局设置、静态化三部分。</w:t>
      </w:r>
      <w:bookmarkEnd w:id="34"/>
      <w:bookmarkEnd w:id="35"/>
    </w:p>
    <w:p w:rsidR="00CA6077" w:rsidRPr="00CA6077" w:rsidRDefault="00CA6077" w:rsidP="00CA6077">
      <w:pPr>
        <w:spacing w:line="360" w:lineRule="auto"/>
        <w:ind w:firstLine="420"/>
        <w:rPr>
          <w:rFonts w:ascii="宋体" w:hAnsi="宋体"/>
        </w:rPr>
      </w:pPr>
    </w:p>
    <w:p w:rsidR="008500D1" w:rsidRDefault="008500D1" w:rsidP="00DE5CA1">
      <w:pPr>
        <w:pStyle w:val="1"/>
      </w:pPr>
      <w:bookmarkStart w:id="38" w:name="_Toc330825411"/>
      <w:r>
        <w:rPr>
          <w:rFonts w:hint="eastAsia"/>
        </w:rPr>
        <w:lastRenderedPageBreak/>
        <w:t>总体结构说明</w:t>
      </w:r>
      <w:bookmarkEnd w:id="36"/>
      <w:bookmarkEnd w:id="37"/>
      <w:bookmarkEnd w:id="38"/>
    </w:p>
    <w:p w:rsidR="008500D1" w:rsidRDefault="008500D1" w:rsidP="004665D7">
      <w:pPr>
        <w:pStyle w:val="2"/>
      </w:pPr>
      <w:bookmarkStart w:id="39" w:name="_Toc87169677"/>
      <w:bookmarkStart w:id="40" w:name="_Toc314239480"/>
      <w:bookmarkStart w:id="41" w:name="_Toc330825412"/>
      <w:r>
        <w:rPr>
          <w:rFonts w:hint="eastAsia"/>
        </w:rPr>
        <w:t>子系统</w:t>
      </w:r>
      <w:bookmarkStart w:id="42" w:name="_Hlt83697220"/>
      <w:bookmarkEnd w:id="42"/>
      <w:r>
        <w:rPr>
          <w:rFonts w:hint="eastAsia"/>
        </w:rPr>
        <w:t>结构</w:t>
      </w:r>
      <w:bookmarkEnd w:id="39"/>
      <w:bookmarkEnd w:id="40"/>
      <w:bookmarkEnd w:id="41"/>
    </w:p>
    <w:p w:rsidR="008500D1" w:rsidRPr="00F20B47" w:rsidRDefault="008500D1" w:rsidP="00DE5CA1">
      <w:pPr>
        <w:pStyle w:val="3"/>
      </w:pPr>
      <w:bookmarkStart w:id="43" w:name="_Toc87169678"/>
      <w:bookmarkStart w:id="44" w:name="_Toc314239481"/>
      <w:bookmarkStart w:id="45" w:name="_Toc330825413"/>
      <w:r w:rsidRPr="00F20B47">
        <w:rPr>
          <w:rFonts w:hint="eastAsia"/>
        </w:rPr>
        <w:t>子系统内外部关系图</w:t>
      </w:r>
      <w:bookmarkEnd w:id="43"/>
      <w:bookmarkEnd w:id="44"/>
      <w:bookmarkEnd w:id="45"/>
    </w:p>
    <w:p w:rsidR="008500D1" w:rsidRDefault="00F524F8" w:rsidP="00DA56DA">
      <w:pPr>
        <w:pStyle w:val="T0"/>
      </w:pPr>
      <w:r>
        <w:object w:dxaOrig="6646" w:dyaOrig="6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25pt;height:300.75pt" o:ole="">
            <v:imagedata r:id="rId12" o:title=""/>
          </v:shape>
          <o:OLEObject Type="Embed" ProgID="Visio.Drawing.11" ShapeID="_x0000_i1025" DrawAspect="Content" ObjectID="_1535564177" r:id="rId13"/>
        </w:object>
      </w:r>
    </w:p>
    <w:p w:rsidR="00DA56DA" w:rsidRPr="00DA56DA" w:rsidRDefault="00BF6F7C" w:rsidP="00DA56DA">
      <w:pPr>
        <w:pStyle w:val="T"/>
      </w:pPr>
      <w:bookmarkStart w:id="46" w:name="_Toc330825129"/>
      <w:r>
        <w:rPr>
          <w:rFonts w:hint="eastAsia"/>
        </w:rPr>
        <w:t>系统模块图</w:t>
      </w:r>
      <w:bookmarkEnd w:id="46"/>
    </w:p>
    <w:p w:rsidR="008500D1" w:rsidRDefault="008500D1" w:rsidP="00F20B47">
      <w:pPr>
        <w:pStyle w:val="3"/>
      </w:pPr>
      <w:bookmarkStart w:id="47" w:name="_Toc87169679"/>
      <w:bookmarkStart w:id="48" w:name="_Toc314239482"/>
      <w:bookmarkStart w:id="49" w:name="_Toc330825414"/>
      <w:r>
        <w:rPr>
          <w:rFonts w:hint="eastAsia"/>
        </w:rPr>
        <w:t>功能模块简要说明</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3686"/>
        <w:gridCol w:w="4218"/>
      </w:tblGrid>
      <w:tr w:rsidR="008500D1" w:rsidRPr="00231353" w:rsidTr="006E03B6">
        <w:tc>
          <w:tcPr>
            <w:tcW w:w="1384"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模块</w:t>
            </w:r>
          </w:p>
        </w:tc>
        <w:tc>
          <w:tcPr>
            <w:tcW w:w="3686"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电商职责</w:t>
            </w:r>
          </w:p>
        </w:tc>
        <w:tc>
          <w:tcPr>
            <w:tcW w:w="4218"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CRM</w:t>
            </w:r>
            <w:r w:rsidRPr="00231353">
              <w:rPr>
                <w:rFonts w:hint="eastAsia"/>
              </w:rPr>
              <w:t>职责</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客户登录商城系统</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网上商城负责提供登录入口</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提供客户的个人资料、产品。对业务的互斥依赖关系进行判断；</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促销活动管理</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导入</w:t>
            </w:r>
            <w:r>
              <w:rPr>
                <w:rFonts w:hint="eastAsia"/>
              </w:rPr>
              <w:t>CRM</w:t>
            </w:r>
            <w:r>
              <w:rPr>
                <w:rFonts w:hint="eastAsia"/>
              </w:rPr>
              <w:t>提供的营销案资料，并对其进行维护</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提供营销案的详细资料、终端列表、终端与营销案关联关系。</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商品管理</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导入</w:t>
            </w:r>
            <w:r>
              <w:rPr>
                <w:rFonts w:hint="eastAsia"/>
              </w:rPr>
              <w:t>CRM</w:t>
            </w:r>
            <w:r>
              <w:rPr>
                <w:rFonts w:hint="eastAsia"/>
              </w:rPr>
              <w:t>提供的资料，并对其进行维护</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提供参加营销案的手机列表、手机规格参数、手机描述资料等</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营销案活动页</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负责展示，数据来源于从</w:t>
            </w:r>
            <w:r>
              <w:rPr>
                <w:rFonts w:hint="eastAsia"/>
              </w:rPr>
              <w:t>CRM</w:t>
            </w:r>
            <w:r>
              <w:rPr>
                <w:rFonts w:hint="eastAsia"/>
              </w:rPr>
              <w:t>导入的活动信息。</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营销案信息来自营销案管理。</w:t>
            </w:r>
          </w:p>
        </w:tc>
      </w:tr>
    </w:tbl>
    <w:p w:rsidR="008500D1" w:rsidRPr="001247C6" w:rsidRDefault="008500D1" w:rsidP="008500D1"/>
    <w:p w:rsidR="008500D1" w:rsidRDefault="008500D1" w:rsidP="00F20B47">
      <w:pPr>
        <w:pStyle w:val="3"/>
      </w:pPr>
      <w:bookmarkStart w:id="50" w:name="_Hlt83713992"/>
      <w:bookmarkStart w:id="51" w:name="_Hlt83778241"/>
      <w:bookmarkStart w:id="52" w:name="_Toc87169680"/>
      <w:bookmarkStart w:id="53" w:name="_Toc314239483"/>
      <w:bookmarkStart w:id="54" w:name="_Toc330825415"/>
      <w:bookmarkEnd w:id="50"/>
      <w:bookmarkEnd w:id="51"/>
      <w:r>
        <w:rPr>
          <w:rFonts w:hint="eastAsia"/>
        </w:rPr>
        <w:lastRenderedPageBreak/>
        <w:t>依赖的外部接口</w:t>
      </w:r>
      <w:bookmarkStart w:id="55" w:name="_Toc87169681"/>
      <w:bookmarkStart w:id="56" w:name="_Toc314239484"/>
      <w:bookmarkEnd w:id="52"/>
      <w:bookmarkEnd w:id="53"/>
      <w:bookmarkEnd w:id="54"/>
    </w:p>
    <w:p w:rsidR="008500D1" w:rsidRPr="007D1119" w:rsidRDefault="008500D1" w:rsidP="008500D1">
      <w:bookmarkStart w:id="57" w:name="_Toc329856807"/>
      <w:r w:rsidRPr="007D1119">
        <w:rPr>
          <w:rFonts w:hint="eastAsia"/>
        </w:rPr>
        <w:t>用户手机号登录验证</w:t>
      </w:r>
      <w:bookmarkEnd w:id="57"/>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验证客服密码</w:t>
            </w:r>
            <w:r>
              <w:rPr>
                <w:rFonts w:hint="eastAsia"/>
              </w:rPr>
              <w:t xml:space="preserve"> / V</w:t>
            </w:r>
            <w:r w:rsidRPr="002102BF">
              <w:t>erify_userPassword()</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手机号码</w:t>
            </w:r>
            <w:r>
              <w:rPr>
                <w:rFonts w:hint="eastAsia"/>
              </w:rPr>
              <w:t>/phone_id</w:t>
            </w:r>
            <w:r w:rsidRPr="00830E20">
              <w:rPr>
                <w:rFonts w:hint="eastAsia"/>
              </w:rPr>
              <w:t>、客服密码</w:t>
            </w:r>
            <w:r>
              <w:rPr>
                <w:rFonts w:hint="eastAsia"/>
              </w:rPr>
              <w:t>/password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处理结果代码</w:t>
            </w:r>
            <w:r>
              <w:rPr>
                <w:rFonts w:hint="eastAsia"/>
              </w:rPr>
              <w:t xml:space="preserve">/result (result &lt;= 0 </w:t>
            </w:r>
            <w:r>
              <w:rPr>
                <w:rFonts w:hint="eastAsia"/>
              </w:rPr>
              <w:t>代表验证失败</w:t>
            </w:r>
            <w:r>
              <w:rPr>
                <w:rFonts w:hint="eastAsia"/>
              </w:rPr>
              <w:t xml:space="preserve"> ; result &gt; 0 </w:t>
            </w:r>
            <w:r>
              <w:rPr>
                <w:rFonts w:hint="eastAsia"/>
              </w:rPr>
              <w:t>代表验证成功</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用户登录时，需要客户</w:t>
            </w:r>
            <w:r w:rsidRPr="00830E20">
              <w:rPr>
                <w:rFonts w:hint="eastAsia"/>
              </w:rPr>
              <w:t>进行客服密码验证。</w:t>
            </w:r>
          </w:p>
        </w:tc>
      </w:tr>
    </w:tbl>
    <w:p w:rsidR="008500D1" w:rsidRDefault="008500D1" w:rsidP="008500D1">
      <w:bookmarkStart w:id="58" w:name="_Toc329856808"/>
    </w:p>
    <w:p w:rsidR="008500D1" w:rsidRDefault="008500D1" w:rsidP="008500D1">
      <w:r>
        <w:rPr>
          <w:rFonts w:hint="eastAsia"/>
        </w:rPr>
        <w:t>用户信息查询</w:t>
      </w:r>
      <w:bookmarkEnd w:id="58"/>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根据</w:t>
            </w:r>
            <w:r w:rsidRPr="005975AF">
              <w:rPr>
                <w:rFonts w:hint="eastAsia"/>
              </w:rPr>
              <w:t>手机号码查询客户信息</w:t>
            </w:r>
            <w:r>
              <w:rPr>
                <w:rFonts w:hint="eastAsia"/>
              </w:rPr>
              <w:t>/</w:t>
            </w:r>
            <w:r w:rsidRPr="002C6E8F">
              <w:t>Query_userInfo()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手机号码</w:t>
            </w:r>
            <w:r>
              <w:rPr>
                <w:rFonts w:hint="eastAsia"/>
              </w:rPr>
              <w:t>/phone_id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区域编码</w:t>
            </w:r>
            <w:r>
              <w:rPr>
                <w:rFonts w:hint="eastAsia"/>
              </w:rPr>
              <w:t>/region_code</w:t>
            </w:r>
            <w:r>
              <w:rPr>
                <w:rFonts w:hint="eastAsia"/>
              </w:rPr>
              <w:t>、区域名称</w:t>
            </w:r>
            <w:r>
              <w:rPr>
                <w:rFonts w:hint="eastAsia"/>
              </w:rPr>
              <w:t>/region_name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用户登录时，</w:t>
            </w:r>
            <w:r w:rsidRPr="005975AF">
              <w:rPr>
                <w:rFonts w:hint="eastAsia"/>
              </w:rPr>
              <w:t>根据手机号码查询客户信息，包括</w:t>
            </w:r>
            <w:r>
              <w:rPr>
                <w:rFonts w:hint="eastAsia"/>
              </w:rPr>
              <w:t>区域编码和区域名称</w:t>
            </w:r>
          </w:p>
        </w:tc>
      </w:tr>
    </w:tbl>
    <w:p w:rsidR="008500D1" w:rsidRDefault="008500D1" w:rsidP="008500D1">
      <w:bookmarkStart w:id="59" w:name="_Toc329856809"/>
    </w:p>
    <w:p w:rsidR="008500D1" w:rsidRDefault="008500D1" w:rsidP="008500D1">
      <w:r>
        <w:rPr>
          <w:rFonts w:hint="eastAsia"/>
        </w:rPr>
        <w:t>活动档次互斥校验</w:t>
      </w:r>
      <w:bookmarkEnd w:id="59"/>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判断用户能否办理指定活动档次</w:t>
            </w:r>
            <w:r w:rsidRPr="005975AF">
              <w:rPr>
                <w:rFonts w:hint="eastAsia"/>
              </w:rPr>
              <w:t>业务</w:t>
            </w:r>
            <w:r>
              <w:rPr>
                <w:rFonts w:hint="eastAsia"/>
              </w:rPr>
              <w:t xml:space="preserve"> / </w:t>
            </w:r>
            <w:r w:rsidRPr="002C6E8F">
              <w:t>Do_chkPromoCondition()</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 / 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手机号码</w:t>
            </w:r>
            <w:r>
              <w:rPr>
                <w:rFonts w:hint="eastAsia"/>
              </w:rPr>
              <w:t xml:space="preserve"> / phone_id</w:t>
            </w:r>
            <w:r>
              <w:rPr>
                <w:rFonts w:hint="eastAsia"/>
              </w:rPr>
              <w:t>、活动编号</w:t>
            </w:r>
            <w:r>
              <w:rPr>
                <w:rFonts w:hint="eastAsia"/>
              </w:rPr>
              <w:t xml:space="preserve"> / promo_id</w:t>
            </w:r>
            <w:r>
              <w:rPr>
                <w:rFonts w:hint="eastAsia"/>
              </w:rPr>
              <w:t>、子活动编号</w:t>
            </w:r>
            <w:r>
              <w:rPr>
                <w:rFonts w:hint="eastAsia"/>
              </w:rPr>
              <w:t xml:space="preserve"> / cond_id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处理结果代码</w:t>
            </w:r>
            <w:r>
              <w:rPr>
                <w:rFonts w:hint="eastAsia"/>
              </w:rPr>
              <w:t xml:space="preserve"> / flag (flag &lt;= 0 </w:t>
            </w:r>
            <w:r>
              <w:rPr>
                <w:rFonts w:hint="eastAsia"/>
              </w:rPr>
              <w:t>代表活动档次互斥</w:t>
            </w:r>
            <w:r>
              <w:rPr>
                <w:rFonts w:hint="eastAsia"/>
              </w:rPr>
              <w:t xml:space="preserve"> ; flag &gt; 0 </w:t>
            </w:r>
            <w:r>
              <w:rPr>
                <w:rFonts w:hint="eastAsia"/>
              </w:rPr>
              <w:t>代表活动档次不互斥，可以办理</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用户下订单时，</w:t>
            </w:r>
            <w:r w:rsidRPr="005975AF">
              <w:rPr>
                <w:rFonts w:hint="eastAsia"/>
              </w:rPr>
              <w:t>判断用户能否办理指定</w:t>
            </w:r>
            <w:r>
              <w:rPr>
                <w:rFonts w:hint="eastAsia"/>
              </w:rPr>
              <w:t>活动档次业务</w:t>
            </w:r>
          </w:p>
        </w:tc>
      </w:tr>
    </w:tbl>
    <w:p w:rsidR="008500D1" w:rsidRDefault="008500D1" w:rsidP="008500D1">
      <w:bookmarkStart w:id="60" w:name="_Toc329856810"/>
    </w:p>
    <w:p w:rsidR="008500D1" w:rsidRDefault="008500D1" w:rsidP="008500D1">
      <w:r>
        <w:rPr>
          <w:rFonts w:hint="eastAsia"/>
        </w:rPr>
        <w:t>短信验证码校验</w:t>
      </w:r>
      <w:bookmarkEnd w:id="60"/>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下发短信接口</w:t>
            </w:r>
            <w:r>
              <w:rPr>
                <w:rFonts w:hint="eastAsia"/>
              </w:rPr>
              <w:t xml:space="preserve"> / </w:t>
            </w:r>
            <w:r w:rsidRPr="00EE5EFC">
              <w:t>Send_sms()</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手机号码</w:t>
            </w:r>
            <w:r>
              <w:rPr>
                <w:rFonts w:hint="eastAsia"/>
              </w:rPr>
              <w:t xml:space="preserve"> / phone_id</w:t>
            </w:r>
            <w:r w:rsidRPr="00830E20">
              <w:rPr>
                <w:rFonts w:hint="eastAsia"/>
              </w:rPr>
              <w:t>、下发短信内容</w:t>
            </w:r>
            <w:r>
              <w:rPr>
                <w:rFonts w:hint="eastAsia"/>
              </w:rPr>
              <w:t xml:space="preserve"> / message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5975AF">
              <w:rPr>
                <w:rFonts w:hint="eastAsia"/>
              </w:rPr>
              <w:t>处理结果代码</w:t>
            </w:r>
            <w:r>
              <w:rPr>
                <w:rFonts w:hint="eastAsia"/>
              </w:rPr>
              <w:t xml:space="preserve"> / obdCode (obdCode != 0 </w:t>
            </w:r>
            <w:r>
              <w:rPr>
                <w:rFonts w:hint="eastAsia"/>
              </w:rPr>
              <w:t>代表短信下发失败</w:t>
            </w:r>
            <w:r>
              <w:rPr>
                <w:rFonts w:hint="eastAsia"/>
              </w:rPr>
              <w:t xml:space="preserve"> ;  obdCode == 0 </w:t>
            </w:r>
            <w:r>
              <w:rPr>
                <w:rFonts w:hint="eastAsia"/>
              </w:rPr>
              <w:t>代表短信下发成功</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1</w:t>
            </w:r>
            <w:r>
              <w:rPr>
                <w:rFonts w:hint="eastAsia"/>
              </w:rPr>
              <w:t>）用户登录时，验证用户手机号登录</w:t>
            </w:r>
          </w:p>
          <w:p w:rsidR="008500D1" w:rsidRPr="00830E20" w:rsidRDefault="008500D1" w:rsidP="006E03B6">
            <w:pPr>
              <w:pStyle w:val="B0"/>
            </w:pPr>
            <w:r>
              <w:rPr>
                <w:rFonts w:hint="eastAsia"/>
              </w:rPr>
              <w:t>2</w:t>
            </w:r>
            <w:r>
              <w:rPr>
                <w:rFonts w:hint="eastAsia"/>
              </w:rPr>
              <w:t>）用户下订单前，</w:t>
            </w:r>
            <w:r w:rsidRPr="00830E20">
              <w:rPr>
                <w:rFonts w:hint="eastAsia"/>
              </w:rPr>
              <w:t>调用此接口下发短信给客户</w:t>
            </w:r>
            <w:r>
              <w:rPr>
                <w:rFonts w:hint="eastAsia"/>
              </w:rPr>
              <w:t>，再次验证用户信息</w:t>
            </w:r>
          </w:p>
        </w:tc>
      </w:tr>
    </w:tbl>
    <w:p w:rsidR="008500D1" w:rsidRPr="00830E20" w:rsidRDefault="008500D1" w:rsidP="008500D1">
      <w:pPr>
        <w:ind w:firstLine="480"/>
      </w:pPr>
    </w:p>
    <w:p w:rsidR="008500D1" w:rsidRDefault="008500D1" w:rsidP="008500D1">
      <w:bookmarkStart w:id="61" w:name="_Toc329856811"/>
      <w:r>
        <w:rPr>
          <w:rFonts w:hint="eastAsia"/>
        </w:rPr>
        <w:t>仓储库存校验</w:t>
      </w:r>
      <w:bookmarkEnd w:id="61"/>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判断用户</w:t>
            </w:r>
            <w:r>
              <w:rPr>
                <w:rFonts w:hint="eastAsia"/>
              </w:rPr>
              <w:t>选择的商品资源是否在该中心厅有库存</w:t>
            </w:r>
            <w:r>
              <w:rPr>
                <w:rFonts w:hint="eastAsia"/>
              </w:rPr>
              <w:t xml:space="preserve"> / </w:t>
            </w:r>
            <w:r w:rsidRPr="001356FE">
              <w:t>Get_storageForOrg()</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lastRenderedPageBreak/>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资源编号</w:t>
            </w:r>
            <w:r>
              <w:rPr>
                <w:rFonts w:hint="eastAsia"/>
              </w:rPr>
              <w:t xml:space="preserve"> / res_code </w:t>
            </w:r>
            <w:r>
              <w:rPr>
                <w:rFonts w:hint="eastAsia"/>
              </w:rPr>
              <w:t>、中心厅编号</w:t>
            </w:r>
            <w:r>
              <w:rPr>
                <w:rFonts w:hint="eastAsia"/>
              </w:rPr>
              <w:t xml:space="preserve"> / org_id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库存数量</w:t>
            </w:r>
            <w:r>
              <w:rPr>
                <w:rFonts w:hint="eastAsia"/>
              </w:rPr>
              <w:t xml:space="preserve"> / total_count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库存显示，</w:t>
            </w:r>
            <w:r w:rsidRPr="005975AF">
              <w:rPr>
                <w:rFonts w:hint="eastAsia"/>
              </w:rPr>
              <w:t>判断用户能否</w:t>
            </w:r>
            <w:r>
              <w:rPr>
                <w:rFonts w:hint="eastAsia"/>
              </w:rPr>
              <w:t>购买该商品资源</w:t>
            </w:r>
          </w:p>
        </w:tc>
      </w:tr>
    </w:tbl>
    <w:p w:rsidR="008500D1" w:rsidRPr="00D63ADE" w:rsidRDefault="008500D1" w:rsidP="008500D1"/>
    <w:p w:rsidR="008500D1" w:rsidRPr="00D63ADE" w:rsidRDefault="008500D1" w:rsidP="008500D1">
      <w:bookmarkStart w:id="62" w:name="_Toc329856812"/>
      <w:r>
        <w:rPr>
          <w:rFonts w:hint="eastAsia"/>
        </w:rPr>
        <w:t>串号校验</w:t>
      </w:r>
      <w:bookmarkEnd w:id="62"/>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判断</w:t>
            </w:r>
            <w:r>
              <w:rPr>
                <w:rFonts w:hint="eastAsia"/>
              </w:rPr>
              <w:t>该设备是否可用</w:t>
            </w:r>
            <w:r>
              <w:rPr>
                <w:rFonts w:hint="eastAsia"/>
              </w:rPr>
              <w:t xml:space="preserve">/ </w:t>
            </w:r>
            <w:r w:rsidRPr="00D91DEF">
              <w:t>Get_eqptInfo ()</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串号</w:t>
            </w:r>
            <w:r>
              <w:rPr>
                <w:rFonts w:hint="eastAsia"/>
              </w:rPr>
              <w:t xml:space="preserve"> / </w:t>
            </w:r>
            <w:r w:rsidRPr="00027DBB">
              <w:t>phone_sequence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设备信息</w:t>
            </w:r>
            <w:r>
              <w:rPr>
                <w:rFonts w:hint="eastAsia"/>
              </w:rPr>
              <w:t xml:space="preserve"> / </w:t>
            </w:r>
            <w:r w:rsidRPr="00392135">
              <w:t>sResEqptInfoList_Item</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营销案开通时，需要填写可用的设备串号进行营销案开通</w:t>
            </w:r>
          </w:p>
        </w:tc>
      </w:tr>
    </w:tbl>
    <w:p w:rsidR="008500D1" w:rsidRDefault="008500D1" w:rsidP="008500D1">
      <w:bookmarkStart w:id="63" w:name="_Toc329856813"/>
    </w:p>
    <w:p w:rsidR="008500D1" w:rsidRDefault="008500D1" w:rsidP="008500D1">
      <w:r>
        <w:rPr>
          <w:rFonts w:hint="eastAsia"/>
        </w:rPr>
        <w:t>支付接口</w:t>
      </w:r>
      <w:r w:rsidRPr="007D1119">
        <w:t>–</w:t>
      </w:r>
      <w:r w:rsidRPr="007D1119">
        <w:rPr>
          <w:rFonts w:hint="eastAsia"/>
        </w:rPr>
        <w:t>需要</w:t>
      </w:r>
      <w:r w:rsidRPr="007D1119">
        <w:rPr>
          <w:rFonts w:hint="eastAsia"/>
        </w:rPr>
        <w:t>(</w:t>
      </w:r>
      <w:r w:rsidRPr="007D1119">
        <w:rPr>
          <w:rFonts w:hint="eastAsia"/>
        </w:rPr>
        <w:t>新大陆</w:t>
      </w:r>
      <w:r w:rsidRPr="007D1119">
        <w:rPr>
          <w:rFonts w:hint="eastAsia"/>
        </w:rPr>
        <w:t>)</w:t>
      </w:r>
      <w:bookmarkEnd w:id="63"/>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1C7A34" w:rsidRDefault="008500D1" w:rsidP="006E03B6">
            <w:pPr>
              <w:pStyle w:val="B0"/>
            </w:pPr>
            <w:r>
              <w:rPr>
                <w:rFonts w:hint="eastAsia"/>
              </w:rPr>
              <w:t>发起支付请求</w:t>
            </w:r>
            <w:r>
              <w:rPr>
                <w:rFonts w:hint="eastAsia"/>
              </w:rPr>
              <w:t xml:space="preserve"> / </w:t>
            </w:r>
            <w:r>
              <w:t>MPAY_TradeOrderFromWEB</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页面接口</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商户号、交易金额、是否允许评论、推荐用户进行确认的方式、币种、</w:t>
            </w:r>
            <w:r>
              <w:rPr>
                <w:rFonts w:hint="eastAsia"/>
              </w:rPr>
              <w:t>url</w:t>
            </w:r>
            <w:r>
              <w:rPr>
                <w:rFonts w:hint="eastAsia"/>
              </w:rPr>
              <w:t>、有效期数量、有效期单位、产品描述、产品编号、产品名称、交易类型、商户订单号、订单日期</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令牌</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商户在用户发起支付请求时调用此接口得到去支付网关的</w:t>
            </w:r>
            <w:r>
              <w:t>URL</w:t>
            </w:r>
          </w:p>
        </w:tc>
      </w:tr>
    </w:tbl>
    <w:p w:rsidR="008500D1" w:rsidRDefault="008500D1" w:rsidP="008500D1">
      <w:bookmarkStart w:id="64" w:name="_Toc329856814"/>
    </w:p>
    <w:p w:rsidR="008500D1" w:rsidRDefault="008500D1" w:rsidP="008500D1">
      <w:r>
        <w:rPr>
          <w:rFonts w:hint="eastAsia"/>
        </w:rPr>
        <w:t>支付成功接口</w:t>
      </w:r>
      <w:r w:rsidRPr="007D1119">
        <w:t>–</w:t>
      </w:r>
      <w:r w:rsidRPr="007D1119">
        <w:rPr>
          <w:rFonts w:hint="eastAsia"/>
        </w:rPr>
        <w:t>需要</w:t>
      </w:r>
      <w:r w:rsidRPr="007D1119">
        <w:rPr>
          <w:rFonts w:hint="eastAsia"/>
        </w:rPr>
        <w:t>(</w:t>
      </w:r>
      <w:r w:rsidRPr="007D1119">
        <w:rPr>
          <w:rFonts w:hint="eastAsia"/>
        </w:rPr>
        <w:t>新大陆</w:t>
      </w:r>
      <w:r w:rsidRPr="007D1119">
        <w:rPr>
          <w:rFonts w:hint="eastAsia"/>
        </w:rPr>
        <w:t>)</w:t>
      </w:r>
      <w:bookmarkEnd w:id="64"/>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D640E7" w:rsidRDefault="008500D1" w:rsidP="006E03B6">
            <w:pPr>
              <w:pStyle w:val="B0"/>
            </w:pPr>
            <w:r w:rsidRPr="00A0531F">
              <w:rPr>
                <w:rFonts w:hint="eastAsia"/>
              </w:rPr>
              <w:t>支付结果返回</w:t>
            </w:r>
            <w:r>
              <w:rPr>
                <w:rFonts w:hint="eastAsia"/>
              </w:rPr>
              <w:t xml:space="preserve"> / </w:t>
            </w:r>
            <w:r>
              <w:t>MPAY_OrderStatusNotice</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ECPS-&gt;</w:t>
            </w:r>
            <w:r>
              <w:rPr>
                <w:rFonts w:hint="eastAsia"/>
              </w:rPr>
              <w:t>支付平台</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支付平台</w:t>
            </w:r>
            <w:r>
              <w:rPr>
                <w:rFonts w:hint="eastAsia"/>
              </w:rPr>
              <w:t>-&gt;ECPS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商户号、原订单日期、商户订单号、状态、备注</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sidRPr="00A0531F">
              <w:rPr>
                <w:rFonts w:hint="eastAsia"/>
              </w:rPr>
              <w:t>商户收到的</w:t>
            </w:r>
            <w:r>
              <w:rPr>
                <w:rFonts w:hint="eastAsia"/>
              </w:rPr>
              <w:t>应答报文</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sidRPr="00A0531F">
              <w:rPr>
                <w:rFonts w:hint="eastAsia"/>
              </w:rPr>
              <w:t>商户得到支付的结果</w:t>
            </w:r>
          </w:p>
        </w:tc>
      </w:tr>
    </w:tbl>
    <w:p w:rsidR="008500D1" w:rsidRPr="00A0531F" w:rsidRDefault="008500D1" w:rsidP="008500D1">
      <w:pPr>
        <w:ind w:firstLine="480"/>
      </w:pPr>
    </w:p>
    <w:p w:rsidR="008500D1" w:rsidRPr="00A94BB5" w:rsidRDefault="008500D1" w:rsidP="008500D1">
      <w:bookmarkStart w:id="65" w:name="_Toc329856816"/>
      <w:r w:rsidRPr="00A94BB5">
        <w:rPr>
          <w:rFonts w:hint="eastAsia"/>
        </w:rPr>
        <w:t>实体商品（终端）信息同步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5"/>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实体商品同步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产品代码、产品名称等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E62D13" w:rsidRDefault="008500D1" w:rsidP="008500D1">
      <w:pPr>
        <w:ind w:firstLine="480"/>
      </w:pPr>
    </w:p>
    <w:p w:rsidR="008500D1" w:rsidRPr="00A94BB5" w:rsidRDefault="008500D1" w:rsidP="008500D1">
      <w:bookmarkStart w:id="66" w:name="_Toc329856817"/>
      <w:r w:rsidRPr="00A94BB5">
        <w:rPr>
          <w:rFonts w:hint="eastAsia"/>
        </w:rPr>
        <w:t>实体商品</w:t>
      </w:r>
      <w:r w:rsidRPr="00A94BB5">
        <w:rPr>
          <w:rFonts w:hint="eastAsia"/>
        </w:rPr>
        <w:t>SKU</w:t>
      </w:r>
      <w:r w:rsidRPr="00A94BB5">
        <w:rPr>
          <w:rFonts w:hint="eastAsia"/>
        </w:rPr>
        <w:t>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6"/>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lastRenderedPageBreak/>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实体商品规格（</w:t>
            </w:r>
            <w:r>
              <w:rPr>
                <w:rFonts w:hint="eastAsia"/>
              </w:rPr>
              <w:t>SKU</w:t>
            </w:r>
            <w:r>
              <w:rPr>
                <w:rFonts w:hint="eastAsia"/>
              </w:rPr>
              <w:t>）同步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产品代码、规格代码、规格参数等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E62D13" w:rsidRDefault="008500D1" w:rsidP="008500D1">
      <w:pPr>
        <w:ind w:firstLine="480"/>
      </w:pPr>
    </w:p>
    <w:p w:rsidR="008500D1" w:rsidRPr="00A94BB5" w:rsidRDefault="008500D1" w:rsidP="008500D1">
      <w:bookmarkStart w:id="67" w:name="_Toc329856819"/>
      <w:r w:rsidRPr="00A94BB5">
        <w:rPr>
          <w:rFonts w:hint="eastAsia"/>
        </w:rPr>
        <w:t>营销案信息同步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7"/>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营销案同步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营销套餐编码、营销案编码、营销活动档次说明等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497B8B" w:rsidRDefault="008500D1" w:rsidP="008500D1">
      <w:pPr>
        <w:ind w:firstLine="480"/>
      </w:pPr>
    </w:p>
    <w:p w:rsidR="008500D1" w:rsidRPr="00A94BB5" w:rsidRDefault="008500D1" w:rsidP="008500D1">
      <w:bookmarkStart w:id="68" w:name="_Toc329856820"/>
      <w:r w:rsidRPr="00A94BB5">
        <w:rPr>
          <w:rFonts w:hint="eastAsia"/>
        </w:rPr>
        <w:t>营销案开通</w:t>
      </w:r>
      <w:bookmarkEnd w:id="68"/>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营销案开通接口</w:t>
            </w:r>
            <w:r>
              <w:rPr>
                <w:rFonts w:hint="eastAsia"/>
              </w:rPr>
              <w:t xml:space="preserve"> / </w:t>
            </w:r>
            <w:r w:rsidRPr="00F871EE">
              <w:t>Do_soUserPromo()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ECPS-&gt;CRM/BOSS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手机号</w:t>
            </w:r>
            <w:r w:rsidRPr="002B6A07">
              <w:rPr>
                <w:rFonts w:hint="eastAsia"/>
              </w:rPr>
              <w:t xml:space="preserve"> / phone_id</w:t>
            </w:r>
            <w:r w:rsidRPr="002B6A07">
              <w:rPr>
                <w:rFonts w:hint="eastAsia"/>
              </w:rPr>
              <w:t>、活动编号</w:t>
            </w:r>
            <w:r w:rsidRPr="002B6A07">
              <w:rPr>
                <w:rFonts w:hint="eastAsia"/>
              </w:rPr>
              <w:t xml:space="preserve"> / promo_id</w:t>
            </w:r>
            <w:r w:rsidRPr="002B6A07">
              <w:rPr>
                <w:rFonts w:hint="eastAsia"/>
              </w:rPr>
              <w:t>、活动类型</w:t>
            </w:r>
            <w:r w:rsidRPr="002B6A07">
              <w:rPr>
                <w:rFonts w:hint="eastAsia"/>
              </w:rPr>
              <w:t xml:space="preserve"> / promo_type</w:t>
            </w:r>
            <w:r w:rsidRPr="002B6A07">
              <w:rPr>
                <w:rFonts w:hint="eastAsia"/>
              </w:rPr>
              <w:t>、子活动编号</w:t>
            </w:r>
            <w:r w:rsidRPr="002B6A07">
              <w:rPr>
                <w:rFonts w:hint="eastAsia"/>
              </w:rPr>
              <w:t xml:space="preserve"> / cond_id</w:t>
            </w:r>
            <w:r w:rsidRPr="002B6A07">
              <w:rPr>
                <w:rFonts w:hint="eastAsia"/>
              </w:rPr>
              <w:t>、串号</w:t>
            </w:r>
            <w:r w:rsidRPr="002B6A07">
              <w:rPr>
                <w:rFonts w:hint="eastAsia"/>
              </w:rPr>
              <w:t xml:space="preserve"> / </w:t>
            </w:r>
            <w:r w:rsidRPr="002B6A07">
              <w:t>eqpt_sn</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处理流水号</w:t>
            </w:r>
            <w:r w:rsidRPr="002B6A07">
              <w:rPr>
                <w:rFonts w:hint="eastAsia"/>
              </w:rPr>
              <w:t xml:space="preserve"> / so_nbr </w:t>
            </w:r>
            <w:r w:rsidRPr="002B6A07">
              <w:rPr>
                <w:rFonts w:hint="eastAsia"/>
              </w:rPr>
              <w:t>、错误信息</w:t>
            </w:r>
            <w:r w:rsidRPr="002B6A07">
              <w:rPr>
                <w:rFonts w:hint="eastAsia"/>
              </w:rPr>
              <w:t xml:space="preserve"> / error_msg</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Pr="002B6A07" w:rsidRDefault="008500D1" w:rsidP="002B6A07">
            <w:pPr>
              <w:pStyle w:val="B0"/>
            </w:pPr>
            <w:r w:rsidRPr="002B6A07">
              <w:rPr>
                <w:rFonts w:hint="eastAsia"/>
              </w:rPr>
              <w:t>营销案销售时，开通营销案</w:t>
            </w:r>
          </w:p>
        </w:tc>
      </w:tr>
    </w:tbl>
    <w:p w:rsidR="008500D1" w:rsidRDefault="008500D1" w:rsidP="008500D1">
      <w:pPr>
        <w:ind w:firstLine="480"/>
      </w:pPr>
    </w:p>
    <w:p w:rsidR="008500D1" w:rsidRPr="00B95A62" w:rsidRDefault="008500D1" w:rsidP="008500D1">
      <w:bookmarkStart w:id="69" w:name="_Toc329856821"/>
      <w:r w:rsidRPr="00B95A62">
        <w:rPr>
          <w:rFonts w:hint="eastAsia"/>
        </w:rPr>
        <w:t>营销案取消</w:t>
      </w:r>
      <w:bookmarkEnd w:id="69"/>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6F18D0" w:rsidRDefault="008500D1" w:rsidP="006E03B6">
            <w:pPr>
              <w:pStyle w:val="B0"/>
            </w:pPr>
            <w:r>
              <w:rPr>
                <w:rFonts w:hint="eastAsia"/>
              </w:rPr>
              <w:t>营销案取消接口</w:t>
            </w:r>
            <w:r>
              <w:rPr>
                <w:rFonts w:hint="eastAsia"/>
              </w:rPr>
              <w:t xml:space="preserve"> / </w:t>
            </w:r>
            <w:r w:rsidRPr="00A62E41">
              <w:t>Do_stopPromo()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6F18D0" w:rsidRDefault="008500D1" w:rsidP="006E03B6">
            <w:pPr>
              <w:pStyle w:val="B0"/>
            </w:pPr>
            <w:r w:rsidRPr="006F18D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手机号</w:t>
            </w:r>
            <w:r w:rsidRPr="002B6A07">
              <w:rPr>
                <w:rFonts w:hint="eastAsia"/>
              </w:rPr>
              <w:t xml:space="preserve"> / phone_id</w:t>
            </w:r>
            <w:r w:rsidRPr="002B6A07">
              <w:rPr>
                <w:rFonts w:hint="eastAsia"/>
              </w:rPr>
              <w:t>、处理流水号</w:t>
            </w:r>
            <w:r w:rsidRPr="002B6A07">
              <w:rPr>
                <w:rFonts w:hint="eastAsia"/>
              </w:rPr>
              <w:t xml:space="preserve"> / rso_nbr</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处理流水号</w:t>
            </w:r>
            <w:r w:rsidRPr="002B6A07">
              <w:rPr>
                <w:rFonts w:hint="eastAsia"/>
              </w:rPr>
              <w:t xml:space="preserve"> / so_nbr </w:t>
            </w:r>
            <w:r w:rsidRPr="002B6A07">
              <w:rPr>
                <w:rFonts w:hint="eastAsia"/>
              </w:rPr>
              <w:t>、错误信息</w:t>
            </w:r>
            <w:r w:rsidRPr="002B6A07">
              <w:rPr>
                <w:rFonts w:hint="eastAsia"/>
              </w:rPr>
              <w:t xml:space="preserve"> / error_msg</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功能定义</w:t>
            </w:r>
          </w:p>
        </w:tc>
        <w:tc>
          <w:tcPr>
            <w:tcW w:w="7264" w:type="dxa"/>
            <w:tcBorders>
              <w:top w:val="nil"/>
              <w:left w:val="nil"/>
              <w:bottom w:val="single" w:sz="8" w:space="0" w:color="auto"/>
              <w:right w:val="single" w:sz="8" w:space="0" w:color="auto"/>
            </w:tcBorders>
            <w:vAlign w:val="center"/>
          </w:tcPr>
          <w:p w:rsidR="008500D1" w:rsidRPr="006F18D0" w:rsidRDefault="008500D1" w:rsidP="006E03B6">
            <w:pPr>
              <w:pStyle w:val="B0"/>
            </w:pPr>
            <w:r>
              <w:rPr>
                <w:rFonts w:hint="eastAsia"/>
              </w:rPr>
              <w:t>订单取消后，取消营销案的开通</w:t>
            </w:r>
          </w:p>
        </w:tc>
      </w:tr>
    </w:tbl>
    <w:p w:rsidR="008500D1" w:rsidRPr="006F18D0" w:rsidRDefault="008500D1" w:rsidP="008500D1">
      <w:pPr>
        <w:ind w:firstLine="480"/>
      </w:pPr>
    </w:p>
    <w:p w:rsidR="008500D1" w:rsidRPr="00B95A62" w:rsidRDefault="008500D1" w:rsidP="008500D1">
      <w:bookmarkStart w:id="70" w:name="_Toc329856830"/>
      <w:r w:rsidRPr="00B95A62">
        <w:rPr>
          <w:rFonts w:hint="eastAsia"/>
        </w:rPr>
        <w:t>退款</w:t>
      </w:r>
      <w:r w:rsidRPr="00B95A62">
        <w:t>–</w:t>
      </w:r>
      <w:r w:rsidRPr="00B95A62">
        <w:rPr>
          <w:rFonts w:hint="eastAsia"/>
        </w:rPr>
        <w:t>需要</w:t>
      </w:r>
      <w:r w:rsidRPr="00B95A62">
        <w:rPr>
          <w:rFonts w:hint="eastAsia"/>
        </w:rPr>
        <w:t>(</w:t>
      </w:r>
      <w:r w:rsidRPr="00B95A62">
        <w:rPr>
          <w:rFonts w:hint="eastAsia"/>
        </w:rPr>
        <w:t>新大陆</w:t>
      </w:r>
      <w:r w:rsidRPr="00B95A62">
        <w:rPr>
          <w:rFonts w:hint="eastAsia"/>
        </w:rPr>
        <w:t>)</w:t>
      </w:r>
      <w:bookmarkEnd w:id="70"/>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350CA5" w:rsidRDefault="008500D1" w:rsidP="006E03B6">
            <w:pPr>
              <w:pStyle w:val="B0"/>
            </w:pPr>
            <w:r>
              <w:rPr>
                <w:rFonts w:hint="eastAsia"/>
              </w:rPr>
              <w:t>退款</w:t>
            </w:r>
            <w:r>
              <w:rPr>
                <w:rFonts w:hint="eastAsia"/>
              </w:rPr>
              <w:t xml:space="preserve"> / </w:t>
            </w:r>
            <w:r>
              <w:t>MPAY_OrderRefuse</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color w:val="000000"/>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商户号、商户订单号、原订单日期、退款金额、请求流水号、退款金额类型</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商户代码、支付单号、退款金额、退款结果</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cs="宋体" w:hint="eastAsia"/>
                <w:color w:val="000000"/>
                <w:kern w:val="0"/>
              </w:rPr>
              <w:t>商户调用这个接口发起退款</w:t>
            </w:r>
          </w:p>
        </w:tc>
      </w:tr>
    </w:tbl>
    <w:p w:rsidR="008500D1" w:rsidRPr="000A7D00" w:rsidRDefault="008500D1" w:rsidP="008500D1"/>
    <w:p w:rsidR="008500D1" w:rsidRPr="000A7D00" w:rsidRDefault="008500D1" w:rsidP="008500D1">
      <w:bookmarkStart w:id="71" w:name="_Toc329856831"/>
      <w:r w:rsidRPr="00B95A62">
        <w:rPr>
          <w:rFonts w:hint="eastAsia"/>
        </w:rPr>
        <w:t>支付订单状态查询</w:t>
      </w:r>
      <w:r w:rsidRPr="00B95A62">
        <w:t>–</w:t>
      </w:r>
      <w:r w:rsidRPr="00B95A62">
        <w:rPr>
          <w:rFonts w:hint="eastAsia"/>
        </w:rPr>
        <w:t>需要</w:t>
      </w:r>
      <w:r w:rsidRPr="00B95A62">
        <w:rPr>
          <w:rFonts w:hint="eastAsia"/>
        </w:rPr>
        <w:t>(</w:t>
      </w:r>
      <w:r w:rsidRPr="00B95A62">
        <w:rPr>
          <w:rFonts w:hint="eastAsia"/>
        </w:rPr>
        <w:t>新大陆</w:t>
      </w:r>
      <w:r w:rsidRPr="00B95A62">
        <w:rPr>
          <w:rFonts w:hint="eastAsia"/>
        </w:rPr>
        <w:t>)</w:t>
      </w:r>
      <w:bookmarkEnd w:id="71"/>
    </w:p>
    <w:tbl>
      <w:tblPr>
        <w:tblW w:w="0" w:type="auto"/>
        <w:tblLayout w:type="fixed"/>
        <w:tblLook w:val="04A0" w:firstRow="1" w:lastRow="0" w:firstColumn="1" w:lastColumn="0" w:noHBand="0" w:noVBand="1"/>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lastRenderedPageBreak/>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350CA5" w:rsidRDefault="008500D1" w:rsidP="006E03B6">
            <w:pPr>
              <w:pStyle w:val="B0"/>
            </w:pPr>
            <w:r>
              <w:rPr>
                <w:rFonts w:hint="eastAsia"/>
              </w:rPr>
              <w:t>订单状态查询</w:t>
            </w:r>
            <w:r>
              <w:rPr>
                <w:rFonts w:hint="eastAsia"/>
              </w:rPr>
              <w:t xml:space="preserve"> / </w:t>
            </w:r>
            <w:r>
              <w:t>MPAY_OrderStatus_Query</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color w:val="000000"/>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商户号、商品订单号、原订单日期</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原订单日期、退款金额、订单状态、支付类型、订单失效日期、订单最后记账时间、拒付原因</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cs="宋体" w:hint="eastAsia"/>
                <w:color w:val="000000"/>
                <w:kern w:val="0"/>
              </w:rPr>
              <w:t>商户调用这个接口发起退款</w:t>
            </w:r>
          </w:p>
        </w:tc>
      </w:tr>
    </w:tbl>
    <w:p w:rsidR="008500D1" w:rsidRPr="00640464" w:rsidRDefault="008500D1" w:rsidP="008500D1"/>
    <w:p w:rsidR="008500D1" w:rsidRDefault="008500D1" w:rsidP="00F20B47">
      <w:pPr>
        <w:pStyle w:val="3"/>
      </w:pPr>
      <w:bookmarkStart w:id="72" w:name="_Toc330825416"/>
      <w:r>
        <w:rPr>
          <w:rFonts w:hint="eastAsia"/>
        </w:rPr>
        <w:t>对外提供的接口</w:t>
      </w:r>
      <w:bookmarkEnd w:id="55"/>
      <w:bookmarkEnd w:id="56"/>
      <w:bookmarkEnd w:id="72"/>
    </w:p>
    <w:p w:rsidR="008500D1" w:rsidRPr="001247C6" w:rsidRDefault="008500D1" w:rsidP="008500D1">
      <w:r>
        <w:rPr>
          <w:rFonts w:hint="eastAsia"/>
        </w:rPr>
        <w:t>无</w:t>
      </w:r>
    </w:p>
    <w:p w:rsidR="008500D1" w:rsidRDefault="008500D1" w:rsidP="004665D7">
      <w:pPr>
        <w:pStyle w:val="2"/>
      </w:pPr>
      <w:bookmarkStart w:id="73" w:name="_Toc87169682"/>
      <w:bookmarkStart w:id="74" w:name="_Toc314239485"/>
      <w:bookmarkStart w:id="75" w:name="_Toc330825417"/>
      <w:r>
        <w:rPr>
          <w:rFonts w:hint="eastAsia"/>
        </w:rPr>
        <w:t>模块程序构件结构图</w:t>
      </w:r>
      <w:bookmarkEnd w:id="73"/>
      <w:bookmarkEnd w:id="74"/>
      <w:bookmarkEnd w:id="75"/>
    </w:p>
    <w:p w:rsidR="008500D1" w:rsidRDefault="002D1F13" w:rsidP="008500D1">
      <w:pPr>
        <w:jc w:val="center"/>
      </w:pPr>
      <w:r>
        <w:rPr>
          <w:noProof/>
        </w:rPr>
        <mc:AlternateContent>
          <mc:Choice Requires="wpc">
            <w:drawing>
              <wp:inline distT="0" distB="0" distL="0" distR="0" wp14:anchorId="6EC88AD7" wp14:editId="1E835344">
                <wp:extent cx="5034915" cy="3778885"/>
                <wp:effectExtent l="13335" t="11430" r="0" b="635"/>
                <wp:docPr id="184" name="画布 4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Freeform 431"/>
                        <wps:cNvSpPr>
                          <a:spLocks/>
                        </wps:cNvSpPr>
                        <wps:spPr bwMode="auto">
                          <a:xfrm>
                            <a:off x="514302" y="1951944"/>
                            <a:ext cx="1456704" cy="1637137"/>
                          </a:xfrm>
                          <a:custGeom>
                            <a:avLst/>
                            <a:gdLst>
                              <a:gd name="T0" fmla="*/ 1456690 w 2294"/>
                              <a:gd name="T1" fmla="*/ 1637030 h 2578"/>
                              <a:gd name="T2" fmla="*/ 1456690 w 2294"/>
                              <a:gd name="T3" fmla="*/ 0 h 2578"/>
                              <a:gd name="T4" fmla="*/ 0 w 2294"/>
                              <a:gd name="T5" fmla="*/ 0 h 2578"/>
                              <a:gd name="T6" fmla="*/ 0 60000 65536"/>
                              <a:gd name="T7" fmla="*/ 0 60000 65536"/>
                              <a:gd name="T8" fmla="*/ 0 60000 65536"/>
                            </a:gdLst>
                            <a:ahLst/>
                            <a:cxnLst>
                              <a:cxn ang="T6">
                                <a:pos x="T0" y="T1"/>
                              </a:cxn>
                              <a:cxn ang="T7">
                                <a:pos x="T2" y="T3"/>
                              </a:cxn>
                              <a:cxn ang="T8">
                                <a:pos x="T4" y="T5"/>
                              </a:cxn>
                            </a:cxnLst>
                            <a:rect l="0" t="0" r="r" b="b"/>
                            <a:pathLst>
                              <a:path w="2294" h="2578">
                                <a:moveTo>
                                  <a:pt x="2294" y="2578"/>
                                </a:moveTo>
                                <a:lnTo>
                                  <a:pt x="2294" y="0"/>
                                </a:lnTo>
                                <a:lnTo>
                                  <a:pt x="0" y="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432"/>
                        <wps:cNvSpPr>
                          <a:spLocks/>
                        </wps:cNvSpPr>
                        <wps:spPr bwMode="auto">
                          <a:xfrm>
                            <a:off x="1247104" y="1913843"/>
                            <a:ext cx="123800" cy="76202"/>
                          </a:xfrm>
                          <a:custGeom>
                            <a:avLst/>
                            <a:gdLst>
                              <a:gd name="T0" fmla="*/ 123825 w 195"/>
                              <a:gd name="T1" fmla="*/ 0 h 120"/>
                              <a:gd name="T2" fmla="*/ 0 w 195"/>
                              <a:gd name="T3" fmla="*/ 38100 h 120"/>
                              <a:gd name="T4" fmla="*/ 123825 w 195"/>
                              <a:gd name="T5" fmla="*/ 76200 h 120"/>
                              <a:gd name="T6" fmla="*/ 0 60000 65536"/>
                              <a:gd name="T7" fmla="*/ 0 60000 65536"/>
                              <a:gd name="T8" fmla="*/ 0 60000 65536"/>
                            </a:gdLst>
                            <a:ahLst/>
                            <a:cxnLst>
                              <a:cxn ang="T6">
                                <a:pos x="T0" y="T1"/>
                              </a:cxn>
                              <a:cxn ang="T7">
                                <a:pos x="T2" y="T3"/>
                              </a:cxn>
                              <a:cxn ang="T8">
                                <a:pos x="T4" y="T5"/>
                              </a:cxn>
                            </a:cxnLst>
                            <a:rect l="0" t="0" r="r" b="b"/>
                            <a:pathLst>
                              <a:path w="195" h="120">
                                <a:moveTo>
                                  <a:pt x="195" y="0"/>
                                </a:moveTo>
                                <a:lnTo>
                                  <a:pt x="0" y="60"/>
                                </a:lnTo>
                                <a:lnTo>
                                  <a:pt x="195" y="12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433"/>
                        <wps:cNvSpPr>
                          <a:spLocks/>
                        </wps:cNvSpPr>
                        <wps:spPr bwMode="auto">
                          <a:xfrm>
                            <a:off x="2294807" y="2065646"/>
                            <a:ext cx="590602" cy="1257328"/>
                          </a:xfrm>
                          <a:custGeom>
                            <a:avLst/>
                            <a:gdLst>
                              <a:gd name="T0" fmla="*/ 0 w 930"/>
                              <a:gd name="T1" fmla="*/ 1257300 h 1980"/>
                              <a:gd name="T2" fmla="*/ 0 w 930"/>
                              <a:gd name="T3" fmla="*/ 895350 h 1980"/>
                              <a:gd name="T4" fmla="*/ 590550 w 930"/>
                              <a:gd name="T5" fmla="*/ 895350 h 1980"/>
                              <a:gd name="T6" fmla="*/ 590550 w 930"/>
                              <a:gd name="T7" fmla="*/ 0 h 19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30" h="1980">
                                <a:moveTo>
                                  <a:pt x="0" y="1980"/>
                                </a:moveTo>
                                <a:lnTo>
                                  <a:pt x="0" y="1410"/>
                                </a:lnTo>
                                <a:lnTo>
                                  <a:pt x="930" y="1410"/>
                                </a:lnTo>
                                <a:lnTo>
                                  <a:pt x="930" y="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434"/>
                        <wps:cNvSpPr>
                          <a:spLocks/>
                        </wps:cNvSpPr>
                        <wps:spPr bwMode="auto">
                          <a:xfrm>
                            <a:off x="2847308" y="2303752"/>
                            <a:ext cx="76200" cy="123903"/>
                          </a:xfrm>
                          <a:custGeom>
                            <a:avLst/>
                            <a:gdLst>
                              <a:gd name="T0" fmla="*/ 76200 w 120"/>
                              <a:gd name="T1" fmla="*/ 123825 h 195"/>
                              <a:gd name="T2" fmla="*/ 38100 w 120"/>
                              <a:gd name="T3" fmla="*/ 0 h 195"/>
                              <a:gd name="T4" fmla="*/ 0 w 120"/>
                              <a:gd name="T5" fmla="*/ 123825 h 195"/>
                              <a:gd name="T6" fmla="*/ 0 60000 65536"/>
                              <a:gd name="T7" fmla="*/ 0 60000 65536"/>
                              <a:gd name="T8" fmla="*/ 0 60000 65536"/>
                            </a:gdLst>
                            <a:ahLst/>
                            <a:cxnLst>
                              <a:cxn ang="T6">
                                <a:pos x="T0" y="T1"/>
                              </a:cxn>
                              <a:cxn ang="T7">
                                <a:pos x="T2" y="T3"/>
                              </a:cxn>
                              <a:cxn ang="T8">
                                <a:pos x="T4" y="T5"/>
                              </a:cxn>
                            </a:cxnLst>
                            <a:rect l="0" t="0" r="r" b="b"/>
                            <a:pathLst>
                              <a:path w="120" h="195">
                                <a:moveTo>
                                  <a:pt x="120" y="195"/>
                                </a:moveTo>
                                <a:lnTo>
                                  <a:pt x="60" y="0"/>
                                </a:lnTo>
                                <a:lnTo>
                                  <a:pt x="0" y="195"/>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435"/>
                        <wps:cNvSpPr>
                          <a:spLocks/>
                        </wps:cNvSpPr>
                        <wps:spPr bwMode="auto">
                          <a:xfrm>
                            <a:off x="2504407" y="2160949"/>
                            <a:ext cx="2066306" cy="1380431"/>
                          </a:xfrm>
                          <a:custGeom>
                            <a:avLst/>
                            <a:gdLst>
                              <a:gd name="T0" fmla="*/ 2066290 w 3254"/>
                              <a:gd name="T1" fmla="*/ 0 h 2174"/>
                              <a:gd name="T2" fmla="*/ 2066290 w 3254"/>
                              <a:gd name="T3" fmla="*/ 1380490 h 2174"/>
                              <a:gd name="T4" fmla="*/ 0 w 3254"/>
                              <a:gd name="T5" fmla="*/ 1380490 h 2174"/>
                              <a:gd name="T6" fmla="*/ 0 60000 65536"/>
                              <a:gd name="T7" fmla="*/ 0 60000 65536"/>
                              <a:gd name="T8" fmla="*/ 0 60000 65536"/>
                            </a:gdLst>
                            <a:ahLst/>
                            <a:cxnLst>
                              <a:cxn ang="T6">
                                <a:pos x="T0" y="T1"/>
                              </a:cxn>
                              <a:cxn ang="T7">
                                <a:pos x="T2" y="T3"/>
                              </a:cxn>
                              <a:cxn ang="T8">
                                <a:pos x="T4" y="T5"/>
                              </a:cxn>
                            </a:cxnLst>
                            <a:rect l="0" t="0" r="r" b="b"/>
                            <a:pathLst>
                              <a:path w="3254" h="2174">
                                <a:moveTo>
                                  <a:pt x="3254" y="0"/>
                                </a:moveTo>
                                <a:lnTo>
                                  <a:pt x="3254" y="2174"/>
                                </a:lnTo>
                                <a:lnTo>
                                  <a:pt x="0" y="2174"/>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436"/>
                        <wps:cNvSpPr>
                          <a:spLocks/>
                        </wps:cNvSpPr>
                        <wps:spPr bwMode="auto">
                          <a:xfrm>
                            <a:off x="2961609" y="3503279"/>
                            <a:ext cx="123800" cy="76202"/>
                          </a:xfrm>
                          <a:custGeom>
                            <a:avLst/>
                            <a:gdLst>
                              <a:gd name="T0" fmla="*/ 123825 w 195"/>
                              <a:gd name="T1" fmla="*/ 0 h 120"/>
                              <a:gd name="T2" fmla="*/ 0 w 195"/>
                              <a:gd name="T3" fmla="*/ 38100 h 120"/>
                              <a:gd name="T4" fmla="*/ 123825 w 195"/>
                              <a:gd name="T5" fmla="*/ 76200 h 120"/>
                              <a:gd name="T6" fmla="*/ 0 60000 65536"/>
                              <a:gd name="T7" fmla="*/ 0 60000 65536"/>
                              <a:gd name="T8" fmla="*/ 0 60000 65536"/>
                            </a:gdLst>
                            <a:ahLst/>
                            <a:cxnLst>
                              <a:cxn ang="T6">
                                <a:pos x="T0" y="T1"/>
                              </a:cxn>
                              <a:cxn ang="T7">
                                <a:pos x="T2" y="T3"/>
                              </a:cxn>
                              <a:cxn ang="T8">
                                <a:pos x="T4" y="T5"/>
                              </a:cxn>
                            </a:cxnLst>
                            <a:rect l="0" t="0" r="r" b="b"/>
                            <a:pathLst>
                              <a:path w="195" h="120">
                                <a:moveTo>
                                  <a:pt x="195" y="0"/>
                                </a:moveTo>
                                <a:lnTo>
                                  <a:pt x="0" y="60"/>
                                </a:lnTo>
                                <a:lnTo>
                                  <a:pt x="195" y="12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437"/>
                        <wps:cNvSpPr>
                          <a:spLocks/>
                        </wps:cNvSpPr>
                        <wps:spPr bwMode="auto">
                          <a:xfrm>
                            <a:off x="733402" y="999422"/>
                            <a:ext cx="1704305" cy="895420"/>
                          </a:xfrm>
                          <a:custGeom>
                            <a:avLst/>
                            <a:gdLst>
                              <a:gd name="T0" fmla="*/ 1704340 w 2684"/>
                              <a:gd name="T1" fmla="*/ 895350 h 1410"/>
                              <a:gd name="T2" fmla="*/ 1704340 w 2684"/>
                              <a:gd name="T3" fmla="*/ 0 h 1410"/>
                              <a:gd name="T4" fmla="*/ 0 w 2684"/>
                              <a:gd name="T5" fmla="*/ 0 h 1410"/>
                              <a:gd name="T6" fmla="*/ 0 60000 65536"/>
                              <a:gd name="T7" fmla="*/ 0 60000 65536"/>
                              <a:gd name="T8" fmla="*/ 0 60000 65536"/>
                            </a:gdLst>
                            <a:ahLst/>
                            <a:cxnLst>
                              <a:cxn ang="T6">
                                <a:pos x="T0" y="T1"/>
                              </a:cxn>
                              <a:cxn ang="T7">
                                <a:pos x="T2" y="T3"/>
                              </a:cxn>
                              <a:cxn ang="T8">
                                <a:pos x="T4" y="T5"/>
                              </a:cxn>
                            </a:cxnLst>
                            <a:rect l="0" t="0" r="r" b="b"/>
                            <a:pathLst>
                              <a:path w="2684" h="1410">
                                <a:moveTo>
                                  <a:pt x="2684" y="1410"/>
                                </a:moveTo>
                                <a:lnTo>
                                  <a:pt x="2684" y="0"/>
                                </a:lnTo>
                                <a:lnTo>
                                  <a:pt x="0" y="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438"/>
                        <wps:cNvSpPr>
                          <a:spLocks/>
                        </wps:cNvSpPr>
                        <wps:spPr bwMode="auto">
                          <a:xfrm>
                            <a:off x="1247104" y="961322"/>
                            <a:ext cx="123800" cy="76202"/>
                          </a:xfrm>
                          <a:custGeom>
                            <a:avLst/>
                            <a:gdLst>
                              <a:gd name="T0" fmla="*/ 123825 w 195"/>
                              <a:gd name="T1" fmla="*/ 0 h 120"/>
                              <a:gd name="T2" fmla="*/ 0 w 195"/>
                              <a:gd name="T3" fmla="*/ 38100 h 120"/>
                              <a:gd name="T4" fmla="*/ 123825 w 195"/>
                              <a:gd name="T5" fmla="*/ 76200 h 120"/>
                              <a:gd name="T6" fmla="*/ 0 60000 65536"/>
                              <a:gd name="T7" fmla="*/ 0 60000 65536"/>
                              <a:gd name="T8" fmla="*/ 0 60000 65536"/>
                            </a:gdLst>
                            <a:ahLst/>
                            <a:cxnLst>
                              <a:cxn ang="T6">
                                <a:pos x="T0" y="T1"/>
                              </a:cxn>
                              <a:cxn ang="T7">
                                <a:pos x="T2" y="T3"/>
                              </a:cxn>
                              <a:cxn ang="T8">
                                <a:pos x="T4" y="T5"/>
                              </a:cxn>
                            </a:cxnLst>
                            <a:rect l="0" t="0" r="r" b="b"/>
                            <a:pathLst>
                              <a:path w="195" h="120">
                                <a:moveTo>
                                  <a:pt x="195" y="0"/>
                                </a:moveTo>
                                <a:lnTo>
                                  <a:pt x="0" y="60"/>
                                </a:lnTo>
                                <a:lnTo>
                                  <a:pt x="195" y="12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439"/>
                        <wps:cNvSpPr>
                          <a:spLocks/>
                        </wps:cNvSpPr>
                        <wps:spPr bwMode="auto">
                          <a:xfrm>
                            <a:off x="466701" y="799418"/>
                            <a:ext cx="76200" cy="1237628"/>
                          </a:xfrm>
                          <a:custGeom>
                            <a:avLst/>
                            <a:gdLst>
                              <a:gd name="T0" fmla="*/ 76200 w 120"/>
                              <a:gd name="T1" fmla="*/ 1237615 h 1949"/>
                              <a:gd name="T2" fmla="*/ 76200 w 120"/>
                              <a:gd name="T3" fmla="*/ 819150 h 1949"/>
                              <a:gd name="T4" fmla="*/ 0 w 120"/>
                              <a:gd name="T5" fmla="*/ 819150 h 1949"/>
                              <a:gd name="T6" fmla="*/ 0 w 120"/>
                              <a:gd name="T7" fmla="*/ 0 h 194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0" h="1949">
                                <a:moveTo>
                                  <a:pt x="120" y="1949"/>
                                </a:moveTo>
                                <a:lnTo>
                                  <a:pt x="120" y="1290"/>
                                </a:lnTo>
                                <a:lnTo>
                                  <a:pt x="0" y="1290"/>
                                </a:lnTo>
                                <a:lnTo>
                                  <a:pt x="0" y="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440"/>
                        <wps:cNvSpPr>
                          <a:spLocks/>
                        </wps:cNvSpPr>
                        <wps:spPr bwMode="auto">
                          <a:xfrm>
                            <a:off x="428601" y="1056624"/>
                            <a:ext cx="76200" cy="133303"/>
                          </a:xfrm>
                          <a:custGeom>
                            <a:avLst/>
                            <a:gdLst>
                              <a:gd name="T0" fmla="*/ 76200 w 120"/>
                              <a:gd name="T1" fmla="*/ 133350 h 210"/>
                              <a:gd name="T2" fmla="*/ 38100 w 120"/>
                              <a:gd name="T3" fmla="*/ 0 h 210"/>
                              <a:gd name="T4" fmla="*/ 0 w 120"/>
                              <a:gd name="T5" fmla="*/ 133350 h 210"/>
                              <a:gd name="T6" fmla="*/ 0 60000 65536"/>
                              <a:gd name="T7" fmla="*/ 0 60000 65536"/>
                              <a:gd name="T8" fmla="*/ 0 60000 65536"/>
                            </a:gdLst>
                            <a:ahLst/>
                            <a:cxnLst>
                              <a:cxn ang="T6">
                                <a:pos x="T0" y="T1"/>
                              </a:cxn>
                              <a:cxn ang="T7">
                                <a:pos x="T2" y="T3"/>
                              </a:cxn>
                              <a:cxn ang="T8">
                                <a:pos x="T4" y="T5"/>
                              </a:cxn>
                            </a:cxnLst>
                            <a:rect l="0" t="0" r="r" b="b"/>
                            <a:pathLst>
                              <a:path w="120" h="210">
                                <a:moveTo>
                                  <a:pt x="120" y="210"/>
                                </a:moveTo>
                                <a:lnTo>
                                  <a:pt x="60" y="0"/>
                                </a:lnTo>
                                <a:lnTo>
                                  <a:pt x="0" y="21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441"/>
                        <wps:cNvSpPr>
                          <a:spLocks/>
                        </wps:cNvSpPr>
                        <wps:spPr bwMode="auto">
                          <a:xfrm>
                            <a:off x="1142303" y="152403"/>
                            <a:ext cx="2933109" cy="551812"/>
                          </a:xfrm>
                          <a:custGeom>
                            <a:avLst/>
                            <a:gdLst>
                              <a:gd name="T0" fmla="*/ 0 w 4619"/>
                              <a:gd name="T1" fmla="*/ 551815 h 869"/>
                              <a:gd name="T2" fmla="*/ 0 w 4619"/>
                              <a:gd name="T3" fmla="*/ 0 h 869"/>
                              <a:gd name="T4" fmla="*/ 2933065 w 4619"/>
                              <a:gd name="T5" fmla="*/ 0 h 869"/>
                              <a:gd name="T6" fmla="*/ 0 60000 65536"/>
                              <a:gd name="T7" fmla="*/ 0 60000 65536"/>
                              <a:gd name="T8" fmla="*/ 0 60000 65536"/>
                            </a:gdLst>
                            <a:ahLst/>
                            <a:cxnLst>
                              <a:cxn ang="T6">
                                <a:pos x="T0" y="T1"/>
                              </a:cxn>
                              <a:cxn ang="T7">
                                <a:pos x="T2" y="T3"/>
                              </a:cxn>
                              <a:cxn ang="T8">
                                <a:pos x="T4" y="T5"/>
                              </a:cxn>
                            </a:cxnLst>
                            <a:rect l="0" t="0" r="r" b="b"/>
                            <a:pathLst>
                              <a:path w="4619" h="869">
                                <a:moveTo>
                                  <a:pt x="0" y="869"/>
                                </a:moveTo>
                                <a:lnTo>
                                  <a:pt x="0" y="0"/>
                                </a:lnTo>
                                <a:lnTo>
                                  <a:pt x="4619" y="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442"/>
                        <wps:cNvSpPr>
                          <a:spLocks/>
                        </wps:cNvSpPr>
                        <wps:spPr bwMode="auto">
                          <a:xfrm>
                            <a:off x="3389610" y="114303"/>
                            <a:ext cx="123800" cy="76202"/>
                          </a:xfrm>
                          <a:custGeom>
                            <a:avLst/>
                            <a:gdLst>
                              <a:gd name="T0" fmla="*/ 0 w 195"/>
                              <a:gd name="T1" fmla="*/ 76200 h 120"/>
                              <a:gd name="T2" fmla="*/ 123825 w 195"/>
                              <a:gd name="T3" fmla="*/ 38100 h 120"/>
                              <a:gd name="T4" fmla="*/ 0 w 195"/>
                              <a:gd name="T5" fmla="*/ 0 h 120"/>
                              <a:gd name="T6" fmla="*/ 0 60000 65536"/>
                              <a:gd name="T7" fmla="*/ 0 60000 65536"/>
                              <a:gd name="T8" fmla="*/ 0 60000 65536"/>
                            </a:gdLst>
                            <a:ahLst/>
                            <a:cxnLst>
                              <a:cxn ang="T6">
                                <a:pos x="T0" y="T1"/>
                              </a:cxn>
                              <a:cxn ang="T7">
                                <a:pos x="T2" y="T3"/>
                              </a:cxn>
                              <a:cxn ang="T8">
                                <a:pos x="T4" y="T5"/>
                              </a:cxn>
                            </a:cxnLst>
                            <a:rect l="0" t="0" r="r" b="b"/>
                            <a:pathLst>
                              <a:path w="195" h="120">
                                <a:moveTo>
                                  <a:pt x="0" y="120"/>
                                </a:moveTo>
                                <a:lnTo>
                                  <a:pt x="195" y="60"/>
                                </a:lnTo>
                                <a:lnTo>
                                  <a:pt x="0" y="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443"/>
                        <wps:cNvSpPr>
                          <a:spLocks/>
                        </wps:cNvSpPr>
                        <wps:spPr bwMode="auto">
                          <a:xfrm>
                            <a:off x="4265913" y="371408"/>
                            <a:ext cx="209501" cy="1818041"/>
                          </a:xfrm>
                          <a:custGeom>
                            <a:avLst/>
                            <a:gdLst>
                              <a:gd name="T0" fmla="*/ 209550 w 330"/>
                              <a:gd name="T1" fmla="*/ 0 h 2863"/>
                              <a:gd name="T2" fmla="*/ 209550 w 330"/>
                              <a:gd name="T3" fmla="*/ 942340 h 2863"/>
                              <a:gd name="T4" fmla="*/ 0 w 330"/>
                              <a:gd name="T5" fmla="*/ 942340 h 2863"/>
                              <a:gd name="T6" fmla="*/ 0 w 330"/>
                              <a:gd name="T7" fmla="*/ 1818005 h 286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30" h="2863">
                                <a:moveTo>
                                  <a:pt x="330" y="0"/>
                                </a:moveTo>
                                <a:lnTo>
                                  <a:pt x="330" y="1484"/>
                                </a:lnTo>
                                <a:lnTo>
                                  <a:pt x="0" y="1484"/>
                                </a:lnTo>
                                <a:lnTo>
                                  <a:pt x="0" y="2863"/>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444"/>
                        <wps:cNvSpPr>
                          <a:spLocks/>
                        </wps:cNvSpPr>
                        <wps:spPr bwMode="auto">
                          <a:xfrm>
                            <a:off x="4227813" y="1647137"/>
                            <a:ext cx="76200" cy="123903"/>
                          </a:xfrm>
                          <a:custGeom>
                            <a:avLst/>
                            <a:gdLst>
                              <a:gd name="T0" fmla="*/ 0 w 120"/>
                              <a:gd name="T1" fmla="*/ 0 h 195"/>
                              <a:gd name="T2" fmla="*/ 38100 w 120"/>
                              <a:gd name="T3" fmla="*/ 123825 h 195"/>
                              <a:gd name="T4" fmla="*/ 76200 w 120"/>
                              <a:gd name="T5" fmla="*/ 0 h 195"/>
                              <a:gd name="T6" fmla="*/ 0 60000 65536"/>
                              <a:gd name="T7" fmla="*/ 0 60000 65536"/>
                              <a:gd name="T8" fmla="*/ 0 60000 65536"/>
                            </a:gdLst>
                            <a:ahLst/>
                            <a:cxnLst>
                              <a:cxn ang="T6">
                                <a:pos x="T0" y="T1"/>
                              </a:cxn>
                              <a:cxn ang="T7">
                                <a:pos x="T2" y="T3"/>
                              </a:cxn>
                              <a:cxn ang="T8">
                                <a:pos x="T4" y="T5"/>
                              </a:cxn>
                            </a:cxnLst>
                            <a:rect l="0" t="0" r="r" b="b"/>
                            <a:pathLst>
                              <a:path w="120" h="195">
                                <a:moveTo>
                                  <a:pt x="0" y="0"/>
                                </a:moveTo>
                                <a:lnTo>
                                  <a:pt x="60" y="195"/>
                                </a:lnTo>
                                <a:lnTo>
                                  <a:pt x="120" y="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445"/>
                        <wps:cNvSpPr>
                          <a:spLocks/>
                        </wps:cNvSpPr>
                        <wps:spPr bwMode="auto">
                          <a:xfrm>
                            <a:off x="1113703" y="761317"/>
                            <a:ext cx="2228307" cy="142903"/>
                          </a:xfrm>
                          <a:custGeom>
                            <a:avLst/>
                            <a:gdLst>
                              <a:gd name="T0" fmla="*/ 0 w 3509"/>
                              <a:gd name="T1" fmla="*/ 0 h 225"/>
                              <a:gd name="T2" fmla="*/ 866775 w 3509"/>
                              <a:gd name="T3" fmla="*/ 0 h 225"/>
                              <a:gd name="T4" fmla="*/ 866775 w 3509"/>
                              <a:gd name="T5" fmla="*/ 142875 h 225"/>
                              <a:gd name="T6" fmla="*/ 2228215 w 3509"/>
                              <a:gd name="T7" fmla="*/ 142875 h 22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509" h="225">
                                <a:moveTo>
                                  <a:pt x="0" y="0"/>
                                </a:moveTo>
                                <a:lnTo>
                                  <a:pt x="1365" y="0"/>
                                </a:lnTo>
                                <a:lnTo>
                                  <a:pt x="1365" y="225"/>
                                </a:lnTo>
                                <a:lnTo>
                                  <a:pt x="3509" y="225"/>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446"/>
                        <wps:cNvSpPr>
                          <a:spLocks/>
                        </wps:cNvSpPr>
                        <wps:spPr bwMode="auto">
                          <a:xfrm>
                            <a:off x="2599608" y="866119"/>
                            <a:ext cx="123900" cy="76202"/>
                          </a:xfrm>
                          <a:custGeom>
                            <a:avLst/>
                            <a:gdLst>
                              <a:gd name="T0" fmla="*/ 0 w 195"/>
                              <a:gd name="T1" fmla="*/ 76200 h 120"/>
                              <a:gd name="T2" fmla="*/ 123825 w 195"/>
                              <a:gd name="T3" fmla="*/ 38100 h 120"/>
                              <a:gd name="T4" fmla="*/ 0 w 195"/>
                              <a:gd name="T5" fmla="*/ 0 h 120"/>
                              <a:gd name="T6" fmla="*/ 0 60000 65536"/>
                              <a:gd name="T7" fmla="*/ 0 60000 65536"/>
                              <a:gd name="T8" fmla="*/ 0 60000 65536"/>
                            </a:gdLst>
                            <a:ahLst/>
                            <a:cxnLst>
                              <a:cxn ang="T6">
                                <a:pos x="T0" y="T1"/>
                              </a:cxn>
                              <a:cxn ang="T7">
                                <a:pos x="T2" y="T3"/>
                              </a:cxn>
                              <a:cxn ang="T8">
                                <a:pos x="T4" y="T5"/>
                              </a:cxn>
                            </a:cxnLst>
                            <a:rect l="0" t="0" r="r" b="b"/>
                            <a:pathLst>
                              <a:path w="195" h="120">
                                <a:moveTo>
                                  <a:pt x="0" y="120"/>
                                </a:moveTo>
                                <a:lnTo>
                                  <a:pt x="195" y="60"/>
                                </a:lnTo>
                                <a:lnTo>
                                  <a:pt x="0" y="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447"/>
                        <wps:cNvSpPr>
                          <a:spLocks/>
                        </wps:cNvSpPr>
                        <wps:spPr bwMode="auto">
                          <a:xfrm>
                            <a:off x="3684911" y="1151826"/>
                            <a:ext cx="428601" cy="666815"/>
                          </a:xfrm>
                          <a:custGeom>
                            <a:avLst/>
                            <a:gdLst>
                              <a:gd name="T0" fmla="*/ 0 w 675"/>
                              <a:gd name="T1" fmla="*/ 0 h 1050"/>
                              <a:gd name="T2" fmla="*/ 428625 w 675"/>
                              <a:gd name="T3" fmla="*/ 0 h 1050"/>
                              <a:gd name="T4" fmla="*/ 428625 w 675"/>
                              <a:gd name="T5" fmla="*/ 666750 h 1050"/>
                              <a:gd name="T6" fmla="*/ 0 60000 65536"/>
                              <a:gd name="T7" fmla="*/ 0 60000 65536"/>
                              <a:gd name="T8" fmla="*/ 0 60000 65536"/>
                            </a:gdLst>
                            <a:ahLst/>
                            <a:cxnLst>
                              <a:cxn ang="T6">
                                <a:pos x="T0" y="T1"/>
                              </a:cxn>
                              <a:cxn ang="T7">
                                <a:pos x="T2" y="T3"/>
                              </a:cxn>
                              <a:cxn ang="T8">
                                <a:pos x="T4" y="T5"/>
                              </a:cxn>
                            </a:cxnLst>
                            <a:rect l="0" t="0" r="r" b="b"/>
                            <a:pathLst>
                              <a:path w="675" h="1050">
                                <a:moveTo>
                                  <a:pt x="0" y="0"/>
                                </a:moveTo>
                                <a:lnTo>
                                  <a:pt x="675" y="0"/>
                                </a:lnTo>
                                <a:lnTo>
                                  <a:pt x="675" y="1050"/>
                                </a:lnTo>
                              </a:path>
                            </a:pathLst>
                          </a:custGeom>
                          <a:noFill/>
                          <a:ln w="0">
                            <a:solidFill>
                              <a:srgbClr val="8080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448"/>
                        <wps:cNvSpPr>
                          <a:spLocks/>
                        </wps:cNvSpPr>
                        <wps:spPr bwMode="auto">
                          <a:xfrm>
                            <a:off x="4075412" y="1647137"/>
                            <a:ext cx="76200" cy="123903"/>
                          </a:xfrm>
                          <a:custGeom>
                            <a:avLst/>
                            <a:gdLst>
                              <a:gd name="T0" fmla="*/ 0 w 120"/>
                              <a:gd name="T1" fmla="*/ 0 h 195"/>
                              <a:gd name="T2" fmla="*/ 38100 w 120"/>
                              <a:gd name="T3" fmla="*/ 123825 h 195"/>
                              <a:gd name="T4" fmla="*/ 76200 w 120"/>
                              <a:gd name="T5" fmla="*/ 0 h 195"/>
                              <a:gd name="T6" fmla="*/ 0 60000 65536"/>
                              <a:gd name="T7" fmla="*/ 0 60000 65536"/>
                              <a:gd name="T8" fmla="*/ 0 60000 65536"/>
                            </a:gdLst>
                            <a:ahLst/>
                            <a:cxnLst>
                              <a:cxn ang="T6">
                                <a:pos x="T0" y="T1"/>
                              </a:cxn>
                              <a:cxn ang="T7">
                                <a:pos x="T2" y="T3"/>
                              </a:cxn>
                              <a:cxn ang="T8">
                                <a:pos x="T4" y="T5"/>
                              </a:cxn>
                            </a:cxnLst>
                            <a:rect l="0" t="0" r="r" b="b"/>
                            <a:pathLst>
                              <a:path w="120" h="195">
                                <a:moveTo>
                                  <a:pt x="0" y="0"/>
                                </a:moveTo>
                                <a:lnTo>
                                  <a:pt x="60" y="195"/>
                                </a:lnTo>
                                <a:lnTo>
                                  <a:pt x="120" y="0"/>
                                </a:lnTo>
                              </a:path>
                            </a:pathLst>
                          </a:custGeom>
                          <a:noFill/>
                          <a:ln w="0">
                            <a:solidFill>
                              <a:srgbClr val="808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Rectangle 449"/>
                        <wps:cNvSpPr>
                          <a:spLocks noChangeArrowheads="1"/>
                        </wps:cNvSpPr>
                        <wps:spPr bwMode="auto">
                          <a:xfrm>
                            <a:off x="9500" y="1799540"/>
                            <a:ext cx="1228104" cy="4947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 name="Picture 4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790040"/>
                            <a:ext cx="1247104" cy="513712"/>
                          </a:xfrm>
                          <a:prstGeom prst="rect">
                            <a:avLst/>
                          </a:prstGeom>
                          <a:noFill/>
                          <a:extLst>
                            <a:ext uri="{909E8E84-426E-40DD-AFC4-6F175D3DCCD1}">
                              <a14:hiddenFill xmlns:a14="http://schemas.microsoft.com/office/drawing/2010/main">
                                <a:solidFill>
                                  <a:srgbClr val="FFFFFF"/>
                                </a:solidFill>
                              </a14:hiddenFill>
                            </a:ext>
                          </a:extLst>
                        </pic:spPr>
                      </pic:pic>
                      <wps:wsp>
                        <wps:cNvPr id="92" name="Rectangle 451"/>
                        <wps:cNvSpPr>
                          <a:spLocks noChangeArrowheads="1"/>
                        </wps:cNvSpPr>
                        <wps:spPr bwMode="auto">
                          <a:xfrm>
                            <a:off x="0" y="1790040"/>
                            <a:ext cx="1247104" cy="513712"/>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452"/>
                        <wps:cNvSpPr>
                          <a:spLocks/>
                        </wps:cNvSpPr>
                        <wps:spPr bwMode="auto">
                          <a:xfrm>
                            <a:off x="1075603" y="1828141"/>
                            <a:ext cx="133400" cy="133403"/>
                          </a:xfrm>
                          <a:custGeom>
                            <a:avLst/>
                            <a:gdLst>
                              <a:gd name="T0" fmla="*/ 0 w 210"/>
                              <a:gd name="T1" fmla="*/ 28575 h 210"/>
                              <a:gd name="T2" fmla="*/ 0 w 210"/>
                              <a:gd name="T3" fmla="*/ 0 h 210"/>
                              <a:gd name="T4" fmla="*/ 133350 w 210"/>
                              <a:gd name="T5" fmla="*/ 0 h 210"/>
                              <a:gd name="T6" fmla="*/ 133350 w 210"/>
                              <a:gd name="T7" fmla="*/ 133350 h 210"/>
                              <a:gd name="T8" fmla="*/ 0 w 210"/>
                              <a:gd name="T9" fmla="*/ 133350 h 210"/>
                              <a:gd name="T10" fmla="*/ 0 w 210"/>
                              <a:gd name="T11" fmla="*/ 104775 h 21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210">
                                <a:moveTo>
                                  <a:pt x="0" y="45"/>
                                </a:moveTo>
                                <a:lnTo>
                                  <a:pt x="0" y="0"/>
                                </a:lnTo>
                                <a:lnTo>
                                  <a:pt x="210" y="0"/>
                                </a:lnTo>
                                <a:lnTo>
                                  <a:pt x="210" y="210"/>
                                </a:lnTo>
                                <a:lnTo>
                                  <a:pt x="0" y="210"/>
                                </a:lnTo>
                                <a:lnTo>
                                  <a:pt x="0" y="165"/>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453"/>
                        <wps:cNvSpPr>
                          <a:spLocks noChangeArrowheads="1"/>
                        </wps:cNvSpPr>
                        <wps:spPr bwMode="auto">
                          <a:xfrm>
                            <a:off x="1038203" y="1856742"/>
                            <a:ext cx="660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98" name="Line 454"/>
                        <wps:cNvCnPr>
                          <a:cxnSpLocks noChangeShapeType="1"/>
                        </wps:cNvCnPr>
                        <wps:spPr bwMode="auto">
                          <a:xfrm>
                            <a:off x="1075603" y="1885342"/>
                            <a:ext cx="700" cy="19000"/>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99" name="Rectangle 455"/>
                        <wps:cNvSpPr>
                          <a:spLocks noChangeArrowheads="1"/>
                        </wps:cNvSpPr>
                        <wps:spPr bwMode="auto">
                          <a:xfrm>
                            <a:off x="1038203" y="1904343"/>
                            <a:ext cx="660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00" name="Rectangle 456"/>
                        <wps:cNvSpPr>
                          <a:spLocks noChangeArrowheads="1"/>
                        </wps:cNvSpPr>
                        <wps:spPr bwMode="auto">
                          <a:xfrm>
                            <a:off x="352401" y="1999645"/>
                            <a:ext cx="407001"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商品管理</w:t>
                              </w:r>
                            </w:p>
                          </w:txbxContent>
                        </wps:txbx>
                        <wps:bodyPr rot="0" vert="horz" wrap="none" lIns="0" tIns="0" rIns="0" bIns="0" anchor="t" anchorCtr="0" upright="1">
                          <a:spAutoFit/>
                        </wps:bodyPr>
                      </wps:wsp>
                      <wps:wsp>
                        <wps:cNvPr id="101" name="Rectangle 457"/>
                        <wps:cNvSpPr>
                          <a:spLocks noChangeArrowheads="1"/>
                        </wps:cNvSpPr>
                        <wps:spPr bwMode="auto">
                          <a:xfrm>
                            <a:off x="1723305" y="3256273"/>
                            <a:ext cx="1228804" cy="494711"/>
                          </a:xfrm>
                          <a:prstGeom prst="rect">
                            <a:avLst/>
                          </a:prstGeom>
                          <a:noFill/>
                          <a:ln w="3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4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713805" y="3246773"/>
                            <a:ext cx="1247804" cy="513712"/>
                          </a:xfrm>
                          <a:prstGeom prst="rect">
                            <a:avLst/>
                          </a:prstGeom>
                          <a:noFill/>
                          <a:extLst>
                            <a:ext uri="{909E8E84-426E-40DD-AFC4-6F175D3DCCD1}">
                              <a14:hiddenFill xmlns:a14="http://schemas.microsoft.com/office/drawing/2010/main">
                                <a:solidFill>
                                  <a:srgbClr val="FFFFFF"/>
                                </a:solidFill>
                              </a14:hiddenFill>
                            </a:ext>
                          </a:extLst>
                        </pic:spPr>
                      </pic:pic>
                      <wps:wsp>
                        <wps:cNvPr id="103" name="Rectangle 459"/>
                        <wps:cNvSpPr>
                          <a:spLocks noChangeArrowheads="1"/>
                        </wps:cNvSpPr>
                        <wps:spPr bwMode="auto">
                          <a:xfrm>
                            <a:off x="1713805" y="3246773"/>
                            <a:ext cx="1247804" cy="513712"/>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60"/>
                        <wps:cNvSpPr>
                          <a:spLocks/>
                        </wps:cNvSpPr>
                        <wps:spPr bwMode="auto">
                          <a:xfrm>
                            <a:off x="2790108" y="3284874"/>
                            <a:ext cx="133400" cy="132703"/>
                          </a:xfrm>
                          <a:custGeom>
                            <a:avLst/>
                            <a:gdLst>
                              <a:gd name="T0" fmla="*/ 0 w 210"/>
                              <a:gd name="T1" fmla="*/ 28575 h 209"/>
                              <a:gd name="T2" fmla="*/ 0 w 210"/>
                              <a:gd name="T3" fmla="*/ 0 h 209"/>
                              <a:gd name="T4" fmla="*/ 133350 w 210"/>
                              <a:gd name="T5" fmla="*/ 0 h 209"/>
                              <a:gd name="T6" fmla="*/ 133350 w 210"/>
                              <a:gd name="T7" fmla="*/ 132715 h 209"/>
                              <a:gd name="T8" fmla="*/ 0 w 210"/>
                              <a:gd name="T9" fmla="*/ 132715 h 209"/>
                              <a:gd name="T10" fmla="*/ 0 w 210"/>
                              <a:gd name="T11" fmla="*/ 104140 h 209"/>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209">
                                <a:moveTo>
                                  <a:pt x="0" y="45"/>
                                </a:moveTo>
                                <a:lnTo>
                                  <a:pt x="0" y="0"/>
                                </a:lnTo>
                                <a:lnTo>
                                  <a:pt x="210" y="0"/>
                                </a:lnTo>
                                <a:lnTo>
                                  <a:pt x="210" y="209"/>
                                </a:lnTo>
                                <a:lnTo>
                                  <a:pt x="0" y="209"/>
                                </a:lnTo>
                                <a:lnTo>
                                  <a:pt x="0" y="164"/>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461"/>
                        <wps:cNvSpPr>
                          <a:spLocks noChangeArrowheads="1"/>
                        </wps:cNvSpPr>
                        <wps:spPr bwMode="auto">
                          <a:xfrm>
                            <a:off x="2752008" y="3313475"/>
                            <a:ext cx="66700" cy="28601"/>
                          </a:xfrm>
                          <a:prstGeom prst="rect">
                            <a:avLst/>
                          </a:prstGeom>
                          <a:solidFill>
                            <a:srgbClr val="00FF00"/>
                          </a:solidFill>
                          <a:ln w="0">
                            <a:solidFill>
                              <a:srgbClr val="8080C0"/>
                            </a:solidFill>
                            <a:miter lim="800000"/>
                            <a:headEnd/>
                            <a:tailEnd/>
                          </a:ln>
                        </wps:spPr>
                        <wps:bodyPr rot="0" vert="horz" wrap="square" lIns="91440" tIns="45720" rIns="91440" bIns="45720" anchor="t" anchorCtr="0" upright="1">
                          <a:noAutofit/>
                        </wps:bodyPr>
                      </wps:wsp>
                      <wps:wsp>
                        <wps:cNvPr id="129" name="Line 462"/>
                        <wps:cNvCnPr>
                          <a:cxnSpLocks noChangeShapeType="1"/>
                        </wps:cNvCnPr>
                        <wps:spPr bwMode="auto">
                          <a:xfrm>
                            <a:off x="2790108" y="3342075"/>
                            <a:ext cx="700" cy="19000"/>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33" name="Rectangle 463"/>
                        <wps:cNvSpPr>
                          <a:spLocks noChangeArrowheads="1"/>
                        </wps:cNvSpPr>
                        <wps:spPr bwMode="auto">
                          <a:xfrm>
                            <a:off x="2752008" y="3361076"/>
                            <a:ext cx="66700" cy="27901"/>
                          </a:xfrm>
                          <a:prstGeom prst="rect">
                            <a:avLst/>
                          </a:prstGeom>
                          <a:solidFill>
                            <a:srgbClr val="00FF00"/>
                          </a:solidFill>
                          <a:ln w="0">
                            <a:solidFill>
                              <a:srgbClr val="8080C0"/>
                            </a:solidFill>
                            <a:miter lim="800000"/>
                            <a:headEnd/>
                            <a:tailEnd/>
                          </a:ln>
                        </wps:spPr>
                        <wps:bodyPr rot="0" vert="horz" wrap="square" lIns="91440" tIns="45720" rIns="91440" bIns="45720" anchor="t" anchorCtr="0" upright="1">
                          <a:noAutofit/>
                        </wps:bodyPr>
                      </wps:wsp>
                      <wps:wsp>
                        <wps:cNvPr id="137" name="Rectangle 464"/>
                        <wps:cNvSpPr>
                          <a:spLocks noChangeArrowheads="1"/>
                        </wps:cNvSpPr>
                        <wps:spPr bwMode="auto">
                          <a:xfrm>
                            <a:off x="2190107" y="3455678"/>
                            <a:ext cx="153000"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color w:val="000000"/>
                                  <w:kern w:val="0"/>
                                  <w:sz w:val="16"/>
                                  <w:szCs w:val="16"/>
                                  <w:u w:val="single"/>
                                </w:rPr>
                                <w:t>CRM</w:t>
                              </w:r>
                            </w:p>
                          </w:txbxContent>
                        </wps:txbx>
                        <wps:bodyPr rot="0" vert="horz" wrap="none" lIns="0" tIns="0" rIns="0" bIns="0" anchor="t" anchorCtr="0" upright="1">
                          <a:spAutoFit/>
                        </wps:bodyPr>
                      </wps:wsp>
                      <wps:wsp>
                        <wps:cNvPr id="138" name="Rectangle 465"/>
                        <wps:cNvSpPr>
                          <a:spLocks noChangeArrowheads="1"/>
                        </wps:cNvSpPr>
                        <wps:spPr bwMode="auto">
                          <a:xfrm>
                            <a:off x="2266307" y="1799540"/>
                            <a:ext cx="1228104" cy="4947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 name="Picture 4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256707" y="1790040"/>
                            <a:ext cx="1247204" cy="513712"/>
                          </a:xfrm>
                          <a:prstGeom prst="rect">
                            <a:avLst/>
                          </a:prstGeom>
                          <a:noFill/>
                          <a:extLst>
                            <a:ext uri="{909E8E84-426E-40DD-AFC4-6F175D3DCCD1}">
                              <a14:hiddenFill xmlns:a14="http://schemas.microsoft.com/office/drawing/2010/main">
                                <a:solidFill>
                                  <a:srgbClr val="FFFFFF"/>
                                </a:solidFill>
                              </a14:hiddenFill>
                            </a:ext>
                          </a:extLst>
                        </pic:spPr>
                      </pic:pic>
                      <wps:wsp>
                        <wps:cNvPr id="143" name="Rectangle 467"/>
                        <wps:cNvSpPr>
                          <a:spLocks noChangeArrowheads="1"/>
                        </wps:cNvSpPr>
                        <wps:spPr bwMode="auto">
                          <a:xfrm>
                            <a:off x="2256707" y="1790040"/>
                            <a:ext cx="1247204" cy="513712"/>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468"/>
                        <wps:cNvSpPr>
                          <a:spLocks/>
                        </wps:cNvSpPr>
                        <wps:spPr bwMode="auto">
                          <a:xfrm>
                            <a:off x="3332410" y="1828141"/>
                            <a:ext cx="133400" cy="133403"/>
                          </a:xfrm>
                          <a:custGeom>
                            <a:avLst/>
                            <a:gdLst>
                              <a:gd name="T0" fmla="*/ 0 w 210"/>
                              <a:gd name="T1" fmla="*/ 28575 h 210"/>
                              <a:gd name="T2" fmla="*/ 0 w 210"/>
                              <a:gd name="T3" fmla="*/ 0 h 210"/>
                              <a:gd name="T4" fmla="*/ 133350 w 210"/>
                              <a:gd name="T5" fmla="*/ 0 h 210"/>
                              <a:gd name="T6" fmla="*/ 133350 w 210"/>
                              <a:gd name="T7" fmla="*/ 133350 h 210"/>
                              <a:gd name="T8" fmla="*/ 0 w 210"/>
                              <a:gd name="T9" fmla="*/ 133350 h 210"/>
                              <a:gd name="T10" fmla="*/ 0 w 210"/>
                              <a:gd name="T11" fmla="*/ 104775 h 21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210">
                                <a:moveTo>
                                  <a:pt x="0" y="45"/>
                                </a:moveTo>
                                <a:lnTo>
                                  <a:pt x="0" y="0"/>
                                </a:lnTo>
                                <a:lnTo>
                                  <a:pt x="210" y="0"/>
                                </a:lnTo>
                                <a:lnTo>
                                  <a:pt x="210" y="210"/>
                                </a:lnTo>
                                <a:lnTo>
                                  <a:pt x="0" y="210"/>
                                </a:lnTo>
                                <a:lnTo>
                                  <a:pt x="0" y="165"/>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Rectangle 469"/>
                        <wps:cNvSpPr>
                          <a:spLocks noChangeArrowheads="1"/>
                        </wps:cNvSpPr>
                        <wps:spPr bwMode="auto">
                          <a:xfrm>
                            <a:off x="3294310" y="1856742"/>
                            <a:ext cx="667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49" name="Line 470"/>
                        <wps:cNvCnPr>
                          <a:cxnSpLocks noChangeShapeType="1"/>
                        </wps:cNvCnPr>
                        <wps:spPr bwMode="auto">
                          <a:xfrm>
                            <a:off x="3332410" y="1885342"/>
                            <a:ext cx="700" cy="19000"/>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50" name="Rectangle 471"/>
                        <wps:cNvSpPr>
                          <a:spLocks noChangeArrowheads="1"/>
                        </wps:cNvSpPr>
                        <wps:spPr bwMode="auto">
                          <a:xfrm>
                            <a:off x="3294310" y="1904343"/>
                            <a:ext cx="667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51" name="Rectangle 472"/>
                        <wps:cNvSpPr>
                          <a:spLocks noChangeArrowheads="1"/>
                        </wps:cNvSpPr>
                        <wps:spPr bwMode="auto">
                          <a:xfrm>
                            <a:off x="2561508" y="1999645"/>
                            <a:ext cx="610302"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促销活动管理</w:t>
                              </w:r>
                            </w:p>
                          </w:txbxContent>
                        </wps:txbx>
                        <wps:bodyPr rot="0" vert="horz" wrap="none" lIns="0" tIns="0" rIns="0" bIns="0" anchor="t" anchorCtr="0" upright="1">
                          <a:spAutoFit/>
                        </wps:bodyPr>
                      </wps:wsp>
                      <wps:wsp>
                        <wps:cNvPr id="152" name="Rectangle 473"/>
                        <wps:cNvSpPr>
                          <a:spLocks noChangeArrowheads="1"/>
                        </wps:cNvSpPr>
                        <wps:spPr bwMode="auto">
                          <a:xfrm>
                            <a:off x="3780111" y="1780540"/>
                            <a:ext cx="1228704" cy="4947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 name="Picture 4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770611" y="1771040"/>
                            <a:ext cx="1247804" cy="513712"/>
                          </a:xfrm>
                          <a:prstGeom prst="rect">
                            <a:avLst/>
                          </a:prstGeom>
                          <a:noFill/>
                          <a:extLst>
                            <a:ext uri="{909E8E84-426E-40DD-AFC4-6F175D3DCCD1}">
                              <a14:hiddenFill xmlns:a14="http://schemas.microsoft.com/office/drawing/2010/main">
                                <a:solidFill>
                                  <a:srgbClr val="FFFFFF"/>
                                </a:solidFill>
                              </a14:hiddenFill>
                            </a:ext>
                          </a:extLst>
                        </pic:spPr>
                      </pic:pic>
                      <wps:wsp>
                        <wps:cNvPr id="154" name="Rectangle 475"/>
                        <wps:cNvSpPr>
                          <a:spLocks noChangeArrowheads="1"/>
                        </wps:cNvSpPr>
                        <wps:spPr bwMode="auto">
                          <a:xfrm>
                            <a:off x="3770611" y="1771040"/>
                            <a:ext cx="1247804" cy="513712"/>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476"/>
                        <wps:cNvSpPr>
                          <a:spLocks/>
                        </wps:cNvSpPr>
                        <wps:spPr bwMode="auto">
                          <a:xfrm>
                            <a:off x="4846914" y="1809141"/>
                            <a:ext cx="133400" cy="133303"/>
                          </a:xfrm>
                          <a:custGeom>
                            <a:avLst/>
                            <a:gdLst>
                              <a:gd name="T0" fmla="*/ 0 w 210"/>
                              <a:gd name="T1" fmla="*/ 28575 h 210"/>
                              <a:gd name="T2" fmla="*/ 0 w 210"/>
                              <a:gd name="T3" fmla="*/ 0 h 210"/>
                              <a:gd name="T4" fmla="*/ 133350 w 210"/>
                              <a:gd name="T5" fmla="*/ 0 h 210"/>
                              <a:gd name="T6" fmla="*/ 133350 w 210"/>
                              <a:gd name="T7" fmla="*/ 133350 h 210"/>
                              <a:gd name="T8" fmla="*/ 0 w 210"/>
                              <a:gd name="T9" fmla="*/ 133350 h 210"/>
                              <a:gd name="T10" fmla="*/ 0 w 210"/>
                              <a:gd name="T11" fmla="*/ 104775 h 21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210">
                                <a:moveTo>
                                  <a:pt x="0" y="45"/>
                                </a:moveTo>
                                <a:lnTo>
                                  <a:pt x="0" y="0"/>
                                </a:lnTo>
                                <a:lnTo>
                                  <a:pt x="210" y="0"/>
                                </a:lnTo>
                                <a:lnTo>
                                  <a:pt x="210" y="210"/>
                                </a:lnTo>
                                <a:lnTo>
                                  <a:pt x="0" y="210"/>
                                </a:lnTo>
                                <a:lnTo>
                                  <a:pt x="0" y="165"/>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Rectangle 477"/>
                        <wps:cNvSpPr>
                          <a:spLocks noChangeArrowheads="1"/>
                        </wps:cNvSpPr>
                        <wps:spPr bwMode="auto">
                          <a:xfrm>
                            <a:off x="4808814" y="1837641"/>
                            <a:ext cx="667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57" name="Line 478"/>
                        <wps:cNvCnPr>
                          <a:cxnSpLocks noChangeShapeType="1"/>
                        </wps:cNvCnPr>
                        <wps:spPr bwMode="auto">
                          <a:xfrm>
                            <a:off x="4846914" y="1866242"/>
                            <a:ext cx="600" cy="19100"/>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58" name="Rectangle 479"/>
                        <wps:cNvSpPr>
                          <a:spLocks noChangeArrowheads="1"/>
                        </wps:cNvSpPr>
                        <wps:spPr bwMode="auto">
                          <a:xfrm>
                            <a:off x="4808814" y="1885342"/>
                            <a:ext cx="66700" cy="285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59" name="Rectangle 480"/>
                        <wps:cNvSpPr>
                          <a:spLocks noChangeArrowheads="1"/>
                        </wps:cNvSpPr>
                        <wps:spPr bwMode="auto">
                          <a:xfrm>
                            <a:off x="4075412" y="1980545"/>
                            <a:ext cx="407001"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订单管理</w:t>
                              </w:r>
                            </w:p>
                          </w:txbxContent>
                        </wps:txbx>
                        <wps:bodyPr rot="0" vert="horz" wrap="none" lIns="0" tIns="0" rIns="0" bIns="0" anchor="t" anchorCtr="0" upright="1">
                          <a:spAutoFit/>
                        </wps:bodyPr>
                      </wps:wsp>
                      <wps:wsp>
                        <wps:cNvPr id="160" name="Rectangle 481"/>
                        <wps:cNvSpPr>
                          <a:spLocks noChangeArrowheads="1"/>
                        </wps:cNvSpPr>
                        <wps:spPr bwMode="auto">
                          <a:xfrm>
                            <a:off x="9500" y="561913"/>
                            <a:ext cx="1228104" cy="4852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 name="Picture 4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52412"/>
                            <a:ext cx="1247104" cy="504211"/>
                          </a:xfrm>
                          <a:prstGeom prst="rect">
                            <a:avLst/>
                          </a:prstGeom>
                          <a:noFill/>
                          <a:extLst>
                            <a:ext uri="{909E8E84-426E-40DD-AFC4-6F175D3DCCD1}">
                              <a14:hiddenFill xmlns:a14="http://schemas.microsoft.com/office/drawing/2010/main">
                                <a:solidFill>
                                  <a:srgbClr val="FFFFFF"/>
                                </a:solidFill>
                              </a14:hiddenFill>
                            </a:ext>
                          </a:extLst>
                        </pic:spPr>
                      </pic:pic>
                      <wps:wsp>
                        <wps:cNvPr id="162" name="Rectangle 483"/>
                        <wps:cNvSpPr>
                          <a:spLocks noChangeArrowheads="1"/>
                        </wps:cNvSpPr>
                        <wps:spPr bwMode="auto">
                          <a:xfrm>
                            <a:off x="0" y="552412"/>
                            <a:ext cx="1247104" cy="504211"/>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484"/>
                        <wps:cNvSpPr>
                          <a:spLocks/>
                        </wps:cNvSpPr>
                        <wps:spPr bwMode="auto">
                          <a:xfrm>
                            <a:off x="1075603" y="590513"/>
                            <a:ext cx="133400" cy="123203"/>
                          </a:xfrm>
                          <a:custGeom>
                            <a:avLst/>
                            <a:gdLst>
                              <a:gd name="T0" fmla="*/ 0 w 210"/>
                              <a:gd name="T1" fmla="*/ 19050 h 194"/>
                              <a:gd name="T2" fmla="*/ 0 w 210"/>
                              <a:gd name="T3" fmla="*/ 0 h 194"/>
                              <a:gd name="T4" fmla="*/ 133350 w 210"/>
                              <a:gd name="T5" fmla="*/ 0 h 194"/>
                              <a:gd name="T6" fmla="*/ 133350 w 210"/>
                              <a:gd name="T7" fmla="*/ 123190 h 194"/>
                              <a:gd name="T8" fmla="*/ 0 w 210"/>
                              <a:gd name="T9" fmla="*/ 123190 h 194"/>
                              <a:gd name="T10" fmla="*/ 0 w 210"/>
                              <a:gd name="T11" fmla="*/ 104140 h 19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194">
                                <a:moveTo>
                                  <a:pt x="0" y="30"/>
                                </a:moveTo>
                                <a:lnTo>
                                  <a:pt x="0" y="0"/>
                                </a:lnTo>
                                <a:lnTo>
                                  <a:pt x="210" y="0"/>
                                </a:lnTo>
                                <a:lnTo>
                                  <a:pt x="210" y="194"/>
                                </a:lnTo>
                                <a:lnTo>
                                  <a:pt x="0" y="194"/>
                                </a:lnTo>
                                <a:lnTo>
                                  <a:pt x="0" y="164"/>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485"/>
                        <wps:cNvSpPr>
                          <a:spLocks noChangeArrowheads="1"/>
                        </wps:cNvSpPr>
                        <wps:spPr bwMode="auto">
                          <a:xfrm>
                            <a:off x="1038203" y="609614"/>
                            <a:ext cx="66000" cy="285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65" name="Line 486"/>
                        <wps:cNvCnPr>
                          <a:cxnSpLocks noChangeShapeType="1"/>
                        </wps:cNvCnPr>
                        <wps:spPr bwMode="auto">
                          <a:xfrm>
                            <a:off x="1075603" y="638114"/>
                            <a:ext cx="700" cy="28601"/>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66" name="Rectangle 487"/>
                        <wps:cNvSpPr>
                          <a:spLocks noChangeArrowheads="1"/>
                        </wps:cNvSpPr>
                        <wps:spPr bwMode="auto">
                          <a:xfrm>
                            <a:off x="1038203" y="666715"/>
                            <a:ext cx="66000" cy="279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67" name="Rectangle 488"/>
                        <wps:cNvSpPr>
                          <a:spLocks noChangeArrowheads="1"/>
                        </wps:cNvSpPr>
                        <wps:spPr bwMode="auto">
                          <a:xfrm>
                            <a:off x="257101" y="751817"/>
                            <a:ext cx="610302"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前台页面展现</w:t>
                              </w:r>
                            </w:p>
                          </w:txbxContent>
                        </wps:txbx>
                        <wps:bodyPr rot="0" vert="horz" wrap="none" lIns="0" tIns="0" rIns="0" bIns="0" anchor="t" anchorCtr="0" upright="1">
                          <a:spAutoFit/>
                        </wps:bodyPr>
                      </wps:wsp>
                      <wps:wsp>
                        <wps:cNvPr id="168" name="Rectangle 489"/>
                        <wps:cNvSpPr>
                          <a:spLocks noChangeArrowheads="1"/>
                        </wps:cNvSpPr>
                        <wps:spPr bwMode="auto">
                          <a:xfrm>
                            <a:off x="3522910" y="9500"/>
                            <a:ext cx="1228804" cy="4858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 name="Picture 4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13410" y="0"/>
                            <a:ext cx="1247804" cy="504811"/>
                          </a:xfrm>
                          <a:prstGeom prst="rect">
                            <a:avLst/>
                          </a:prstGeom>
                          <a:noFill/>
                          <a:extLst>
                            <a:ext uri="{909E8E84-426E-40DD-AFC4-6F175D3DCCD1}">
                              <a14:hiddenFill xmlns:a14="http://schemas.microsoft.com/office/drawing/2010/main">
                                <a:solidFill>
                                  <a:srgbClr val="FFFFFF"/>
                                </a:solidFill>
                              </a14:hiddenFill>
                            </a:ext>
                          </a:extLst>
                        </pic:spPr>
                      </pic:pic>
                      <wps:wsp>
                        <wps:cNvPr id="170" name="Rectangle 491"/>
                        <wps:cNvSpPr>
                          <a:spLocks noChangeArrowheads="1"/>
                        </wps:cNvSpPr>
                        <wps:spPr bwMode="auto">
                          <a:xfrm>
                            <a:off x="3513410" y="0"/>
                            <a:ext cx="1247804" cy="504811"/>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492"/>
                        <wps:cNvSpPr>
                          <a:spLocks/>
                        </wps:cNvSpPr>
                        <wps:spPr bwMode="auto">
                          <a:xfrm>
                            <a:off x="4589714" y="38101"/>
                            <a:ext cx="133400" cy="123803"/>
                          </a:xfrm>
                          <a:custGeom>
                            <a:avLst/>
                            <a:gdLst>
                              <a:gd name="T0" fmla="*/ 0 w 210"/>
                              <a:gd name="T1" fmla="*/ 19050 h 195"/>
                              <a:gd name="T2" fmla="*/ 0 w 210"/>
                              <a:gd name="T3" fmla="*/ 0 h 195"/>
                              <a:gd name="T4" fmla="*/ 133350 w 210"/>
                              <a:gd name="T5" fmla="*/ 0 h 195"/>
                              <a:gd name="T6" fmla="*/ 133350 w 210"/>
                              <a:gd name="T7" fmla="*/ 123825 h 195"/>
                              <a:gd name="T8" fmla="*/ 0 w 210"/>
                              <a:gd name="T9" fmla="*/ 123825 h 195"/>
                              <a:gd name="T10" fmla="*/ 0 w 210"/>
                              <a:gd name="T11" fmla="*/ 104775 h 1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195">
                                <a:moveTo>
                                  <a:pt x="0" y="30"/>
                                </a:moveTo>
                                <a:lnTo>
                                  <a:pt x="0" y="0"/>
                                </a:lnTo>
                                <a:lnTo>
                                  <a:pt x="210" y="0"/>
                                </a:lnTo>
                                <a:lnTo>
                                  <a:pt x="210" y="195"/>
                                </a:lnTo>
                                <a:lnTo>
                                  <a:pt x="0" y="195"/>
                                </a:lnTo>
                                <a:lnTo>
                                  <a:pt x="0" y="165"/>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Rectangle 493"/>
                        <wps:cNvSpPr>
                          <a:spLocks noChangeArrowheads="1"/>
                        </wps:cNvSpPr>
                        <wps:spPr bwMode="auto">
                          <a:xfrm>
                            <a:off x="4551614" y="57101"/>
                            <a:ext cx="667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73" name="Line 494"/>
                        <wps:cNvCnPr>
                          <a:cxnSpLocks noChangeShapeType="1"/>
                        </wps:cNvCnPr>
                        <wps:spPr bwMode="auto">
                          <a:xfrm>
                            <a:off x="4589714" y="85702"/>
                            <a:ext cx="700" cy="28601"/>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74" name="Rectangle 495"/>
                        <wps:cNvSpPr>
                          <a:spLocks noChangeArrowheads="1"/>
                        </wps:cNvSpPr>
                        <wps:spPr bwMode="auto">
                          <a:xfrm>
                            <a:off x="4551614" y="114303"/>
                            <a:ext cx="66700" cy="285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75" name="Rectangle 496"/>
                        <wps:cNvSpPr>
                          <a:spLocks noChangeArrowheads="1"/>
                        </wps:cNvSpPr>
                        <wps:spPr bwMode="auto">
                          <a:xfrm>
                            <a:off x="3865812" y="200004"/>
                            <a:ext cx="407101"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用户中心</w:t>
                              </w:r>
                            </w:p>
                          </w:txbxContent>
                        </wps:txbx>
                        <wps:bodyPr rot="0" vert="horz" wrap="none" lIns="0" tIns="0" rIns="0" bIns="0" anchor="t" anchorCtr="0" upright="1">
                          <a:spAutoFit/>
                        </wps:bodyPr>
                      </wps:wsp>
                      <wps:wsp>
                        <wps:cNvPr id="176" name="Rectangle 497"/>
                        <wps:cNvSpPr>
                          <a:spLocks noChangeArrowheads="1"/>
                        </wps:cNvSpPr>
                        <wps:spPr bwMode="auto">
                          <a:xfrm>
                            <a:off x="2733008" y="685115"/>
                            <a:ext cx="1228104" cy="485811"/>
                          </a:xfrm>
                          <a:prstGeom prst="rect">
                            <a:avLst/>
                          </a:prstGeom>
                          <a:noFill/>
                          <a:ln w="30">
                            <a:solidFill>
                              <a:srgbClr val="C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4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23508" y="675615"/>
                            <a:ext cx="1247104" cy="504811"/>
                          </a:xfrm>
                          <a:prstGeom prst="rect">
                            <a:avLst/>
                          </a:prstGeom>
                          <a:noFill/>
                          <a:extLst>
                            <a:ext uri="{909E8E84-426E-40DD-AFC4-6F175D3DCCD1}">
                              <a14:hiddenFill xmlns:a14="http://schemas.microsoft.com/office/drawing/2010/main">
                                <a:solidFill>
                                  <a:srgbClr val="FFFFFF"/>
                                </a:solidFill>
                              </a14:hiddenFill>
                            </a:ext>
                          </a:extLst>
                        </pic:spPr>
                      </pic:pic>
                      <wps:wsp>
                        <wps:cNvPr id="178" name="Rectangle 499"/>
                        <wps:cNvSpPr>
                          <a:spLocks noChangeArrowheads="1"/>
                        </wps:cNvSpPr>
                        <wps:spPr bwMode="auto">
                          <a:xfrm>
                            <a:off x="2723508" y="675615"/>
                            <a:ext cx="1247104" cy="504811"/>
                          </a:xfrm>
                          <a:prstGeom prst="rect">
                            <a:avLst/>
                          </a:prstGeom>
                          <a:noFill/>
                          <a:ln w="0">
                            <a:solidFill>
                              <a:srgbClr val="808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500"/>
                        <wps:cNvSpPr>
                          <a:spLocks/>
                        </wps:cNvSpPr>
                        <wps:spPr bwMode="auto">
                          <a:xfrm>
                            <a:off x="3799211" y="713716"/>
                            <a:ext cx="133300" cy="123803"/>
                          </a:xfrm>
                          <a:custGeom>
                            <a:avLst/>
                            <a:gdLst>
                              <a:gd name="T0" fmla="*/ 0 w 210"/>
                              <a:gd name="T1" fmla="*/ 19050 h 195"/>
                              <a:gd name="T2" fmla="*/ 0 w 210"/>
                              <a:gd name="T3" fmla="*/ 0 h 195"/>
                              <a:gd name="T4" fmla="*/ 133350 w 210"/>
                              <a:gd name="T5" fmla="*/ 0 h 195"/>
                              <a:gd name="T6" fmla="*/ 133350 w 210"/>
                              <a:gd name="T7" fmla="*/ 123825 h 195"/>
                              <a:gd name="T8" fmla="*/ 0 w 210"/>
                              <a:gd name="T9" fmla="*/ 123825 h 195"/>
                              <a:gd name="T10" fmla="*/ 0 w 210"/>
                              <a:gd name="T11" fmla="*/ 104775 h 1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0" h="195">
                                <a:moveTo>
                                  <a:pt x="0" y="30"/>
                                </a:moveTo>
                                <a:lnTo>
                                  <a:pt x="0" y="0"/>
                                </a:lnTo>
                                <a:lnTo>
                                  <a:pt x="210" y="0"/>
                                </a:lnTo>
                                <a:lnTo>
                                  <a:pt x="210" y="195"/>
                                </a:lnTo>
                                <a:lnTo>
                                  <a:pt x="0" y="195"/>
                                </a:lnTo>
                                <a:lnTo>
                                  <a:pt x="0" y="165"/>
                                </a:lnTo>
                              </a:path>
                            </a:pathLst>
                          </a:custGeom>
                          <a:noFill/>
                          <a:ln w="0">
                            <a:solidFill>
                              <a:srgbClr val="808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Rectangle 501"/>
                        <wps:cNvSpPr>
                          <a:spLocks noChangeArrowheads="1"/>
                        </wps:cNvSpPr>
                        <wps:spPr bwMode="auto">
                          <a:xfrm>
                            <a:off x="3761111" y="732716"/>
                            <a:ext cx="666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81" name="Line 502"/>
                        <wps:cNvCnPr>
                          <a:cxnSpLocks noChangeShapeType="1"/>
                        </wps:cNvCnPr>
                        <wps:spPr bwMode="auto">
                          <a:xfrm>
                            <a:off x="3799211" y="761317"/>
                            <a:ext cx="600" cy="28601"/>
                          </a:xfrm>
                          <a:prstGeom prst="line">
                            <a:avLst/>
                          </a:prstGeom>
                          <a:noFill/>
                          <a:ln w="0">
                            <a:solidFill>
                              <a:srgbClr val="8080C0"/>
                            </a:solidFill>
                            <a:round/>
                            <a:headEnd/>
                            <a:tailEnd/>
                          </a:ln>
                          <a:extLst>
                            <a:ext uri="{909E8E84-426E-40DD-AFC4-6F175D3DCCD1}">
                              <a14:hiddenFill xmlns:a14="http://schemas.microsoft.com/office/drawing/2010/main">
                                <a:noFill/>
                              </a14:hiddenFill>
                            </a:ext>
                          </a:extLst>
                        </wps:spPr>
                        <wps:bodyPr/>
                      </wps:wsp>
                      <wps:wsp>
                        <wps:cNvPr id="182" name="Rectangle 503"/>
                        <wps:cNvSpPr>
                          <a:spLocks noChangeArrowheads="1"/>
                        </wps:cNvSpPr>
                        <wps:spPr bwMode="auto">
                          <a:xfrm>
                            <a:off x="3761111" y="789918"/>
                            <a:ext cx="66600" cy="28601"/>
                          </a:xfrm>
                          <a:prstGeom prst="rect">
                            <a:avLst/>
                          </a:prstGeom>
                          <a:solidFill>
                            <a:srgbClr val="C0FFFF"/>
                          </a:solidFill>
                          <a:ln w="0">
                            <a:solidFill>
                              <a:srgbClr val="8080C0"/>
                            </a:solidFill>
                            <a:miter lim="800000"/>
                            <a:headEnd/>
                            <a:tailEnd/>
                          </a:ln>
                        </wps:spPr>
                        <wps:bodyPr rot="0" vert="horz" wrap="square" lIns="91440" tIns="45720" rIns="91440" bIns="45720" anchor="t" anchorCtr="0" upright="1">
                          <a:noAutofit/>
                        </wps:bodyPr>
                      </wps:wsp>
                      <wps:wsp>
                        <wps:cNvPr id="183" name="Rectangle 504"/>
                        <wps:cNvSpPr>
                          <a:spLocks noChangeArrowheads="1"/>
                        </wps:cNvSpPr>
                        <wps:spPr bwMode="auto">
                          <a:xfrm>
                            <a:off x="3075909" y="875620"/>
                            <a:ext cx="407001" cy="198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0754" w:rsidRDefault="00320754" w:rsidP="008500D1">
                              <w:r>
                                <w:rPr>
                                  <w:rFonts w:ascii="新宋体" w:eastAsia="新宋体" w:cs="新宋体" w:hint="eastAsia"/>
                                  <w:color w:val="000000"/>
                                  <w:kern w:val="0"/>
                                  <w:sz w:val="16"/>
                                  <w:szCs w:val="16"/>
                                  <w:u w:val="single"/>
                                </w:rPr>
                                <w:t>购物流程</w:t>
                              </w:r>
                            </w:p>
                          </w:txbxContent>
                        </wps:txbx>
                        <wps:bodyPr rot="0" vert="horz" wrap="none" lIns="0" tIns="0" rIns="0" bIns="0" anchor="t" anchorCtr="0" upright="1">
                          <a:spAutoFit/>
                        </wps:bodyPr>
                      </wps:wsp>
                    </wpc:wpc>
                  </a:graphicData>
                </a:graphic>
              </wp:inline>
            </w:drawing>
          </mc:Choice>
          <mc:Fallback>
            <w:pict>
              <v:group w14:anchorId="6EC88AD7" id="画布 429" o:spid="_x0000_s1026" editas="canvas" style="width:396.45pt;height:297.55pt;mso-position-horizontal-relative:char;mso-position-vertical-relative:line" coordsize="50349,3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">
                <v:shape id="_x0000_s1027" type="#_x0000_t75" style="position:absolute;width:50349;height:37788;visibility:visible;mso-wrap-style:square">
                  <v:fill o:detectmouseclick="t"/>
                  <v:path o:connecttype="none"/>
                </v:shape>
                <v:shape id="Freeform 431" o:spid="_x0000_s1028" style="position:absolute;left:5143;top:19519;width:14567;height:16371;visibility:visible;mso-wrap-style:square;v-text-anchor:top" coordsize="2294,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" path="m2294,2578l2294,,,e" filled="f" strokecolor="#8080ff" strokeweight="0">
                  <v:stroke dashstyle="3 1"/>
                  <v:path arrowok="t" o:connecttype="custom" o:connectlocs="925007040,1039581995;925007040,0;0,0" o:connectangles="0,0,0"/>
                </v:shape>
                <v:shape id="Freeform 432" o:spid="_x0000_s1029" style="position:absolute;left:12471;top:19138;width:1238;height:762;visibility:visible;mso-wrap-style:square;v-text-anchor:top" coordsize="1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" path="m195,l,60r195,60e" filled="f" strokecolor="#8080ff" strokeweight="0">
                  <v:path arrowok="t" o:connecttype="custom" o:connectlocs="78613000,0;0,24194135;78613000,48388270" o:connectangles="0,0,0"/>
                </v:shape>
                <v:shape id="Freeform 433" o:spid="_x0000_s1030" style="position:absolute;left:22948;top:20656;width:5906;height:12573;visibility:visible;mso-wrap-style:square;v-text-anchor:top" coordsize="93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" path="m,1980l,1410r930,l930,e" filled="f" strokecolor="#8080ff" strokeweight="0">
                  <v:stroke dashstyle="3 1"/>
                  <v:path arrowok="t" o:connecttype="custom" o:connectlocs="0,798403280;0,568559912;375032270,568559912;375032270,0" o:connectangles="0,0,0,0"/>
                </v:shape>
                <v:shape id="Freeform 434" o:spid="_x0000_s1031" style="position:absolute;left:28473;top:23037;width:762;height:1239;visibility:visible;mso-wrap-style:square;v-text-anchor:top" coordsize="12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" path="m120,195l60,,,195e" filled="f" strokecolor="#8080ff" strokeweight="0">
                  <v:path arrowok="t" o:connecttype="custom" o:connectlocs="48387000,78678405;24193500,0;0,78678405" o:connectangles="0,0,0"/>
                </v:shape>
                <v:shape id="Freeform 435" o:spid="_x0000_s1032" style="position:absolute;left:25044;top:21609;width:20663;height:13804;visibility:visible;mso-wrap-style:square;v-text-anchor:top" coordsize="3254,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" path="m3254,r,2174l,2174e" filled="f" strokecolor="#8080ff" strokeweight="0">
                  <v:stroke dashstyle="3 1"/>
                  <v:path arrowok="t" o:connecttype="custom" o:connectlocs="1312104310,0;1312104310,876573685;0,876573685" o:connectangles="0,0,0"/>
                </v:shape>
                <v:shape id="Freeform 436" o:spid="_x0000_s1033" style="position:absolute;left:29616;top:35032;width:1238;height:762;visibility:visible;mso-wrap-style:square;v-text-anchor:top" coordsize="1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" path="m195,l,60r195,60e" filled="f" strokecolor="#8080ff" strokeweight="0">
                  <v:path arrowok="t" o:connecttype="custom" o:connectlocs="78613000,0;0,24194135;78613000,48388270" o:connectangles="0,0,0"/>
                </v:shape>
                <v:shape id="Freeform 437" o:spid="_x0000_s1034" style="position:absolute;left:7334;top:9994;width:17043;height:8954;visibility:visible;mso-wrap-style:square;v-text-anchor:top" coordsize="2684,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" path="m2684,1410l2684,,,e" filled="f" strokecolor="#8080ff" strokeweight="0">
                  <v:stroke dashstyle="3 1"/>
                  <v:path arrowok="t" o:connecttype="custom" o:connectlocs="1082233675,568591700;1082233675,0;0,0" o:connectangles="0,0,0"/>
                </v:shape>
                <v:shape id="Freeform 438" o:spid="_x0000_s1035" style="position:absolute;left:12471;top:9613;width:1238;height:762;visibility:visible;mso-wrap-style:square;v-text-anchor:top" coordsize="1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" path="m195,l,60r195,60e" filled="f" strokecolor="#8080ff" strokeweight="0">
                  <v:path arrowok="t" o:connecttype="custom" o:connectlocs="78613000,0;0,24194135;78613000,48388270" o:connectangles="0,0,0"/>
                </v:shape>
                <v:shape id="Freeform 439" o:spid="_x0000_s1036" style="position:absolute;left:4667;top:7994;width:762;height:12376;visibility:visible;mso-wrap-style:square;v-text-anchor:top" coordsize="120,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" path="m120,1949r,-659l,1290,,e" filled="f" strokecolor="#8080ff" strokeweight="0">
                  <v:stroke dashstyle="3 1"/>
                  <v:path arrowok="t" o:connecttype="custom" o:connectlocs="48387000,785893780;48387000,520165714;0,520165714;0,0" o:connectangles="0,0,0,0"/>
                </v:shape>
                <v:shape id="Freeform 440" o:spid="_x0000_s1037" style="position:absolute;left:4286;top:10566;width:762;height:1333;visibility:visible;mso-wrap-style:square;v-text-anchor:top" coordsize="12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" path="m120,210l60,,,210e" filled="f" strokecolor="#8080ff" strokeweight="0">
                  <v:path arrowok="t" o:connecttype="custom" o:connectlocs="48387000,84647405;24193500,0;0,84647405" o:connectangles="0,0,0"/>
                </v:shape>
                <v:shape id="Freeform 441" o:spid="_x0000_s1038" style="position:absolute;left:11423;top:1524;width:29331;height:5518;visibility:visible;mso-wrap-style:square;v-text-anchor:top" coordsize="461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" path="m,869l,,4619,e" filled="f" strokecolor="#8080ff" strokeweight="0">
                  <v:stroke dashstyle="3 1"/>
                  <v:path arrowok="t" o:connecttype="custom" o:connectlocs="0,350400620;0,0;1862524215,0" o:connectangles="0,0,0"/>
                </v:shape>
                <v:shape id="Freeform 442" o:spid="_x0000_s1039" style="position:absolute;left:33896;top:1143;width:1238;height:762;visibility:visible;mso-wrap-style:square;v-text-anchor:top" coordsize="1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" path="m,120l195,60,,e" filled="f" strokecolor="#8080ff" strokeweight="0">
                  <v:path arrowok="t" o:connecttype="custom" o:connectlocs="0,48388270;78613000,24194135;0,0" o:connectangles="0,0,0"/>
                </v:shape>
                <v:shape id="Freeform 443" o:spid="_x0000_s1040" style="position:absolute;left:42659;top:3714;width:2095;height:18180;visibility:visible;mso-wrap-style:square;v-text-anchor:top" coordsize="330,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" path="m330,r,1484l,1484,,2863e" filled="f" strokecolor="#8080ff" strokeweight="0">
                  <v:stroke dashstyle="3 1"/>
                  <v:path arrowok="t" o:connecttype="custom" o:connectlocs="133033135,0;133033135,598397749;0,598397749;0,1154456035" o:connectangles="0,0,0,0"/>
                </v:shape>
                <v:shape id="Freeform 444" o:spid="_x0000_s1041" style="position:absolute;left:42278;top:16471;width:762;height:1239;visibility:visible;mso-wrap-style:square;v-text-anchor:top" coordsize="12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" path="m,l60,195,120,e" filled="f" strokecolor="#8080ff" strokeweight="0">
                  <v:path arrowok="t" o:connecttype="custom" o:connectlocs="0,0;24193500,78678405;48387000,0" o:connectangles="0,0,0"/>
                </v:shape>
                <v:shape id="Freeform 445" o:spid="_x0000_s1042" style="position:absolute;left:11137;top:7613;width:22283;height:1429;visibility:visible;mso-wrap-style:square;v-text-anchor:top" coordsize="350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" path="m,l1365,r,225l3509,225e" filled="f" strokecolor="#8080ff" strokeweight="0">
                  <v:stroke dashstyle="3 1"/>
                  <v:path arrowok="t" o:connecttype="custom" o:connectlocs="0,0;550424850,0;550424850,90743405;1414974945,90743405" o:connectangles="0,0,0,0"/>
                </v:shape>
                <v:shape id="Freeform 446" o:spid="_x0000_s1043" style="position:absolute;left:25996;top:8661;width:1239;height:762;visibility:visible;mso-wrap-style:square;v-text-anchor:top" coordsize="1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" path="m,120l195,60,,e" filled="f" strokecolor="#8080ff" strokeweight="0">
                  <v:path arrowok="t" o:connecttype="custom" o:connectlocs="0,48388270;78676500,24194135;0,0" o:connectangles="0,0,0"/>
                </v:shape>
                <v:shape id="Freeform 447" o:spid="_x0000_s1044" style="position:absolute;left:36849;top:11518;width:4286;height:6668;visibility:visible;mso-wrap-style:square;v-text-anchor:top" coordsize="675,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" path="m,l675,r,1050e" filled="f" strokecolor="#8080ff" strokeweight="0">
                  <v:stroke dashstyle="3 1"/>
                  <v:path arrowok="t" o:connecttype="custom" o:connectlocs="0,0;272161635,0;272161635,423427525" o:connectangles="0,0,0"/>
                </v:shape>
                <v:shape id="Freeform 448" o:spid="_x0000_s1045" style="position:absolute;left:40754;top:16471;width:762;height:1239;visibility:visible;mso-wrap-style:square;v-text-anchor:top" coordsize="12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" path="m,l60,195,120,e" filled="f" strokecolor="#8080ff" strokeweight="0">
                  <v:path arrowok="t" o:connecttype="custom" o:connectlocs="0,0;24193500,78678405;48387000,0" o:connectangles="0,0,0"/>
                </v:shape>
                <v:rect id="Rectangle 449" o:spid="_x0000_s1046" style="position:absolute;left:95;top:17995;width:12281;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" filled="f" strokecolor="#c0ffff" strokeweight="83e-5mm"/>
                <v:shape id="Picture 450" o:spid="_x0000_s1047" type="#_x0000_t75" style="position:absolute;top:17900;width:12471;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">
                  <v:imagedata r:id="rId19" o:title=""/>
                </v:shape>
                <v:rect id="Rectangle 451" o:spid="_x0000_s1048" style="position:absolute;top:17900;width:1247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" filled="f" strokecolor="#8080c0" strokeweight="0"/>
                <v:shape id="Freeform 452" o:spid="_x0000_s1049" style="position:absolute;left:10756;top:18281;width:1334;height:1334;visibility:visible;mso-wrap-style:square;v-text-anchor:top" coordsize="2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" path="m,45l,,210,r,210l,210,,165e" filled="f" strokecolor="#8080c0" strokeweight="0">
                  <v:path arrowok="t" o:connecttype="custom" o:connectlocs="0,18152337;0,0;84709000,0;84709000,84710905;0,84710905;0,66558568" o:connectangles="0,0,0,0,0,0"/>
                </v:shape>
                <v:rect id="Rectangle 453" o:spid="_x0000_s1050" style="position:absolute;left:10382;top:18567;width:660;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" fillcolor="#c0ffff" strokecolor="#8080c0" strokeweight="0"/>
                <v:line id="Line 454" o:spid="_x0000_s1051" style="position:absolute;visibility:visible;mso-wrap-style:square" from="10756,18853" to="10763,1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" strokecolor="#8080c0" strokeweight="0"/>
                <v:rect id="Rectangle 455" o:spid="_x0000_s1052" style="position:absolute;left:10382;top:19043;width:660;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" fillcolor="#c0ffff" strokecolor="#8080c0" strokeweight="0"/>
                <v:rect id="Rectangle 456" o:spid="_x0000_s1053" style="position:absolute;left:3524;top:19996;width:4070;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商品管理</w:t>
                        </w:r>
                      </w:p>
                    </w:txbxContent>
                  </v:textbox>
                </v:rect>
                <v:rect id="Rectangle 457" o:spid="_x0000_s1054" style="position:absolute;left:17233;top:32562;width:12288;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" filled="f" strokecolor="lime" strokeweight="83e-5mm"/>
                <v:shape id="Picture 458" o:spid="_x0000_s1055" type="#_x0000_t75" style="position:absolute;left:17138;top:32467;width:12478;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">
                  <v:imagedata r:id="rId20" o:title=""/>
                </v:shape>
                <v:rect id="Rectangle 459" o:spid="_x0000_s1056" style="position:absolute;left:17138;top:32467;width:12478;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" filled="f" strokecolor="#8080c0" strokeweight="0"/>
                <v:shape id="Freeform 460" o:spid="_x0000_s1057" style="position:absolute;left:27901;top:32848;width:1334;height:1327;visibility:visible;mso-wrap-style:square;v-text-anchor:top" coordsize="2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" path="m,45l,,210,r,209l,209,,164e" filled="f" strokecolor="#8080c0" strokeweight="0">
                  <v:path arrowok="t" o:connecttype="custom" o:connectlocs="0,18143484;0,0;84709000,0;84709000,84266405;0,84266405;0,66122921" o:connectangles="0,0,0,0,0,0"/>
                </v:shape>
                <v:rect id="Rectangle 461" o:spid="_x0000_s1058" style="position:absolute;left:27520;top:33134;width:66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" fillcolor="lime" strokecolor="#8080c0" strokeweight="0"/>
                <v:line id="Line 462" o:spid="_x0000_s1059" style="position:absolute;visibility:visible;mso-wrap-style:square" from="27901,33420" to="27908,33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" strokecolor="#8080c0" strokeweight="0"/>
                <v:rect id="Rectangle 463" o:spid="_x0000_s1060" style="position:absolute;left:27520;top:33610;width:667;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" fillcolor="lime" strokecolor="#8080c0" strokeweight="0"/>
                <v:rect id="Rectangle 464" o:spid="_x0000_s1061" style="position:absolute;left:21901;top:34556;width:1530;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0nvwAAANwAAAAPAAAAZHJzL2Rvd25yZXYueG1sRE/bisIw&#10;EH0X/Icwgm+aqrA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Apnu0nvwAAANwAAAAPAAAAAAAA&#10;AAAAAAAAAAcCAABkcnMvZG93bnJldi54bWxQSwUGAAAAAAMAAwC3AAAA8wIAAAAA&#10;" filled="f" stroked="f">
                  <v:textbox style="mso-fit-shape-to-text:t" inset="0,0,0,0">
                    <w:txbxContent>
                      <w:p w:rsidR="00320754" w:rsidRDefault="00320754" w:rsidP="008500D1">
                        <w:r>
                          <w:rPr>
                            <w:rFonts w:ascii="新宋体" w:eastAsia="新宋体" w:cs="新宋体"/>
                            <w:color w:val="000000"/>
                            <w:kern w:val="0"/>
                            <w:sz w:val="16"/>
                            <w:szCs w:val="16"/>
                            <w:u w:val="single"/>
                          </w:rPr>
                          <w:t>CRM</w:t>
                        </w:r>
                      </w:p>
                    </w:txbxContent>
                  </v:textbox>
                </v:rect>
                <v:rect id="Rectangle 465" o:spid="_x0000_s1062" style="position:absolute;left:22663;top:17995;width:12281;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" filled="f" strokecolor="#c0ffff" strokeweight="83e-5mm"/>
                <v:shape id="Picture 466" o:spid="_x0000_s1063" type="#_x0000_t75" style="position:absolute;left:22567;top:17900;width:12472;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">
                  <v:imagedata r:id="rId21" o:title=""/>
                </v:shape>
                <v:rect id="Rectangle 467" o:spid="_x0000_s1064" style="position:absolute;left:22567;top:17900;width:12472;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" filled="f" strokecolor="#8080c0" strokeweight="0"/>
                <v:shape id="Freeform 468" o:spid="_x0000_s1065" style="position:absolute;left:33324;top:18281;width:1334;height:1334;visibility:visible;mso-wrap-style:square;v-text-anchor:top" coordsize="2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" path="m,45l,,210,r,210l,210,,165e" filled="f" strokecolor="#8080c0" strokeweight="0">
                  <v:path arrowok="t" o:connecttype="custom" o:connectlocs="0,18152337;0,0;84709000,0;84709000,84710905;0,84710905;0,66558568" o:connectangles="0,0,0,0,0,0"/>
                </v:shape>
                <v:rect id="Rectangle 469" o:spid="_x0000_s1066" style="position:absolute;left:32943;top:18567;width:66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" fillcolor="#c0ffff" strokecolor="#8080c0" strokeweight="0"/>
                <v:line id="Line 470" o:spid="_x0000_s1067" style="position:absolute;visibility:visible;mso-wrap-style:square" from="33324,18853" to="33331,1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" strokecolor="#8080c0" strokeweight="0"/>
                <v:rect id="Rectangle 471" o:spid="_x0000_s1068" style="position:absolute;left:32943;top:19043;width:66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" fillcolor="#c0ffff" strokecolor="#8080c0" strokeweight="0"/>
                <v:rect id="Rectangle 472" o:spid="_x0000_s1069" style="position:absolute;left:25615;top:19996;width:610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促销活动管理</w:t>
                        </w:r>
                      </w:p>
                    </w:txbxContent>
                  </v:textbox>
                </v:rect>
                <v:rect id="Rectangle 473" o:spid="_x0000_s1070" style="position:absolute;left:37801;top:17805;width:12287;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" filled="f" strokecolor="#c0ffff" strokeweight="83e-5mm"/>
                <v:shape id="Picture 474" o:spid="_x0000_s1071" type="#_x0000_t75" style="position:absolute;left:37706;top:17710;width:12478;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">
                  <v:imagedata r:id="rId21" o:title=""/>
                </v:shape>
                <v:rect id="Rectangle 475" o:spid="_x0000_s1072" style="position:absolute;left:37706;top:17710;width:12478;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" filled="f" strokecolor="#8080c0" strokeweight="0"/>
                <v:shape id="Freeform 476" o:spid="_x0000_s1073" style="position:absolute;left:48469;top:18091;width:1334;height:1333;visibility:visible;mso-wrap-style:square;v-text-anchor:top" coordsize="2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" path="m,45l,,210,r,210l,210,,165e" filled="f" strokecolor="#8080c0" strokeweight="0">
                  <v:path arrowok="t" o:connecttype="custom" o:connectlocs="0,18138730;0,0;84709000,0;84709000,84647405;0,84647405;0,66508675" o:connectangles="0,0,0,0,0,0"/>
                </v:shape>
                <v:rect id="Rectangle 477" o:spid="_x0000_s1074" style="position:absolute;left:48088;top:18376;width:66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" fillcolor="#c0ffff" strokecolor="#8080c0" strokeweight="0"/>
                <v:line id="Line 478" o:spid="_x0000_s1075" style="position:absolute;visibility:visible;mso-wrap-style:square" from="48469,18662" to="48475,18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" strokecolor="#8080c0" strokeweight="0"/>
                <v:rect id="Rectangle 479" o:spid="_x0000_s1076" style="position:absolute;left:48088;top:18853;width:667;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" fillcolor="#c0ffff" strokecolor="#8080c0" strokeweight="0"/>
                <v:rect id="Rectangle 480" o:spid="_x0000_s1077" style="position:absolute;left:40754;top:19805;width:4070;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luvwAAANwAAAAPAAAAZHJzL2Rvd25yZXYueG1sRE/bisIw&#10;EH1f8B/CCL6tqY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DqkjluvwAAANwAAAAPAAAAAAAA&#10;AAAAAAAAAAcCAABkcnMvZG93bnJldi54bWxQSwUGAAAAAAMAAwC3AAAA8wI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订单管理</w:t>
                        </w:r>
                      </w:p>
                    </w:txbxContent>
                  </v:textbox>
                </v:rect>
                <v:rect id="Rectangle 481" o:spid="_x0000_s1078" style="position:absolute;left:95;top:5619;width:12281;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" filled="f" strokecolor="#c0ffff" strokeweight="83e-5mm"/>
                <v:shape id="Picture 482" o:spid="_x0000_s1079" type="#_x0000_t75" style="position:absolute;top:5524;width:12471;height:5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">
                  <v:imagedata r:id="rId22" o:title=""/>
                </v:shape>
                <v:rect id="Rectangle 483" o:spid="_x0000_s1080" style="position:absolute;top:5524;width:1247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" filled="f" strokecolor="#8080c0" strokeweight="0"/>
                <v:shape id="Freeform 484" o:spid="_x0000_s1081" style="position:absolute;left:10756;top:5905;width:1334;height:1232;visibility:visible;mso-wrap-style:square;v-text-anchor:top" coordsize="21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" path="m,30l,,210,r,194l,194,,164e" filled="f" strokecolor="#8080c0" strokeweight="0">
                  <v:path arrowok="t" o:connecttype="custom" o:connectlocs="0,12098027;0,0;84709000,0;84709000,78233905;0,78233905;0,66135878" o:connectangles="0,0,0,0,0,0"/>
                </v:shape>
                <v:rect id="Rectangle 485" o:spid="_x0000_s1082" style="position:absolute;left:10382;top:6096;width:66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" fillcolor="#c0ffff" strokecolor="#8080c0" strokeweight="0"/>
                <v:line id="Line 486" o:spid="_x0000_s1083" style="position:absolute;visibility:visible;mso-wrap-style:square" from="10756,6381" to="1076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" strokecolor="#8080c0" strokeweight="0"/>
                <v:rect id="Rectangle 487" o:spid="_x0000_s1084" style="position:absolute;left:10382;top:6667;width:660;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" fillcolor="#c0ffff" strokecolor="#8080c0" strokeweight="0"/>
                <v:rect id="Rectangle 488" o:spid="_x0000_s1085" style="position:absolute;left:2571;top:7518;width:610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前台页面展现</w:t>
                        </w:r>
                      </w:p>
                    </w:txbxContent>
                  </v:textbox>
                </v:rect>
                <v:rect id="Rectangle 489" o:spid="_x0000_s1086" style="position:absolute;left:35229;top:95;width:1228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" filled="f" strokecolor="#c0ffff" strokeweight="83e-5mm"/>
                <v:shape id="Picture 490" o:spid="_x0000_s1087" type="#_x0000_t75" style="position:absolute;left:35134;width:124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">
                  <v:imagedata r:id="rId22" o:title=""/>
                </v:shape>
                <v:rect id="Rectangle 491" o:spid="_x0000_s1088" style="position:absolute;left:35134;width:12478;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" filled="f" strokecolor="#8080c0" strokeweight="0"/>
                <v:shape id="Freeform 492" o:spid="_x0000_s1089" style="position:absolute;left:45897;top:381;width:1334;height:1238;visibility:visible;mso-wrap-style:square;v-text-anchor:top" coordsize="21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" path="m,30l,,210,r,195l,195,,165e" filled="f" strokecolor="#8080c0" strokeweight="0">
                  <v:path arrowok="t" o:connecttype="custom" o:connectlocs="0,12094601;0,0;84709000,0;84709000,78614905;0,78614905;0,66520304" o:connectangles="0,0,0,0,0,0"/>
                </v:shape>
                <v:rect id="Rectangle 493" o:spid="_x0000_s1090" style="position:absolute;left:45516;top:571;width:66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" fillcolor="#c0ffff" strokecolor="#8080c0" strokeweight="0"/>
                <v:line id="Line 494" o:spid="_x0000_s1091" style="position:absolute;visibility:visible;mso-wrap-style:square" from="45897,857" to="45904,1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" strokecolor="#8080c0" strokeweight="0"/>
                <v:rect id="Rectangle 495" o:spid="_x0000_s1092" style="position:absolute;left:45516;top:1143;width:667;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" fillcolor="#c0ffff" strokecolor="#8080c0" strokeweight="0"/>
                <v:rect id="Rectangle 496" o:spid="_x0000_s1093" style="position:absolute;left:38658;top:2000;width:40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8LvwAAANwAAAAPAAAAZHJzL2Rvd25yZXYueG1sRE/bisIw&#10;EH0X/Icwgm+aKrg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Agam8LvwAAANwAAAAPAAAAAAAA&#10;AAAAAAAAAAcCAABkcnMvZG93bnJldi54bWxQSwUGAAAAAAMAAwC3AAAA8wI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用户中心</w:t>
                        </w:r>
                      </w:p>
                    </w:txbxContent>
                  </v:textbox>
                </v:rect>
                <v:rect id="Rectangle 497" o:spid="_x0000_s1094" style="position:absolute;left:27330;top:6851;width:12281;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" filled="f" strokecolor="#c0ffff" strokeweight="83e-5mm"/>
                <v:shape id="Picture 498" o:spid="_x0000_s1095" type="#_x0000_t75" style="position:absolute;left:27235;top:6756;width:12471;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">
                  <v:imagedata r:id="rId23" o:title=""/>
                </v:shape>
                <v:rect id="Rectangle 499" o:spid="_x0000_s1096" style="position:absolute;left:27235;top:6756;width:124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" filled="f" strokecolor="#8080c0" strokeweight="0"/>
                <v:shape id="Freeform 500" o:spid="_x0000_s1097" style="position:absolute;left:37992;top:7137;width:1333;height:1238;visibility:visible;mso-wrap-style:square;v-text-anchor:top" coordsize="21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" path="m,30l,,210,r,195l,195,,165e" filled="f" strokecolor="#8080c0" strokeweight="0">
                  <v:path arrowok="t" o:connecttype="custom" o:connectlocs="0,12094601;0,0;84645500,0;84645500,78614905;0,78614905;0,66520304" o:connectangles="0,0,0,0,0,0"/>
                </v:shape>
                <v:rect id="Rectangle 501" o:spid="_x0000_s1098" style="position:absolute;left:37611;top:7327;width:666;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" fillcolor="#c0ffff" strokecolor="#8080c0" strokeweight="0"/>
                <v:line id="Line 502" o:spid="_x0000_s1099" style="position:absolute;visibility:visible;mso-wrap-style:square" from="37992,7613" to="37998,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" strokecolor="#8080c0" strokeweight="0"/>
                <v:rect id="Rectangle 503" o:spid="_x0000_s1100" style="position:absolute;left:37611;top:7899;width:666;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" fillcolor="#c0ffff" strokecolor="#8080c0" strokeweight="0"/>
                <v:rect id="Rectangle 504" o:spid="_x0000_s1101" style="position:absolute;left:30759;top:8756;width:4070;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购物流程</w:t>
                        </w:r>
                      </w:p>
                    </w:txbxContent>
                  </v:textbox>
                </v:rect>
                <w10:anchorlock/>
              </v:group>
            </w:pict>
          </mc:Fallback>
        </mc:AlternateContent>
      </w:r>
    </w:p>
    <w:p w:rsidR="00DA56DA" w:rsidRDefault="00BF6F7C" w:rsidP="00326B0A">
      <w:pPr>
        <w:pStyle w:val="T"/>
      </w:pPr>
      <w:bookmarkStart w:id="76" w:name="_Toc330825130"/>
      <w:r>
        <w:rPr>
          <w:rFonts w:hint="eastAsia"/>
        </w:rPr>
        <w:t>模块结构图</w:t>
      </w:r>
      <w:bookmarkEnd w:id="76"/>
    </w:p>
    <w:p w:rsidR="008500D1" w:rsidRDefault="008500D1" w:rsidP="008500D1">
      <w:pPr>
        <w:spacing w:line="360" w:lineRule="auto"/>
        <w:ind w:firstLineChars="200" w:firstLine="420"/>
        <w:rPr>
          <w:rFonts w:ascii="宋体" w:hAnsi="宋体"/>
        </w:rPr>
      </w:pPr>
      <w:r>
        <w:rPr>
          <w:rFonts w:ascii="宋体" w:hAnsi="宋体" w:hint="eastAsia"/>
        </w:rPr>
        <w:t>系统使用时，模块间的调用关系如下：</w:t>
      </w:r>
    </w:p>
    <w:p w:rsidR="008500D1" w:rsidRDefault="008500D1" w:rsidP="008500D1">
      <w:pPr>
        <w:numPr>
          <w:ilvl w:val="0"/>
          <w:numId w:val="13"/>
        </w:numPr>
        <w:spacing w:line="360" w:lineRule="auto"/>
        <w:rPr>
          <w:rFonts w:ascii="宋体" w:hAnsi="宋体"/>
        </w:rPr>
      </w:pPr>
      <w:r>
        <w:rPr>
          <w:rFonts w:ascii="宋体" w:hAnsi="宋体" w:hint="eastAsia"/>
        </w:rPr>
        <w:t>CRM向上商品管理、促销活动管理导入相关数据</w:t>
      </w:r>
    </w:p>
    <w:p w:rsidR="008500D1" w:rsidRDefault="008500D1" w:rsidP="008500D1">
      <w:pPr>
        <w:numPr>
          <w:ilvl w:val="0"/>
          <w:numId w:val="13"/>
        </w:numPr>
        <w:spacing w:line="360" w:lineRule="auto"/>
        <w:rPr>
          <w:rFonts w:ascii="宋体" w:hAnsi="宋体"/>
        </w:rPr>
      </w:pPr>
      <w:r>
        <w:rPr>
          <w:rFonts w:ascii="宋体" w:hAnsi="宋体" w:hint="eastAsia"/>
        </w:rPr>
        <w:t>促销活动管理、商品管理通过系统维护后，向前台生成数据</w:t>
      </w:r>
    </w:p>
    <w:p w:rsidR="008500D1" w:rsidRDefault="008500D1" w:rsidP="008500D1">
      <w:pPr>
        <w:numPr>
          <w:ilvl w:val="0"/>
          <w:numId w:val="13"/>
        </w:numPr>
        <w:spacing w:line="360" w:lineRule="auto"/>
        <w:rPr>
          <w:rFonts w:ascii="宋体" w:hAnsi="宋体"/>
        </w:rPr>
      </w:pPr>
      <w:r>
        <w:rPr>
          <w:rFonts w:ascii="宋体" w:hAnsi="宋体" w:hint="eastAsia"/>
        </w:rPr>
        <w:t>最终用户在前台展现模块上进行浏览并发生购买</w:t>
      </w:r>
    </w:p>
    <w:p w:rsidR="008500D1" w:rsidRPr="00C5445E" w:rsidRDefault="008500D1" w:rsidP="008500D1">
      <w:pPr>
        <w:numPr>
          <w:ilvl w:val="0"/>
          <w:numId w:val="13"/>
        </w:numPr>
        <w:spacing w:line="360" w:lineRule="auto"/>
        <w:rPr>
          <w:rFonts w:ascii="宋体" w:hAnsi="宋体"/>
        </w:rPr>
      </w:pPr>
      <w:r w:rsidRPr="00C5445E">
        <w:rPr>
          <w:rFonts w:ascii="宋体" w:hAnsi="宋体" w:hint="eastAsia"/>
        </w:rPr>
        <w:t>订单通过</w:t>
      </w:r>
      <w:r>
        <w:rPr>
          <w:rFonts w:ascii="宋体" w:hAnsi="宋体" w:hint="eastAsia"/>
        </w:rPr>
        <w:t>订单</w:t>
      </w:r>
      <w:r w:rsidRPr="00C5445E">
        <w:rPr>
          <w:rFonts w:ascii="宋体" w:hAnsi="宋体" w:hint="eastAsia"/>
        </w:rPr>
        <w:t>管理模块</w:t>
      </w:r>
      <w:r>
        <w:rPr>
          <w:rFonts w:ascii="宋体" w:hAnsi="宋体" w:hint="eastAsia"/>
        </w:rPr>
        <w:t>触发</w:t>
      </w:r>
      <w:r w:rsidRPr="00C5445E">
        <w:rPr>
          <w:rFonts w:ascii="宋体" w:hAnsi="宋体" w:hint="eastAsia"/>
        </w:rPr>
        <w:t>CRM</w:t>
      </w:r>
      <w:r>
        <w:rPr>
          <w:rFonts w:ascii="宋体" w:hAnsi="宋体" w:hint="eastAsia"/>
        </w:rPr>
        <w:t>开通的接口</w:t>
      </w:r>
    </w:p>
    <w:p w:rsidR="008500D1" w:rsidRDefault="008500D1" w:rsidP="009F05EA">
      <w:pPr>
        <w:pStyle w:val="1"/>
      </w:pPr>
      <w:bookmarkStart w:id="77" w:name="_Hlt79317340"/>
      <w:bookmarkStart w:id="78" w:name="_Hlt79374748"/>
      <w:bookmarkStart w:id="79" w:name="_Toc87169683"/>
      <w:bookmarkStart w:id="80" w:name="_Toc314239486"/>
      <w:bookmarkStart w:id="81" w:name="_Toc330825418"/>
      <w:bookmarkEnd w:id="77"/>
      <w:bookmarkEnd w:id="78"/>
      <w:r>
        <w:rPr>
          <w:rFonts w:hint="eastAsia"/>
        </w:rPr>
        <w:lastRenderedPageBreak/>
        <w:t>数据模型（</w:t>
      </w:r>
      <w:r>
        <w:rPr>
          <w:rFonts w:hint="eastAsia"/>
        </w:rPr>
        <w:t>Data Model</w:t>
      </w:r>
      <w:r>
        <w:rPr>
          <w:rFonts w:hint="eastAsia"/>
        </w:rPr>
        <w:t>）设计</w:t>
      </w:r>
      <w:bookmarkEnd w:id="79"/>
      <w:bookmarkEnd w:id="80"/>
      <w:bookmarkEnd w:id="81"/>
    </w:p>
    <w:p w:rsidR="008500D1" w:rsidRDefault="008500D1" w:rsidP="00DE5CA1">
      <w:pPr>
        <w:pStyle w:val="2"/>
      </w:pPr>
      <w:bookmarkStart w:id="82" w:name="_Hlt83700581"/>
      <w:bookmarkStart w:id="83" w:name="_逻辑实体模型"/>
      <w:bookmarkStart w:id="84" w:name="_Toc87169684"/>
      <w:bookmarkStart w:id="85" w:name="_Toc314239487"/>
      <w:bookmarkStart w:id="86" w:name="_Toc330825419"/>
      <w:bookmarkEnd w:id="82"/>
      <w:bookmarkEnd w:id="83"/>
      <w:r>
        <w:rPr>
          <w:rFonts w:hint="eastAsia"/>
        </w:rPr>
        <w:t>逻辑实体模型</w:t>
      </w:r>
      <w:bookmarkEnd w:id="84"/>
      <w:bookmarkEnd w:id="85"/>
      <w:bookmarkEnd w:id="86"/>
    </w:p>
    <w:p w:rsidR="008500D1" w:rsidRDefault="00C85B07" w:rsidP="006E504B">
      <w:pPr>
        <w:pStyle w:val="T0"/>
      </w:pPr>
      <w:bookmarkStart w:id="87" w:name="_Toc87169687"/>
      <w:r>
        <w:rPr>
          <w:rFonts w:hint="eastAsia"/>
          <w:noProof/>
        </w:rPr>
        <w:drawing>
          <wp:inline distT="0" distB="0" distL="0" distR="0" wp14:anchorId="2F1E269B" wp14:editId="32BBC60D">
            <wp:extent cx="5753100" cy="4543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rsidR="008500D1" w:rsidRPr="00DA56DA" w:rsidRDefault="008500D1" w:rsidP="00DE5CA1">
      <w:pPr>
        <w:pStyle w:val="T"/>
        <w:outlineLvl w:val="0"/>
      </w:pPr>
      <w:bookmarkStart w:id="88" w:name="_Toc330825131"/>
      <w:r w:rsidRPr="00DA56DA">
        <w:rPr>
          <w:rFonts w:hint="eastAsia"/>
        </w:rPr>
        <w:t>数据模型图</w:t>
      </w:r>
      <w:bookmarkEnd w:id="88"/>
    </w:p>
    <w:p w:rsidR="008500D1" w:rsidRDefault="008500D1" w:rsidP="00DE5CA1">
      <w:pPr>
        <w:pStyle w:val="2"/>
      </w:pPr>
      <w:bookmarkStart w:id="89" w:name="_Toc314239488"/>
      <w:bookmarkStart w:id="90" w:name="_Toc330825420"/>
      <w:r>
        <w:rPr>
          <w:rFonts w:hint="eastAsia"/>
        </w:rPr>
        <w:t>表结构（物理设计）</w:t>
      </w:r>
      <w:bookmarkEnd w:id="87"/>
      <w:bookmarkEnd w:id="89"/>
      <w:bookmarkEnd w:id="90"/>
    </w:p>
    <w:p w:rsidR="008500D1" w:rsidRDefault="008500D1" w:rsidP="00F20B47">
      <w:pPr>
        <w:pStyle w:val="3"/>
      </w:pPr>
      <w:bookmarkStart w:id="91" w:name="_Toc87169688"/>
      <w:bookmarkStart w:id="92" w:name="_Toc314239489"/>
      <w:bookmarkStart w:id="93" w:name="_Toc330825421"/>
      <w:r>
        <w:rPr>
          <w:rFonts w:hint="eastAsia"/>
        </w:rPr>
        <w:t>表汇总</w:t>
      </w:r>
      <w:bookmarkEnd w:id="91"/>
      <w:bookmarkEnd w:id="92"/>
      <w:bookmarkEnd w:id="9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0"/>
        <w:gridCol w:w="989"/>
        <w:gridCol w:w="2096"/>
        <w:gridCol w:w="4608"/>
        <w:gridCol w:w="869"/>
      </w:tblGrid>
      <w:tr w:rsidR="008500D1" w:rsidTr="006E03B6">
        <w:trPr>
          <w:cantSplit/>
        </w:trPr>
        <w:tc>
          <w:tcPr>
            <w:tcW w:w="590" w:type="dxa"/>
            <w:shd w:val="clear" w:color="auto" w:fill="E6E6E6"/>
            <w:vAlign w:val="center"/>
            <w:hideMark/>
          </w:tcPr>
          <w:p w:rsidR="008500D1" w:rsidRDefault="008500D1" w:rsidP="006E03B6">
            <w:pPr>
              <w:pStyle w:val="B"/>
            </w:pPr>
            <w:r>
              <w:rPr>
                <w:rFonts w:hint="eastAsia"/>
              </w:rPr>
              <w:t>序</w:t>
            </w:r>
          </w:p>
          <w:p w:rsidR="008500D1" w:rsidRDefault="008500D1" w:rsidP="006E03B6">
            <w:pPr>
              <w:pStyle w:val="B"/>
            </w:pPr>
            <w:r>
              <w:rPr>
                <w:rFonts w:hint="eastAsia"/>
              </w:rPr>
              <w:t>号</w:t>
            </w:r>
          </w:p>
        </w:tc>
        <w:tc>
          <w:tcPr>
            <w:tcW w:w="989" w:type="dxa"/>
            <w:shd w:val="clear" w:color="auto" w:fill="E6E6E6"/>
            <w:vAlign w:val="center"/>
            <w:hideMark/>
          </w:tcPr>
          <w:p w:rsidR="008500D1" w:rsidRDefault="008500D1" w:rsidP="006E03B6">
            <w:pPr>
              <w:pStyle w:val="B"/>
            </w:pPr>
            <w:r>
              <w:rPr>
                <w:rFonts w:hint="eastAsia"/>
              </w:rPr>
              <w:t>子系统</w:t>
            </w:r>
          </w:p>
        </w:tc>
        <w:tc>
          <w:tcPr>
            <w:tcW w:w="2096" w:type="dxa"/>
            <w:shd w:val="clear" w:color="auto" w:fill="E6E6E6"/>
            <w:vAlign w:val="center"/>
            <w:hideMark/>
          </w:tcPr>
          <w:p w:rsidR="008500D1" w:rsidRDefault="008500D1" w:rsidP="006E03B6">
            <w:pPr>
              <w:pStyle w:val="B"/>
            </w:pPr>
            <w:r>
              <w:rPr>
                <w:rFonts w:hint="eastAsia"/>
              </w:rPr>
              <w:t>表名</w:t>
            </w:r>
          </w:p>
        </w:tc>
        <w:tc>
          <w:tcPr>
            <w:tcW w:w="4608" w:type="dxa"/>
            <w:shd w:val="clear" w:color="auto" w:fill="E6E6E6"/>
            <w:vAlign w:val="center"/>
            <w:hideMark/>
          </w:tcPr>
          <w:p w:rsidR="008500D1" w:rsidRDefault="008500D1" w:rsidP="006E03B6">
            <w:pPr>
              <w:pStyle w:val="B"/>
            </w:pPr>
            <w:r>
              <w:rPr>
                <w:rFonts w:hint="eastAsia"/>
              </w:rPr>
              <w:t>中文名称和简单描述</w:t>
            </w:r>
          </w:p>
        </w:tc>
        <w:tc>
          <w:tcPr>
            <w:tcW w:w="869" w:type="dxa"/>
            <w:shd w:val="clear" w:color="auto" w:fill="E6E6E6"/>
            <w:vAlign w:val="center"/>
            <w:hideMark/>
          </w:tcPr>
          <w:p w:rsidR="008500D1" w:rsidRDefault="008500D1" w:rsidP="006E03B6">
            <w:pPr>
              <w:pStyle w:val="B"/>
            </w:pPr>
            <w:r>
              <w:rPr>
                <w:rFonts w:hint="eastAsia"/>
              </w:rPr>
              <w:t>使用</w:t>
            </w:r>
          </w:p>
          <w:p w:rsidR="008500D1" w:rsidRDefault="008500D1" w:rsidP="006E03B6">
            <w:pPr>
              <w:pStyle w:val="B"/>
            </w:pPr>
            <w:r>
              <w:rPr>
                <w:rFonts w:hint="eastAsia"/>
              </w:rPr>
              <w:t>方式</w:t>
            </w:r>
          </w:p>
        </w:tc>
      </w:tr>
      <w:tr w:rsidR="008500D1" w:rsidTr="006E03B6">
        <w:trPr>
          <w:cantSplit/>
        </w:trPr>
        <w:tc>
          <w:tcPr>
            <w:tcW w:w="590" w:type="dxa"/>
            <w:vAlign w:val="center"/>
          </w:tcPr>
          <w:p w:rsidR="008500D1" w:rsidRDefault="008500D1" w:rsidP="006E03B6">
            <w:pPr>
              <w:pStyle w:val="B0"/>
            </w:pPr>
            <w:r>
              <w:rPr>
                <w:rFonts w:hint="eastAsia"/>
              </w:rPr>
              <w:t>1</w:t>
            </w:r>
          </w:p>
        </w:tc>
        <w:tc>
          <w:tcPr>
            <w:tcW w:w="989" w:type="dxa"/>
            <w:vMerge w:val="restart"/>
            <w:vAlign w:val="center"/>
          </w:tcPr>
          <w:p w:rsidR="008500D1" w:rsidRDefault="008500D1" w:rsidP="006E03B6">
            <w:pPr>
              <w:pStyle w:val="B0"/>
            </w:pPr>
            <w:r>
              <w:rPr>
                <w:rFonts w:hint="eastAsia"/>
              </w:rPr>
              <w:t>前台、后台子系统共用</w:t>
            </w:r>
          </w:p>
        </w:tc>
        <w:tc>
          <w:tcPr>
            <w:tcW w:w="2096" w:type="dxa"/>
          </w:tcPr>
          <w:p w:rsidR="008500D1" w:rsidRDefault="008500D1" w:rsidP="006E03B6">
            <w:pPr>
              <w:pStyle w:val="B0"/>
            </w:pPr>
            <w:r>
              <w:t>EB_BRAND</w:t>
            </w:r>
          </w:p>
        </w:tc>
        <w:tc>
          <w:tcPr>
            <w:tcW w:w="4608" w:type="dxa"/>
          </w:tcPr>
          <w:p w:rsidR="008500D1" w:rsidRDefault="008500D1" w:rsidP="006E03B6">
            <w:pPr>
              <w:pStyle w:val="B0"/>
            </w:pPr>
            <w:r>
              <w:rPr>
                <w:rFonts w:hint="eastAsia"/>
              </w:rPr>
              <w:t>商品品牌表，记录所有品牌信息。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w:t>
            </w:r>
          </w:p>
        </w:tc>
        <w:tc>
          <w:tcPr>
            <w:tcW w:w="989" w:type="dxa"/>
            <w:vMerge/>
            <w:vAlign w:val="center"/>
          </w:tcPr>
          <w:p w:rsidR="008500D1" w:rsidRDefault="008500D1" w:rsidP="006E03B6">
            <w:pPr>
              <w:pStyle w:val="B0"/>
            </w:pPr>
          </w:p>
        </w:tc>
        <w:tc>
          <w:tcPr>
            <w:tcW w:w="2096" w:type="dxa"/>
          </w:tcPr>
          <w:p w:rsidR="008500D1" w:rsidRDefault="008500D1" w:rsidP="006E03B6">
            <w:pPr>
              <w:pStyle w:val="B0"/>
            </w:pPr>
            <w:r>
              <w:rPr>
                <w:rFonts w:hint="eastAsia"/>
              </w:rPr>
              <w:t>EB_CAT</w:t>
            </w:r>
          </w:p>
        </w:tc>
        <w:tc>
          <w:tcPr>
            <w:tcW w:w="4608" w:type="dxa"/>
          </w:tcPr>
          <w:p w:rsidR="008500D1" w:rsidRDefault="008500D1" w:rsidP="006E03B6">
            <w:pPr>
              <w:pStyle w:val="B0"/>
            </w:pPr>
            <w:r>
              <w:rPr>
                <w:rFonts w:hint="eastAsia"/>
              </w:rPr>
              <w:t>商品类目表，记录针对手机的类目信息。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3</w:t>
            </w:r>
          </w:p>
        </w:tc>
        <w:tc>
          <w:tcPr>
            <w:tcW w:w="989" w:type="dxa"/>
            <w:vMerge/>
            <w:vAlign w:val="center"/>
          </w:tcPr>
          <w:p w:rsidR="008500D1" w:rsidRDefault="008500D1" w:rsidP="006E03B6">
            <w:pPr>
              <w:pStyle w:val="B0"/>
            </w:pPr>
          </w:p>
        </w:tc>
        <w:tc>
          <w:tcPr>
            <w:tcW w:w="2096" w:type="dxa"/>
          </w:tcPr>
          <w:p w:rsidR="008500D1" w:rsidRDefault="008500D1" w:rsidP="006E03B6">
            <w:pPr>
              <w:pStyle w:val="B0"/>
            </w:pPr>
            <w:r w:rsidRPr="00F71198">
              <w:t>EB_CATBRAND</w:t>
            </w:r>
          </w:p>
        </w:tc>
        <w:tc>
          <w:tcPr>
            <w:tcW w:w="4608" w:type="dxa"/>
          </w:tcPr>
          <w:p w:rsidR="008500D1" w:rsidRDefault="008500D1" w:rsidP="006E03B6">
            <w:pPr>
              <w:pStyle w:val="B0"/>
            </w:pPr>
            <w:r>
              <w:rPr>
                <w:rFonts w:hint="eastAsia"/>
              </w:rPr>
              <w:t>类目品牌关联表</w:t>
            </w:r>
          </w:p>
        </w:tc>
        <w:tc>
          <w:tcPr>
            <w:tcW w:w="869" w:type="dxa"/>
          </w:tcPr>
          <w:p w:rsidR="008500D1" w:rsidRPr="0039170B"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4</w:t>
            </w:r>
          </w:p>
        </w:tc>
        <w:tc>
          <w:tcPr>
            <w:tcW w:w="989" w:type="dxa"/>
            <w:vMerge/>
            <w:hideMark/>
          </w:tcPr>
          <w:p w:rsidR="008500D1" w:rsidRDefault="008500D1" w:rsidP="006E03B6">
            <w:pPr>
              <w:pStyle w:val="B0"/>
            </w:pPr>
          </w:p>
        </w:tc>
        <w:tc>
          <w:tcPr>
            <w:tcW w:w="2096" w:type="dxa"/>
            <w:hideMark/>
          </w:tcPr>
          <w:p w:rsidR="008500D1" w:rsidRDefault="008500D1" w:rsidP="006E03B6">
            <w:pPr>
              <w:pStyle w:val="B0"/>
            </w:pPr>
            <w:r>
              <w:rPr>
                <w:rFonts w:hint="eastAsia"/>
              </w:rPr>
              <w:t>EB_ITEM</w:t>
            </w:r>
          </w:p>
        </w:tc>
        <w:tc>
          <w:tcPr>
            <w:tcW w:w="4608" w:type="dxa"/>
            <w:hideMark/>
          </w:tcPr>
          <w:p w:rsidR="008500D1" w:rsidRDefault="008500D1" w:rsidP="006E03B6">
            <w:pPr>
              <w:pStyle w:val="B0"/>
            </w:pPr>
            <w:r>
              <w:rPr>
                <w:rFonts w:hint="eastAsia"/>
              </w:rPr>
              <w:t>商品表，记录每条商品的具体信息。</w:t>
            </w:r>
          </w:p>
        </w:tc>
        <w:tc>
          <w:tcPr>
            <w:tcW w:w="869" w:type="dxa"/>
            <w:hideMark/>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5</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EB_FEATURE</w:t>
            </w:r>
          </w:p>
        </w:tc>
        <w:tc>
          <w:tcPr>
            <w:tcW w:w="4608" w:type="dxa"/>
            <w:hideMark/>
          </w:tcPr>
          <w:p w:rsidR="008500D1" w:rsidRDefault="008500D1" w:rsidP="006E03B6">
            <w:pPr>
              <w:pStyle w:val="B0"/>
            </w:pPr>
            <w:r>
              <w:rPr>
                <w:rFonts w:hint="eastAsia"/>
              </w:rPr>
              <w:t>商品属性表，描述商品的功能属性。</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6</w:t>
            </w:r>
          </w:p>
        </w:tc>
        <w:tc>
          <w:tcPr>
            <w:tcW w:w="989" w:type="dxa"/>
            <w:vMerge/>
          </w:tcPr>
          <w:p w:rsidR="008500D1" w:rsidRDefault="008500D1" w:rsidP="006E03B6">
            <w:pPr>
              <w:pStyle w:val="B0"/>
            </w:pPr>
          </w:p>
        </w:tc>
        <w:tc>
          <w:tcPr>
            <w:tcW w:w="2096" w:type="dxa"/>
            <w:hideMark/>
          </w:tcPr>
          <w:p w:rsidR="008500D1" w:rsidRDefault="008500D1" w:rsidP="006E03B6">
            <w:pPr>
              <w:pStyle w:val="B0"/>
            </w:pPr>
            <w:r w:rsidRPr="009D05BF">
              <w:t>EB_ITEM_TAG_IMG</w:t>
            </w:r>
          </w:p>
        </w:tc>
        <w:tc>
          <w:tcPr>
            <w:tcW w:w="4608" w:type="dxa"/>
            <w:hideMark/>
          </w:tcPr>
          <w:p w:rsidR="008500D1" w:rsidRDefault="008500D1" w:rsidP="006E03B6">
            <w:pPr>
              <w:pStyle w:val="B0"/>
            </w:pPr>
            <w:r>
              <w:rPr>
                <w:rFonts w:hint="eastAsia"/>
              </w:rPr>
              <w:t>商品标签图片</w:t>
            </w:r>
          </w:p>
        </w:tc>
        <w:tc>
          <w:tcPr>
            <w:tcW w:w="869" w:type="dxa"/>
          </w:tcPr>
          <w:p w:rsidR="008500D1" w:rsidRPr="0039170B"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7</w:t>
            </w:r>
          </w:p>
        </w:tc>
        <w:tc>
          <w:tcPr>
            <w:tcW w:w="989" w:type="dxa"/>
            <w:vMerge/>
          </w:tcPr>
          <w:p w:rsidR="008500D1" w:rsidRDefault="008500D1" w:rsidP="006E03B6">
            <w:pPr>
              <w:pStyle w:val="B0"/>
            </w:pPr>
          </w:p>
        </w:tc>
        <w:tc>
          <w:tcPr>
            <w:tcW w:w="2096" w:type="dxa"/>
            <w:hideMark/>
          </w:tcPr>
          <w:p w:rsidR="008500D1" w:rsidRPr="009D05BF" w:rsidRDefault="008500D1" w:rsidP="006E03B6">
            <w:pPr>
              <w:pStyle w:val="B0"/>
            </w:pPr>
            <w:r w:rsidRPr="00356083">
              <w:t>EB_ITEM_CLOB</w:t>
            </w:r>
          </w:p>
        </w:tc>
        <w:tc>
          <w:tcPr>
            <w:tcW w:w="4608" w:type="dxa"/>
            <w:hideMark/>
          </w:tcPr>
          <w:p w:rsidR="008500D1" w:rsidRDefault="008500D1" w:rsidP="006E03B6">
            <w:pPr>
              <w:pStyle w:val="B0"/>
            </w:pPr>
            <w:r>
              <w:rPr>
                <w:rFonts w:hint="eastAsia"/>
              </w:rPr>
              <w:t>商品大字段表</w:t>
            </w:r>
          </w:p>
        </w:tc>
        <w:tc>
          <w:tcPr>
            <w:tcW w:w="869" w:type="dxa"/>
          </w:tcPr>
          <w:p w:rsidR="008500D1"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lastRenderedPageBreak/>
              <w:t>8</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EB_SKU</w:t>
            </w:r>
          </w:p>
        </w:tc>
        <w:tc>
          <w:tcPr>
            <w:tcW w:w="4608" w:type="dxa"/>
            <w:hideMark/>
          </w:tcPr>
          <w:p w:rsidR="008500D1" w:rsidRDefault="008500D1" w:rsidP="006E03B6">
            <w:pPr>
              <w:pStyle w:val="B0"/>
            </w:pPr>
            <w:r>
              <w:rPr>
                <w:rFonts w:hint="eastAsia"/>
              </w:rPr>
              <w:t>商品规格表，记录商品规格信息。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9</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EB_OFFER_GROUP</w:t>
            </w:r>
          </w:p>
        </w:tc>
        <w:tc>
          <w:tcPr>
            <w:tcW w:w="4608" w:type="dxa"/>
            <w:hideMark/>
          </w:tcPr>
          <w:p w:rsidR="008500D1" w:rsidRDefault="008500D1" w:rsidP="006E03B6">
            <w:pPr>
              <w:pStyle w:val="B0"/>
            </w:pPr>
            <w:r>
              <w:rPr>
                <w:rFonts w:hint="eastAsia"/>
              </w:rPr>
              <w:t>营销案表，描述活动集合的概念，包含开始和结束时间。</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10</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EB_OFFER</w:t>
            </w:r>
          </w:p>
        </w:tc>
        <w:tc>
          <w:tcPr>
            <w:tcW w:w="4608" w:type="dxa"/>
            <w:hideMark/>
          </w:tcPr>
          <w:p w:rsidR="008500D1" w:rsidRDefault="008500D1" w:rsidP="006E03B6">
            <w:pPr>
              <w:pStyle w:val="B0"/>
            </w:pPr>
            <w:r>
              <w:rPr>
                <w:rFonts w:hint="eastAsia"/>
              </w:rPr>
              <w:t>活动档次表，描述具体活动档次信息，包含话费定制与返还规则。</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11</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EB_BACKLANDLOG</w:t>
            </w:r>
          </w:p>
        </w:tc>
        <w:tc>
          <w:tcPr>
            <w:tcW w:w="4608" w:type="dxa"/>
            <w:hideMark/>
          </w:tcPr>
          <w:p w:rsidR="008500D1" w:rsidRDefault="008500D1" w:rsidP="006E03B6">
            <w:pPr>
              <w:pStyle w:val="B0"/>
            </w:pPr>
            <w:r>
              <w:rPr>
                <w:rFonts w:hint="eastAsia"/>
              </w:rPr>
              <w:t>登录日志表，记录每次后台登录的用户信息。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12</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EB_CONSTR</w:t>
            </w:r>
          </w:p>
        </w:tc>
        <w:tc>
          <w:tcPr>
            <w:tcW w:w="4608" w:type="dxa"/>
            <w:hideMark/>
          </w:tcPr>
          <w:p w:rsidR="008500D1" w:rsidRDefault="008500D1" w:rsidP="006E03B6">
            <w:pPr>
              <w:pStyle w:val="B0"/>
            </w:pPr>
            <w:r>
              <w:rPr>
                <w:rFonts w:hint="eastAsia"/>
              </w:rPr>
              <w:t>适用品牌表，记录每个营销案使用的品牌，包含全球通，动感地带，神州行。</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13</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EB_PARA_VALUE</w:t>
            </w:r>
          </w:p>
        </w:tc>
        <w:tc>
          <w:tcPr>
            <w:tcW w:w="4608" w:type="dxa"/>
            <w:hideMark/>
          </w:tcPr>
          <w:p w:rsidR="008500D1" w:rsidRDefault="008500D1" w:rsidP="006E03B6">
            <w:pPr>
              <w:pStyle w:val="B0"/>
            </w:pPr>
            <w:r>
              <w:rPr>
                <w:rFonts w:hint="eastAsia"/>
              </w:rPr>
              <w:t>商品与商品属性关联表，记录商品中使用了商品属性的具体值。</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14</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EB_SKU_OFFER</w:t>
            </w:r>
          </w:p>
        </w:tc>
        <w:tc>
          <w:tcPr>
            <w:tcW w:w="4608" w:type="dxa"/>
            <w:hideMark/>
          </w:tcPr>
          <w:p w:rsidR="008500D1" w:rsidRDefault="008500D1" w:rsidP="006E03B6">
            <w:pPr>
              <w:pStyle w:val="B0"/>
            </w:pPr>
            <w:r>
              <w:rPr>
                <w:rFonts w:hint="eastAsia"/>
              </w:rPr>
              <w:t>商品规格与活动档次关联表，记录哪个规格参与该活动档次的信息。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15</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EB_SPEC_VALUE</w:t>
            </w:r>
          </w:p>
        </w:tc>
        <w:tc>
          <w:tcPr>
            <w:tcW w:w="4608" w:type="dxa"/>
            <w:hideMark/>
          </w:tcPr>
          <w:p w:rsidR="008500D1" w:rsidRDefault="008500D1" w:rsidP="006E03B6">
            <w:pPr>
              <w:pStyle w:val="B0"/>
            </w:pPr>
            <w:r>
              <w:rPr>
                <w:rFonts w:hint="eastAsia"/>
              </w:rPr>
              <w:t>商品规格与商品属性关联表，记录哪些商品属性是影响规格的因素，导致不同价格。</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16</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EB_USER</w:t>
            </w:r>
          </w:p>
        </w:tc>
        <w:tc>
          <w:tcPr>
            <w:tcW w:w="4608" w:type="dxa"/>
            <w:hideMark/>
          </w:tcPr>
          <w:p w:rsidR="008500D1" w:rsidRDefault="008500D1" w:rsidP="006E03B6">
            <w:pPr>
              <w:pStyle w:val="B0"/>
            </w:pPr>
            <w:r>
              <w:rPr>
                <w:rFonts w:hint="eastAsia"/>
              </w:rPr>
              <w:t>后台用户表，记录后台的用户信息。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17</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EB_ROLE</w:t>
            </w:r>
          </w:p>
        </w:tc>
        <w:tc>
          <w:tcPr>
            <w:tcW w:w="4608" w:type="dxa"/>
            <w:hideMark/>
          </w:tcPr>
          <w:p w:rsidR="008500D1" w:rsidRDefault="008500D1" w:rsidP="006E03B6">
            <w:pPr>
              <w:pStyle w:val="B0"/>
            </w:pPr>
            <w:r>
              <w:rPr>
                <w:rFonts w:hint="eastAsia"/>
              </w:rPr>
              <w:t>后台用户角色表，定义用户的角色范围。</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18</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EB_PERMISSION</w:t>
            </w:r>
          </w:p>
        </w:tc>
        <w:tc>
          <w:tcPr>
            <w:tcW w:w="4608" w:type="dxa"/>
            <w:hideMark/>
          </w:tcPr>
          <w:p w:rsidR="008500D1" w:rsidRDefault="008500D1" w:rsidP="006E03B6">
            <w:pPr>
              <w:pStyle w:val="B0"/>
            </w:pPr>
            <w:r>
              <w:rPr>
                <w:rFonts w:hint="eastAsia"/>
              </w:rPr>
              <w:t>后台用户权限表，定义用户可访问的页面链接。</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19</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EB_ROLEPERM</w:t>
            </w:r>
          </w:p>
        </w:tc>
        <w:tc>
          <w:tcPr>
            <w:tcW w:w="4608" w:type="dxa"/>
            <w:hideMark/>
          </w:tcPr>
          <w:p w:rsidR="008500D1" w:rsidRDefault="008500D1" w:rsidP="006E03B6">
            <w:pPr>
              <w:pStyle w:val="B0"/>
            </w:pPr>
            <w:r>
              <w:rPr>
                <w:rFonts w:hint="eastAsia"/>
              </w:rPr>
              <w:t>后台用户角色和权限关联表，通过关联使相应角色可以访问哪个页面链接。</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20</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EB_USERROLE</w:t>
            </w:r>
          </w:p>
        </w:tc>
        <w:tc>
          <w:tcPr>
            <w:tcW w:w="4608" w:type="dxa"/>
            <w:hideMark/>
          </w:tcPr>
          <w:p w:rsidR="008500D1" w:rsidRDefault="008500D1" w:rsidP="006E03B6">
            <w:pPr>
              <w:pStyle w:val="B0"/>
            </w:pPr>
            <w:r>
              <w:rPr>
                <w:rFonts w:hint="eastAsia"/>
              </w:rPr>
              <w:t>后台用户和角色关联表，通过关联可设置用户有哪些角色。</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21</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EB_MYFAV_SKU</w:t>
            </w:r>
          </w:p>
        </w:tc>
        <w:tc>
          <w:tcPr>
            <w:tcW w:w="4608" w:type="dxa"/>
            <w:hideMark/>
          </w:tcPr>
          <w:p w:rsidR="008500D1" w:rsidRDefault="008500D1" w:rsidP="006E03B6">
            <w:pPr>
              <w:pStyle w:val="B0"/>
            </w:pPr>
            <w:r>
              <w:rPr>
                <w:rFonts w:hint="eastAsia"/>
              </w:rPr>
              <w:t>用户中心我的收藏表，记录用户的收藏内容。</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22</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EB_ORDER</w:t>
            </w:r>
          </w:p>
        </w:tc>
        <w:tc>
          <w:tcPr>
            <w:tcW w:w="4608" w:type="dxa"/>
            <w:hideMark/>
          </w:tcPr>
          <w:p w:rsidR="008500D1" w:rsidRDefault="008500D1" w:rsidP="006E03B6">
            <w:pPr>
              <w:pStyle w:val="B0"/>
            </w:pPr>
            <w:r>
              <w:rPr>
                <w:rFonts w:hint="eastAsia"/>
              </w:rPr>
              <w:t>订单表，记录订单信息。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23</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EB_SHIP_ADDR</w:t>
            </w:r>
          </w:p>
        </w:tc>
        <w:tc>
          <w:tcPr>
            <w:tcW w:w="4608" w:type="dxa"/>
            <w:hideMark/>
          </w:tcPr>
          <w:p w:rsidR="008500D1" w:rsidRDefault="008500D1" w:rsidP="006E03B6">
            <w:pPr>
              <w:pStyle w:val="B0"/>
            </w:pPr>
            <w:r>
              <w:rPr>
                <w:rFonts w:hint="eastAsia"/>
              </w:rPr>
              <w:t>收货地址表，记录详细收货地址信息。</w:t>
            </w:r>
          </w:p>
        </w:tc>
        <w:tc>
          <w:tcPr>
            <w:tcW w:w="869" w:type="dxa"/>
          </w:tcPr>
          <w:p w:rsidR="008500D1" w:rsidRDefault="008500D1" w:rsidP="006E03B6">
            <w:pPr>
              <w:pStyle w:val="B0"/>
            </w:pPr>
            <w:r w:rsidRPr="0039170B">
              <w:rPr>
                <w:rFonts w:hint="eastAsia"/>
              </w:rPr>
              <w:t>公用</w:t>
            </w:r>
          </w:p>
        </w:tc>
      </w:tr>
    </w:tbl>
    <w:p w:rsidR="008500D1" w:rsidRDefault="008500D1" w:rsidP="008500D1"/>
    <w:p w:rsidR="008500D1" w:rsidRDefault="008500D1" w:rsidP="00F20B47">
      <w:pPr>
        <w:pStyle w:val="3"/>
      </w:pPr>
      <w:bookmarkStart w:id="94" w:name="_Toc314239490"/>
      <w:bookmarkStart w:id="95" w:name="_Toc330825422"/>
      <w:r>
        <w:t>表</w:t>
      </w:r>
      <w:r>
        <w:t>EB_BRAND</w:t>
      </w:r>
      <w:bookmarkEnd w:id="94"/>
      <w:bookmarkEnd w:id="9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2259"/>
        <w:gridCol w:w="2259"/>
        <w:gridCol w:w="2592"/>
        <w:gridCol w:w="1095"/>
        <w:gridCol w:w="1093"/>
      </w:tblGrid>
      <w:tr w:rsidR="008500D1" w:rsidTr="006E03B6">
        <w:tc>
          <w:tcPr>
            <w:tcW w:w="2259" w:type="dxa"/>
          </w:tcPr>
          <w:p w:rsidR="008500D1" w:rsidRDefault="008500D1" w:rsidP="006E03B6">
            <w:pPr>
              <w:pStyle w:val="B"/>
              <w:widowControl w:val="0"/>
            </w:pPr>
            <w:r>
              <w:t>名称</w:t>
            </w:r>
          </w:p>
        </w:tc>
        <w:tc>
          <w:tcPr>
            <w:tcW w:w="2259" w:type="dxa"/>
          </w:tcPr>
          <w:p w:rsidR="008500D1" w:rsidRDefault="008500D1" w:rsidP="006E03B6">
            <w:pPr>
              <w:pStyle w:val="B"/>
              <w:widowControl w:val="0"/>
            </w:pPr>
            <w:r>
              <w:t>注释</w:t>
            </w:r>
          </w:p>
        </w:tc>
        <w:tc>
          <w:tcPr>
            <w:tcW w:w="2592" w:type="dxa"/>
          </w:tcPr>
          <w:p w:rsidR="008500D1" w:rsidRDefault="008500D1" w:rsidP="006E03B6">
            <w:pPr>
              <w:pStyle w:val="B"/>
              <w:widowControl w:val="0"/>
            </w:pPr>
            <w:r>
              <w:t>数据类型</w:t>
            </w:r>
          </w:p>
        </w:tc>
        <w:tc>
          <w:tcPr>
            <w:tcW w:w="1095" w:type="dxa"/>
          </w:tcPr>
          <w:p w:rsidR="008500D1" w:rsidRDefault="008500D1" w:rsidP="006E03B6">
            <w:pPr>
              <w:pStyle w:val="B"/>
              <w:widowControl w:val="0"/>
            </w:pPr>
            <w:r>
              <w:t>主键</w:t>
            </w:r>
          </w:p>
        </w:tc>
        <w:tc>
          <w:tcPr>
            <w:tcW w:w="1093" w:type="dxa"/>
          </w:tcPr>
          <w:p w:rsidR="008500D1" w:rsidRDefault="008500D1" w:rsidP="006E03B6">
            <w:pPr>
              <w:pStyle w:val="B"/>
              <w:widowControl w:val="0"/>
            </w:pPr>
            <w:r>
              <w:t>外键</w:t>
            </w:r>
          </w:p>
        </w:tc>
      </w:tr>
      <w:tr w:rsidR="008500D1" w:rsidTr="006E03B6">
        <w:tc>
          <w:tcPr>
            <w:tcW w:w="2259" w:type="dxa"/>
          </w:tcPr>
          <w:p w:rsidR="008500D1" w:rsidRDefault="008500D1" w:rsidP="006E03B6">
            <w:pPr>
              <w:pStyle w:val="B0"/>
            </w:pPr>
            <w:r>
              <w:t>BRAND_ID</w:t>
            </w:r>
          </w:p>
        </w:tc>
        <w:tc>
          <w:tcPr>
            <w:tcW w:w="2259" w:type="dxa"/>
          </w:tcPr>
          <w:p w:rsidR="008500D1" w:rsidRDefault="008500D1" w:rsidP="006E03B6">
            <w:pPr>
              <w:pStyle w:val="B0"/>
            </w:pPr>
            <w:r>
              <w:t>品牌主键</w:t>
            </w:r>
          </w:p>
        </w:tc>
        <w:tc>
          <w:tcPr>
            <w:tcW w:w="2592" w:type="dxa"/>
          </w:tcPr>
          <w:p w:rsidR="008500D1" w:rsidRDefault="008500D1" w:rsidP="006E03B6">
            <w:pPr>
              <w:pStyle w:val="B0"/>
            </w:pPr>
            <w:r>
              <w:t>NUMBER(11)</w:t>
            </w:r>
          </w:p>
        </w:tc>
        <w:tc>
          <w:tcPr>
            <w:tcW w:w="1095" w:type="dxa"/>
          </w:tcPr>
          <w:p w:rsidR="008500D1" w:rsidRDefault="008500D1" w:rsidP="006E03B6">
            <w:pPr>
              <w:pStyle w:val="B0"/>
            </w:pPr>
            <w:r>
              <w:t>TRUE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BRAND_NAME</w:t>
            </w:r>
          </w:p>
        </w:tc>
        <w:tc>
          <w:tcPr>
            <w:tcW w:w="2259" w:type="dxa"/>
          </w:tcPr>
          <w:p w:rsidR="008500D1" w:rsidRDefault="008500D1" w:rsidP="006E03B6">
            <w:pPr>
              <w:pStyle w:val="B0"/>
            </w:pPr>
            <w:r>
              <w:t>品牌名称</w:t>
            </w:r>
          </w:p>
        </w:tc>
        <w:tc>
          <w:tcPr>
            <w:tcW w:w="2592" w:type="dxa"/>
          </w:tcPr>
          <w:p w:rsidR="008500D1" w:rsidRDefault="008500D1" w:rsidP="006E03B6">
            <w:pPr>
              <w:pStyle w:val="B0"/>
            </w:pPr>
            <w:r>
              <w:t>VARCHAR2(80)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BRAND_DESC</w:t>
            </w:r>
          </w:p>
        </w:tc>
        <w:tc>
          <w:tcPr>
            <w:tcW w:w="2259" w:type="dxa"/>
          </w:tcPr>
          <w:p w:rsidR="008500D1" w:rsidRDefault="008500D1" w:rsidP="006E03B6">
            <w:pPr>
              <w:pStyle w:val="B0"/>
            </w:pPr>
            <w:r>
              <w:t>品牌描述</w:t>
            </w:r>
          </w:p>
        </w:tc>
        <w:tc>
          <w:tcPr>
            <w:tcW w:w="2592" w:type="dxa"/>
          </w:tcPr>
          <w:p w:rsidR="008500D1" w:rsidRDefault="008500D1" w:rsidP="006E03B6">
            <w:pPr>
              <w:pStyle w:val="B0"/>
            </w:pPr>
            <w:r>
              <w:t>VARCHAR2(1200)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IMGS</w:t>
            </w:r>
          </w:p>
        </w:tc>
        <w:tc>
          <w:tcPr>
            <w:tcW w:w="2259" w:type="dxa"/>
          </w:tcPr>
          <w:p w:rsidR="008500D1" w:rsidRDefault="008500D1" w:rsidP="006E03B6">
            <w:pPr>
              <w:pStyle w:val="B0"/>
            </w:pPr>
            <w:r>
              <w:t>品牌图标</w:t>
            </w:r>
          </w:p>
        </w:tc>
        <w:tc>
          <w:tcPr>
            <w:tcW w:w="2592" w:type="dxa"/>
          </w:tcPr>
          <w:p w:rsidR="008500D1" w:rsidRDefault="008500D1" w:rsidP="006E03B6">
            <w:pPr>
              <w:pStyle w:val="B0"/>
            </w:pPr>
            <w:r>
              <w:t>VARCHAR2(100)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WEBSITE</w:t>
            </w:r>
          </w:p>
        </w:tc>
        <w:tc>
          <w:tcPr>
            <w:tcW w:w="2259" w:type="dxa"/>
          </w:tcPr>
          <w:p w:rsidR="008500D1" w:rsidRDefault="008500D1" w:rsidP="006E03B6">
            <w:pPr>
              <w:pStyle w:val="B0"/>
            </w:pPr>
            <w:r>
              <w:t>品牌网址</w:t>
            </w:r>
          </w:p>
        </w:tc>
        <w:tc>
          <w:tcPr>
            <w:tcW w:w="2592" w:type="dxa"/>
          </w:tcPr>
          <w:p w:rsidR="008500D1" w:rsidRDefault="008500D1" w:rsidP="006E03B6">
            <w:pPr>
              <w:pStyle w:val="B0"/>
            </w:pPr>
            <w:r>
              <w:t>VARCHAR2(240)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SORT</w:t>
            </w:r>
          </w:p>
        </w:tc>
        <w:tc>
          <w:tcPr>
            <w:tcW w:w="2259" w:type="dxa"/>
          </w:tcPr>
          <w:p w:rsidR="008500D1" w:rsidRDefault="008500D1" w:rsidP="006E03B6">
            <w:pPr>
              <w:pStyle w:val="B0"/>
            </w:pPr>
            <w:r>
              <w:t>前台显示排序</w:t>
            </w:r>
          </w:p>
        </w:tc>
        <w:tc>
          <w:tcPr>
            <w:tcW w:w="2592" w:type="dxa"/>
          </w:tcPr>
          <w:p w:rsidR="008500D1" w:rsidRDefault="008500D1" w:rsidP="006E03B6">
            <w:pPr>
              <w:pStyle w:val="B0"/>
            </w:pPr>
            <w:r>
              <w:t>NUMBER(5)</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96" w:name="_Toc314239491"/>
      <w:bookmarkStart w:id="97" w:name="_Toc330825423"/>
      <w:r>
        <w:t>表</w:t>
      </w:r>
      <w:r>
        <w:t>EB_CAT</w:t>
      </w:r>
      <w:bookmarkEnd w:id="96"/>
      <w:bookmarkEnd w:id="9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1926"/>
        <w:gridCol w:w="3046"/>
        <w:gridCol w:w="2276"/>
        <w:gridCol w:w="1025"/>
        <w:gridCol w:w="1025"/>
      </w:tblGrid>
      <w:tr w:rsidR="008500D1" w:rsidTr="006E03B6">
        <w:tc>
          <w:tcPr>
            <w:tcW w:w="1926" w:type="dxa"/>
          </w:tcPr>
          <w:p w:rsidR="008500D1" w:rsidRDefault="008500D1" w:rsidP="006E03B6">
            <w:pPr>
              <w:pStyle w:val="B"/>
            </w:pPr>
            <w:r>
              <w:t>名称</w:t>
            </w:r>
          </w:p>
        </w:tc>
        <w:tc>
          <w:tcPr>
            <w:tcW w:w="3046" w:type="dxa"/>
          </w:tcPr>
          <w:p w:rsidR="008500D1" w:rsidRDefault="008500D1" w:rsidP="006E03B6">
            <w:pPr>
              <w:pStyle w:val="B"/>
            </w:pPr>
            <w:r>
              <w:t>注释</w:t>
            </w:r>
          </w:p>
        </w:tc>
        <w:tc>
          <w:tcPr>
            <w:tcW w:w="2276" w:type="dxa"/>
          </w:tcPr>
          <w:p w:rsidR="008500D1" w:rsidRDefault="008500D1" w:rsidP="006E03B6">
            <w:pPr>
              <w:pStyle w:val="B"/>
            </w:pPr>
            <w:r>
              <w:t>数据类型</w:t>
            </w:r>
          </w:p>
        </w:tc>
        <w:tc>
          <w:tcPr>
            <w:tcW w:w="1025" w:type="dxa"/>
          </w:tcPr>
          <w:p w:rsidR="008500D1" w:rsidRDefault="008500D1" w:rsidP="006E03B6">
            <w:pPr>
              <w:pStyle w:val="B"/>
            </w:pPr>
            <w:r>
              <w:t>主键</w:t>
            </w:r>
          </w:p>
        </w:tc>
        <w:tc>
          <w:tcPr>
            <w:tcW w:w="1025" w:type="dxa"/>
          </w:tcPr>
          <w:p w:rsidR="008500D1" w:rsidRDefault="008500D1" w:rsidP="006E03B6">
            <w:pPr>
              <w:pStyle w:val="B"/>
            </w:pPr>
            <w:r>
              <w:t>外键</w:t>
            </w:r>
          </w:p>
        </w:tc>
      </w:tr>
      <w:tr w:rsidR="008500D1" w:rsidTr="006E03B6">
        <w:tc>
          <w:tcPr>
            <w:tcW w:w="1926" w:type="dxa"/>
          </w:tcPr>
          <w:p w:rsidR="008500D1" w:rsidRDefault="008500D1" w:rsidP="006E03B6">
            <w:pPr>
              <w:pStyle w:val="B0"/>
            </w:pPr>
            <w:r>
              <w:t>CAT_ID</w:t>
            </w:r>
          </w:p>
        </w:tc>
        <w:tc>
          <w:tcPr>
            <w:tcW w:w="3046" w:type="dxa"/>
          </w:tcPr>
          <w:p w:rsidR="008500D1" w:rsidRDefault="008500D1" w:rsidP="006E03B6">
            <w:pPr>
              <w:pStyle w:val="B0"/>
            </w:pPr>
            <w:r>
              <w:t>类目主键</w:t>
            </w:r>
          </w:p>
        </w:tc>
        <w:tc>
          <w:tcPr>
            <w:tcW w:w="2276" w:type="dxa"/>
          </w:tcPr>
          <w:p w:rsidR="008500D1" w:rsidRDefault="008500D1" w:rsidP="006E03B6">
            <w:pPr>
              <w:pStyle w:val="B0"/>
            </w:pPr>
            <w:r>
              <w:t>NUMBER(11)</w:t>
            </w:r>
          </w:p>
        </w:tc>
        <w:tc>
          <w:tcPr>
            <w:tcW w:w="1025" w:type="dxa"/>
          </w:tcPr>
          <w:p w:rsidR="008500D1" w:rsidRDefault="008500D1" w:rsidP="006E03B6">
            <w:pPr>
              <w:pStyle w:val="B0"/>
            </w:pPr>
            <w:r>
              <w:t>TRUE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CAT_NAME</w:t>
            </w:r>
          </w:p>
        </w:tc>
        <w:tc>
          <w:tcPr>
            <w:tcW w:w="3046" w:type="dxa"/>
          </w:tcPr>
          <w:p w:rsidR="008500D1" w:rsidRDefault="008500D1" w:rsidP="006E03B6">
            <w:pPr>
              <w:pStyle w:val="B0"/>
            </w:pPr>
            <w:r>
              <w:t>类目名称</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lastRenderedPageBreak/>
              <w:t>CAT_DESC</w:t>
            </w:r>
          </w:p>
        </w:tc>
        <w:tc>
          <w:tcPr>
            <w:tcW w:w="3046" w:type="dxa"/>
          </w:tcPr>
          <w:p w:rsidR="008500D1" w:rsidRDefault="008500D1" w:rsidP="006E03B6">
            <w:pPr>
              <w:pStyle w:val="B0"/>
            </w:pPr>
            <w:r>
              <w:t>类目描述</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PARENT_ID</w:t>
            </w:r>
          </w:p>
        </w:tc>
        <w:tc>
          <w:tcPr>
            <w:tcW w:w="3046" w:type="dxa"/>
          </w:tcPr>
          <w:p w:rsidR="008500D1" w:rsidRDefault="008500D1" w:rsidP="006E03B6">
            <w:pPr>
              <w:pStyle w:val="B0"/>
            </w:pPr>
            <w:r w:rsidRPr="00155AA1">
              <w:rPr>
                <w:rFonts w:hint="eastAsia"/>
              </w:rPr>
              <w:t>父类目</w:t>
            </w:r>
            <w:r w:rsidRPr="00155AA1">
              <w:rPr>
                <w:rFonts w:hint="eastAsia"/>
              </w:rPr>
              <w:t>CAT_ID</w:t>
            </w:r>
            <w:r w:rsidRPr="00155AA1">
              <w:rPr>
                <w:rFonts w:hint="eastAsia"/>
              </w:rPr>
              <w:t>。</w:t>
            </w:r>
            <w:r w:rsidRPr="00155AA1">
              <w:rPr>
                <w:rFonts w:hint="eastAsia"/>
              </w:rPr>
              <w:t>0</w:t>
            </w:r>
            <w:r w:rsidRPr="00155AA1">
              <w:rPr>
                <w:rFonts w:hint="eastAsia"/>
              </w:rPr>
              <w:t>表示顶级类目，没有父类目。</w:t>
            </w:r>
          </w:p>
        </w:tc>
        <w:tc>
          <w:tcPr>
            <w:tcW w:w="2276" w:type="dxa"/>
          </w:tcPr>
          <w:p w:rsidR="008500D1" w:rsidRDefault="008500D1" w:rsidP="006E03B6">
            <w:pPr>
              <w:pStyle w:val="B0"/>
            </w:pPr>
            <w:r>
              <w:t>NUMBER(11)</w:t>
            </w:r>
          </w:p>
        </w:tc>
        <w:tc>
          <w:tcPr>
            <w:tcW w:w="1025" w:type="dxa"/>
          </w:tcPr>
          <w:p w:rsidR="008500D1" w:rsidRDefault="008500D1" w:rsidP="006E03B6">
            <w:pPr>
              <w:pStyle w:val="B0"/>
            </w:pPr>
            <w:r>
              <w:t>FALSE</w:t>
            </w:r>
          </w:p>
        </w:tc>
        <w:tc>
          <w:tcPr>
            <w:tcW w:w="1025" w:type="dxa"/>
          </w:tcPr>
          <w:p w:rsidR="008500D1" w:rsidRDefault="008500D1" w:rsidP="006E03B6">
            <w:pPr>
              <w:pStyle w:val="B0"/>
            </w:pPr>
            <w:r>
              <w:t>TRUE</w:t>
            </w:r>
          </w:p>
        </w:tc>
      </w:tr>
      <w:tr w:rsidR="008500D1" w:rsidTr="006E03B6">
        <w:tc>
          <w:tcPr>
            <w:tcW w:w="1926" w:type="dxa"/>
          </w:tcPr>
          <w:p w:rsidR="008500D1" w:rsidRDefault="008500D1" w:rsidP="006E03B6">
            <w:pPr>
              <w:pStyle w:val="B0"/>
            </w:pPr>
            <w:r w:rsidRPr="00155AA1">
              <w:t>CAT_SORT</w:t>
            </w:r>
          </w:p>
        </w:tc>
        <w:tc>
          <w:tcPr>
            <w:tcW w:w="3046" w:type="dxa"/>
          </w:tcPr>
          <w:p w:rsidR="008500D1" w:rsidRDefault="008500D1" w:rsidP="006E03B6">
            <w:pPr>
              <w:pStyle w:val="B0"/>
            </w:pPr>
            <w:r>
              <w:t>前台显示排序</w:t>
            </w:r>
          </w:p>
        </w:tc>
        <w:tc>
          <w:tcPr>
            <w:tcW w:w="2276" w:type="dxa"/>
          </w:tcPr>
          <w:p w:rsidR="008500D1" w:rsidRDefault="008500D1" w:rsidP="006E03B6">
            <w:pPr>
              <w:pStyle w:val="B0"/>
            </w:pPr>
            <w:r>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KEYWORDS</w:t>
            </w:r>
          </w:p>
        </w:tc>
        <w:tc>
          <w:tcPr>
            <w:tcW w:w="3046" w:type="dxa"/>
          </w:tcPr>
          <w:p w:rsidR="008500D1" w:rsidRDefault="008500D1" w:rsidP="006E03B6">
            <w:pPr>
              <w:pStyle w:val="B0"/>
            </w:pPr>
            <w:r>
              <w:t>关键词</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PATH</w:t>
            </w:r>
          </w:p>
        </w:tc>
        <w:tc>
          <w:tcPr>
            <w:tcW w:w="3046" w:type="dxa"/>
          </w:tcPr>
          <w:p w:rsidR="008500D1" w:rsidRDefault="008500D1" w:rsidP="006E03B6">
            <w:pPr>
              <w:pStyle w:val="B0"/>
            </w:pPr>
            <w:r>
              <w:t>静态化访问路径</w:t>
            </w:r>
          </w:p>
        </w:tc>
        <w:tc>
          <w:tcPr>
            <w:tcW w:w="2276" w:type="dxa"/>
          </w:tcPr>
          <w:p w:rsidR="008500D1" w:rsidRDefault="008500D1" w:rsidP="006E03B6">
            <w:pPr>
              <w:pStyle w:val="B0"/>
            </w:pPr>
            <w:r>
              <w:t>VARCHAR2(200)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MARK</w:t>
            </w:r>
          </w:p>
        </w:tc>
        <w:tc>
          <w:tcPr>
            <w:tcW w:w="3046" w:type="dxa"/>
          </w:tcPr>
          <w:p w:rsidR="008500D1" w:rsidRDefault="008500D1" w:rsidP="006E03B6">
            <w:pPr>
              <w:pStyle w:val="B0"/>
            </w:pPr>
            <w:r w:rsidRPr="00155AA1">
              <w:rPr>
                <w:rFonts w:hint="eastAsia"/>
              </w:rPr>
              <w:t>分类标识：该分类的唯一标识，用于分类路径和模板标识，如用于生成前台静态页面，例如手机分类的标识为</w:t>
            </w:r>
            <w:r w:rsidRPr="00155AA1">
              <w:rPr>
                <w:rFonts w:hint="eastAsia"/>
              </w:rPr>
              <w:t>"SHOUJI",</w:t>
            </w:r>
            <w:r w:rsidRPr="00155AA1">
              <w:rPr>
                <w:rFonts w:hint="eastAsia"/>
              </w:rPr>
              <w:t>则置成</w:t>
            </w:r>
            <w:r w:rsidRPr="00155AA1">
              <w:rPr>
                <w:rFonts w:hint="eastAsia"/>
              </w:rPr>
              <w:t>HTTP://127.0.0.1/SHOUJI</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ISDISPLAY</w:t>
            </w:r>
          </w:p>
        </w:tc>
        <w:tc>
          <w:tcPr>
            <w:tcW w:w="3046" w:type="dxa"/>
          </w:tcPr>
          <w:p w:rsidR="008500D1" w:rsidRDefault="008500D1" w:rsidP="006E03B6">
            <w:pPr>
              <w:pStyle w:val="B0"/>
            </w:pPr>
            <w:r>
              <w:t>是否前台显示</w:t>
            </w:r>
          </w:p>
        </w:tc>
        <w:tc>
          <w:tcPr>
            <w:tcW w:w="2276" w:type="dxa"/>
          </w:tcPr>
          <w:p w:rsidR="008500D1" w:rsidRDefault="008500D1" w:rsidP="006E03B6">
            <w:pPr>
              <w:pStyle w:val="B0"/>
            </w:pPr>
            <w:r>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FULL_PATH</w:t>
            </w:r>
          </w:p>
        </w:tc>
        <w:tc>
          <w:tcPr>
            <w:tcW w:w="3046" w:type="dxa"/>
          </w:tcPr>
          <w:p w:rsidR="008500D1" w:rsidRDefault="008500D1" w:rsidP="006E03B6">
            <w:pPr>
              <w:pStyle w:val="B0"/>
            </w:pPr>
            <w:r w:rsidRPr="001C598B">
              <w:rPr>
                <w:rFonts w:hint="eastAsia"/>
              </w:rPr>
              <w:t>静态化面包屑导航全路径。如手机顶级分类的</w:t>
            </w:r>
            <w:r w:rsidRPr="001C598B">
              <w:rPr>
                <w:rFonts w:hint="eastAsia"/>
              </w:rPr>
              <w:t>FULL_PATH</w:t>
            </w:r>
            <w:r w:rsidRPr="001C598B">
              <w:rPr>
                <w:rFonts w:hint="eastAsia"/>
              </w:rPr>
              <w:t>是</w:t>
            </w:r>
            <w:r w:rsidRPr="001C598B">
              <w:rPr>
                <w:rFonts w:hint="eastAsia"/>
              </w:rPr>
              <w:t>"/1/"</w:t>
            </w:r>
          </w:p>
        </w:tc>
        <w:tc>
          <w:tcPr>
            <w:tcW w:w="2276" w:type="dxa"/>
          </w:tcPr>
          <w:p w:rsidR="008500D1" w:rsidRDefault="008500D1" w:rsidP="006E03B6">
            <w:pPr>
              <w:pStyle w:val="B0"/>
            </w:pPr>
            <w:r>
              <w:t>VARCHAR2(200)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rsidRPr="001C598B">
              <w:t>CAT_TYPE</w:t>
            </w:r>
          </w:p>
        </w:tc>
        <w:tc>
          <w:tcPr>
            <w:tcW w:w="3046" w:type="dxa"/>
          </w:tcPr>
          <w:p w:rsidR="008500D1" w:rsidRPr="001C598B" w:rsidRDefault="008500D1" w:rsidP="006E03B6">
            <w:pPr>
              <w:pStyle w:val="B0"/>
            </w:pPr>
            <w:r w:rsidRPr="001C598B">
              <w:rPr>
                <w:rFonts w:hint="eastAsia"/>
              </w:rPr>
              <w:t>0</w:t>
            </w:r>
            <w:r w:rsidRPr="001C598B">
              <w:rPr>
                <w:rFonts w:hint="eastAsia"/>
              </w:rPr>
              <w:t>、不分类；</w:t>
            </w:r>
            <w:r w:rsidRPr="001C598B">
              <w:rPr>
                <w:rFonts w:hint="eastAsia"/>
              </w:rPr>
              <w:t>1</w:t>
            </w:r>
            <w:r w:rsidRPr="001C598B">
              <w:rPr>
                <w:rFonts w:hint="eastAsia"/>
              </w:rPr>
              <w:t>、实体；</w:t>
            </w:r>
            <w:r w:rsidRPr="001C598B">
              <w:rPr>
                <w:rFonts w:hint="eastAsia"/>
              </w:rPr>
              <w:t>2</w:t>
            </w:r>
            <w:r w:rsidRPr="001C598B">
              <w:rPr>
                <w:rFonts w:hint="eastAsia"/>
              </w:rPr>
              <w:t>、号卡；</w:t>
            </w:r>
            <w:r w:rsidRPr="001C598B">
              <w:rPr>
                <w:rFonts w:hint="eastAsia"/>
              </w:rPr>
              <w:t>3</w:t>
            </w:r>
            <w:r w:rsidRPr="001C598B">
              <w:rPr>
                <w:rFonts w:hint="eastAsia"/>
              </w:rPr>
              <w:t>、虚拟商品</w:t>
            </w:r>
          </w:p>
        </w:tc>
        <w:tc>
          <w:tcPr>
            <w:tcW w:w="2276" w:type="dxa"/>
          </w:tcPr>
          <w:p w:rsidR="008500D1" w:rsidRDefault="008500D1" w:rsidP="006E03B6">
            <w:pPr>
              <w:pStyle w:val="B0"/>
            </w:pPr>
            <w:r w:rsidRPr="001C598B">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98" w:name="_Toc314239492"/>
      <w:bookmarkStart w:id="99" w:name="_Toc330825424"/>
      <w:r>
        <w:t>表</w:t>
      </w:r>
      <w:r>
        <w:t>EB_CATBRAND</w:t>
      </w:r>
      <w:bookmarkEnd w:id="98"/>
      <w:bookmarkEnd w:id="9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2341"/>
        <w:gridCol w:w="1343"/>
        <w:gridCol w:w="2793"/>
        <w:gridCol w:w="1411"/>
        <w:gridCol w:w="1410"/>
      </w:tblGrid>
      <w:tr w:rsidR="008500D1" w:rsidTr="006E03B6">
        <w:tc>
          <w:tcPr>
            <w:tcW w:w="2341" w:type="dxa"/>
          </w:tcPr>
          <w:p w:rsidR="008500D1" w:rsidRDefault="008500D1" w:rsidP="006E03B6">
            <w:pPr>
              <w:pStyle w:val="B"/>
            </w:pPr>
            <w:r>
              <w:t>名称</w:t>
            </w:r>
          </w:p>
        </w:tc>
        <w:tc>
          <w:tcPr>
            <w:tcW w:w="1343" w:type="dxa"/>
          </w:tcPr>
          <w:p w:rsidR="008500D1" w:rsidRDefault="008500D1" w:rsidP="006E03B6">
            <w:pPr>
              <w:pStyle w:val="B"/>
            </w:pPr>
            <w:r>
              <w:t>注释</w:t>
            </w:r>
          </w:p>
        </w:tc>
        <w:tc>
          <w:tcPr>
            <w:tcW w:w="2793" w:type="dxa"/>
          </w:tcPr>
          <w:p w:rsidR="008500D1" w:rsidRDefault="008500D1" w:rsidP="006E03B6">
            <w:pPr>
              <w:pStyle w:val="B"/>
            </w:pPr>
            <w:r>
              <w:t>数据类型</w:t>
            </w:r>
          </w:p>
        </w:tc>
        <w:tc>
          <w:tcPr>
            <w:tcW w:w="1411" w:type="dxa"/>
          </w:tcPr>
          <w:p w:rsidR="008500D1" w:rsidRDefault="008500D1" w:rsidP="006E03B6">
            <w:pPr>
              <w:pStyle w:val="B"/>
            </w:pPr>
            <w:r>
              <w:t>主键</w:t>
            </w:r>
          </w:p>
        </w:tc>
        <w:tc>
          <w:tcPr>
            <w:tcW w:w="1410" w:type="dxa"/>
          </w:tcPr>
          <w:p w:rsidR="008500D1" w:rsidRDefault="008500D1" w:rsidP="006E03B6">
            <w:pPr>
              <w:pStyle w:val="B"/>
            </w:pPr>
            <w:r>
              <w:t>外键</w:t>
            </w:r>
          </w:p>
        </w:tc>
      </w:tr>
      <w:tr w:rsidR="008500D1" w:rsidTr="006E03B6">
        <w:tc>
          <w:tcPr>
            <w:tcW w:w="2341" w:type="dxa"/>
          </w:tcPr>
          <w:p w:rsidR="008500D1" w:rsidRDefault="008500D1" w:rsidP="006E03B6">
            <w:pPr>
              <w:pStyle w:val="B0"/>
            </w:pPr>
            <w:r>
              <w:t>CAT_ID</w:t>
            </w:r>
          </w:p>
        </w:tc>
        <w:tc>
          <w:tcPr>
            <w:tcW w:w="1343" w:type="dxa"/>
          </w:tcPr>
          <w:p w:rsidR="008500D1" w:rsidRDefault="008500D1" w:rsidP="006E03B6">
            <w:pPr>
              <w:pStyle w:val="B0"/>
            </w:pPr>
            <w:r>
              <w:rPr>
                <w:rFonts w:hint="eastAsia"/>
              </w:rPr>
              <w:t>类目</w:t>
            </w:r>
            <w:r>
              <w:rPr>
                <w:rFonts w:hint="eastAsia"/>
              </w:rPr>
              <w:t>id</w:t>
            </w:r>
          </w:p>
        </w:tc>
        <w:tc>
          <w:tcPr>
            <w:tcW w:w="2793" w:type="dxa"/>
          </w:tcPr>
          <w:p w:rsidR="008500D1" w:rsidRDefault="008500D1" w:rsidP="006E03B6">
            <w:pPr>
              <w:pStyle w:val="B0"/>
            </w:pPr>
            <w:r>
              <w:t>NUMBER(11)</w:t>
            </w:r>
          </w:p>
        </w:tc>
        <w:tc>
          <w:tcPr>
            <w:tcW w:w="1411" w:type="dxa"/>
          </w:tcPr>
          <w:p w:rsidR="008500D1" w:rsidRDefault="008500D1" w:rsidP="006E03B6">
            <w:pPr>
              <w:pStyle w:val="B0"/>
            </w:pPr>
            <w:r>
              <w:t>TRUE</w:t>
            </w:r>
          </w:p>
        </w:tc>
        <w:tc>
          <w:tcPr>
            <w:tcW w:w="1410" w:type="dxa"/>
          </w:tcPr>
          <w:p w:rsidR="008500D1" w:rsidRDefault="008500D1" w:rsidP="006E03B6">
            <w:pPr>
              <w:pStyle w:val="B0"/>
            </w:pPr>
            <w:r>
              <w:t>TRUE</w:t>
            </w:r>
          </w:p>
        </w:tc>
      </w:tr>
      <w:tr w:rsidR="008500D1" w:rsidTr="006E03B6">
        <w:tc>
          <w:tcPr>
            <w:tcW w:w="2341" w:type="dxa"/>
          </w:tcPr>
          <w:p w:rsidR="008500D1" w:rsidRDefault="008500D1" w:rsidP="006E03B6">
            <w:pPr>
              <w:pStyle w:val="B0"/>
            </w:pPr>
            <w:r>
              <w:t>BRAND_ID</w:t>
            </w:r>
          </w:p>
        </w:tc>
        <w:tc>
          <w:tcPr>
            <w:tcW w:w="1343" w:type="dxa"/>
          </w:tcPr>
          <w:p w:rsidR="008500D1" w:rsidRDefault="008500D1" w:rsidP="006E03B6">
            <w:pPr>
              <w:pStyle w:val="B0"/>
            </w:pPr>
            <w:r>
              <w:rPr>
                <w:rFonts w:hint="eastAsia"/>
              </w:rPr>
              <w:t>品牌</w:t>
            </w:r>
            <w:r>
              <w:rPr>
                <w:rFonts w:hint="eastAsia"/>
              </w:rPr>
              <w:t>id</w:t>
            </w:r>
          </w:p>
        </w:tc>
        <w:tc>
          <w:tcPr>
            <w:tcW w:w="2793" w:type="dxa"/>
          </w:tcPr>
          <w:p w:rsidR="008500D1" w:rsidRDefault="008500D1" w:rsidP="006E03B6">
            <w:pPr>
              <w:pStyle w:val="B0"/>
            </w:pPr>
            <w:r>
              <w:t>NUMBER(11)</w:t>
            </w:r>
          </w:p>
        </w:tc>
        <w:tc>
          <w:tcPr>
            <w:tcW w:w="1411" w:type="dxa"/>
          </w:tcPr>
          <w:p w:rsidR="008500D1" w:rsidRDefault="008500D1" w:rsidP="006E03B6">
            <w:pPr>
              <w:pStyle w:val="B0"/>
            </w:pPr>
            <w:r>
              <w:t>TRUE</w:t>
            </w:r>
          </w:p>
        </w:tc>
        <w:tc>
          <w:tcPr>
            <w:tcW w:w="1410" w:type="dxa"/>
          </w:tcPr>
          <w:p w:rsidR="008500D1" w:rsidRDefault="008500D1" w:rsidP="006E03B6">
            <w:pPr>
              <w:pStyle w:val="B0"/>
            </w:pPr>
            <w:r>
              <w:t>TRUE</w:t>
            </w:r>
          </w:p>
        </w:tc>
      </w:tr>
    </w:tbl>
    <w:p w:rsidR="008500D1" w:rsidRDefault="008500D1" w:rsidP="00F20B47">
      <w:pPr>
        <w:pStyle w:val="3"/>
      </w:pPr>
      <w:bookmarkStart w:id="100" w:name="_Toc314239493"/>
      <w:bookmarkStart w:id="101" w:name="_Toc330825425"/>
      <w:r>
        <w:t>表</w:t>
      </w:r>
      <w:r>
        <w:t>EB_CONSTR</w:t>
      </w:r>
      <w:bookmarkEnd w:id="100"/>
      <w:bookmarkEnd w:id="10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1793"/>
        <w:gridCol w:w="3032"/>
        <w:gridCol w:w="3033"/>
        <w:gridCol w:w="720"/>
        <w:gridCol w:w="720"/>
      </w:tblGrid>
      <w:tr w:rsidR="008500D1" w:rsidTr="006E03B6">
        <w:tc>
          <w:tcPr>
            <w:tcW w:w="1793" w:type="dxa"/>
          </w:tcPr>
          <w:p w:rsidR="008500D1" w:rsidRDefault="008500D1" w:rsidP="006E03B6">
            <w:pPr>
              <w:pStyle w:val="B"/>
            </w:pPr>
            <w:r>
              <w:t>名称</w:t>
            </w:r>
          </w:p>
        </w:tc>
        <w:tc>
          <w:tcPr>
            <w:tcW w:w="3032" w:type="dxa"/>
          </w:tcPr>
          <w:p w:rsidR="008500D1" w:rsidRDefault="008500D1" w:rsidP="006E03B6">
            <w:pPr>
              <w:pStyle w:val="B"/>
            </w:pPr>
            <w:r>
              <w:t>注释</w:t>
            </w:r>
          </w:p>
        </w:tc>
        <w:tc>
          <w:tcPr>
            <w:tcW w:w="3033"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793" w:type="dxa"/>
          </w:tcPr>
          <w:p w:rsidR="008500D1" w:rsidRDefault="008500D1" w:rsidP="006E03B6">
            <w:pPr>
              <w:pStyle w:val="B0"/>
            </w:pPr>
            <w:r>
              <w:t>CONSTR_ID</w:t>
            </w:r>
          </w:p>
        </w:tc>
        <w:tc>
          <w:tcPr>
            <w:tcW w:w="3032" w:type="dxa"/>
          </w:tcPr>
          <w:p w:rsidR="008500D1" w:rsidRDefault="008500D1" w:rsidP="006E03B6">
            <w:pPr>
              <w:pStyle w:val="B0"/>
            </w:pPr>
            <w:r>
              <w:t>约束条件主键</w:t>
            </w:r>
          </w:p>
        </w:tc>
        <w:tc>
          <w:tcPr>
            <w:tcW w:w="3033"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793" w:type="dxa"/>
          </w:tcPr>
          <w:p w:rsidR="008500D1" w:rsidRDefault="008500D1" w:rsidP="006E03B6">
            <w:pPr>
              <w:pStyle w:val="B0"/>
            </w:pPr>
            <w:r>
              <w:t>OFFER_GROUP_ID</w:t>
            </w:r>
          </w:p>
        </w:tc>
        <w:tc>
          <w:tcPr>
            <w:tcW w:w="3032" w:type="dxa"/>
          </w:tcPr>
          <w:p w:rsidR="008500D1" w:rsidRDefault="008500D1" w:rsidP="006E03B6">
            <w:pPr>
              <w:pStyle w:val="B0"/>
            </w:pPr>
          </w:p>
        </w:tc>
        <w:tc>
          <w:tcPr>
            <w:tcW w:w="303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793" w:type="dxa"/>
          </w:tcPr>
          <w:p w:rsidR="008500D1" w:rsidRDefault="008500D1" w:rsidP="006E03B6">
            <w:pPr>
              <w:pStyle w:val="B0"/>
            </w:pPr>
            <w:r>
              <w:t>CONSTR_NAME</w:t>
            </w:r>
          </w:p>
        </w:tc>
        <w:tc>
          <w:tcPr>
            <w:tcW w:w="3032" w:type="dxa"/>
          </w:tcPr>
          <w:p w:rsidR="008500D1" w:rsidRDefault="008500D1" w:rsidP="006E03B6">
            <w:pPr>
              <w:pStyle w:val="B0"/>
            </w:pPr>
            <w:r>
              <w:t>约束条件名称</w:t>
            </w:r>
          </w:p>
        </w:tc>
        <w:tc>
          <w:tcPr>
            <w:tcW w:w="3033" w:type="dxa"/>
          </w:tcPr>
          <w:p w:rsidR="008500D1" w:rsidRDefault="008500D1" w:rsidP="006E03B6">
            <w:pPr>
              <w:pStyle w:val="B0"/>
            </w:pPr>
            <w:r>
              <w:t>VARCHAR2(50)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2" w:name="_Toc314239495"/>
      <w:bookmarkStart w:id="103" w:name="_Toc330825426"/>
      <w:r>
        <w:t>表</w:t>
      </w:r>
      <w:r>
        <w:t>EB_DISTRI</w:t>
      </w:r>
      <w:bookmarkEnd w:id="102"/>
      <w:bookmarkEnd w:id="10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1696"/>
        <w:gridCol w:w="3081"/>
        <w:gridCol w:w="3081"/>
        <w:gridCol w:w="720"/>
        <w:gridCol w:w="720"/>
      </w:tblGrid>
      <w:tr w:rsidR="008500D1" w:rsidTr="006E03B6">
        <w:tc>
          <w:tcPr>
            <w:tcW w:w="1696" w:type="dxa"/>
          </w:tcPr>
          <w:p w:rsidR="008500D1" w:rsidRDefault="008500D1" w:rsidP="006E03B6">
            <w:pPr>
              <w:pStyle w:val="B"/>
            </w:pPr>
            <w:r>
              <w:t>名称</w:t>
            </w:r>
          </w:p>
        </w:tc>
        <w:tc>
          <w:tcPr>
            <w:tcW w:w="3081" w:type="dxa"/>
          </w:tcPr>
          <w:p w:rsidR="008500D1" w:rsidRDefault="008500D1" w:rsidP="006E03B6">
            <w:pPr>
              <w:pStyle w:val="B"/>
            </w:pPr>
            <w:r>
              <w:t>注释</w:t>
            </w:r>
          </w:p>
        </w:tc>
        <w:tc>
          <w:tcPr>
            <w:tcW w:w="3081"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696" w:type="dxa"/>
          </w:tcPr>
          <w:p w:rsidR="008500D1" w:rsidRDefault="008500D1" w:rsidP="006E03B6">
            <w:pPr>
              <w:pStyle w:val="B0"/>
            </w:pPr>
            <w:r>
              <w:t>DISTRI_ID</w:t>
            </w:r>
          </w:p>
        </w:tc>
        <w:tc>
          <w:tcPr>
            <w:tcW w:w="3081" w:type="dxa"/>
          </w:tcPr>
          <w:p w:rsidR="008500D1" w:rsidRDefault="008500D1" w:rsidP="006E03B6">
            <w:pPr>
              <w:pStyle w:val="B0"/>
            </w:pPr>
          </w:p>
        </w:tc>
        <w:tc>
          <w:tcPr>
            <w:tcW w:w="3081"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USER_ID</w:t>
            </w:r>
          </w:p>
        </w:tc>
        <w:tc>
          <w:tcPr>
            <w:tcW w:w="3081" w:type="dxa"/>
          </w:tcPr>
          <w:p w:rsidR="008500D1" w:rsidRDefault="008500D1" w:rsidP="006E03B6">
            <w:pPr>
              <w:pStyle w:val="B0"/>
            </w:pPr>
            <w:r>
              <w:t>后台用户主键</w:t>
            </w:r>
          </w:p>
        </w:tc>
        <w:tc>
          <w:tcPr>
            <w:tcW w:w="3081"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696" w:type="dxa"/>
          </w:tcPr>
          <w:p w:rsidR="008500D1" w:rsidRDefault="008500D1" w:rsidP="006E03B6">
            <w:pPr>
              <w:pStyle w:val="B0"/>
            </w:pPr>
            <w:r>
              <w:t>DISTRI_NAME</w:t>
            </w:r>
          </w:p>
        </w:tc>
        <w:tc>
          <w:tcPr>
            <w:tcW w:w="3081" w:type="dxa"/>
          </w:tcPr>
          <w:p w:rsidR="008500D1" w:rsidRDefault="008500D1" w:rsidP="006E03B6">
            <w:pPr>
              <w:pStyle w:val="B0"/>
            </w:pPr>
            <w:r>
              <w:t>配送商名称</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FKA</w:t>
            </w:r>
          </w:p>
        </w:tc>
        <w:tc>
          <w:tcPr>
            <w:tcW w:w="3081" w:type="dxa"/>
          </w:tcPr>
          <w:p w:rsidR="008500D1" w:rsidRDefault="008500D1" w:rsidP="006E03B6">
            <w:pPr>
              <w:pStyle w:val="B0"/>
            </w:pPr>
            <w:r>
              <w:t>配送商曾用名</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LEGAL_REP</w:t>
            </w:r>
          </w:p>
        </w:tc>
        <w:tc>
          <w:tcPr>
            <w:tcW w:w="3081" w:type="dxa"/>
          </w:tcPr>
          <w:p w:rsidR="008500D1" w:rsidRDefault="008500D1" w:rsidP="006E03B6">
            <w:pPr>
              <w:pStyle w:val="B0"/>
            </w:pPr>
            <w:r>
              <w:t>法人代表</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REG_CAP</w:t>
            </w:r>
          </w:p>
        </w:tc>
        <w:tc>
          <w:tcPr>
            <w:tcW w:w="3081" w:type="dxa"/>
          </w:tcPr>
          <w:p w:rsidR="008500D1" w:rsidRDefault="008500D1" w:rsidP="006E03B6">
            <w:pPr>
              <w:pStyle w:val="B0"/>
            </w:pPr>
            <w:r>
              <w:t>注册资本</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lastRenderedPageBreak/>
              <w:t>CORP_TYPE</w:t>
            </w:r>
          </w:p>
        </w:tc>
        <w:tc>
          <w:tcPr>
            <w:tcW w:w="3081" w:type="dxa"/>
          </w:tcPr>
          <w:p w:rsidR="008500D1" w:rsidRDefault="008500D1" w:rsidP="006E03B6">
            <w:pPr>
              <w:pStyle w:val="B0"/>
            </w:pPr>
            <w:r>
              <w:t>企业类型</w:t>
            </w:r>
          </w:p>
        </w:tc>
        <w:tc>
          <w:tcPr>
            <w:tcW w:w="3081"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BIZ_SCOPE</w:t>
            </w:r>
          </w:p>
        </w:tc>
        <w:tc>
          <w:tcPr>
            <w:tcW w:w="3081" w:type="dxa"/>
          </w:tcPr>
          <w:p w:rsidR="008500D1" w:rsidRDefault="008500D1" w:rsidP="006E03B6">
            <w:pPr>
              <w:pStyle w:val="B0"/>
            </w:pPr>
            <w:r>
              <w:t>经营范围</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LICENSE_NO</w:t>
            </w:r>
          </w:p>
        </w:tc>
        <w:tc>
          <w:tcPr>
            <w:tcW w:w="3081" w:type="dxa"/>
          </w:tcPr>
          <w:p w:rsidR="008500D1" w:rsidRDefault="008500D1" w:rsidP="006E03B6">
            <w:pPr>
              <w:pStyle w:val="B0"/>
            </w:pPr>
            <w:r>
              <w:t>营业执照号</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ESTABLISH_DATE</w:t>
            </w:r>
          </w:p>
        </w:tc>
        <w:tc>
          <w:tcPr>
            <w:tcW w:w="3081" w:type="dxa"/>
          </w:tcPr>
          <w:p w:rsidR="008500D1" w:rsidRDefault="008500D1" w:rsidP="006E03B6">
            <w:pPr>
              <w:pStyle w:val="B0"/>
            </w:pPr>
            <w:r>
              <w:t>创立日期</w:t>
            </w:r>
          </w:p>
        </w:tc>
        <w:tc>
          <w:tcPr>
            <w:tcW w:w="3081"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CONTACT</w:t>
            </w:r>
          </w:p>
        </w:tc>
        <w:tc>
          <w:tcPr>
            <w:tcW w:w="3081" w:type="dxa"/>
          </w:tcPr>
          <w:p w:rsidR="008500D1" w:rsidRDefault="008500D1" w:rsidP="006E03B6">
            <w:pPr>
              <w:pStyle w:val="B0"/>
            </w:pPr>
            <w:r>
              <w:t>联系人</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MOBILE</w:t>
            </w:r>
          </w:p>
        </w:tc>
        <w:tc>
          <w:tcPr>
            <w:tcW w:w="3081" w:type="dxa"/>
          </w:tcPr>
          <w:p w:rsidR="008500D1" w:rsidRDefault="008500D1" w:rsidP="006E03B6">
            <w:pPr>
              <w:pStyle w:val="B0"/>
            </w:pPr>
            <w:r>
              <w:t>移动电话，</w:t>
            </w:r>
            <w:r>
              <w:t>11</w:t>
            </w:r>
            <w:r>
              <w:t>位数字</w:t>
            </w:r>
          </w:p>
        </w:tc>
        <w:tc>
          <w:tcPr>
            <w:tcW w:w="3081" w:type="dxa"/>
          </w:tcPr>
          <w:p w:rsidR="008500D1" w:rsidRDefault="008500D1" w:rsidP="006E03B6">
            <w:pPr>
              <w:pStyle w:val="B0"/>
            </w:pPr>
            <w:r>
              <w:t>VARCHAR2(50)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FIXED_PHONE</w:t>
            </w:r>
          </w:p>
        </w:tc>
        <w:tc>
          <w:tcPr>
            <w:tcW w:w="3081" w:type="dxa"/>
          </w:tcPr>
          <w:p w:rsidR="008500D1" w:rsidRDefault="008500D1" w:rsidP="006E03B6">
            <w:pPr>
              <w:pStyle w:val="B0"/>
            </w:pPr>
            <w:r>
              <w:t>固定电话号码</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FAX</w:t>
            </w:r>
          </w:p>
        </w:tc>
        <w:tc>
          <w:tcPr>
            <w:tcW w:w="3081" w:type="dxa"/>
          </w:tcPr>
          <w:p w:rsidR="008500D1" w:rsidRDefault="008500D1" w:rsidP="006E03B6">
            <w:pPr>
              <w:pStyle w:val="B0"/>
            </w:pPr>
            <w:r>
              <w:t>传真号码</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EMAIL</w:t>
            </w:r>
          </w:p>
        </w:tc>
        <w:tc>
          <w:tcPr>
            <w:tcW w:w="3081" w:type="dxa"/>
          </w:tcPr>
          <w:p w:rsidR="008500D1" w:rsidRDefault="008500D1" w:rsidP="006E03B6">
            <w:pPr>
              <w:pStyle w:val="B0"/>
            </w:pPr>
            <w:r>
              <w:t>电子邮件</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WEBSITE</w:t>
            </w:r>
          </w:p>
        </w:tc>
        <w:tc>
          <w:tcPr>
            <w:tcW w:w="3081" w:type="dxa"/>
          </w:tcPr>
          <w:p w:rsidR="008500D1" w:rsidRDefault="008500D1" w:rsidP="006E03B6">
            <w:pPr>
              <w:pStyle w:val="B0"/>
            </w:pPr>
            <w:r>
              <w:t>网址</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ADDRESS</w:t>
            </w:r>
          </w:p>
        </w:tc>
        <w:tc>
          <w:tcPr>
            <w:tcW w:w="3081" w:type="dxa"/>
          </w:tcPr>
          <w:p w:rsidR="008500D1" w:rsidRDefault="008500D1" w:rsidP="006E03B6">
            <w:pPr>
              <w:pStyle w:val="B0"/>
            </w:pPr>
            <w:r>
              <w:t>地址</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ZIP</w:t>
            </w:r>
          </w:p>
        </w:tc>
        <w:tc>
          <w:tcPr>
            <w:tcW w:w="3081" w:type="dxa"/>
          </w:tcPr>
          <w:p w:rsidR="008500D1" w:rsidRDefault="008500D1" w:rsidP="006E03B6">
            <w:pPr>
              <w:pStyle w:val="B0"/>
            </w:pPr>
            <w:r>
              <w:t>邮编</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BANK_NAME</w:t>
            </w:r>
          </w:p>
        </w:tc>
        <w:tc>
          <w:tcPr>
            <w:tcW w:w="3081" w:type="dxa"/>
          </w:tcPr>
          <w:p w:rsidR="008500D1" w:rsidRDefault="008500D1" w:rsidP="006E03B6">
            <w:pPr>
              <w:pStyle w:val="B0"/>
            </w:pPr>
            <w:r>
              <w:t>开户银行</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BANK_NO</w:t>
            </w:r>
          </w:p>
        </w:tc>
        <w:tc>
          <w:tcPr>
            <w:tcW w:w="3081" w:type="dxa"/>
          </w:tcPr>
          <w:p w:rsidR="008500D1" w:rsidRDefault="008500D1" w:rsidP="006E03B6">
            <w:pPr>
              <w:pStyle w:val="B0"/>
            </w:pPr>
            <w:r>
              <w:t>开户银行编号</w:t>
            </w:r>
          </w:p>
        </w:tc>
        <w:tc>
          <w:tcPr>
            <w:tcW w:w="3081" w:type="dxa"/>
          </w:tcPr>
          <w:p w:rsidR="008500D1" w:rsidRDefault="008500D1" w:rsidP="006E03B6">
            <w:pPr>
              <w:pStyle w:val="B0"/>
            </w:pPr>
            <w:r>
              <w:t>VARCHAR2(60)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BANK_ACCOUNT</w:t>
            </w:r>
          </w:p>
        </w:tc>
        <w:tc>
          <w:tcPr>
            <w:tcW w:w="3081" w:type="dxa"/>
          </w:tcPr>
          <w:p w:rsidR="008500D1" w:rsidRDefault="008500D1" w:rsidP="006E03B6">
            <w:pPr>
              <w:pStyle w:val="B0"/>
            </w:pPr>
            <w:r>
              <w:t>银行账号</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TAX_NO</w:t>
            </w:r>
          </w:p>
        </w:tc>
        <w:tc>
          <w:tcPr>
            <w:tcW w:w="3081" w:type="dxa"/>
          </w:tcPr>
          <w:p w:rsidR="008500D1" w:rsidRDefault="008500D1" w:rsidP="006E03B6">
            <w:pPr>
              <w:pStyle w:val="B0"/>
            </w:pPr>
            <w:r>
              <w:t>纳税号</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DISTRI_AREA</w:t>
            </w:r>
          </w:p>
        </w:tc>
        <w:tc>
          <w:tcPr>
            <w:tcW w:w="3081" w:type="dxa"/>
          </w:tcPr>
          <w:p w:rsidR="008500D1" w:rsidRDefault="008500D1" w:rsidP="006E03B6">
            <w:pPr>
              <w:pStyle w:val="B0"/>
            </w:pPr>
            <w:r>
              <w:t>配送区域</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NOT_DELIVERY</w:t>
            </w:r>
          </w:p>
        </w:tc>
        <w:tc>
          <w:tcPr>
            <w:tcW w:w="3081" w:type="dxa"/>
          </w:tcPr>
          <w:p w:rsidR="008500D1" w:rsidRDefault="008500D1" w:rsidP="006E03B6">
            <w:pPr>
              <w:pStyle w:val="B0"/>
            </w:pPr>
            <w:r>
              <w:t>不配送货品</w:t>
            </w:r>
          </w:p>
        </w:tc>
        <w:tc>
          <w:tcPr>
            <w:tcW w:w="3081" w:type="dxa"/>
          </w:tcPr>
          <w:p w:rsidR="008500D1" w:rsidRDefault="008500D1" w:rsidP="006E03B6">
            <w:pPr>
              <w:pStyle w:val="B0"/>
            </w:pPr>
            <w:r>
              <w:t>VARCHAR2(800)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BRANCH_NUM</w:t>
            </w:r>
          </w:p>
        </w:tc>
        <w:tc>
          <w:tcPr>
            <w:tcW w:w="3081" w:type="dxa"/>
          </w:tcPr>
          <w:p w:rsidR="008500D1" w:rsidRDefault="008500D1" w:rsidP="006E03B6">
            <w:pPr>
              <w:pStyle w:val="B0"/>
            </w:pPr>
            <w:r>
              <w:t>配送站点数</w:t>
            </w:r>
          </w:p>
        </w:tc>
        <w:tc>
          <w:tcPr>
            <w:tcW w:w="3081" w:type="dxa"/>
          </w:tcPr>
          <w:p w:rsidR="008500D1" w:rsidRDefault="008500D1" w:rsidP="006E03B6">
            <w:pPr>
              <w:pStyle w:val="B0"/>
            </w:pPr>
            <w:r>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EMPLOYEE_NUM</w:t>
            </w:r>
          </w:p>
        </w:tc>
        <w:tc>
          <w:tcPr>
            <w:tcW w:w="3081" w:type="dxa"/>
          </w:tcPr>
          <w:p w:rsidR="008500D1" w:rsidRDefault="008500D1" w:rsidP="006E03B6">
            <w:pPr>
              <w:pStyle w:val="B0"/>
            </w:pPr>
            <w:r>
              <w:t>配送人员数</w:t>
            </w:r>
          </w:p>
        </w:tc>
        <w:tc>
          <w:tcPr>
            <w:tcW w:w="3081" w:type="dxa"/>
          </w:tcPr>
          <w:p w:rsidR="008500D1" w:rsidRDefault="008500D1" w:rsidP="006E03B6">
            <w:pPr>
              <w:pStyle w:val="B0"/>
            </w:pPr>
            <w:r>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CHARGE_STD</w:t>
            </w:r>
          </w:p>
        </w:tc>
        <w:tc>
          <w:tcPr>
            <w:tcW w:w="3081" w:type="dxa"/>
          </w:tcPr>
          <w:p w:rsidR="008500D1" w:rsidRDefault="008500D1" w:rsidP="006E03B6">
            <w:pPr>
              <w:pStyle w:val="B0"/>
            </w:pPr>
            <w:r>
              <w:t>资费标准</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ATTACHMENT</w:t>
            </w:r>
          </w:p>
        </w:tc>
        <w:tc>
          <w:tcPr>
            <w:tcW w:w="3081" w:type="dxa"/>
          </w:tcPr>
          <w:p w:rsidR="008500D1" w:rsidRDefault="008500D1" w:rsidP="006E03B6">
            <w:pPr>
              <w:pStyle w:val="B0"/>
            </w:pPr>
            <w:r>
              <w:t>上传文件存储位置</w:t>
            </w:r>
          </w:p>
        </w:tc>
        <w:tc>
          <w:tcPr>
            <w:tcW w:w="3081" w:type="dxa"/>
          </w:tcPr>
          <w:p w:rsidR="008500D1" w:rsidRDefault="008500D1" w:rsidP="006E03B6">
            <w:pPr>
              <w:pStyle w:val="B0"/>
            </w:pPr>
            <w:r>
              <w:t>VARCHAR2(200)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IS_RECYCLED</w:t>
            </w:r>
          </w:p>
        </w:tc>
        <w:tc>
          <w:tcPr>
            <w:tcW w:w="3081" w:type="dxa"/>
          </w:tcPr>
          <w:p w:rsidR="008500D1" w:rsidRDefault="008500D1" w:rsidP="006E03B6">
            <w:pPr>
              <w:pStyle w:val="B0"/>
            </w:pPr>
            <w:r>
              <w:t>是否进入回收站</w:t>
            </w:r>
          </w:p>
        </w:tc>
        <w:tc>
          <w:tcPr>
            <w:tcW w:w="3081"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IS_ACTIVE</w:t>
            </w:r>
          </w:p>
        </w:tc>
        <w:tc>
          <w:tcPr>
            <w:tcW w:w="3081" w:type="dxa"/>
          </w:tcPr>
          <w:p w:rsidR="008500D1" w:rsidRDefault="008500D1" w:rsidP="006E03B6">
            <w:pPr>
              <w:pStyle w:val="B0"/>
            </w:pPr>
            <w:r>
              <w:t>是否启用</w:t>
            </w:r>
          </w:p>
        </w:tc>
        <w:tc>
          <w:tcPr>
            <w:tcW w:w="3081"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FEATURED_SVR</w:t>
            </w:r>
          </w:p>
        </w:tc>
        <w:tc>
          <w:tcPr>
            <w:tcW w:w="3081" w:type="dxa"/>
          </w:tcPr>
          <w:p w:rsidR="008500D1" w:rsidRDefault="008500D1" w:rsidP="006E03B6">
            <w:pPr>
              <w:pStyle w:val="B0"/>
            </w:pPr>
            <w:r>
              <w:t>特色服务</w:t>
            </w:r>
          </w:p>
        </w:tc>
        <w:tc>
          <w:tcPr>
            <w:tcW w:w="3081" w:type="dxa"/>
          </w:tcPr>
          <w:p w:rsidR="008500D1" w:rsidRDefault="008500D1" w:rsidP="006E03B6">
            <w:pPr>
              <w:pStyle w:val="B0"/>
            </w:pPr>
            <w:r>
              <w:t>VARCHAR2(500)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CREATED_TIME</w:t>
            </w:r>
          </w:p>
        </w:tc>
        <w:tc>
          <w:tcPr>
            <w:tcW w:w="3081" w:type="dxa"/>
          </w:tcPr>
          <w:p w:rsidR="008500D1" w:rsidRDefault="008500D1" w:rsidP="006E03B6">
            <w:pPr>
              <w:pStyle w:val="B0"/>
            </w:pPr>
            <w:r>
              <w:t>记录创建时间</w:t>
            </w:r>
          </w:p>
        </w:tc>
        <w:tc>
          <w:tcPr>
            <w:tcW w:w="3081"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4" w:name="_Toc314239496"/>
      <w:bookmarkStart w:id="105" w:name="_Toc330825427"/>
      <w:r>
        <w:t>表</w:t>
      </w:r>
      <w:r>
        <w:t>EB_FEATURE</w:t>
      </w:r>
      <w:bookmarkEnd w:id="104"/>
      <w:bookmarkEnd w:id="10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1626"/>
        <w:gridCol w:w="3116"/>
        <w:gridCol w:w="3116"/>
        <w:gridCol w:w="720"/>
        <w:gridCol w:w="720"/>
      </w:tblGrid>
      <w:tr w:rsidR="008500D1" w:rsidTr="006E03B6">
        <w:tc>
          <w:tcPr>
            <w:tcW w:w="1626" w:type="dxa"/>
          </w:tcPr>
          <w:p w:rsidR="008500D1" w:rsidRDefault="008500D1" w:rsidP="006E03B6">
            <w:pPr>
              <w:pStyle w:val="B"/>
            </w:pPr>
            <w:r>
              <w:t>名称</w:t>
            </w:r>
          </w:p>
        </w:tc>
        <w:tc>
          <w:tcPr>
            <w:tcW w:w="3116" w:type="dxa"/>
          </w:tcPr>
          <w:p w:rsidR="008500D1" w:rsidRDefault="008500D1" w:rsidP="006E03B6">
            <w:pPr>
              <w:pStyle w:val="B"/>
            </w:pPr>
            <w:r>
              <w:t>注释</w:t>
            </w:r>
          </w:p>
        </w:tc>
        <w:tc>
          <w:tcPr>
            <w:tcW w:w="3116"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626" w:type="dxa"/>
          </w:tcPr>
          <w:p w:rsidR="008500D1" w:rsidRDefault="008500D1" w:rsidP="006E03B6">
            <w:pPr>
              <w:pStyle w:val="B0"/>
            </w:pPr>
            <w:r>
              <w:t>FEATURE_ID</w:t>
            </w:r>
          </w:p>
        </w:tc>
        <w:tc>
          <w:tcPr>
            <w:tcW w:w="3116" w:type="dxa"/>
          </w:tcPr>
          <w:p w:rsidR="008500D1" w:rsidRDefault="008500D1" w:rsidP="006E03B6">
            <w:pPr>
              <w:pStyle w:val="B0"/>
            </w:pPr>
            <w:r>
              <w:t>商品属性主键</w:t>
            </w:r>
          </w:p>
        </w:tc>
        <w:tc>
          <w:tcPr>
            <w:tcW w:w="3116"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CAT_ID</w:t>
            </w:r>
          </w:p>
        </w:tc>
        <w:tc>
          <w:tcPr>
            <w:tcW w:w="3116" w:type="dxa"/>
          </w:tcPr>
          <w:p w:rsidR="008500D1" w:rsidRDefault="008500D1" w:rsidP="006E03B6">
            <w:pPr>
              <w:pStyle w:val="B0"/>
            </w:pPr>
          </w:p>
        </w:tc>
        <w:tc>
          <w:tcPr>
            <w:tcW w:w="3116"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626" w:type="dxa"/>
          </w:tcPr>
          <w:p w:rsidR="008500D1" w:rsidRDefault="008500D1" w:rsidP="006E03B6">
            <w:pPr>
              <w:pStyle w:val="B0"/>
            </w:pPr>
            <w:r>
              <w:t>FEATURE_NAME</w:t>
            </w:r>
          </w:p>
        </w:tc>
        <w:tc>
          <w:tcPr>
            <w:tcW w:w="3116" w:type="dxa"/>
          </w:tcPr>
          <w:p w:rsidR="008500D1" w:rsidRDefault="008500D1" w:rsidP="006E03B6">
            <w:pPr>
              <w:pStyle w:val="B0"/>
            </w:pPr>
            <w:r>
              <w:t>属性名称</w:t>
            </w:r>
          </w:p>
        </w:tc>
        <w:tc>
          <w:tcPr>
            <w:tcW w:w="3116"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IS_SPEC</w:t>
            </w:r>
          </w:p>
        </w:tc>
        <w:tc>
          <w:tcPr>
            <w:tcW w:w="3116" w:type="dxa"/>
          </w:tcPr>
          <w:p w:rsidR="008500D1" w:rsidRDefault="008500D1" w:rsidP="006E03B6">
            <w:pPr>
              <w:pStyle w:val="B0"/>
            </w:pPr>
            <w:r>
              <w:t>是否为规格</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IS_SELECT</w:t>
            </w:r>
          </w:p>
        </w:tc>
        <w:tc>
          <w:tcPr>
            <w:tcW w:w="3116" w:type="dxa"/>
          </w:tcPr>
          <w:p w:rsidR="008500D1" w:rsidRDefault="008500D1" w:rsidP="006E03B6">
            <w:pPr>
              <w:pStyle w:val="B0"/>
            </w:pPr>
            <w:r>
              <w:t>是否为筛选</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IS_SHOW</w:t>
            </w:r>
          </w:p>
        </w:tc>
        <w:tc>
          <w:tcPr>
            <w:tcW w:w="3116" w:type="dxa"/>
          </w:tcPr>
          <w:p w:rsidR="008500D1" w:rsidRDefault="008500D1" w:rsidP="006E03B6">
            <w:pPr>
              <w:pStyle w:val="B0"/>
            </w:pPr>
            <w:r>
              <w:t>是否前台显示</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SELECT_VALUES</w:t>
            </w:r>
          </w:p>
        </w:tc>
        <w:tc>
          <w:tcPr>
            <w:tcW w:w="3116" w:type="dxa"/>
          </w:tcPr>
          <w:p w:rsidR="008500D1" w:rsidRDefault="008500D1" w:rsidP="006E03B6">
            <w:pPr>
              <w:pStyle w:val="B0"/>
            </w:pPr>
            <w:r>
              <w:t>属性可选值</w:t>
            </w:r>
          </w:p>
        </w:tc>
        <w:tc>
          <w:tcPr>
            <w:tcW w:w="3116" w:type="dxa"/>
          </w:tcPr>
          <w:p w:rsidR="008500D1" w:rsidRDefault="008500D1" w:rsidP="006E03B6">
            <w:pPr>
              <w:pStyle w:val="B0"/>
            </w:pPr>
            <w:r>
              <w:t>VARCHAR2(800)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INPUT_TYPE</w:t>
            </w:r>
          </w:p>
        </w:tc>
        <w:tc>
          <w:tcPr>
            <w:tcW w:w="3116" w:type="dxa"/>
          </w:tcPr>
          <w:p w:rsidR="008500D1" w:rsidRDefault="008500D1" w:rsidP="006E03B6">
            <w:pPr>
              <w:pStyle w:val="B0"/>
            </w:pPr>
            <w:r>
              <w:t>录入方式</w:t>
            </w:r>
          </w:p>
        </w:tc>
        <w:tc>
          <w:tcPr>
            <w:tcW w:w="3116"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SORT</w:t>
            </w:r>
          </w:p>
        </w:tc>
        <w:tc>
          <w:tcPr>
            <w:tcW w:w="3116" w:type="dxa"/>
          </w:tcPr>
          <w:p w:rsidR="008500D1" w:rsidRDefault="008500D1" w:rsidP="006E03B6">
            <w:pPr>
              <w:pStyle w:val="B0"/>
            </w:pPr>
            <w:r>
              <w:t>前台显示排序</w:t>
            </w:r>
          </w:p>
        </w:tc>
        <w:tc>
          <w:tcPr>
            <w:tcW w:w="3116" w:type="dxa"/>
          </w:tcPr>
          <w:p w:rsidR="008500D1" w:rsidRDefault="008500D1" w:rsidP="006E03B6">
            <w:pPr>
              <w:pStyle w:val="B0"/>
            </w:pPr>
            <w:r>
              <w:t>NUMBER(5)</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06" w:name="_Toc314239498"/>
      <w:bookmarkStart w:id="107" w:name="_Toc330825428"/>
      <w:r>
        <w:lastRenderedPageBreak/>
        <w:t>表</w:t>
      </w:r>
      <w:r>
        <w:t>EB_ITEM</w:t>
      </w:r>
      <w:bookmarkEnd w:id="106"/>
      <w:bookmarkEnd w:id="10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firstRow="0" w:lastRow="0" w:firstColumn="0" w:lastColumn="0" w:noHBand="0" w:noVBand="0"/>
      </w:tblPr>
      <w:tblGrid>
        <w:gridCol w:w="1912"/>
        <w:gridCol w:w="2973"/>
        <w:gridCol w:w="2973"/>
        <w:gridCol w:w="720"/>
        <w:gridCol w:w="720"/>
      </w:tblGrid>
      <w:tr w:rsidR="008500D1" w:rsidTr="006E03B6">
        <w:tc>
          <w:tcPr>
            <w:tcW w:w="1912" w:type="dxa"/>
          </w:tcPr>
          <w:p w:rsidR="008500D1" w:rsidRDefault="008500D1" w:rsidP="006E03B6">
            <w:pPr>
              <w:pStyle w:val="B"/>
            </w:pPr>
            <w:r>
              <w:t>名称</w:t>
            </w:r>
          </w:p>
        </w:tc>
        <w:tc>
          <w:tcPr>
            <w:tcW w:w="2973" w:type="dxa"/>
          </w:tcPr>
          <w:p w:rsidR="008500D1" w:rsidRDefault="008500D1" w:rsidP="006E03B6">
            <w:pPr>
              <w:pStyle w:val="B"/>
            </w:pPr>
            <w:r>
              <w:t>注释</w:t>
            </w:r>
          </w:p>
        </w:tc>
        <w:tc>
          <w:tcPr>
            <w:tcW w:w="2973"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912" w:type="dxa"/>
          </w:tcPr>
          <w:p w:rsidR="008500D1" w:rsidRDefault="008500D1" w:rsidP="006E03B6">
            <w:pPr>
              <w:pStyle w:val="B0"/>
            </w:pPr>
            <w:r>
              <w:t>ITEM_ID</w:t>
            </w:r>
          </w:p>
        </w:tc>
        <w:tc>
          <w:tcPr>
            <w:tcW w:w="2973" w:type="dxa"/>
          </w:tcPr>
          <w:p w:rsidR="008500D1" w:rsidRDefault="008500D1" w:rsidP="006E03B6">
            <w:pPr>
              <w:pStyle w:val="B0"/>
            </w:pPr>
            <w:r>
              <w:t>商品主键</w:t>
            </w:r>
          </w:p>
        </w:tc>
        <w:tc>
          <w:tcPr>
            <w:tcW w:w="2973"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ITEM_NAME</w:t>
            </w:r>
          </w:p>
        </w:tc>
        <w:tc>
          <w:tcPr>
            <w:tcW w:w="2973" w:type="dxa"/>
          </w:tcPr>
          <w:p w:rsidR="008500D1" w:rsidRDefault="008500D1" w:rsidP="006E03B6">
            <w:pPr>
              <w:pStyle w:val="B0"/>
            </w:pPr>
            <w:r>
              <w:t>商品名称、号卡卡号</w:t>
            </w:r>
          </w:p>
        </w:tc>
        <w:tc>
          <w:tcPr>
            <w:tcW w:w="2973"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ITEM_NO</w:t>
            </w:r>
          </w:p>
        </w:tc>
        <w:tc>
          <w:tcPr>
            <w:tcW w:w="2973" w:type="dxa"/>
          </w:tcPr>
          <w:p w:rsidR="008500D1" w:rsidRDefault="008500D1" w:rsidP="006E03B6">
            <w:pPr>
              <w:pStyle w:val="B0"/>
            </w:pPr>
            <w:r>
              <w:t>商品编号</w:t>
            </w:r>
          </w:p>
        </w:tc>
        <w:tc>
          <w:tcPr>
            <w:tcW w:w="2973"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BRAND_ID</w:t>
            </w:r>
          </w:p>
        </w:tc>
        <w:tc>
          <w:tcPr>
            <w:tcW w:w="2973" w:type="dxa"/>
          </w:tcPr>
          <w:p w:rsidR="008500D1" w:rsidRDefault="008500D1" w:rsidP="006E03B6">
            <w:pPr>
              <w:pStyle w:val="B0"/>
            </w:pPr>
            <w:r>
              <w:t>商品品牌</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912" w:type="dxa"/>
          </w:tcPr>
          <w:p w:rsidR="008500D1" w:rsidRDefault="008500D1" w:rsidP="006E03B6">
            <w:pPr>
              <w:pStyle w:val="B0"/>
            </w:pPr>
            <w:r>
              <w:t>CAT_ID</w:t>
            </w:r>
          </w:p>
        </w:tc>
        <w:tc>
          <w:tcPr>
            <w:tcW w:w="2973" w:type="dxa"/>
          </w:tcPr>
          <w:p w:rsidR="008500D1" w:rsidRDefault="008500D1" w:rsidP="006E03B6">
            <w:pPr>
              <w:pStyle w:val="B0"/>
            </w:pPr>
            <w:r>
              <w:t>商品分类</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912" w:type="dxa"/>
          </w:tcPr>
          <w:p w:rsidR="008500D1" w:rsidRDefault="008500D1" w:rsidP="006E03B6">
            <w:pPr>
              <w:pStyle w:val="B0"/>
            </w:pPr>
            <w:r w:rsidRPr="00510D98">
              <w:t>TAG_IMG_ID</w:t>
            </w:r>
          </w:p>
        </w:tc>
        <w:tc>
          <w:tcPr>
            <w:tcW w:w="2973" w:type="dxa"/>
          </w:tcPr>
          <w:p w:rsidR="008500D1" w:rsidRDefault="008500D1" w:rsidP="006E03B6">
            <w:pPr>
              <w:pStyle w:val="B0"/>
            </w:pPr>
            <w:r w:rsidRPr="00510D98">
              <w:rPr>
                <w:rFonts w:hint="eastAsia"/>
              </w:rPr>
              <w:t>商品标签图片</w:t>
            </w:r>
            <w:r w:rsidRPr="00510D98">
              <w:rPr>
                <w:rFonts w:hint="eastAsia"/>
              </w:rPr>
              <w:t>id</w:t>
            </w:r>
          </w:p>
        </w:tc>
        <w:tc>
          <w:tcPr>
            <w:tcW w:w="2973" w:type="dxa"/>
          </w:tcPr>
          <w:p w:rsidR="008500D1" w:rsidRDefault="008500D1" w:rsidP="006E03B6">
            <w:pPr>
              <w:pStyle w:val="B0"/>
            </w:pPr>
            <w:r>
              <w:t>NUMBER(1</w:t>
            </w:r>
            <w:r>
              <w:rPr>
                <w:rFonts w:hint="eastAsia"/>
              </w:rPr>
              <w:t>1</w:t>
            </w:r>
            <w:r>
              <w:t>)</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rsidRPr="00510D98">
              <w:t>IS_NEW</w:t>
            </w:r>
          </w:p>
        </w:tc>
        <w:tc>
          <w:tcPr>
            <w:tcW w:w="2973" w:type="dxa"/>
          </w:tcPr>
          <w:p w:rsidR="008500D1" w:rsidRDefault="008500D1" w:rsidP="006E03B6">
            <w:pPr>
              <w:pStyle w:val="B0"/>
            </w:pPr>
            <w:r>
              <w:rPr>
                <w:rFonts w:hint="eastAsia"/>
              </w:rPr>
              <w:t>是否新品，</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1</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IS_GOOD</w:t>
            </w:r>
          </w:p>
        </w:tc>
        <w:tc>
          <w:tcPr>
            <w:tcW w:w="2973" w:type="dxa"/>
          </w:tcPr>
          <w:p w:rsidR="008500D1" w:rsidRDefault="008500D1" w:rsidP="006E03B6">
            <w:pPr>
              <w:pStyle w:val="B0"/>
            </w:pPr>
            <w:r>
              <w:rPr>
                <w:rFonts w:hint="eastAsia"/>
              </w:rPr>
              <w:t>是否精品，</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0</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IS_HOT</w:t>
            </w:r>
          </w:p>
        </w:tc>
        <w:tc>
          <w:tcPr>
            <w:tcW w:w="2973" w:type="dxa"/>
          </w:tcPr>
          <w:p w:rsidR="008500D1" w:rsidRDefault="008500D1" w:rsidP="006E03B6">
            <w:pPr>
              <w:pStyle w:val="B0"/>
            </w:pPr>
            <w:r>
              <w:rPr>
                <w:rFonts w:hint="eastAsia"/>
              </w:rPr>
              <w:t>是否热销，</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0</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PROMOTION</w:t>
            </w:r>
          </w:p>
        </w:tc>
        <w:tc>
          <w:tcPr>
            <w:tcW w:w="2973" w:type="dxa"/>
          </w:tcPr>
          <w:p w:rsidR="008500D1" w:rsidRDefault="008500D1" w:rsidP="006E03B6">
            <w:pPr>
              <w:pStyle w:val="B0"/>
            </w:pPr>
            <w:r>
              <w:t>促销语</w:t>
            </w:r>
          </w:p>
        </w:tc>
        <w:tc>
          <w:tcPr>
            <w:tcW w:w="2973" w:type="dxa"/>
          </w:tcPr>
          <w:p w:rsidR="008500D1" w:rsidRDefault="008500D1" w:rsidP="006E03B6">
            <w:pPr>
              <w:pStyle w:val="B0"/>
            </w:pPr>
            <w:r>
              <w:t>VARCHAR2(200)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AUDIT_STATUS</w:t>
            </w:r>
          </w:p>
        </w:tc>
        <w:tc>
          <w:tcPr>
            <w:tcW w:w="2973" w:type="dxa"/>
          </w:tcPr>
          <w:p w:rsidR="008500D1" w:rsidRDefault="008500D1" w:rsidP="006E03B6">
            <w:pPr>
              <w:pStyle w:val="B0"/>
            </w:pPr>
            <w:r>
              <w:t>实体商品审核状态</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SHOW_STATUS</w:t>
            </w:r>
          </w:p>
        </w:tc>
        <w:tc>
          <w:tcPr>
            <w:tcW w:w="2973" w:type="dxa"/>
          </w:tcPr>
          <w:p w:rsidR="008500D1" w:rsidRDefault="008500D1" w:rsidP="006E03B6">
            <w:pPr>
              <w:pStyle w:val="B0"/>
            </w:pPr>
            <w:r>
              <w:t>上下架状态</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IMGS</w:t>
            </w:r>
          </w:p>
        </w:tc>
        <w:tc>
          <w:tcPr>
            <w:tcW w:w="2973" w:type="dxa"/>
          </w:tcPr>
          <w:p w:rsidR="008500D1" w:rsidRDefault="008500D1" w:rsidP="006E03B6">
            <w:pPr>
              <w:pStyle w:val="B0"/>
            </w:pPr>
            <w:r>
              <w:t>上传图片</w:t>
            </w:r>
          </w:p>
          <w:p w:rsidR="008500D1" w:rsidRDefault="008500D1" w:rsidP="006E03B6">
            <w:pPr>
              <w:pStyle w:val="B0"/>
            </w:pPr>
          </w:p>
        </w:tc>
        <w:tc>
          <w:tcPr>
            <w:tcW w:w="2973" w:type="dxa"/>
          </w:tcPr>
          <w:p w:rsidR="008500D1" w:rsidRDefault="008500D1" w:rsidP="006E03B6">
            <w:pPr>
              <w:pStyle w:val="B0"/>
            </w:pPr>
            <w:r>
              <w:t>VARCHAR2(3000)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KEYWORDS</w:t>
            </w:r>
          </w:p>
        </w:tc>
        <w:tc>
          <w:tcPr>
            <w:tcW w:w="2973" w:type="dxa"/>
          </w:tcPr>
          <w:p w:rsidR="008500D1" w:rsidRDefault="008500D1" w:rsidP="006E03B6">
            <w:pPr>
              <w:pStyle w:val="B0"/>
            </w:pPr>
            <w:r>
              <w:t>页面关键词</w:t>
            </w:r>
          </w:p>
        </w:tc>
        <w:tc>
          <w:tcPr>
            <w:tcW w:w="2973"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PAGE_DESC</w:t>
            </w:r>
          </w:p>
        </w:tc>
        <w:tc>
          <w:tcPr>
            <w:tcW w:w="2973" w:type="dxa"/>
          </w:tcPr>
          <w:p w:rsidR="008500D1" w:rsidRDefault="008500D1" w:rsidP="006E03B6">
            <w:pPr>
              <w:pStyle w:val="B0"/>
            </w:pPr>
            <w:r>
              <w:t>页面描述</w:t>
            </w:r>
          </w:p>
        </w:tc>
        <w:tc>
          <w:tcPr>
            <w:tcW w:w="2973" w:type="dxa"/>
          </w:tcPr>
          <w:p w:rsidR="008500D1" w:rsidRDefault="008500D1" w:rsidP="006E03B6">
            <w:pPr>
              <w:pStyle w:val="B0"/>
            </w:pPr>
            <w:r>
              <w:t>VARCHAR2(640)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ITEM_RECYCLE</w:t>
            </w:r>
          </w:p>
        </w:tc>
        <w:tc>
          <w:tcPr>
            <w:tcW w:w="2973" w:type="dxa"/>
          </w:tcPr>
          <w:p w:rsidR="008500D1" w:rsidRDefault="008500D1" w:rsidP="006E03B6">
            <w:pPr>
              <w:pStyle w:val="B0"/>
            </w:pPr>
            <w:r>
              <w:t>是否删除</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SALES</w:t>
            </w:r>
          </w:p>
        </w:tc>
        <w:tc>
          <w:tcPr>
            <w:tcW w:w="2973" w:type="dxa"/>
          </w:tcPr>
          <w:p w:rsidR="008500D1" w:rsidRDefault="008500D1" w:rsidP="006E03B6">
            <w:pPr>
              <w:pStyle w:val="B0"/>
            </w:pPr>
            <w:r>
              <w:t>销量</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ON_SALE_TIME</w:t>
            </w:r>
          </w:p>
        </w:tc>
        <w:tc>
          <w:tcPr>
            <w:tcW w:w="2973" w:type="dxa"/>
          </w:tcPr>
          <w:p w:rsidR="008500D1" w:rsidRDefault="008500D1" w:rsidP="006E03B6">
            <w:pPr>
              <w:pStyle w:val="B0"/>
            </w:pPr>
            <w:r>
              <w:t>上架时间</w:t>
            </w:r>
          </w:p>
        </w:tc>
        <w:tc>
          <w:tcPr>
            <w:tcW w:w="2973"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rsidRPr="00510D98">
              <w:t>CHECK_TIME</w:t>
            </w:r>
          </w:p>
        </w:tc>
        <w:tc>
          <w:tcPr>
            <w:tcW w:w="2973" w:type="dxa"/>
          </w:tcPr>
          <w:p w:rsidR="008500D1" w:rsidRDefault="008500D1" w:rsidP="006E03B6">
            <w:pPr>
              <w:pStyle w:val="B0"/>
            </w:pPr>
            <w:r>
              <w:rPr>
                <w:rFonts w:hint="eastAsia"/>
              </w:rPr>
              <w:t>审批时间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UPDATE_TIME</w:t>
            </w:r>
          </w:p>
        </w:tc>
        <w:tc>
          <w:tcPr>
            <w:tcW w:w="2973" w:type="dxa"/>
          </w:tcPr>
          <w:p w:rsidR="008500D1" w:rsidRDefault="008500D1" w:rsidP="006E03B6">
            <w:pPr>
              <w:pStyle w:val="B0"/>
            </w:pPr>
            <w:r>
              <w:rPr>
                <w:rFonts w:hint="eastAsia"/>
              </w:rPr>
              <w:t>最后修改时间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UPDATE_USER_ID</w:t>
            </w:r>
          </w:p>
        </w:tc>
        <w:tc>
          <w:tcPr>
            <w:tcW w:w="2973" w:type="dxa"/>
          </w:tcPr>
          <w:p w:rsidR="008500D1" w:rsidRDefault="008500D1" w:rsidP="006E03B6">
            <w:pPr>
              <w:pStyle w:val="B0"/>
            </w:pPr>
            <w:r>
              <w:rPr>
                <w:rFonts w:hint="eastAsia"/>
              </w:rPr>
              <w:t>最后修改人员</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CREATE_TIME</w:t>
            </w:r>
          </w:p>
        </w:tc>
        <w:tc>
          <w:tcPr>
            <w:tcW w:w="2973" w:type="dxa"/>
          </w:tcPr>
          <w:p w:rsidR="008500D1" w:rsidRDefault="008500D1" w:rsidP="006E03B6">
            <w:pPr>
              <w:pStyle w:val="B0"/>
            </w:pPr>
            <w:r>
              <w:rPr>
                <w:rFonts w:hint="eastAsia"/>
              </w:rPr>
              <w:t>创建时间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CHECKER_USER_ID</w:t>
            </w:r>
          </w:p>
        </w:tc>
        <w:tc>
          <w:tcPr>
            <w:tcW w:w="2973" w:type="dxa"/>
          </w:tcPr>
          <w:p w:rsidR="008500D1" w:rsidRDefault="008500D1" w:rsidP="006E03B6">
            <w:pPr>
              <w:pStyle w:val="B0"/>
            </w:pPr>
            <w:r>
              <w:rPr>
                <w:rFonts w:hint="eastAsia"/>
              </w:rPr>
              <w:t>审批人</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FULL_PATH_DEPLOY</w:t>
            </w:r>
          </w:p>
        </w:tc>
        <w:tc>
          <w:tcPr>
            <w:tcW w:w="2973" w:type="dxa"/>
          </w:tcPr>
          <w:p w:rsidR="008500D1" w:rsidRDefault="008500D1" w:rsidP="006E03B6">
            <w:pPr>
              <w:pStyle w:val="B0"/>
            </w:pPr>
            <w:r>
              <w:rPr>
                <w:rFonts w:hint="eastAsia"/>
              </w:rPr>
              <w:t>静态化全路径</w:t>
            </w:r>
          </w:p>
        </w:tc>
        <w:tc>
          <w:tcPr>
            <w:tcW w:w="2973" w:type="dxa"/>
          </w:tcPr>
          <w:p w:rsidR="008500D1" w:rsidRDefault="008500D1" w:rsidP="006E03B6">
            <w:pPr>
              <w:pStyle w:val="B0"/>
            </w:pPr>
            <w:r w:rsidRPr="00630BD2">
              <w:t>VARCHAR2(600)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FULL_PATH_DEPLOY_OFFER</w:t>
            </w:r>
          </w:p>
        </w:tc>
        <w:tc>
          <w:tcPr>
            <w:tcW w:w="2973" w:type="dxa"/>
          </w:tcPr>
          <w:p w:rsidR="008500D1" w:rsidRDefault="008500D1" w:rsidP="006E03B6">
            <w:pPr>
              <w:pStyle w:val="B0"/>
            </w:pPr>
            <w:r>
              <w:rPr>
                <w:rFonts w:hint="eastAsia"/>
              </w:rPr>
              <w:t>参加活动的商品静态化路径</w:t>
            </w:r>
          </w:p>
        </w:tc>
        <w:tc>
          <w:tcPr>
            <w:tcW w:w="2973" w:type="dxa"/>
          </w:tcPr>
          <w:p w:rsidR="008500D1" w:rsidRDefault="008500D1" w:rsidP="006E03B6">
            <w:pPr>
              <w:pStyle w:val="B0"/>
            </w:pPr>
            <w:r w:rsidRPr="00630BD2">
              <w:t>VARCHAR2(600)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ORIGINAL_ITEM_ID</w:t>
            </w:r>
          </w:p>
        </w:tc>
        <w:tc>
          <w:tcPr>
            <w:tcW w:w="2973" w:type="dxa"/>
          </w:tcPr>
          <w:p w:rsidR="008500D1" w:rsidRDefault="008500D1" w:rsidP="006E03B6">
            <w:pPr>
              <w:pStyle w:val="B0"/>
            </w:pPr>
            <w:r>
              <w:rPr>
                <w:rFonts w:hint="eastAsia"/>
              </w:rPr>
              <w:t>原始</w:t>
            </w:r>
            <w:r>
              <w:rPr>
                <w:rFonts w:hint="eastAsia"/>
              </w:rPr>
              <w:t>item_id</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LAST_STATUS</w:t>
            </w:r>
          </w:p>
        </w:tc>
        <w:tc>
          <w:tcPr>
            <w:tcW w:w="2973" w:type="dxa"/>
          </w:tcPr>
          <w:p w:rsidR="008500D1" w:rsidRDefault="008500D1" w:rsidP="006E03B6">
            <w:pPr>
              <w:pStyle w:val="B0"/>
            </w:pPr>
            <w:r>
              <w:rPr>
                <w:rFonts w:hint="eastAsia"/>
              </w:rPr>
              <w:t>最新状态位，</w:t>
            </w:r>
            <w:r w:rsidRPr="00510D98">
              <w:rPr>
                <w:rFonts w:hint="eastAsia"/>
              </w:rPr>
              <w:t>0</w:t>
            </w:r>
            <w:r w:rsidRPr="00510D98">
              <w:rPr>
                <w:rFonts w:hint="eastAsia"/>
              </w:rPr>
              <w:t>是历史记录</w:t>
            </w:r>
            <w:r w:rsidRPr="00510D98">
              <w:rPr>
                <w:rFonts w:hint="eastAsia"/>
              </w:rPr>
              <w:t>;1</w:t>
            </w:r>
            <w:r w:rsidRPr="00510D98">
              <w:rPr>
                <w:rFonts w:hint="eastAsia"/>
              </w:rPr>
              <w:t>最新</w:t>
            </w:r>
          </w:p>
        </w:tc>
        <w:tc>
          <w:tcPr>
            <w:tcW w:w="2973" w:type="dxa"/>
          </w:tcPr>
          <w:p w:rsidR="008500D1" w:rsidRDefault="008500D1" w:rsidP="006E03B6">
            <w:pPr>
              <w:pStyle w:val="B0"/>
            </w:pPr>
            <w:r w:rsidRPr="00630BD2">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MERCHANT_ID</w:t>
            </w:r>
          </w:p>
        </w:tc>
        <w:tc>
          <w:tcPr>
            <w:tcW w:w="2973" w:type="dxa"/>
          </w:tcPr>
          <w:p w:rsidR="008500D1" w:rsidRDefault="008500D1" w:rsidP="006E03B6">
            <w:pPr>
              <w:pStyle w:val="B0"/>
            </w:pPr>
            <w:r>
              <w:rPr>
                <w:rFonts w:hint="eastAsia"/>
              </w:rPr>
              <w:t>店铺商户</w:t>
            </w:r>
            <w:r>
              <w:rPr>
                <w:rFonts w:hint="eastAsia"/>
              </w:rPr>
              <w:t>id</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ITEM_SORT</w:t>
            </w:r>
          </w:p>
        </w:tc>
        <w:tc>
          <w:tcPr>
            <w:tcW w:w="2973" w:type="dxa"/>
          </w:tcPr>
          <w:p w:rsidR="008500D1" w:rsidRDefault="008500D1" w:rsidP="006E03B6">
            <w:pPr>
              <w:pStyle w:val="B0"/>
            </w:pPr>
            <w:r>
              <w:rPr>
                <w:rFonts w:hint="eastAsia"/>
              </w:rPr>
              <w:t>权重</w:t>
            </w:r>
          </w:p>
        </w:tc>
        <w:tc>
          <w:tcPr>
            <w:tcW w:w="2973" w:type="dxa"/>
          </w:tcPr>
          <w:p w:rsidR="008500D1" w:rsidRDefault="008500D1" w:rsidP="006E03B6">
            <w:pPr>
              <w:pStyle w:val="B0"/>
            </w:pPr>
            <w:r w:rsidRPr="00630BD2">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CREATE_USER_ID</w:t>
            </w:r>
          </w:p>
        </w:tc>
        <w:tc>
          <w:tcPr>
            <w:tcW w:w="2973" w:type="dxa"/>
          </w:tcPr>
          <w:p w:rsidR="008500D1" w:rsidRDefault="008500D1" w:rsidP="006E03B6">
            <w:pPr>
              <w:pStyle w:val="B0"/>
            </w:pPr>
            <w:r>
              <w:rPr>
                <w:rFonts w:hint="eastAsia"/>
              </w:rPr>
              <w:t>创建人员</w:t>
            </w:r>
          </w:p>
        </w:tc>
        <w:tc>
          <w:tcPr>
            <w:tcW w:w="2973" w:type="dxa"/>
          </w:tcPr>
          <w:p w:rsidR="008500D1" w:rsidRDefault="008500D1" w:rsidP="006E03B6">
            <w:pPr>
              <w:pStyle w:val="B0"/>
            </w:pPr>
            <w:r>
              <w:t>NUMBER(1</w:t>
            </w:r>
            <w:r>
              <w:rPr>
                <w:rFonts w:hint="eastAsia"/>
              </w:rPr>
              <w:t>1</w:t>
            </w:r>
            <w:r w:rsidRPr="00630BD2">
              <w:t>)</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lastRenderedPageBreak/>
              <w:t>SIM_LEVEL</w:t>
            </w:r>
          </w:p>
        </w:tc>
        <w:tc>
          <w:tcPr>
            <w:tcW w:w="2973" w:type="dxa"/>
          </w:tcPr>
          <w:p w:rsidR="008500D1" w:rsidRDefault="008500D1" w:rsidP="006E03B6">
            <w:pPr>
              <w:pStyle w:val="B0"/>
            </w:pPr>
            <w:r>
              <w:rPr>
                <w:rFonts w:hint="eastAsia"/>
              </w:rPr>
              <w:t>号卡靚度，</w:t>
            </w:r>
            <w:r w:rsidRPr="00510D98">
              <w:rPr>
                <w:rFonts w:hint="eastAsia"/>
              </w:rPr>
              <w:t>号码靓度：单选框，</w:t>
            </w:r>
            <w:r w:rsidRPr="00510D98">
              <w:rPr>
                <w:rFonts w:hint="eastAsia"/>
              </w:rPr>
              <w:t>1.</w:t>
            </w:r>
            <w:r w:rsidRPr="00510D98">
              <w:rPr>
                <w:rFonts w:hint="eastAsia"/>
              </w:rPr>
              <w:t>超级靓号、</w:t>
            </w:r>
            <w:r w:rsidRPr="00510D98">
              <w:rPr>
                <w:rFonts w:hint="eastAsia"/>
              </w:rPr>
              <w:t>2.</w:t>
            </w:r>
            <w:r w:rsidRPr="00510D98">
              <w:rPr>
                <w:rFonts w:hint="eastAsia"/>
              </w:rPr>
              <w:t>普通靓号、</w:t>
            </w:r>
            <w:r w:rsidRPr="00510D98">
              <w:rPr>
                <w:rFonts w:hint="eastAsia"/>
              </w:rPr>
              <w:t>3.</w:t>
            </w:r>
            <w:r w:rsidRPr="00510D98">
              <w:rPr>
                <w:rFonts w:hint="eastAsia"/>
              </w:rPr>
              <w:t>普通号</w:t>
            </w:r>
          </w:p>
        </w:tc>
        <w:tc>
          <w:tcPr>
            <w:tcW w:w="2973" w:type="dxa"/>
          </w:tcPr>
          <w:p w:rsidR="008500D1" w:rsidRDefault="008500D1" w:rsidP="006E03B6">
            <w:pPr>
              <w:pStyle w:val="B0"/>
            </w:pPr>
            <w:r w:rsidRPr="00630BD2">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8" w:name="_Toc314239499"/>
      <w:bookmarkStart w:id="109" w:name="_Toc330825429"/>
      <w:r>
        <w:t>表</w:t>
      </w:r>
      <w:r>
        <w:t>EB_MYFAV_SKU</w:t>
      </w:r>
      <w:bookmarkEnd w:id="108"/>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3"/>
        <w:gridCol w:w="3162"/>
        <w:gridCol w:w="3163"/>
        <w:gridCol w:w="710"/>
        <w:gridCol w:w="710"/>
      </w:tblGrid>
      <w:tr w:rsidR="008500D1" w:rsidTr="006E03B6">
        <w:tc>
          <w:tcPr>
            <w:tcW w:w="1543" w:type="dxa"/>
          </w:tcPr>
          <w:p w:rsidR="008500D1" w:rsidRDefault="008500D1" w:rsidP="006E03B6">
            <w:pPr>
              <w:pStyle w:val="B"/>
            </w:pPr>
            <w:r>
              <w:t>名称</w:t>
            </w:r>
          </w:p>
        </w:tc>
        <w:tc>
          <w:tcPr>
            <w:tcW w:w="3162" w:type="dxa"/>
          </w:tcPr>
          <w:p w:rsidR="008500D1" w:rsidRDefault="008500D1" w:rsidP="006E03B6">
            <w:pPr>
              <w:pStyle w:val="B"/>
            </w:pPr>
            <w:r>
              <w:t>注释</w:t>
            </w:r>
          </w:p>
        </w:tc>
        <w:tc>
          <w:tcPr>
            <w:tcW w:w="316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543" w:type="dxa"/>
          </w:tcPr>
          <w:p w:rsidR="008500D1" w:rsidRDefault="008500D1" w:rsidP="006E03B6">
            <w:pPr>
              <w:pStyle w:val="B0"/>
            </w:pPr>
            <w:r>
              <w:t>MYFAV_SKU_ID</w:t>
            </w:r>
          </w:p>
        </w:tc>
        <w:tc>
          <w:tcPr>
            <w:tcW w:w="3162" w:type="dxa"/>
          </w:tcPr>
          <w:p w:rsidR="008500D1" w:rsidRDefault="008500D1" w:rsidP="006E03B6">
            <w:pPr>
              <w:pStyle w:val="B0"/>
            </w:pPr>
            <w:r>
              <w:t>我的收藏主键</w:t>
            </w:r>
          </w:p>
        </w:tc>
        <w:tc>
          <w:tcPr>
            <w:tcW w:w="316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t>SKU_ID</w:t>
            </w:r>
          </w:p>
        </w:tc>
        <w:tc>
          <w:tcPr>
            <w:tcW w:w="3162" w:type="dxa"/>
          </w:tcPr>
          <w:p w:rsidR="008500D1" w:rsidRDefault="008500D1" w:rsidP="006E03B6">
            <w:pPr>
              <w:pStyle w:val="B0"/>
            </w:pP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543" w:type="dxa"/>
          </w:tcPr>
          <w:p w:rsidR="008500D1" w:rsidRDefault="008500D1" w:rsidP="006E03B6">
            <w:pPr>
              <w:pStyle w:val="B0"/>
            </w:pPr>
            <w:r>
              <w:t>PTL_USER_ID</w:t>
            </w:r>
          </w:p>
        </w:tc>
        <w:tc>
          <w:tcPr>
            <w:tcW w:w="3162" w:type="dxa"/>
          </w:tcPr>
          <w:p w:rsidR="008500D1" w:rsidRDefault="008500D1" w:rsidP="006E03B6">
            <w:pPr>
              <w:pStyle w:val="B0"/>
            </w:pPr>
            <w:r>
              <w:t>前台用户</w:t>
            </w:r>
            <w:r>
              <w:t>ID</w:t>
            </w: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543" w:type="dxa"/>
          </w:tcPr>
          <w:p w:rsidR="008500D1" w:rsidRDefault="008500D1" w:rsidP="006E03B6">
            <w:pPr>
              <w:pStyle w:val="B0"/>
            </w:pPr>
            <w:r>
              <w:t>FAV_TIME</w:t>
            </w:r>
          </w:p>
        </w:tc>
        <w:tc>
          <w:tcPr>
            <w:tcW w:w="3162" w:type="dxa"/>
          </w:tcPr>
          <w:p w:rsidR="008500D1" w:rsidRDefault="008500D1" w:rsidP="006E03B6">
            <w:pPr>
              <w:pStyle w:val="B0"/>
            </w:pPr>
            <w:r>
              <w:t>收藏时间</w:t>
            </w:r>
          </w:p>
        </w:tc>
        <w:tc>
          <w:tcPr>
            <w:tcW w:w="31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rsidRPr="001A41B1">
              <w:t>MYFAV_TYPE</w:t>
            </w:r>
          </w:p>
        </w:tc>
        <w:tc>
          <w:tcPr>
            <w:tcW w:w="3162" w:type="dxa"/>
          </w:tcPr>
          <w:p w:rsidR="008500D1" w:rsidRDefault="008500D1" w:rsidP="006E03B6">
            <w:pPr>
              <w:pStyle w:val="B0"/>
            </w:pPr>
            <w:r>
              <w:rPr>
                <w:rFonts w:hint="eastAsia"/>
              </w:rPr>
              <w:t>收藏类型</w:t>
            </w:r>
          </w:p>
        </w:tc>
        <w:tc>
          <w:tcPr>
            <w:tcW w:w="3163" w:type="dxa"/>
          </w:tcPr>
          <w:p w:rsidR="008500D1" w:rsidRDefault="008500D1" w:rsidP="006E03B6">
            <w:pPr>
              <w:pStyle w:val="B0"/>
            </w:pPr>
            <w:r w:rsidRPr="001A41B1">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FAV_URL</w:t>
            </w:r>
          </w:p>
        </w:tc>
        <w:tc>
          <w:tcPr>
            <w:tcW w:w="3162" w:type="dxa"/>
          </w:tcPr>
          <w:p w:rsidR="008500D1" w:rsidRDefault="008500D1" w:rsidP="006E03B6">
            <w:pPr>
              <w:pStyle w:val="B0"/>
            </w:pPr>
            <w:r>
              <w:rPr>
                <w:rFonts w:hint="eastAsia"/>
              </w:rPr>
              <w:t>存储相对路径</w:t>
            </w:r>
          </w:p>
        </w:tc>
        <w:tc>
          <w:tcPr>
            <w:tcW w:w="3163" w:type="dxa"/>
          </w:tcPr>
          <w:p w:rsidR="008500D1" w:rsidRDefault="008500D1" w:rsidP="006E03B6">
            <w:pPr>
              <w:pStyle w:val="B0"/>
            </w:pPr>
            <w:r w:rsidRPr="001A41B1">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ITEM_ID</w:t>
            </w:r>
          </w:p>
        </w:tc>
        <w:tc>
          <w:tcPr>
            <w:tcW w:w="3162" w:type="dxa"/>
          </w:tcPr>
          <w:p w:rsidR="008500D1" w:rsidRDefault="008500D1" w:rsidP="006E03B6">
            <w:pPr>
              <w:pStyle w:val="B0"/>
            </w:pPr>
            <w:r>
              <w:rPr>
                <w:rFonts w:hint="eastAsia"/>
              </w:rPr>
              <w:t>商品主键</w:t>
            </w:r>
          </w:p>
        </w:tc>
        <w:tc>
          <w:tcPr>
            <w:tcW w:w="3163" w:type="dxa"/>
          </w:tcPr>
          <w:p w:rsidR="008500D1" w:rsidRDefault="008500D1" w:rsidP="006E03B6">
            <w:pPr>
              <w:pStyle w:val="B0"/>
            </w:pPr>
            <w:r w:rsidRPr="001A41B1">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ITEM_NAME</w:t>
            </w:r>
          </w:p>
        </w:tc>
        <w:tc>
          <w:tcPr>
            <w:tcW w:w="3162" w:type="dxa"/>
          </w:tcPr>
          <w:p w:rsidR="008500D1" w:rsidRDefault="008500D1" w:rsidP="006E03B6">
            <w:pPr>
              <w:pStyle w:val="B0"/>
            </w:pPr>
            <w:r>
              <w:rPr>
                <w:rFonts w:hint="eastAsia"/>
              </w:rPr>
              <w:t>商品名称</w:t>
            </w:r>
          </w:p>
        </w:tc>
        <w:tc>
          <w:tcPr>
            <w:tcW w:w="3163" w:type="dxa"/>
          </w:tcPr>
          <w:p w:rsidR="008500D1" w:rsidRDefault="008500D1" w:rsidP="006E03B6">
            <w:pPr>
              <w:pStyle w:val="B0"/>
            </w:pPr>
            <w:r w:rsidRPr="001A41B1">
              <w:t>VARCHAR2(400)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t>OFFER_ID</w:t>
            </w:r>
          </w:p>
        </w:tc>
        <w:tc>
          <w:tcPr>
            <w:tcW w:w="3162" w:type="dxa"/>
          </w:tcPr>
          <w:p w:rsidR="008500D1" w:rsidRDefault="008500D1" w:rsidP="006E03B6">
            <w:pPr>
              <w:pStyle w:val="B0"/>
            </w:pPr>
            <w:r>
              <w:rPr>
                <w:rFonts w:hint="eastAsia"/>
              </w:rPr>
              <w:t>活动档次</w:t>
            </w:r>
            <w:r>
              <w:rPr>
                <w:rFonts w:hint="eastAsia"/>
              </w:rPr>
              <w:t>id</w:t>
            </w: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rsidRPr="001A41B1">
              <w:t>SKU</w:t>
            </w:r>
          </w:p>
        </w:tc>
        <w:tc>
          <w:tcPr>
            <w:tcW w:w="3162" w:type="dxa"/>
          </w:tcPr>
          <w:p w:rsidR="008500D1" w:rsidRDefault="008500D1" w:rsidP="006E03B6">
            <w:pPr>
              <w:pStyle w:val="B0"/>
            </w:pPr>
            <w:r>
              <w:rPr>
                <w:rFonts w:hint="eastAsia"/>
              </w:rPr>
              <w:t>货号</w:t>
            </w:r>
          </w:p>
        </w:tc>
        <w:tc>
          <w:tcPr>
            <w:tcW w:w="3163" w:type="dxa"/>
          </w:tcPr>
          <w:p w:rsidR="008500D1" w:rsidRDefault="008500D1" w:rsidP="006E03B6">
            <w:pPr>
              <w:pStyle w:val="B0"/>
            </w:pPr>
            <w:r w:rsidRPr="001A41B1">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SKU_NAME</w:t>
            </w:r>
          </w:p>
        </w:tc>
        <w:tc>
          <w:tcPr>
            <w:tcW w:w="3162" w:type="dxa"/>
          </w:tcPr>
          <w:p w:rsidR="008500D1" w:rsidRDefault="008500D1" w:rsidP="006E03B6">
            <w:pPr>
              <w:pStyle w:val="B0"/>
            </w:pPr>
            <w:r>
              <w:rPr>
                <w:rFonts w:hint="eastAsia"/>
              </w:rPr>
              <w:t>SKU</w:t>
            </w:r>
            <w:r>
              <w:rPr>
                <w:rFonts w:hint="eastAsia"/>
              </w:rPr>
              <w:t>名称</w:t>
            </w:r>
          </w:p>
        </w:tc>
        <w:tc>
          <w:tcPr>
            <w:tcW w:w="3163" w:type="dxa"/>
          </w:tcPr>
          <w:p w:rsidR="008500D1" w:rsidRDefault="008500D1" w:rsidP="006E03B6">
            <w:pPr>
              <w:pStyle w:val="B0"/>
            </w:pPr>
            <w:r w:rsidRPr="001A41B1">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SKU_SPEC</w:t>
            </w:r>
          </w:p>
        </w:tc>
        <w:tc>
          <w:tcPr>
            <w:tcW w:w="3162" w:type="dxa"/>
          </w:tcPr>
          <w:p w:rsidR="008500D1" w:rsidRDefault="008500D1" w:rsidP="006E03B6">
            <w:pPr>
              <w:pStyle w:val="B0"/>
            </w:pPr>
            <w:r w:rsidRPr="001A41B1">
              <w:rPr>
                <w:rFonts w:hint="eastAsia"/>
              </w:rPr>
              <w:t>规格</w:t>
            </w:r>
            <w:r w:rsidRPr="001A41B1">
              <w:rPr>
                <w:rFonts w:hint="eastAsia"/>
              </w:rPr>
              <w:t>1</w:t>
            </w:r>
            <w:r w:rsidRPr="001A41B1">
              <w:rPr>
                <w:rFonts w:hint="eastAsia"/>
              </w:rPr>
              <w:t>：规格</w:t>
            </w:r>
            <w:r w:rsidRPr="001A41B1">
              <w:rPr>
                <w:rFonts w:hint="eastAsia"/>
              </w:rPr>
              <w:t>2</w:t>
            </w:r>
            <w:r w:rsidRPr="001A41B1">
              <w:rPr>
                <w:rFonts w:hint="eastAsia"/>
              </w:rPr>
              <w:t>：规格</w:t>
            </w:r>
            <w:r w:rsidRPr="001A41B1">
              <w:rPr>
                <w:rFonts w:hint="eastAsia"/>
              </w:rPr>
              <w:t>3</w:t>
            </w:r>
            <w:r w:rsidRPr="001A41B1">
              <w:rPr>
                <w:rFonts w:hint="eastAsia"/>
              </w:rPr>
              <w:t>。。。规格</w:t>
            </w:r>
            <w:r w:rsidRPr="001A41B1">
              <w:rPr>
                <w:rFonts w:hint="eastAsia"/>
              </w:rPr>
              <w:t>N</w:t>
            </w:r>
            <w:r w:rsidRPr="001A41B1">
              <w:rPr>
                <w:rFonts w:hint="eastAsia"/>
              </w:rPr>
              <w:t>，格式参见订单需求文档</w:t>
            </w:r>
          </w:p>
        </w:tc>
        <w:tc>
          <w:tcPr>
            <w:tcW w:w="3163" w:type="dxa"/>
          </w:tcPr>
          <w:p w:rsidR="008500D1" w:rsidRDefault="008500D1" w:rsidP="006E03B6">
            <w:pPr>
              <w:pStyle w:val="B0"/>
            </w:pPr>
            <w:r w:rsidRPr="001A41B1">
              <w:t>VARCHAR2(1000)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MARKET_PRICE</w:t>
            </w:r>
          </w:p>
        </w:tc>
        <w:tc>
          <w:tcPr>
            <w:tcW w:w="3162" w:type="dxa"/>
          </w:tcPr>
          <w:p w:rsidR="008500D1" w:rsidRPr="001A41B1" w:rsidRDefault="008500D1" w:rsidP="006E03B6">
            <w:pPr>
              <w:pStyle w:val="B0"/>
            </w:pPr>
            <w:r>
              <w:rPr>
                <w:rFonts w:hint="eastAsia"/>
              </w:rPr>
              <w:t>市场价</w:t>
            </w:r>
          </w:p>
        </w:tc>
        <w:tc>
          <w:tcPr>
            <w:tcW w:w="3163" w:type="dxa"/>
          </w:tcPr>
          <w:p w:rsidR="008500D1" w:rsidRDefault="008500D1" w:rsidP="006E03B6">
            <w:pPr>
              <w:pStyle w:val="B0"/>
              <w:tabs>
                <w:tab w:val="left" w:pos="840"/>
              </w:tabs>
            </w:pPr>
            <w:r w:rsidRPr="001A41B1">
              <w:t>NUMBER(20,2)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OFFER_GROUP_ID</w:t>
            </w:r>
          </w:p>
        </w:tc>
        <w:tc>
          <w:tcPr>
            <w:tcW w:w="3162" w:type="dxa"/>
          </w:tcPr>
          <w:p w:rsidR="008500D1" w:rsidRDefault="008500D1" w:rsidP="006E03B6">
            <w:pPr>
              <w:pStyle w:val="B0"/>
            </w:pPr>
            <w:r>
              <w:rPr>
                <w:rFonts w:hint="eastAsia"/>
              </w:rPr>
              <w:t>促销活动</w:t>
            </w:r>
            <w:r>
              <w:rPr>
                <w:rFonts w:hint="eastAsia"/>
              </w:rPr>
              <w:t>id</w:t>
            </w:r>
          </w:p>
        </w:tc>
        <w:tc>
          <w:tcPr>
            <w:tcW w:w="3163" w:type="dxa"/>
          </w:tcPr>
          <w:p w:rsidR="008500D1" w:rsidRDefault="008500D1" w:rsidP="006E03B6">
            <w:pPr>
              <w:pStyle w:val="B0"/>
            </w:pPr>
            <w:r w:rsidRPr="001A41B1">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OFFER_GROUP_NAME</w:t>
            </w:r>
          </w:p>
        </w:tc>
        <w:tc>
          <w:tcPr>
            <w:tcW w:w="3162" w:type="dxa"/>
          </w:tcPr>
          <w:p w:rsidR="008500D1" w:rsidRDefault="008500D1" w:rsidP="006E03B6">
            <w:pPr>
              <w:pStyle w:val="B0"/>
            </w:pPr>
            <w:r>
              <w:rPr>
                <w:rFonts w:hint="eastAsia"/>
              </w:rPr>
              <w:t>促销活动名称</w:t>
            </w:r>
          </w:p>
        </w:tc>
        <w:tc>
          <w:tcPr>
            <w:tcW w:w="3163" w:type="dxa"/>
          </w:tcPr>
          <w:p w:rsidR="008500D1" w:rsidRDefault="008500D1" w:rsidP="006E03B6">
            <w:pPr>
              <w:pStyle w:val="B0"/>
            </w:pPr>
            <w:r w:rsidRPr="001A41B1">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OFFER_TYPE</w:t>
            </w:r>
          </w:p>
        </w:tc>
        <w:tc>
          <w:tcPr>
            <w:tcW w:w="3162" w:type="dxa"/>
          </w:tcPr>
          <w:p w:rsidR="008500D1" w:rsidRDefault="008500D1" w:rsidP="006E03B6">
            <w:pPr>
              <w:pStyle w:val="B0"/>
            </w:pPr>
            <w:r w:rsidRPr="001A41B1">
              <w:rPr>
                <w:rFonts w:hint="eastAsia"/>
              </w:rPr>
              <w:t>活动类型：</w:t>
            </w:r>
            <w:r w:rsidRPr="001A41B1">
              <w:rPr>
                <w:rFonts w:hint="eastAsia"/>
              </w:rPr>
              <w:t>1</w:t>
            </w:r>
            <w:r w:rsidRPr="001A41B1">
              <w:rPr>
                <w:rFonts w:hint="eastAsia"/>
              </w:rPr>
              <w:t>：购物送礼；</w:t>
            </w:r>
            <w:r w:rsidRPr="001A41B1">
              <w:rPr>
                <w:rFonts w:hint="eastAsia"/>
              </w:rPr>
              <w:t>2</w:t>
            </w:r>
            <w:r w:rsidRPr="001A41B1">
              <w:rPr>
                <w:rFonts w:hint="eastAsia"/>
              </w:rPr>
              <w:t>：优惠购机；</w:t>
            </w:r>
            <w:r w:rsidRPr="001A41B1">
              <w:rPr>
                <w:rFonts w:hint="eastAsia"/>
              </w:rPr>
              <w:t>3</w:t>
            </w:r>
            <w:r w:rsidRPr="001A41B1">
              <w:rPr>
                <w:rFonts w:hint="eastAsia"/>
              </w:rPr>
              <w:t>：购机返话费</w:t>
            </w:r>
          </w:p>
        </w:tc>
        <w:tc>
          <w:tcPr>
            <w:tcW w:w="3163" w:type="dxa"/>
          </w:tcPr>
          <w:p w:rsidR="008500D1" w:rsidRDefault="008500D1" w:rsidP="006E03B6">
            <w:pPr>
              <w:pStyle w:val="B0"/>
              <w:tabs>
                <w:tab w:val="left" w:pos="630"/>
              </w:tabs>
            </w:pPr>
            <w:r w:rsidRPr="001A41B1">
              <w:t>NUMBER(2)</w:t>
            </w:r>
            <w:r>
              <w:tab/>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SHORT_NAME</w:t>
            </w:r>
          </w:p>
        </w:tc>
        <w:tc>
          <w:tcPr>
            <w:tcW w:w="3162" w:type="dxa"/>
          </w:tcPr>
          <w:p w:rsidR="008500D1" w:rsidRPr="001A41B1" w:rsidRDefault="008500D1" w:rsidP="006E03B6">
            <w:pPr>
              <w:pStyle w:val="B0"/>
            </w:pPr>
            <w:r>
              <w:rPr>
                <w:rFonts w:hint="eastAsia"/>
              </w:rPr>
              <w:t>活动简称</w:t>
            </w:r>
          </w:p>
        </w:tc>
        <w:tc>
          <w:tcPr>
            <w:tcW w:w="3163" w:type="dxa"/>
          </w:tcPr>
          <w:p w:rsidR="008500D1" w:rsidRDefault="008500D1" w:rsidP="006E03B6">
            <w:pPr>
              <w:pStyle w:val="B0"/>
            </w:pPr>
            <w:r w:rsidRPr="001A41B1">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OFFER_NAME</w:t>
            </w:r>
          </w:p>
        </w:tc>
        <w:tc>
          <w:tcPr>
            <w:tcW w:w="3162" w:type="dxa"/>
          </w:tcPr>
          <w:p w:rsidR="008500D1" w:rsidRDefault="008500D1" w:rsidP="006E03B6">
            <w:pPr>
              <w:pStyle w:val="B0"/>
            </w:pPr>
            <w:r>
              <w:rPr>
                <w:rFonts w:hint="eastAsia"/>
              </w:rPr>
              <w:t>活动档次简介</w:t>
            </w:r>
          </w:p>
        </w:tc>
        <w:tc>
          <w:tcPr>
            <w:tcW w:w="3163" w:type="dxa"/>
          </w:tcPr>
          <w:p w:rsidR="008500D1" w:rsidRDefault="008500D1" w:rsidP="006E03B6">
            <w:pPr>
              <w:pStyle w:val="B0"/>
            </w:pPr>
            <w:r w:rsidRPr="001A41B1">
              <w:t>VARCHAR2(800)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SHORT_NAME2</w:t>
            </w:r>
          </w:p>
        </w:tc>
        <w:tc>
          <w:tcPr>
            <w:tcW w:w="3162" w:type="dxa"/>
          </w:tcPr>
          <w:p w:rsidR="008500D1" w:rsidRDefault="008500D1" w:rsidP="006E03B6">
            <w:pPr>
              <w:pStyle w:val="B0"/>
            </w:pPr>
            <w:r>
              <w:rPr>
                <w:rFonts w:hint="eastAsia"/>
              </w:rPr>
              <w:t>活动档次数字编号</w:t>
            </w:r>
          </w:p>
        </w:tc>
        <w:tc>
          <w:tcPr>
            <w:tcW w:w="3163" w:type="dxa"/>
          </w:tcPr>
          <w:p w:rsidR="008500D1" w:rsidRDefault="008500D1" w:rsidP="006E03B6">
            <w:pPr>
              <w:pStyle w:val="B0"/>
            </w:pPr>
            <w:r w:rsidRPr="001A41B1">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PRICE</w:t>
            </w:r>
          </w:p>
        </w:tc>
        <w:tc>
          <w:tcPr>
            <w:tcW w:w="3162" w:type="dxa"/>
          </w:tcPr>
          <w:p w:rsidR="008500D1" w:rsidRDefault="008500D1" w:rsidP="006E03B6">
            <w:pPr>
              <w:pStyle w:val="B0"/>
            </w:pPr>
            <w:r>
              <w:rPr>
                <w:rFonts w:hint="eastAsia"/>
              </w:rPr>
              <w:t>价格</w:t>
            </w:r>
          </w:p>
        </w:tc>
        <w:tc>
          <w:tcPr>
            <w:tcW w:w="3163" w:type="dxa"/>
          </w:tcPr>
          <w:p w:rsidR="008500D1" w:rsidRDefault="008500D1" w:rsidP="006E03B6">
            <w:pPr>
              <w:pStyle w:val="B0"/>
            </w:pPr>
            <w:r w:rsidRPr="001A41B1">
              <w:t>NUMBER(20,2)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VALID_BEGIN</w:t>
            </w:r>
          </w:p>
        </w:tc>
        <w:tc>
          <w:tcPr>
            <w:tcW w:w="3162" w:type="dxa"/>
          </w:tcPr>
          <w:p w:rsidR="008500D1" w:rsidRDefault="008500D1" w:rsidP="006E03B6">
            <w:pPr>
              <w:pStyle w:val="B0"/>
            </w:pPr>
            <w:r>
              <w:rPr>
                <w:rFonts w:hint="eastAsia"/>
              </w:rPr>
              <w:t>有效时间起始日期</w:t>
            </w:r>
          </w:p>
        </w:tc>
        <w:tc>
          <w:tcPr>
            <w:tcW w:w="3163" w:type="dxa"/>
          </w:tcPr>
          <w:p w:rsidR="008500D1" w:rsidRDefault="008500D1" w:rsidP="006E03B6">
            <w:pPr>
              <w:pStyle w:val="B0"/>
            </w:pPr>
            <w:r w:rsidRPr="001A41B1">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VALID_END</w:t>
            </w:r>
          </w:p>
        </w:tc>
        <w:tc>
          <w:tcPr>
            <w:tcW w:w="3162" w:type="dxa"/>
          </w:tcPr>
          <w:p w:rsidR="008500D1" w:rsidRDefault="008500D1" w:rsidP="006E03B6">
            <w:pPr>
              <w:pStyle w:val="B0"/>
            </w:pPr>
            <w:r>
              <w:rPr>
                <w:rFonts w:hint="eastAsia"/>
              </w:rPr>
              <w:t>有效时间终止日期</w:t>
            </w:r>
          </w:p>
        </w:tc>
        <w:tc>
          <w:tcPr>
            <w:tcW w:w="3163" w:type="dxa"/>
          </w:tcPr>
          <w:p w:rsidR="008500D1" w:rsidRDefault="008500D1" w:rsidP="006E03B6">
            <w:pPr>
              <w:pStyle w:val="B0"/>
            </w:pPr>
            <w:r w:rsidRPr="001A41B1">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CONSTR_NAME</w:t>
            </w:r>
          </w:p>
        </w:tc>
        <w:tc>
          <w:tcPr>
            <w:tcW w:w="3162" w:type="dxa"/>
          </w:tcPr>
          <w:p w:rsidR="008500D1" w:rsidRDefault="008500D1" w:rsidP="006E03B6">
            <w:pPr>
              <w:pStyle w:val="B0"/>
            </w:pPr>
            <w:r w:rsidRPr="001A41B1">
              <w:rPr>
                <w:rFonts w:hint="eastAsia"/>
              </w:rPr>
              <w:t>约束条件名称，</w:t>
            </w:r>
            <w:r w:rsidRPr="001A41B1">
              <w:rPr>
                <w:rFonts w:hint="eastAsia"/>
              </w:rPr>
              <w:t>1</w:t>
            </w:r>
            <w:r w:rsidRPr="001A41B1">
              <w:rPr>
                <w:rFonts w:hint="eastAsia"/>
              </w:rPr>
              <w:t>、全球通；</w:t>
            </w:r>
            <w:r w:rsidRPr="001A41B1">
              <w:rPr>
                <w:rFonts w:hint="eastAsia"/>
              </w:rPr>
              <w:t>2</w:t>
            </w:r>
            <w:r w:rsidRPr="001A41B1">
              <w:rPr>
                <w:rFonts w:hint="eastAsia"/>
              </w:rPr>
              <w:t>、神州行；</w:t>
            </w:r>
            <w:r w:rsidRPr="001A41B1">
              <w:rPr>
                <w:rFonts w:hint="eastAsia"/>
              </w:rPr>
              <w:t>3</w:t>
            </w:r>
            <w:r w:rsidRPr="001A41B1">
              <w:rPr>
                <w:rFonts w:hint="eastAsia"/>
              </w:rPr>
              <w:t>、动感地带（数字可能有变化）</w:t>
            </w:r>
          </w:p>
        </w:tc>
        <w:tc>
          <w:tcPr>
            <w:tcW w:w="3163" w:type="dxa"/>
          </w:tcPr>
          <w:p w:rsidR="008500D1" w:rsidRDefault="008500D1" w:rsidP="006E03B6">
            <w:pPr>
              <w:pStyle w:val="B0"/>
            </w:pPr>
            <w:r w:rsidRPr="001A41B1">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0" w:name="_Toc314239500"/>
      <w:bookmarkStart w:id="111" w:name="_Toc330825430"/>
      <w:r>
        <w:t>表</w:t>
      </w:r>
      <w:r>
        <w:t>EB_OFFER</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2"/>
        <w:gridCol w:w="3765"/>
        <w:gridCol w:w="1748"/>
        <w:gridCol w:w="737"/>
        <w:gridCol w:w="736"/>
      </w:tblGrid>
      <w:tr w:rsidR="008500D1" w:rsidTr="006E03B6">
        <w:tc>
          <w:tcPr>
            <w:tcW w:w="2302" w:type="dxa"/>
          </w:tcPr>
          <w:p w:rsidR="008500D1" w:rsidRDefault="008500D1" w:rsidP="006E03B6">
            <w:pPr>
              <w:pStyle w:val="B"/>
            </w:pPr>
            <w:r>
              <w:t>名称</w:t>
            </w:r>
          </w:p>
        </w:tc>
        <w:tc>
          <w:tcPr>
            <w:tcW w:w="3765" w:type="dxa"/>
          </w:tcPr>
          <w:p w:rsidR="008500D1" w:rsidRDefault="008500D1" w:rsidP="006E03B6">
            <w:pPr>
              <w:pStyle w:val="B"/>
            </w:pPr>
            <w:r>
              <w:t>注释</w:t>
            </w:r>
          </w:p>
        </w:tc>
        <w:tc>
          <w:tcPr>
            <w:tcW w:w="1748" w:type="dxa"/>
          </w:tcPr>
          <w:p w:rsidR="008500D1" w:rsidRDefault="008500D1" w:rsidP="006E03B6">
            <w:pPr>
              <w:pStyle w:val="B"/>
            </w:pPr>
            <w:r>
              <w:t>数据类型</w:t>
            </w:r>
          </w:p>
        </w:tc>
        <w:tc>
          <w:tcPr>
            <w:tcW w:w="737" w:type="dxa"/>
          </w:tcPr>
          <w:p w:rsidR="008500D1" w:rsidRDefault="008500D1" w:rsidP="006E03B6">
            <w:pPr>
              <w:pStyle w:val="B"/>
            </w:pPr>
            <w:r>
              <w:t>主键</w:t>
            </w:r>
          </w:p>
        </w:tc>
        <w:tc>
          <w:tcPr>
            <w:tcW w:w="736" w:type="dxa"/>
          </w:tcPr>
          <w:p w:rsidR="008500D1" w:rsidRDefault="008500D1" w:rsidP="006E03B6">
            <w:pPr>
              <w:pStyle w:val="B"/>
            </w:pPr>
            <w:r>
              <w:t>外键</w:t>
            </w:r>
          </w:p>
        </w:tc>
      </w:tr>
      <w:tr w:rsidR="008500D1" w:rsidTr="006E03B6">
        <w:tc>
          <w:tcPr>
            <w:tcW w:w="2302" w:type="dxa"/>
          </w:tcPr>
          <w:p w:rsidR="008500D1" w:rsidRDefault="008500D1" w:rsidP="006E03B6">
            <w:pPr>
              <w:pStyle w:val="B0"/>
            </w:pPr>
            <w:r>
              <w:t>OFFER_ID</w:t>
            </w:r>
          </w:p>
        </w:tc>
        <w:tc>
          <w:tcPr>
            <w:tcW w:w="3765" w:type="dxa"/>
          </w:tcPr>
          <w:p w:rsidR="008500D1" w:rsidRDefault="008500D1" w:rsidP="006E03B6">
            <w:pPr>
              <w:pStyle w:val="B0"/>
            </w:pPr>
            <w:r>
              <w:t>促销活动主键</w:t>
            </w:r>
          </w:p>
        </w:tc>
        <w:tc>
          <w:tcPr>
            <w:tcW w:w="1748" w:type="dxa"/>
          </w:tcPr>
          <w:p w:rsidR="008500D1" w:rsidRDefault="008500D1" w:rsidP="006E03B6">
            <w:pPr>
              <w:pStyle w:val="B0"/>
            </w:pPr>
            <w:r>
              <w:t>NUMBER(11)</w:t>
            </w:r>
          </w:p>
        </w:tc>
        <w:tc>
          <w:tcPr>
            <w:tcW w:w="737" w:type="dxa"/>
          </w:tcPr>
          <w:p w:rsidR="008500D1" w:rsidRDefault="008500D1" w:rsidP="006E03B6">
            <w:pPr>
              <w:pStyle w:val="B0"/>
            </w:pPr>
            <w:r>
              <w:t>TRUE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lastRenderedPageBreak/>
              <w:t>OFFER_GROUP_ID</w:t>
            </w:r>
          </w:p>
        </w:tc>
        <w:tc>
          <w:tcPr>
            <w:tcW w:w="3765" w:type="dxa"/>
          </w:tcPr>
          <w:p w:rsidR="008500D1" w:rsidRDefault="008500D1" w:rsidP="006E03B6">
            <w:pPr>
              <w:pStyle w:val="B0"/>
            </w:pPr>
          </w:p>
        </w:tc>
        <w:tc>
          <w:tcPr>
            <w:tcW w:w="174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TRUE</w:t>
            </w:r>
          </w:p>
        </w:tc>
      </w:tr>
      <w:tr w:rsidR="008500D1" w:rsidTr="006E03B6">
        <w:tc>
          <w:tcPr>
            <w:tcW w:w="2302" w:type="dxa"/>
          </w:tcPr>
          <w:p w:rsidR="008500D1" w:rsidRDefault="008500D1" w:rsidP="006E03B6">
            <w:pPr>
              <w:pStyle w:val="B0"/>
            </w:pPr>
            <w:r>
              <w:t>OFFER_NAME</w:t>
            </w:r>
          </w:p>
        </w:tc>
        <w:tc>
          <w:tcPr>
            <w:tcW w:w="3765" w:type="dxa"/>
          </w:tcPr>
          <w:p w:rsidR="008500D1" w:rsidRDefault="008500D1" w:rsidP="006E03B6">
            <w:pPr>
              <w:pStyle w:val="B0"/>
            </w:pPr>
            <w:r>
              <w:t>活动档次简介</w:t>
            </w:r>
          </w:p>
        </w:tc>
        <w:tc>
          <w:tcPr>
            <w:tcW w:w="1748" w:type="dxa"/>
          </w:tcPr>
          <w:p w:rsidR="008500D1" w:rsidRDefault="008500D1" w:rsidP="006E03B6">
            <w:pPr>
              <w:pStyle w:val="B0"/>
            </w:pPr>
            <w:r>
              <w:t>VARCHAR2(800)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OFFER_NO</w:t>
            </w:r>
          </w:p>
        </w:tc>
        <w:tc>
          <w:tcPr>
            <w:tcW w:w="3765" w:type="dxa"/>
          </w:tcPr>
          <w:p w:rsidR="008500D1" w:rsidRDefault="008500D1" w:rsidP="006E03B6">
            <w:pPr>
              <w:pStyle w:val="B0"/>
            </w:pPr>
            <w:r>
              <w:t>活动档次编号</w:t>
            </w:r>
          </w:p>
        </w:tc>
        <w:tc>
          <w:tcPr>
            <w:tcW w:w="1748" w:type="dxa"/>
          </w:tcPr>
          <w:p w:rsidR="008500D1" w:rsidRDefault="008500D1" w:rsidP="006E03B6">
            <w:pPr>
              <w:pStyle w:val="B0"/>
            </w:pPr>
            <w:r>
              <w:t>VARCHAR2(120)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SHORT_NAME</w:t>
            </w:r>
          </w:p>
        </w:tc>
        <w:tc>
          <w:tcPr>
            <w:tcW w:w="3765" w:type="dxa"/>
          </w:tcPr>
          <w:p w:rsidR="008500D1" w:rsidRDefault="008500D1" w:rsidP="006E03B6">
            <w:pPr>
              <w:pStyle w:val="B0"/>
            </w:pPr>
            <w:r>
              <w:t>活动档次数字编号</w:t>
            </w:r>
          </w:p>
        </w:tc>
        <w:tc>
          <w:tcPr>
            <w:tcW w:w="1748" w:type="dxa"/>
          </w:tcPr>
          <w:p w:rsidR="008500D1" w:rsidRDefault="008500D1" w:rsidP="006E03B6">
            <w:pPr>
              <w:pStyle w:val="B0"/>
            </w:pPr>
            <w:r>
              <w:t>VARCHAR2(50)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rsidRPr="00B02A98">
              <w:t>OFFER_SORT</w:t>
            </w:r>
          </w:p>
        </w:tc>
        <w:tc>
          <w:tcPr>
            <w:tcW w:w="3765" w:type="dxa"/>
          </w:tcPr>
          <w:p w:rsidR="008500D1" w:rsidRDefault="008500D1" w:rsidP="006E03B6">
            <w:pPr>
              <w:pStyle w:val="B0"/>
            </w:pPr>
            <w:r>
              <w:t>前台显示排序</w:t>
            </w:r>
          </w:p>
        </w:tc>
        <w:tc>
          <w:tcPr>
            <w:tcW w:w="1748" w:type="dxa"/>
          </w:tcPr>
          <w:p w:rsidR="008500D1" w:rsidRDefault="008500D1" w:rsidP="006E03B6">
            <w:pPr>
              <w:pStyle w:val="B0"/>
            </w:pPr>
            <w:r>
              <w:t>NUMBER(5)</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OFFER_TERM</w:t>
            </w:r>
          </w:p>
        </w:tc>
        <w:tc>
          <w:tcPr>
            <w:tcW w:w="3765" w:type="dxa"/>
          </w:tcPr>
          <w:p w:rsidR="008500D1" w:rsidRDefault="008500D1" w:rsidP="006E03B6">
            <w:pPr>
              <w:pStyle w:val="B0"/>
            </w:pPr>
            <w:r>
              <w:t>业务协议期</w:t>
            </w:r>
          </w:p>
        </w:tc>
        <w:tc>
          <w:tcPr>
            <w:tcW w:w="174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COMMIT_MONTHLY</w:t>
            </w:r>
          </w:p>
        </w:tc>
        <w:tc>
          <w:tcPr>
            <w:tcW w:w="3765" w:type="dxa"/>
          </w:tcPr>
          <w:p w:rsidR="008500D1" w:rsidRDefault="008500D1" w:rsidP="006E03B6">
            <w:pPr>
              <w:pStyle w:val="B0"/>
            </w:pPr>
            <w:r>
              <w:t>月承诺消费金额。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PREPAID</w:t>
            </w:r>
          </w:p>
        </w:tc>
        <w:tc>
          <w:tcPr>
            <w:tcW w:w="3765" w:type="dxa"/>
          </w:tcPr>
          <w:p w:rsidR="008500D1" w:rsidRDefault="008500D1" w:rsidP="006E03B6">
            <w:pPr>
              <w:pStyle w:val="B0"/>
            </w:pPr>
            <w:r>
              <w:t>预存话费金额。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PERIOD</w:t>
            </w:r>
          </w:p>
        </w:tc>
        <w:tc>
          <w:tcPr>
            <w:tcW w:w="3765" w:type="dxa"/>
          </w:tcPr>
          <w:p w:rsidR="008500D1" w:rsidRDefault="008500D1" w:rsidP="006E03B6">
            <w:pPr>
              <w:pStyle w:val="B0"/>
            </w:pPr>
            <w:r>
              <w:t>返还期</w:t>
            </w:r>
          </w:p>
        </w:tc>
        <w:tc>
          <w:tcPr>
            <w:tcW w:w="174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REFUND_MONTHLY</w:t>
            </w:r>
          </w:p>
        </w:tc>
        <w:tc>
          <w:tcPr>
            <w:tcW w:w="3765" w:type="dxa"/>
          </w:tcPr>
          <w:p w:rsidR="008500D1" w:rsidRDefault="008500D1" w:rsidP="006E03B6">
            <w:pPr>
              <w:pStyle w:val="B0"/>
            </w:pPr>
            <w:r>
              <w:t>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REFUND_1ST_MONTH</w:t>
            </w:r>
          </w:p>
        </w:tc>
        <w:tc>
          <w:tcPr>
            <w:tcW w:w="3765" w:type="dxa"/>
          </w:tcPr>
          <w:p w:rsidR="008500D1" w:rsidRDefault="008500D1" w:rsidP="006E03B6">
            <w:pPr>
              <w:pStyle w:val="B0"/>
            </w:pPr>
            <w:r>
              <w:t>首月返还金额。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REFUND_LAST_MONTH</w:t>
            </w:r>
          </w:p>
        </w:tc>
        <w:tc>
          <w:tcPr>
            <w:tcW w:w="3765" w:type="dxa"/>
          </w:tcPr>
          <w:p w:rsidR="008500D1" w:rsidRDefault="008500D1" w:rsidP="006E03B6">
            <w:pPr>
              <w:pStyle w:val="B0"/>
            </w:pPr>
            <w:r>
              <w:t>末月返还金额。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NOTES</w:t>
            </w:r>
          </w:p>
        </w:tc>
        <w:tc>
          <w:tcPr>
            <w:tcW w:w="3765" w:type="dxa"/>
          </w:tcPr>
          <w:p w:rsidR="008500D1" w:rsidRDefault="008500D1" w:rsidP="006E03B6">
            <w:pPr>
              <w:pStyle w:val="B0"/>
            </w:pPr>
            <w:r>
              <w:t>绑定业务文字说明</w:t>
            </w:r>
          </w:p>
        </w:tc>
        <w:tc>
          <w:tcPr>
            <w:tcW w:w="1748" w:type="dxa"/>
          </w:tcPr>
          <w:p w:rsidR="008500D1" w:rsidRDefault="008500D1" w:rsidP="006E03B6">
            <w:pPr>
              <w:pStyle w:val="B0"/>
            </w:pPr>
            <w:r>
              <w:t>VARCHAR2(1000)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rsidRPr="00B02A98">
              <w:t>CREATE_TIME</w:t>
            </w:r>
          </w:p>
        </w:tc>
        <w:tc>
          <w:tcPr>
            <w:tcW w:w="3765" w:type="dxa"/>
          </w:tcPr>
          <w:p w:rsidR="008500D1" w:rsidRDefault="008500D1" w:rsidP="006E03B6">
            <w:pPr>
              <w:pStyle w:val="B0"/>
            </w:pPr>
            <w:r>
              <w:rPr>
                <w:rFonts w:hint="eastAsia"/>
              </w:rPr>
              <w:t>创建时间</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UPDATE_TIME</w:t>
            </w:r>
          </w:p>
        </w:tc>
        <w:tc>
          <w:tcPr>
            <w:tcW w:w="3765" w:type="dxa"/>
          </w:tcPr>
          <w:p w:rsidR="008500D1" w:rsidRDefault="008500D1" w:rsidP="006E03B6">
            <w:pPr>
              <w:pStyle w:val="B0"/>
            </w:pPr>
            <w:r>
              <w:rPr>
                <w:rFonts w:hint="eastAsia"/>
              </w:rPr>
              <w:t>最后修改时间</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CREATE_USER_ID</w:t>
            </w:r>
          </w:p>
        </w:tc>
        <w:tc>
          <w:tcPr>
            <w:tcW w:w="3765" w:type="dxa"/>
          </w:tcPr>
          <w:p w:rsidR="008500D1" w:rsidRDefault="008500D1" w:rsidP="006E03B6">
            <w:pPr>
              <w:pStyle w:val="B0"/>
            </w:pPr>
            <w:r>
              <w:rPr>
                <w:rFonts w:hint="eastAsia"/>
              </w:rPr>
              <w:t>创建人员</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UPDATE_USER_ID</w:t>
            </w:r>
          </w:p>
        </w:tc>
        <w:tc>
          <w:tcPr>
            <w:tcW w:w="3765" w:type="dxa"/>
          </w:tcPr>
          <w:p w:rsidR="008500D1" w:rsidRDefault="008500D1" w:rsidP="006E03B6">
            <w:pPr>
              <w:pStyle w:val="B0"/>
            </w:pPr>
            <w:r>
              <w:rPr>
                <w:rFonts w:hint="eastAsia"/>
              </w:rPr>
              <w:t>最后修改人员</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ORIGINAL_OFFER_ID</w:t>
            </w:r>
          </w:p>
        </w:tc>
        <w:tc>
          <w:tcPr>
            <w:tcW w:w="3765" w:type="dxa"/>
          </w:tcPr>
          <w:p w:rsidR="008500D1" w:rsidRDefault="008500D1" w:rsidP="006E03B6">
            <w:pPr>
              <w:pStyle w:val="B0"/>
            </w:pPr>
            <w:r>
              <w:rPr>
                <w:rFonts w:hint="eastAsia"/>
              </w:rPr>
              <w:t>原始</w:t>
            </w:r>
            <w:r>
              <w:rPr>
                <w:rFonts w:hint="eastAsia"/>
              </w:rPr>
              <w:t>offer_id</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LAST_STATUS</w:t>
            </w:r>
          </w:p>
        </w:tc>
        <w:tc>
          <w:tcPr>
            <w:tcW w:w="3765" w:type="dxa"/>
          </w:tcPr>
          <w:p w:rsidR="008500D1" w:rsidRDefault="008500D1" w:rsidP="006E03B6">
            <w:pPr>
              <w:pStyle w:val="B0"/>
            </w:pPr>
            <w:r>
              <w:rPr>
                <w:rFonts w:hint="eastAsia"/>
              </w:rPr>
              <w:t>最新状态位</w:t>
            </w:r>
          </w:p>
        </w:tc>
        <w:tc>
          <w:tcPr>
            <w:tcW w:w="1748" w:type="dxa"/>
          </w:tcPr>
          <w:p w:rsidR="008500D1" w:rsidRDefault="008500D1" w:rsidP="006E03B6">
            <w:pPr>
              <w:pStyle w:val="B0"/>
            </w:pPr>
            <w:r w:rsidRPr="00B02A98">
              <w:t>NUMBER(</w:t>
            </w:r>
            <w:r>
              <w:t>1</w:t>
            </w:r>
            <w:r w:rsidRPr="00B02A98">
              <w:t>)</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MERCHANT_ID</w:t>
            </w:r>
          </w:p>
        </w:tc>
        <w:tc>
          <w:tcPr>
            <w:tcW w:w="3765" w:type="dxa"/>
          </w:tcPr>
          <w:p w:rsidR="008500D1" w:rsidRDefault="008500D1" w:rsidP="006E03B6">
            <w:pPr>
              <w:pStyle w:val="B0"/>
            </w:pPr>
            <w:r>
              <w:rPr>
                <w:rFonts w:hint="eastAsia"/>
              </w:rPr>
              <w:t>店铺商户</w:t>
            </w:r>
            <w:r>
              <w:rPr>
                <w:rFonts w:hint="eastAsia"/>
              </w:rPr>
              <w:t>id</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VALID_BEGIN</w:t>
            </w:r>
          </w:p>
        </w:tc>
        <w:tc>
          <w:tcPr>
            <w:tcW w:w="3765" w:type="dxa"/>
          </w:tcPr>
          <w:p w:rsidR="008500D1" w:rsidRDefault="008500D1" w:rsidP="006E03B6">
            <w:pPr>
              <w:pStyle w:val="B0"/>
            </w:pPr>
            <w:r w:rsidRPr="00B02A98">
              <w:rPr>
                <w:rFonts w:hint="eastAsia"/>
              </w:rPr>
              <w:t>活动档次有效时间起始日期</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VALID_END</w:t>
            </w:r>
          </w:p>
        </w:tc>
        <w:tc>
          <w:tcPr>
            <w:tcW w:w="3765" w:type="dxa"/>
          </w:tcPr>
          <w:p w:rsidR="008500D1" w:rsidRPr="00B02A98" w:rsidRDefault="008500D1" w:rsidP="006E03B6">
            <w:pPr>
              <w:pStyle w:val="B0"/>
            </w:pPr>
            <w:r w:rsidRPr="00B02A98">
              <w:rPr>
                <w:rFonts w:hint="eastAsia"/>
              </w:rPr>
              <w:t>活动档次有效时间终止日期</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COND_ID</w:t>
            </w:r>
          </w:p>
        </w:tc>
        <w:tc>
          <w:tcPr>
            <w:tcW w:w="3765" w:type="dxa"/>
          </w:tcPr>
          <w:p w:rsidR="008500D1" w:rsidRPr="00B02A98" w:rsidRDefault="008500D1" w:rsidP="006E03B6">
            <w:pPr>
              <w:pStyle w:val="B0"/>
            </w:pPr>
            <w:r w:rsidRPr="00B02A98">
              <w:rPr>
                <w:rFonts w:hint="eastAsia"/>
              </w:rPr>
              <w:t>活动档次编码，从</w:t>
            </w:r>
            <w:r w:rsidRPr="00B02A98">
              <w:rPr>
                <w:rFonts w:hint="eastAsia"/>
              </w:rPr>
              <w:t>crm</w:t>
            </w:r>
            <w:r w:rsidRPr="00B02A98">
              <w:rPr>
                <w:rFonts w:hint="eastAsia"/>
              </w:rPr>
              <w:t>传过来的</w:t>
            </w:r>
          </w:p>
        </w:tc>
        <w:tc>
          <w:tcPr>
            <w:tcW w:w="1748" w:type="dxa"/>
          </w:tcPr>
          <w:p w:rsidR="008500D1" w:rsidRDefault="008500D1" w:rsidP="006E03B6">
            <w:pPr>
              <w:pStyle w:val="B0"/>
            </w:pPr>
            <w:r w:rsidRPr="00B02A98">
              <w:t>NUMBER(8)</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scheme_type</w:t>
            </w:r>
          </w:p>
        </w:tc>
        <w:tc>
          <w:tcPr>
            <w:tcW w:w="3765" w:type="dxa"/>
          </w:tcPr>
          <w:p w:rsidR="008500D1" w:rsidRPr="00B02A98" w:rsidRDefault="008500D1" w:rsidP="006E03B6">
            <w:pPr>
              <w:pStyle w:val="B0"/>
            </w:pPr>
            <w:r w:rsidRPr="00B02A98">
              <w:rPr>
                <w:rFonts w:hint="eastAsia"/>
              </w:rPr>
              <w:t>赠送话费，</w:t>
            </w:r>
            <w:r w:rsidRPr="00B02A98">
              <w:rPr>
                <w:rFonts w:hint="eastAsia"/>
              </w:rPr>
              <w:t>1</w:t>
            </w:r>
            <w:r w:rsidRPr="00B02A98">
              <w:rPr>
                <w:rFonts w:hint="eastAsia"/>
              </w:rPr>
              <w:t>：不赠送</w:t>
            </w:r>
            <w:r w:rsidRPr="00B02A98">
              <w:rPr>
                <w:rFonts w:hint="eastAsia"/>
              </w:rPr>
              <w:t xml:space="preserve"> 2</w:t>
            </w:r>
            <w:r w:rsidRPr="00B02A98">
              <w:rPr>
                <w:rFonts w:hint="eastAsia"/>
              </w:rPr>
              <w:t>：按金额赠送</w:t>
            </w:r>
            <w:r w:rsidRPr="00B02A98">
              <w:rPr>
                <w:rFonts w:hint="eastAsia"/>
              </w:rPr>
              <w:t xml:space="preserve"> 3</w:t>
            </w:r>
            <w:r w:rsidRPr="00B02A98">
              <w:rPr>
                <w:rFonts w:hint="eastAsia"/>
              </w:rPr>
              <w:t>：按比率赠送</w:t>
            </w:r>
            <w:r w:rsidRPr="00B02A98">
              <w:rPr>
                <w:rFonts w:hint="eastAsia"/>
              </w:rPr>
              <w:t xml:space="preserve"> 4: </w:t>
            </w:r>
            <w:r w:rsidRPr="00B02A98">
              <w:rPr>
                <w:rFonts w:hint="eastAsia"/>
              </w:rPr>
              <w:t>赠送固定费</w:t>
            </w:r>
            <w:r w:rsidRPr="00B02A98">
              <w:rPr>
                <w:rFonts w:hint="eastAsia"/>
              </w:rPr>
              <w:t>(</w:t>
            </w:r>
            <w:r w:rsidRPr="00B02A98">
              <w:rPr>
                <w:rFonts w:hint="eastAsia"/>
              </w:rPr>
              <w:t>月租</w:t>
            </w:r>
            <w:r w:rsidRPr="00B02A98">
              <w:rPr>
                <w:rFonts w:hint="eastAsia"/>
              </w:rPr>
              <w:t>)</w:t>
            </w:r>
          </w:p>
        </w:tc>
        <w:tc>
          <w:tcPr>
            <w:tcW w:w="1748" w:type="dxa"/>
          </w:tcPr>
          <w:p w:rsidR="008500D1" w:rsidRDefault="008500D1" w:rsidP="006E03B6">
            <w:pPr>
              <w:pStyle w:val="B0"/>
            </w:pPr>
            <w:r>
              <w:t>NUMBER(</w:t>
            </w:r>
            <w:r>
              <w:rPr>
                <w:rFonts w:hint="eastAsia"/>
              </w:rPr>
              <w:t>2</w:t>
            </w:r>
            <w:r w:rsidRPr="00B02A98">
              <w:t>)</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2" w:name="_Toc314239501"/>
      <w:bookmarkStart w:id="113" w:name="_Toc330825431"/>
      <w:r>
        <w:t>表</w:t>
      </w:r>
      <w:r>
        <w:t>EB_OFFER_GROUP</w:t>
      </w:r>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3"/>
        <w:gridCol w:w="2862"/>
        <w:gridCol w:w="2863"/>
        <w:gridCol w:w="710"/>
        <w:gridCol w:w="710"/>
      </w:tblGrid>
      <w:tr w:rsidR="008500D1" w:rsidTr="006E03B6">
        <w:tc>
          <w:tcPr>
            <w:tcW w:w="2143" w:type="dxa"/>
          </w:tcPr>
          <w:p w:rsidR="008500D1" w:rsidRDefault="008500D1" w:rsidP="006E03B6">
            <w:pPr>
              <w:pStyle w:val="B"/>
            </w:pPr>
            <w:r>
              <w:t>名称</w:t>
            </w:r>
          </w:p>
        </w:tc>
        <w:tc>
          <w:tcPr>
            <w:tcW w:w="2862" w:type="dxa"/>
          </w:tcPr>
          <w:p w:rsidR="008500D1" w:rsidRDefault="008500D1" w:rsidP="006E03B6">
            <w:pPr>
              <w:pStyle w:val="B"/>
            </w:pPr>
            <w:r>
              <w:t>注释</w:t>
            </w:r>
          </w:p>
        </w:tc>
        <w:tc>
          <w:tcPr>
            <w:tcW w:w="286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2143" w:type="dxa"/>
          </w:tcPr>
          <w:p w:rsidR="008500D1" w:rsidRDefault="008500D1" w:rsidP="006E03B6">
            <w:pPr>
              <w:pStyle w:val="B0"/>
            </w:pPr>
            <w:r>
              <w:t>OFFER_GROUP_ID</w:t>
            </w:r>
          </w:p>
        </w:tc>
        <w:tc>
          <w:tcPr>
            <w:tcW w:w="2862" w:type="dxa"/>
          </w:tcPr>
          <w:p w:rsidR="008500D1" w:rsidRDefault="008500D1" w:rsidP="006E03B6">
            <w:pPr>
              <w:pStyle w:val="B0"/>
            </w:pPr>
            <w:r>
              <w:rPr>
                <w:rFonts w:hint="eastAsia"/>
              </w:rPr>
              <w:t>活动</w:t>
            </w:r>
            <w:r>
              <w:rPr>
                <w:rFonts w:hint="eastAsia"/>
              </w:rPr>
              <w:t>id</w:t>
            </w:r>
          </w:p>
        </w:tc>
        <w:tc>
          <w:tcPr>
            <w:tcW w:w="286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OFFER_GROUP_NAME</w:t>
            </w:r>
          </w:p>
        </w:tc>
        <w:tc>
          <w:tcPr>
            <w:tcW w:w="2862" w:type="dxa"/>
          </w:tcPr>
          <w:p w:rsidR="008500D1" w:rsidRDefault="008500D1" w:rsidP="006E03B6">
            <w:pPr>
              <w:pStyle w:val="B0"/>
            </w:pPr>
            <w:r>
              <w:t>活动名称</w:t>
            </w:r>
          </w:p>
        </w:tc>
        <w:tc>
          <w:tcPr>
            <w:tcW w:w="2863" w:type="dxa"/>
          </w:tcPr>
          <w:p w:rsidR="008500D1" w:rsidRDefault="008500D1" w:rsidP="006E03B6">
            <w:pPr>
              <w:pStyle w:val="B0"/>
            </w:pPr>
            <w:r>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OFFER_TYPE</w:t>
            </w:r>
          </w:p>
        </w:tc>
        <w:tc>
          <w:tcPr>
            <w:tcW w:w="2862" w:type="dxa"/>
          </w:tcPr>
          <w:p w:rsidR="008500D1" w:rsidRDefault="008500D1" w:rsidP="006E03B6">
            <w:pPr>
              <w:pStyle w:val="B0"/>
            </w:pPr>
            <w:r>
              <w:t>活动类型</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VALID_BEGIN</w:t>
            </w:r>
          </w:p>
        </w:tc>
        <w:tc>
          <w:tcPr>
            <w:tcW w:w="2862" w:type="dxa"/>
          </w:tcPr>
          <w:p w:rsidR="008500D1" w:rsidRDefault="008500D1" w:rsidP="006E03B6">
            <w:pPr>
              <w:pStyle w:val="B0"/>
            </w:pPr>
            <w:r>
              <w:t>有效时间起始日期</w:t>
            </w:r>
          </w:p>
        </w:tc>
        <w:tc>
          <w:tcPr>
            <w:tcW w:w="2863" w:type="dxa"/>
          </w:tcPr>
          <w:p w:rsidR="008500D1" w:rsidRDefault="008500D1" w:rsidP="006E03B6">
            <w:pPr>
              <w:pStyle w:val="B0"/>
            </w:pPr>
            <w:r>
              <w:t>VARCHAR2(30)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VALID_END</w:t>
            </w:r>
          </w:p>
        </w:tc>
        <w:tc>
          <w:tcPr>
            <w:tcW w:w="2862" w:type="dxa"/>
          </w:tcPr>
          <w:p w:rsidR="008500D1" w:rsidRDefault="008500D1" w:rsidP="006E03B6">
            <w:pPr>
              <w:pStyle w:val="B0"/>
            </w:pPr>
            <w:r>
              <w:t>有效时间终止日期</w:t>
            </w:r>
          </w:p>
        </w:tc>
        <w:tc>
          <w:tcPr>
            <w:tcW w:w="2863" w:type="dxa"/>
          </w:tcPr>
          <w:p w:rsidR="008500D1" w:rsidRDefault="008500D1" w:rsidP="006E03B6">
            <w:pPr>
              <w:pStyle w:val="B0"/>
            </w:pPr>
            <w:r>
              <w:t>VARCHAR2(30)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MARK</w:t>
            </w:r>
          </w:p>
        </w:tc>
        <w:tc>
          <w:tcPr>
            <w:tcW w:w="2862" w:type="dxa"/>
          </w:tcPr>
          <w:p w:rsidR="008500D1" w:rsidRDefault="008500D1" w:rsidP="006E03B6">
            <w:pPr>
              <w:pStyle w:val="B0"/>
            </w:pPr>
            <w:r>
              <w:t>标识。分组的唯一标识</w:t>
            </w:r>
          </w:p>
        </w:tc>
        <w:tc>
          <w:tcPr>
            <w:tcW w:w="2863"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SHORT_NAME</w:t>
            </w:r>
          </w:p>
        </w:tc>
        <w:tc>
          <w:tcPr>
            <w:tcW w:w="2862" w:type="dxa"/>
          </w:tcPr>
          <w:p w:rsidR="008500D1" w:rsidRDefault="008500D1" w:rsidP="006E03B6">
            <w:pPr>
              <w:pStyle w:val="B0"/>
            </w:pPr>
            <w:r>
              <w:t>活动简称。</w:t>
            </w:r>
          </w:p>
        </w:tc>
        <w:tc>
          <w:tcPr>
            <w:tcW w:w="2863"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E76F5D">
              <w:t>OFFER_GROUP_SORT</w:t>
            </w:r>
          </w:p>
        </w:tc>
        <w:tc>
          <w:tcPr>
            <w:tcW w:w="2862" w:type="dxa"/>
          </w:tcPr>
          <w:p w:rsidR="008500D1" w:rsidRDefault="008500D1" w:rsidP="006E03B6">
            <w:pPr>
              <w:pStyle w:val="B0"/>
            </w:pPr>
            <w:r>
              <w:rPr>
                <w:rFonts w:hint="eastAsia"/>
              </w:rPr>
              <w:t>排序</w:t>
            </w:r>
          </w:p>
        </w:tc>
        <w:tc>
          <w:tcPr>
            <w:tcW w:w="2863" w:type="dxa"/>
          </w:tcPr>
          <w:p w:rsidR="008500D1" w:rsidRDefault="008500D1" w:rsidP="006E03B6">
            <w:pPr>
              <w:pStyle w:val="B0"/>
            </w:pPr>
            <w:r w:rsidRPr="00E76F5D">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KEYWORDS</w:t>
            </w:r>
          </w:p>
        </w:tc>
        <w:tc>
          <w:tcPr>
            <w:tcW w:w="2862" w:type="dxa"/>
          </w:tcPr>
          <w:p w:rsidR="008500D1" w:rsidRDefault="008500D1" w:rsidP="006E03B6">
            <w:pPr>
              <w:pStyle w:val="B0"/>
            </w:pPr>
            <w:r>
              <w:t>关键词</w:t>
            </w:r>
          </w:p>
        </w:tc>
        <w:tc>
          <w:tcPr>
            <w:tcW w:w="2863" w:type="dxa"/>
          </w:tcPr>
          <w:p w:rsidR="008500D1" w:rsidRDefault="008500D1" w:rsidP="006E03B6">
            <w:pPr>
              <w:pStyle w:val="B0"/>
            </w:pPr>
            <w:r>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DEFAULT_IMG</w:t>
            </w:r>
          </w:p>
        </w:tc>
        <w:tc>
          <w:tcPr>
            <w:tcW w:w="2862" w:type="dxa"/>
          </w:tcPr>
          <w:p w:rsidR="008500D1" w:rsidRDefault="008500D1" w:rsidP="006E03B6">
            <w:pPr>
              <w:pStyle w:val="B0"/>
            </w:pPr>
            <w:r>
              <w:t>活动默认图片</w:t>
            </w:r>
          </w:p>
        </w:tc>
        <w:tc>
          <w:tcPr>
            <w:tcW w:w="2863" w:type="dxa"/>
          </w:tcPr>
          <w:p w:rsidR="008500D1" w:rsidRDefault="008500D1" w:rsidP="006E03B6">
            <w:pPr>
              <w:pStyle w:val="B0"/>
            </w:pPr>
            <w:r>
              <w:t>VARCHAR2(800)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PAGE_DESC</w:t>
            </w:r>
          </w:p>
        </w:tc>
        <w:tc>
          <w:tcPr>
            <w:tcW w:w="2862" w:type="dxa"/>
          </w:tcPr>
          <w:p w:rsidR="008500D1" w:rsidRDefault="008500D1" w:rsidP="006E03B6">
            <w:pPr>
              <w:pStyle w:val="B0"/>
            </w:pPr>
            <w:r>
              <w:t>页面描述</w:t>
            </w:r>
          </w:p>
        </w:tc>
        <w:tc>
          <w:tcPr>
            <w:tcW w:w="2863" w:type="dxa"/>
          </w:tcPr>
          <w:p w:rsidR="008500D1" w:rsidRDefault="008500D1" w:rsidP="006E03B6">
            <w:pPr>
              <w:pStyle w:val="B0"/>
            </w:pPr>
            <w:r>
              <w:t>VARCHAR2(640)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WEBSITE</w:t>
            </w:r>
          </w:p>
        </w:tc>
        <w:tc>
          <w:tcPr>
            <w:tcW w:w="2862" w:type="dxa"/>
          </w:tcPr>
          <w:p w:rsidR="008500D1" w:rsidRDefault="008500D1" w:rsidP="006E03B6">
            <w:pPr>
              <w:pStyle w:val="B0"/>
            </w:pPr>
            <w:r>
              <w:t>活动详情地址。</w:t>
            </w:r>
          </w:p>
        </w:tc>
        <w:tc>
          <w:tcPr>
            <w:tcW w:w="2863" w:type="dxa"/>
          </w:tcPr>
          <w:p w:rsidR="008500D1" w:rsidRDefault="008500D1" w:rsidP="006E03B6">
            <w:pPr>
              <w:pStyle w:val="B0"/>
            </w:pPr>
            <w:r>
              <w:t>VARCHAR2(240)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OFFER_GROUP_INTRO</w:t>
            </w:r>
          </w:p>
        </w:tc>
        <w:tc>
          <w:tcPr>
            <w:tcW w:w="2862" w:type="dxa"/>
          </w:tcPr>
          <w:p w:rsidR="008500D1" w:rsidRDefault="008500D1" w:rsidP="006E03B6">
            <w:pPr>
              <w:pStyle w:val="B0"/>
            </w:pPr>
            <w:r>
              <w:t>活动简介。</w:t>
            </w:r>
          </w:p>
        </w:tc>
        <w:tc>
          <w:tcPr>
            <w:tcW w:w="2863" w:type="dxa"/>
          </w:tcPr>
          <w:p w:rsidR="008500D1" w:rsidRDefault="008500D1" w:rsidP="006E03B6">
            <w:pPr>
              <w:pStyle w:val="B0"/>
            </w:pPr>
            <w:r>
              <w:t>VARCHAR2(1000)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lastRenderedPageBreak/>
              <w:t>CREATED_TIME</w:t>
            </w:r>
          </w:p>
        </w:tc>
        <w:tc>
          <w:tcPr>
            <w:tcW w:w="2862" w:type="dxa"/>
          </w:tcPr>
          <w:p w:rsidR="008500D1" w:rsidRDefault="008500D1" w:rsidP="006E03B6">
            <w:pPr>
              <w:pStyle w:val="B0"/>
            </w:pPr>
            <w:r>
              <w:t>创建时间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E76F5D">
              <w:t>CHECK_TIME</w:t>
            </w:r>
          </w:p>
        </w:tc>
        <w:tc>
          <w:tcPr>
            <w:tcW w:w="2862" w:type="dxa"/>
          </w:tcPr>
          <w:p w:rsidR="008500D1" w:rsidRDefault="008500D1" w:rsidP="006E03B6">
            <w:pPr>
              <w:pStyle w:val="B0"/>
            </w:pPr>
            <w:r>
              <w:rPr>
                <w:rFonts w:hint="eastAsia"/>
              </w:rPr>
              <w:t>审批时间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UPDATE_TIME</w:t>
            </w:r>
          </w:p>
        </w:tc>
        <w:tc>
          <w:tcPr>
            <w:tcW w:w="2862" w:type="dxa"/>
          </w:tcPr>
          <w:p w:rsidR="008500D1" w:rsidRDefault="008500D1" w:rsidP="006E03B6">
            <w:pPr>
              <w:pStyle w:val="B0"/>
            </w:pPr>
            <w:r>
              <w:rPr>
                <w:rFonts w:hint="eastAsia"/>
              </w:rPr>
              <w:t>最后修改时间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ON_SALE_TIME</w:t>
            </w:r>
          </w:p>
        </w:tc>
        <w:tc>
          <w:tcPr>
            <w:tcW w:w="2862" w:type="dxa"/>
          </w:tcPr>
          <w:p w:rsidR="008500D1" w:rsidRDefault="008500D1" w:rsidP="006E03B6">
            <w:pPr>
              <w:pStyle w:val="B0"/>
            </w:pPr>
            <w:r>
              <w:rPr>
                <w:rFonts w:hint="eastAsia"/>
              </w:rPr>
              <w:t>上架时间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CREATE_USER_ID</w:t>
            </w:r>
          </w:p>
        </w:tc>
        <w:tc>
          <w:tcPr>
            <w:tcW w:w="2862" w:type="dxa"/>
          </w:tcPr>
          <w:p w:rsidR="008500D1" w:rsidRDefault="008500D1" w:rsidP="006E03B6">
            <w:pPr>
              <w:pStyle w:val="B0"/>
            </w:pPr>
            <w:r>
              <w:rPr>
                <w:rFonts w:hint="eastAsia"/>
              </w:rPr>
              <w:t>创建人员</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CHECKER_USER_ID</w:t>
            </w:r>
          </w:p>
        </w:tc>
        <w:tc>
          <w:tcPr>
            <w:tcW w:w="2862" w:type="dxa"/>
          </w:tcPr>
          <w:p w:rsidR="008500D1" w:rsidRDefault="008500D1" w:rsidP="006E03B6">
            <w:pPr>
              <w:pStyle w:val="B0"/>
            </w:pPr>
            <w:r>
              <w:rPr>
                <w:rFonts w:hint="eastAsia"/>
              </w:rPr>
              <w:t>审批人</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UPDATE_USER_ID</w:t>
            </w:r>
          </w:p>
        </w:tc>
        <w:tc>
          <w:tcPr>
            <w:tcW w:w="2862" w:type="dxa"/>
          </w:tcPr>
          <w:p w:rsidR="008500D1" w:rsidRDefault="008500D1" w:rsidP="006E03B6">
            <w:pPr>
              <w:pStyle w:val="B0"/>
            </w:pPr>
            <w:r>
              <w:rPr>
                <w:rFonts w:hint="eastAsia"/>
              </w:rPr>
              <w:t>最后修改时间</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AUDIT_STATUS</w:t>
            </w:r>
          </w:p>
        </w:tc>
        <w:tc>
          <w:tcPr>
            <w:tcW w:w="2862" w:type="dxa"/>
          </w:tcPr>
          <w:p w:rsidR="008500D1" w:rsidRDefault="008500D1" w:rsidP="006E03B6">
            <w:pPr>
              <w:pStyle w:val="B0"/>
            </w:pPr>
            <w:r>
              <w:t>审核状态</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SHOW_STATUS</w:t>
            </w:r>
          </w:p>
        </w:tc>
        <w:tc>
          <w:tcPr>
            <w:tcW w:w="2862" w:type="dxa"/>
          </w:tcPr>
          <w:p w:rsidR="008500D1" w:rsidRDefault="008500D1" w:rsidP="006E03B6">
            <w:pPr>
              <w:pStyle w:val="B0"/>
            </w:pPr>
            <w:r>
              <w:t>上下架状态</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997C5A">
              <w:t>FULL_PATH_DEPLOY</w:t>
            </w:r>
          </w:p>
        </w:tc>
        <w:tc>
          <w:tcPr>
            <w:tcW w:w="2862" w:type="dxa"/>
          </w:tcPr>
          <w:p w:rsidR="008500D1" w:rsidRDefault="008500D1" w:rsidP="006E03B6">
            <w:pPr>
              <w:pStyle w:val="B0"/>
            </w:pPr>
            <w:r w:rsidRPr="00997C5A">
              <w:rPr>
                <w:rFonts w:hint="eastAsia"/>
              </w:rPr>
              <w:t>静态化页面的发布路径</w:t>
            </w:r>
          </w:p>
        </w:tc>
        <w:tc>
          <w:tcPr>
            <w:tcW w:w="2863" w:type="dxa"/>
          </w:tcPr>
          <w:p w:rsidR="008500D1" w:rsidRDefault="008500D1" w:rsidP="006E03B6">
            <w:pPr>
              <w:pStyle w:val="B0"/>
            </w:pPr>
            <w:r w:rsidRPr="00997C5A">
              <w:t>VARCHAR2(600)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ORIGINAL_OFFER_GROUP_ID</w:t>
            </w:r>
          </w:p>
        </w:tc>
        <w:tc>
          <w:tcPr>
            <w:tcW w:w="2862" w:type="dxa"/>
          </w:tcPr>
          <w:p w:rsidR="008500D1" w:rsidRPr="00997C5A" w:rsidRDefault="008500D1" w:rsidP="006E03B6">
            <w:pPr>
              <w:pStyle w:val="B0"/>
            </w:pPr>
            <w:r>
              <w:rPr>
                <w:rFonts w:hint="eastAsia"/>
              </w:rPr>
              <w:t>原始</w:t>
            </w:r>
            <w:r>
              <w:rPr>
                <w:rFonts w:hint="eastAsia"/>
              </w:rPr>
              <w:t>id</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LAST_STATUS</w:t>
            </w:r>
          </w:p>
        </w:tc>
        <w:tc>
          <w:tcPr>
            <w:tcW w:w="2862" w:type="dxa"/>
          </w:tcPr>
          <w:p w:rsidR="008500D1" w:rsidRDefault="008500D1" w:rsidP="006E03B6">
            <w:pPr>
              <w:pStyle w:val="B0"/>
            </w:pPr>
            <w:r>
              <w:rPr>
                <w:rFonts w:hint="eastAsia"/>
              </w:rPr>
              <w:t>最新状态位</w:t>
            </w:r>
          </w:p>
        </w:tc>
        <w:tc>
          <w:tcPr>
            <w:tcW w:w="2863" w:type="dxa"/>
          </w:tcPr>
          <w:p w:rsidR="008500D1" w:rsidRDefault="008500D1" w:rsidP="006E03B6">
            <w:pPr>
              <w:pStyle w:val="B0"/>
            </w:pPr>
            <w:r w:rsidRPr="00997C5A">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MERCHANT_ID</w:t>
            </w:r>
          </w:p>
        </w:tc>
        <w:tc>
          <w:tcPr>
            <w:tcW w:w="2862" w:type="dxa"/>
          </w:tcPr>
          <w:p w:rsidR="008500D1" w:rsidRDefault="008500D1" w:rsidP="006E03B6">
            <w:pPr>
              <w:pStyle w:val="B0"/>
            </w:pPr>
            <w:r>
              <w:rPr>
                <w:rFonts w:hint="eastAsia"/>
              </w:rPr>
              <w:t>店铺商户</w:t>
            </w:r>
            <w:r>
              <w:rPr>
                <w:rFonts w:hint="eastAsia"/>
              </w:rPr>
              <w:t>id</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OFFER_GROUP_NO</w:t>
            </w:r>
          </w:p>
        </w:tc>
        <w:tc>
          <w:tcPr>
            <w:tcW w:w="2862" w:type="dxa"/>
          </w:tcPr>
          <w:p w:rsidR="008500D1" w:rsidRDefault="008500D1" w:rsidP="006E03B6">
            <w:pPr>
              <w:pStyle w:val="B0"/>
            </w:pPr>
            <w:r>
              <w:rPr>
                <w:rFonts w:hint="eastAsia"/>
              </w:rPr>
              <w:t>活动编号</w:t>
            </w:r>
          </w:p>
        </w:tc>
        <w:tc>
          <w:tcPr>
            <w:tcW w:w="2863" w:type="dxa"/>
          </w:tcPr>
          <w:p w:rsidR="008500D1" w:rsidRDefault="008500D1" w:rsidP="006E03B6">
            <w:pPr>
              <w:pStyle w:val="B0"/>
            </w:pPr>
            <w:r w:rsidRPr="00997C5A">
              <w:t>VARCHAR2(300)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PROMO_TYPE</w:t>
            </w:r>
          </w:p>
        </w:tc>
        <w:tc>
          <w:tcPr>
            <w:tcW w:w="2862" w:type="dxa"/>
          </w:tcPr>
          <w:p w:rsidR="008500D1" w:rsidRDefault="008500D1" w:rsidP="006E03B6">
            <w:pPr>
              <w:pStyle w:val="B0"/>
            </w:pPr>
            <w:r>
              <w:rPr>
                <w:rFonts w:hint="eastAsia"/>
              </w:rPr>
              <w:t>活动类型</w:t>
            </w:r>
          </w:p>
        </w:tc>
        <w:tc>
          <w:tcPr>
            <w:tcW w:w="2863" w:type="dxa"/>
          </w:tcPr>
          <w:p w:rsidR="008500D1" w:rsidRDefault="008500D1" w:rsidP="006E03B6">
            <w:pPr>
              <w:pStyle w:val="B0"/>
            </w:pPr>
            <w:r w:rsidRPr="00997C5A">
              <w:t>NUMBER(4)</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4" w:name="_Toc314239502"/>
      <w:bookmarkStart w:id="115" w:name="_Toc330825432"/>
      <w:r>
        <w:t>表</w:t>
      </w:r>
      <w:r>
        <w:t>EB_ORDER</w:t>
      </w:r>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8"/>
        <w:gridCol w:w="4208"/>
        <w:gridCol w:w="1638"/>
        <w:gridCol w:w="737"/>
        <w:gridCol w:w="737"/>
      </w:tblGrid>
      <w:tr w:rsidR="008500D1" w:rsidTr="006E03B6">
        <w:tc>
          <w:tcPr>
            <w:tcW w:w="1968" w:type="dxa"/>
          </w:tcPr>
          <w:p w:rsidR="008500D1" w:rsidRDefault="008500D1" w:rsidP="006E03B6">
            <w:pPr>
              <w:pStyle w:val="B"/>
            </w:pPr>
            <w:r>
              <w:t>名称</w:t>
            </w:r>
          </w:p>
        </w:tc>
        <w:tc>
          <w:tcPr>
            <w:tcW w:w="4208" w:type="dxa"/>
          </w:tcPr>
          <w:p w:rsidR="008500D1" w:rsidRDefault="008500D1" w:rsidP="006E03B6">
            <w:pPr>
              <w:pStyle w:val="B"/>
            </w:pPr>
            <w:r>
              <w:t>注释</w:t>
            </w:r>
          </w:p>
        </w:tc>
        <w:tc>
          <w:tcPr>
            <w:tcW w:w="1638" w:type="dxa"/>
          </w:tcPr>
          <w:p w:rsidR="008500D1" w:rsidRDefault="008500D1" w:rsidP="006E03B6">
            <w:pPr>
              <w:pStyle w:val="B"/>
            </w:pPr>
            <w:r>
              <w:t>数据类型</w:t>
            </w:r>
          </w:p>
        </w:tc>
        <w:tc>
          <w:tcPr>
            <w:tcW w:w="737" w:type="dxa"/>
          </w:tcPr>
          <w:p w:rsidR="008500D1" w:rsidRDefault="008500D1" w:rsidP="006E03B6">
            <w:pPr>
              <w:pStyle w:val="B"/>
            </w:pPr>
            <w:r>
              <w:t>主键</w:t>
            </w:r>
          </w:p>
        </w:tc>
        <w:tc>
          <w:tcPr>
            <w:tcW w:w="737" w:type="dxa"/>
          </w:tcPr>
          <w:p w:rsidR="008500D1" w:rsidRDefault="008500D1" w:rsidP="006E03B6">
            <w:pPr>
              <w:pStyle w:val="B"/>
            </w:pPr>
            <w:r>
              <w:t>外键</w:t>
            </w:r>
          </w:p>
        </w:tc>
      </w:tr>
      <w:tr w:rsidR="008500D1" w:rsidTr="006E03B6">
        <w:tc>
          <w:tcPr>
            <w:tcW w:w="1968" w:type="dxa"/>
          </w:tcPr>
          <w:p w:rsidR="008500D1" w:rsidRDefault="008500D1" w:rsidP="006E03B6">
            <w:pPr>
              <w:pStyle w:val="B0"/>
            </w:pPr>
            <w:r>
              <w:t>ORDER_ID</w:t>
            </w:r>
          </w:p>
        </w:tc>
        <w:tc>
          <w:tcPr>
            <w:tcW w:w="4208" w:type="dxa"/>
          </w:tcPr>
          <w:p w:rsidR="008500D1" w:rsidRDefault="008500D1" w:rsidP="006E03B6">
            <w:pPr>
              <w:pStyle w:val="B0"/>
            </w:pPr>
            <w:r>
              <w:t>订单主键</w:t>
            </w:r>
          </w:p>
        </w:tc>
        <w:tc>
          <w:tcPr>
            <w:tcW w:w="1638" w:type="dxa"/>
          </w:tcPr>
          <w:p w:rsidR="008500D1" w:rsidRDefault="008500D1" w:rsidP="006E03B6">
            <w:pPr>
              <w:pStyle w:val="B0"/>
            </w:pPr>
            <w:r>
              <w:t>NUMBER(11)</w:t>
            </w:r>
          </w:p>
        </w:tc>
        <w:tc>
          <w:tcPr>
            <w:tcW w:w="737" w:type="dxa"/>
          </w:tcPr>
          <w:p w:rsidR="008500D1" w:rsidRDefault="008500D1" w:rsidP="006E03B6">
            <w:pPr>
              <w:pStyle w:val="B0"/>
            </w:pPr>
            <w:r>
              <w:t>TRUE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PTL_USER_ID</w:t>
            </w:r>
          </w:p>
        </w:tc>
        <w:tc>
          <w:tcPr>
            <w:tcW w:w="4208" w:type="dxa"/>
          </w:tcPr>
          <w:p w:rsidR="008500D1" w:rsidRDefault="008500D1" w:rsidP="006E03B6">
            <w:pPr>
              <w:pStyle w:val="B0"/>
            </w:pPr>
            <w:r>
              <w:t>前台用户主键</w:t>
            </w:r>
          </w:p>
        </w:tc>
        <w:tc>
          <w:tcPr>
            <w:tcW w:w="163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7" w:type="dxa"/>
          </w:tcPr>
          <w:p w:rsidR="008500D1" w:rsidRDefault="008500D1" w:rsidP="006E03B6">
            <w:pPr>
              <w:pStyle w:val="B0"/>
            </w:pPr>
            <w:r>
              <w:t>TRUE</w:t>
            </w:r>
          </w:p>
        </w:tc>
      </w:tr>
      <w:tr w:rsidR="008500D1" w:rsidTr="006E03B6">
        <w:tc>
          <w:tcPr>
            <w:tcW w:w="1968" w:type="dxa"/>
          </w:tcPr>
          <w:p w:rsidR="008500D1" w:rsidRDefault="008500D1" w:rsidP="006E03B6">
            <w:pPr>
              <w:pStyle w:val="B0"/>
            </w:pPr>
            <w:r w:rsidRPr="00C34907">
              <w:t>username</w:t>
            </w:r>
          </w:p>
        </w:tc>
        <w:tc>
          <w:tcPr>
            <w:tcW w:w="4208" w:type="dxa"/>
          </w:tcPr>
          <w:p w:rsidR="008500D1" w:rsidRDefault="008500D1" w:rsidP="006E03B6">
            <w:pPr>
              <w:pStyle w:val="B0"/>
            </w:pPr>
            <w:r>
              <w:rPr>
                <w:rFonts w:hint="eastAsia"/>
              </w:rPr>
              <w:t>冗余前台用户名称</w:t>
            </w:r>
          </w:p>
        </w:tc>
        <w:tc>
          <w:tcPr>
            <w:tcW w:w="1638" w:type="dxa"/>
          </w:tcPr>
          <w:p w:rsidR="008500D1" w:rsidRDefault="008500D1" w:rsidP="006E03B6">
            <w:pPr>
              <w:pStyle w:val="B0"/>
            </w:pPr>
            <w:r w:rsidRPr="00C34907">
              <w:t>VARCHAR2(100)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ORDER_NUM</w:t>
            </w:r>
          </w:p>
        </w:tc>
        <w:tc>
          <w:tcPr>
            <w:tcW w:w="4208" w:type="dxa"/>
          </w:tcPr>
          <w:p w:rsidR="008500D1" w:rsidRDefault="008500D1" w:rsidP="006E03B6">
            <w:pPr>
              <w:pStyle w:val="B0"/>
            </w:pPr>
            <w:r>
              <w:t>订单号</w:t>
            </w:r>
          </w:p>
        </w:tc>
        <w:tc>
          <w:tcPr>
            <w:tcW w:w="1638" w:type="dxa"/>
          </w:tcPr>
          <w:p w:rsidR="008500D1" w:rsidRDefault="008500D1" w:rsidP="006E03B6">
            <w:pPr>
              <w:pStyle w:val="B0"/>
            </w:pPr>
            <w:r>
              <w:t>VARCHAR2(80)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w:t>
            </w:r>
          </w:p>
        </w:tc>
        <w:tc>
          <w:tcPr>
            <w:tcW w:w="4208" w:type="dxa"/>
          </w:tcPr>
          <w:p w:rsidR="008500D1" w:rsidRDefault="008500D1" w:rsidP="006E03B6">
            <w:pPr>
              <w:pStyle w:val="B0"/>
            </w:pPr>
            <w:r>
              <w:t>支付方式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DELIVERY</w:t>
            </w:r>
          </w:p>
        </w:tc>
        <w:tc>
          <w:tcPr>
            <w:tcW w:w="4208" w:type="dxa"/>
          </w:tcPr>
          <w:p w:rsidR="008500D1" w:rsidRDefault="008500D1" w:rsidP="006E03B6">
            <w:pPr>
              <w:pStyle w:val="B0"/>
            </w:pPr>
            <w:r>
              <w:t>送货时间</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IS_CONFIRM</w:t>
            </w:r>
          </w:p>
        </w:tc>
        <w:tc>
          <w:tcPr>
            <w:tcW w:w="4208" w:type="dxa"/>
          </w:tcPr>
          <w:p w:rsidR="008500D1" w:rsidRDefault="008500D1" w:rsidP="006E03B6">
            <w:pPr>
              <w:pStyle w:val="B0"/>
            </w:pPr>
            <w:r>
              <w:t>送货前电话确认</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NOTES</w:t>
            </w:r>
          </w:p>
        </w:tc>
        <w:tc>
          <w:tcPr>
            <w:tcW w:w="4208" w:type="dxa"/>
          </w:tcPr>
          <w:p w:rsidR="008500D1" w:rsidRDefault="008500D1" w:rsidP="006E03B6">
            <w:pPr>
              <w:pStyle w:val="B0"/>
            </w:pPr>
            <w:r>
              <w:t>备注</w:t>
            </w:r>
          </w:p>
        </w:tc>
        <w:tc>
          <w:tcPr>
            <w:tcW w:w="1638" w:type="dxa"/>
          </w:tcPr>
          <w:p w:rsidR="008500D1" w:rsidRDefault="008500D1" w:rsidP="006E03B6">
            <w:pPr>
              <w:pStyle w:val="B0"/>
            </w:pPr>
            <w:r>
              <w:t>VARCHAR2(400)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SHIP_FEE</w:t>
            </w:r>
          </w:p>
        </w:tc>
        <w:tc>
          <w:tcPr>
            <w:tcW w:w="4208" w:type="dxa"/>
          </w:tcPr>
          <w:p w:rsidR="008500D1" w:rsidRDefault="008500D1" w:rsidP="006E03B6">
            <w:pPr>
              <w:pStyle w:val="B0"/>
            </w:pPr>
            <w:r>
              <w:t>运费</w:t>
            </w:r>
          </w:p>
        </w:tc>
        <w:tc>
          <w:tcPr>
            <w:tcW w:w="163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PAY_PLATFORM</w:t>
            </w:r>
          </w:p>
        </w:tc>
        <w:tc>
          <w:tcPr>
            <w:tcW w:w="4208" w:type="dxa"/>
          </w:tcPr>
          <w:p w:rsidR="008500D1" w:rsidRDefault="008500D1" w:rsidP="006E03B6">
            <w:pPr>
              <w:pStyle w:val="B0"/>
            </w:pPr>
            <w:r>
              <w:t>支付平台</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ORDER_TIME</w:t>
            </w:r>
          </w:p>
        </w:tc>
        <w:tc>
          <w:tcPr>
            <w:tcW w:w="4208" w:type="dxa"/>
          </w:tcPr>
          <w:p w:rsidR="008500D1" w:rsidRDefault="008500D1" w:rsidP="006E03B6">
            <w:pPr>
              <w:pStyle w:val="B0"/>
            </w:pPr>
            <w:r>
              <w:t>下单时间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IS_PAID</w:t>
            </w:r>
          </w:p>
        </w:tc>
        <w:tc>
          <w:tcPr>
            <w:tcW w:w="4208" w:type="dxa"/>
          </w:tcPr>
          <w:p w:rsidR="008500D1" w:rsidRDefault="008500D1" w:rsidP="006E03B6">
            <w:pPr>
              <w:pStyle w:val="B0"/>
            </w:pPr>
            <w:r>
              <w:t>是否已支付</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ORDER_STATE</w:t>
            </w:r>
          </w:p>
        </w:tc>
        <w:tc>
          <w:tcPr>
            <w:tcW w:w="4208" w:type="dxa"/>
          </w:tcPr>
          <w:p w:rsidR="008500D1" w:rsidRDefault="008500D1" w:rsidP="006E03B6">
            <w:pPr>
              <w:pStyle w:val="B0"/>
            </w:pPr>
            <w:r>
              <w:t>订单状态</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PAYMENT_CASH</w:t>
            </w:r>
          </w:p>
        </w:tc>
        <w:tc>
          <w:tcPr>
            <w:tcW w:w="4208" w:type="dxa"/>
          </w:tcPr>
          <w:p w:rsidR="008500D1" w:rsidRDefault="008500D1" w:rsidP="006E03B6">
            <w:pPr>
              <w:pStyle w:val="B0"/>
            </w:pPr>
            <w:r>
              <w:t>货到付款方式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ORDER_SUM</w:t>
            </w:r>
          </w:p>
        </w:tc>
        <w:tc>
          <w:tcPr>
            <w:tcW w:w="4208" w:type="dxa"/>
          </w:tcPr>
          <w:p w:rsidR="008500D1" w:rsidRDefault="008500D1" w:rsidP="006E03B6">
            <w:pPr>
              <w:pStyle w:val="B0"/>
            </w:pPr>
            <w:r>
              <w:t>订单总金额。</w:t>
            </w:r>
          </w:p>
        </w:tc>
        <w:tc>
          <w:tcPr>
            <w:tcW w:w="163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PHONE</w:t>
            </w:r>
          </w:p>
        </w:tc>
        <w:tc>
          <w:tcPr>
            <w:tcW w:w="4208" w:type="dxa"/>
          </w:tcPr>
          <w:p w:rsidR="008500D1" w:rsidRDefault="008500D1" w:rsidP="006E03B6">
            <w:pPr>
              <w:pStyle w:val="B0"/>
            </w:pPr>
            <w:r>
              <w:t>收货人电话。</w:t>
            </w:r>
          </w:p>
        </w:tc>
        <w:tc>
          <w:tcPr>
            <w:tcW w:w="1638" w:type="dxa"/>
          </w:tcPr>
          <w:p w:rsidR="008500D1" w:rsidRDefault="008500D1" w:rsidP="006E03B6">
            <w:pPr>
              <w:pStyle w:val="B0"/>
            </w:pPr>
            <w:r>
              <w:t>VARCHAR2(60)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DISTRI_ID</w:t>
            </w:r>
          </w:p>
        </w:tc>
        <w:tc>
          <w:tcPr>
            <w:tcW w:w="4208" w:type="dxa"/>
          </w:tcPr>
          <w:p w:rsidR="008500D1" w:rsidRDefault="008500D1" w:rsidP="006E03B6">
            <w:pPr>
              <w:pStyle w:val="B0"/>
            </w:pPr>
            <w:r>
              <w:t>配送商</w:t>
            </w:r>
            <w:r>
              <w:t>ID</w:t>
            </w:r>
          </w:p>
        </w:tc>
        <w:tc>
          <w:tcPr>
            <w:tcW w:w="163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7" w:type="dxa"/>
          </w:tcPr>
          <w:p w:rsidR="008500D1" w:rsidRDefault="008500D1" w:rsidP="006E03B6">
            <w:pPr>
              <w:pStyle w:val="B0"/>
            </w:pPr>
            <w:r>
              <w:t>TRUE</w:t>
            </w:r>
          </w:p>
        </w:tc>
      </w:tr>
      <w:tr w:rsidR="008500D1" w:rsidTr="006E03B6">
        <w:tc>
          <w:tcPr>
            <w:tcW w:w="1968" w:type="dxa"/>
          </w:tcPr>
          <w:p w:rsidR="008500D1" w:rsidRDefault="008500D1" w:rsidP="006E03B6">
            <w:pPr>
              <w:pStyle w:val="B0"/>
            </w:pPr>
            <w:r>
              <w:t>DELIVERY_METHOD</w:t>
            </w:r>
          </w:p>
        </w:tc>
        <w:tc>
          <w:tcPr>
            <w:tcW w:w="4208" w:type="dxa"/>
          </w:tcPr>
          <w:p w:rsidR="008500D1" w:rsidRDefault="008500D1" w:rsidP="006E03B6">
            <w:pPr>
              <w:pStyle w:val="B0"/>
            </w:pPr>
            <w:r>
              <w:t>送货方式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PAYMENT_NO</w:t>
            </w:r>
          </w:p>
        </w:tc>
        <w:tc>
          <w:tcPr>
            <w:tcW w:w="4208" w:type="dxa"/>
          </w:tcPr>
          <w:p w:rsidR="008500D1" w:rsidRDefault="008500D1" w:rsidP="006E03B6">
            <w:pPr>
              <w:pStyle w:val="B0"/>
            </w:pPr>
            <w:r>
              <w:t>支付号</w:t>
            </w:r>
          </w:p>
        </w:tc>
        <w:tc>
          <w:tcPr>
            <w:tcW w:w="1638" w:type="dxa"/>
          </w:tcPr>
          <w:p w:rsidR="008500D1" w:rsidRDefault="008500D1" w:rsidP="006E03B6">
            <w:pPr>
              <w:pStyle w:val="B0"/>
            </w:pPr>
            <w:r>
              <w:t>VARCHAR2(30)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PAY_TIME</w:t>
            </w:r>
          </w:p>
        </w:tc>
        <w:tc>
          <w:tcPr>
            <w:tcW w:w="4208" w:type="dxa"/>
          </w:tcPr>
          <w:p w:rsidR="008500D1" w:rsidRDefault="008500D1" w:rsidP="006E03B6">
            <w:pPr>
              <w:pStyle w:val="B0"/>
            </w:pPr>
            <w:r>
              <w:t>付款时间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DEPOSIT_TIME</w:t>
            </w:r>
          </w:p>
        </w:tc>
        <w:tc>
          <w:tcPr>
            <w:tcW w:w="4208" w:type="dxa"/>
          </w:tcPr>
          <w:p w:rsidR="008500D1" w:rsidRDefault="008500D1" w:rsidP="006E03B6">
            <w:pPr>
              <w:pStyle w:val="B0"/>
            </w:pPr>
            <w:r>
              <w:t>到帐时间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SRV_TYPE</w:t>
            </w:r>
          </w:p>
        </w:tc>
        <w:tc>
          <w:tcPr>
            <w:tcW w:w="4208" w:type="dxa"/>
          </w:tcPr>
          <w:p w:rsidR="008500D1" w:rsidRDefault="008500D1" w:rsidP="006E03B6">
            <w:pPr>
              <w:pStyle w:val="B0"/>
            </w:pPr>
            <w:r>
              <w:t>业务类型</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lastRenderedPageBreak/>
              <w:t>SELF_COLLECT_SITE</w:t>
            </w:r>
          </w:p>
        </w:tc>
        <w:tc>
          <w:tcPr>
            <w:tcW w:w="4208" w:type="dxa"/>
          </w:tcPr>
          <w:p w:rsidR="008500D1" w:rsidRDefault="008500D1" w:rsidP="006E03B6">
            <w:pPr>
              <w:pStyle w:val="B0"/>
            </w:pPr>
            <w:r>
              <w:t>商品自提点名称</w:t>
            </w:r>
          </w:p>
        </w:tc>
        <w:tc>
          <w:tcPr>
            <w:tcW w:w="1638" w:type="dxa"/>
          </w:tcPr>
          <w:p w:rsidR="008500D1" w:rsidRDefault="008500D1" w:rsidP="006E03B6">
            <w:pPr>
              <w:pStyle w:val="B0"/>
            </w:pPr>
            <w:r>
              <w:t>VARCHAR2(200)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rsidRPr="0070561C">
              <w:t>IS_CALL</w:t>
            </w:r>
          </w:p>
        </w:tc>
        <w:tc>
          <w:tcPr>
            <w:tcW w:w="4208" w:type="dxa"/>
          </w:tcPr>
          <w:p w:rsidR="008500D1" w:rsidRDefault="008500D1" w:rsidP="006E03B6">
            <w:pPr>
              <w:pStyle w:val="B0"/>
            </w:pPr>
            <w:r>
              <w:rPr>
                <w:rFonts w:hint="eastAsia"/>
              </w:rPr>
              <w:t>是否外呼过</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DELIVERY_NO</w:t>
            </w:r>
          </w:p>
        </w:tc>
        <w:tc>
          <w:tcPr>
            <w:tcW w:w="4208" w:type="dxa"/>
          </w:tcPr>
          <w:p w:rsidR="008500D1" w:rsidRDefault="008500D1" w:rsidP="006E03B6">
            <w:pPr>
              <w:pStyle w:val="B0"/>
            </w:pPr>
            <w:r>
              <w:rPr>
                <w:rFonts w:hint="eastAsia"/>
              </w:rPr>
              <w:t>物流编号</w:t>
            </w:r>
          </w:p>
        </w:tc>
        <w:tc>
          <w:tcPr>
            <w:tcW w:w="1638" w:type="dxa"/>
          </w:tcPr>
          <w:p w:rsidR="008500D1" w:rsidRDefault="008500D1" w:rsidP="006E03B6">
            <w:pPr>
              <w:pStyle w:val="B0"/>
            </w:pPr>
            <w:r w:rsidRPr="0070561C">
              <w:t>VARCHAR2(300)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AREA_CODE</w:t>
            </w:r>
          </w:p>
        </w:tc>
        <w:tc>
          <w:tcPr>
            <w:tcW w:w="4208" w:type="dxa"/>
          </w:tcPr>
          <w:p w:rsidR="008500D1" w:rsidRDefault="008500D1" w:rsidP="006E03B6">
            <w:pPr>
              <w:pStyle w:val="B0"/>
            </w:pPr>
            <w:r>
              <w:rPr>
                <w:rFonts w:hint="eastAsia"/>
              </w:rPr>
              <w:t>市区编码</w:t>
            </w:r>
          </w:p>
        </w:tc>
        <w:tc>
          <w:tcPr>
            <w:tcW w:w="1638" w:type="dxa"/>
          </w:tcPr>
          <w:p w:rsidR="008500D1" w:rsidRDefault="008500D1" w:rsidP="006E03B6">
            <w:pPr>
              <w:pStyle w:val="B0"/>
            </w:pPr>
            <w:r w:rsidRPr="0070561C">
              <w:t>VARCHAR2(50)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AREA_NAME</w:t>
            </w:r>
          </w:p>
        </w:tc>
        <w:tc>
          <w:tcPr>
            <w:tcW w:w="4208" w:type="dxa"/>
          </w:tcPr>
          <w:p w:rsidR="008500D1" w:rsidRDefault="008500D1" w:rsidP="006E03B6">
            <w:pPr>
              <w:pStyle w:val="B0"/>
            </w:pPr>
            <w:r>
              <w:rPr>
                <w:rFonts w:hint="eastAsia"/>
              </w:rPr>
              <w:t>市区名称</w:t>
            </w:r>
          </w:p>
        </w:tc>
        <w:tc>
          <w:tcPr>
            <w:tcW w:w="1638" w:type="dxa"/>
          </w:tcPr>
          <w:p w:rsidR="008500D1" w:rsidRDefault="008500D1" w:rsidP="006E03B6">
            <w:pPr>
              <w:pStyle w:val="B0"/>
            </w:pPr>
            <w:r w:rsidRPr="0070561C">
              <w:t>VARCHAR2(50)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IS_PRINT</w:t>
            </w:r>
          </w:p>
        </w:tc>
        <w:tc>
          <w:tcPr>
            <w:tcW w:w="4208" w:type="dxa"/>
          </w:tcPr>
          <w:p w:rsidR="008500D1" w:rsidRDefault="008500D1" w:rsidP="006E03B6">
            <w:pPr>
              <w:pStyle w:val="B0"/>
            </w:pPr>
            <w:r>
              <w:rPr>
                <w:rFonts w:hint="eastAsia"/>
              </w:rPr>
              <w:t>是否需要打印发票</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CRM_CALLS_TIME</w:t>
            </w:r>
          </w:p>
        </w:tc>
        <w:tc>
          <w:tcPr>
            <w:tcW w:w="4208" w:type="dxa"/>
          </w:tcPr>
          <w:p w:rsidR="008500D1" w:rsidRDefault="008500D1" w:rsidP="006E03B6">
            <w:pPr>
              <w:pStyle w:val="B0"/>
            </w:pPr>
            <w:r>
              <w:rPr>
                <w:rFonts w:hint="eastAsia"/>
              </w:rPr>
              <w:t>CRM</w:t>
            </w:r>
            <w:r>
              <w:rPr>
                <w:rFonts w:hint="eastAsia"/>
              </w:rPr>
              <w:t>办理成功或者失败的时间</w:t>
            </w:r>
          </w:p>
        </w:tc>
        <w:tc>
          <w:tcPr>
            <w:tcW w:w="1638" w:type="dxa"/>
          </w:tcPr>
          <w:p w:rsidR="008500D1" w:rsidRDefault="008500D1" w:rsidP="006E03B6">
            <w:pPr>
              <w:pStyle w:val="B0"/>
            </w:pPr>
            <w:r w:rsidRPr="0070561C">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IS_OFFER_RELEASE</w:t>
            </w:r>
          </w:p>
        </w:tc>
        <w:tc>
          <w:tcPr>
            <w:tcW w:w="4208" w:type="dxa"/>
          </w:tcPr>
          <w:p w:rsidR="008500D1" w:rsidRDefault="008500D1" w:rsidP="006E03B6">
            <w:pPr>
              <w:pStyle w:val="B0"/>
            </w:pPr>
            <w:r>
              <w:rPr>
                <w:rFonts w:hint="eastAsia"/>
              </w:rPr>
              <w:t>是否营销案解约</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JOB_NUM</w:t>
            </w:r>
          </w:p>
        </w:tc>
        <w:tc>
          <w:tcPr>
            <w:tcW w:w="4208" w:type="dxa"/>
          </w:tcPr>
          <w:p w:rsidR="008500D1" w:rsidRDefault="008500D1" w:rsidP="006E03B6">
            <w:pPr>
              <w:pStyle w:val="B0"/>
            </w:pPr>
            <w:r>
              <w:rPr>
                <w:rFonts w:hint="eastAsia"/>
              </w:rPr>
              <w:t>工单号</w:t>
            </w:r>
          </w:p>
        </w:tc>
        <w:tc>
          <w:tcPr>
            <w:tcW w:w="1638" w:type="dxa"/>
          </w:tcPr>
          <w:p w:rsidR="008500D1" w:rsidRDefault="008500D1" w:rsidP="006E03B6">
            <w:pPr>
              <w:pStyle w:val="B0"/>
            </w:pPr>
            <w:r w:rsidRPr="0070561C">
              <w:t>VARCHAR2(300)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16" w:name="_Toc314239504"/>
      <w:bookmarkStart w:id="117" w:name="_Toc330825433"/>
      <w:r>
        <w:t>表</w:t>
      </w:r>
      <w:r>
        <w:t>EB_PARA_VALUE</w:t>
      </w:r>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3272"/>
        <w:gridCol w:w="3273"/>
        <w:gridCol w:w="710"/>
        <w:gridCol w:w="710"/>
      </w:tblGrid>
      <w:tr w:rsidR="008500D1" w:rsidTr="006E03B6">
        <w:tc>
          <w:tcPr>
            <w:tcW w:w="1323" w:type="dxa"/>
          </w:tcPr>
          <w:p w:rsidR="008500D1" w:rsidRDefault="008500D1" w:rsidP="006E03B6">
            <w:pPr>
              <w:pStyle w:val="B"/>
            </w:pPr>
            <w:r>
              <w:t>名称</w:t>
            </w:r>
          </w:p>
        </w:tc>
        <w:tc>
          <w:tcPr>
            <w:tcW w:w="3272" w:type="dxa"/>
          </w:tcPr>
          <w:p w:rsidR="008500D1" w:rsidRDefault="008500D1" w:rsidP="006E03B6">
            <w:pPr>
              <w:pStyle w:val="B"/>
            </w:pPr>
            <w:r>
              <w:t>注释</w:t>
            </w:r>
          </w:p>
        </w:tc>
        <w:tc>
          <w:tcPr>
            <w:tcW w:w="327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323" w:type="dxa"/>
          </w:tcPr>
          <w:p w:rsidR="008500D1" w:rsidRDefault="008500D1" w:rsidP="006E03B6">
            <w:pPr>
              <w:pStyle w:val="B0"/>
            </w:pPr>
            <w:r>
              <w:t>PARA_ID</w:t>
            </w:r>
          </w:p>
        </w:tc>
        <w:tc>
          <w:tcPr>
            <w:tcW w:w="3272" w:type="dxa"/>
          </w:tcPr>
          <w:p w:rsidR="008500D1" w:rsidRDefault="008500D1" w:rsidP="006E03B6">
            <w:pPr>
              <w:pStyle w:val="B0"/>
            </w:pPr>
            <w:r>
              <w:t>参数值主键</w:t>
            </w:r>
          </w:p>
        </w:tc>
        <w:tc>
          <w:tcPr>
            <w:tcW w:w="327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323" w:type="dxa"/>
          </w:tcPr>
          <w:p w:rsidR="008500D1" w:rsidRDefault="008500D1" w:rsidP="006E03B6">
            <w:pPr>
              <w:pStyle w:val="B0"/>
            </w:pPr>
            <w:r>
              <w:t>ITEM_ID</w:t>
            </w:r>
          </w:p>
        </w:tc>
        <w:tc>
          <w:tcPr>
            <w:tcW w:w="3272" w:type="dxa"/>
          </w:tcPr>
          <w:p w:rsidR="008500D1" w:rsidRDefault="008500D1" w:rsidP="006E03B6">
            <w:pPr>
              <w:pStyle w:val="B0"/>
            </w:pPr>
          </w:p>
        </w:tc>
        <w:tc>
          <w:tcPr>
            <w:tcW w:w="327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323" w:type="dxa"/>
          </w:tcPr>
          <w:p w:rsidR="008500D1" w:rsidRDefault="008500D1" w:rsidP="006E03B6">
            <w:pPr>
              <w:pStyle w:val="B0"/>
            </w:pPr>
            <w:r>
              <w:t>FEATURE_ID</w:t>
            </w:r>
          </w:p>
        </w:tc>
        <w:tc>
          <w:tcPr>
            <w:tcW w:w="3272" w:type="dxa"/>
          </w:tcPr>
          <w:p w:rsidR="008500D1" w:rsidRDefault="008500D1" w:rsidP="006E03B6">
            <w:pPr>
              <w:pStyle w:val="B0"/>
            </w:pPr>
          </w:p>
        </w:tc>
        <w:tc>
          <w:tcPr>
            <w:tcW w:w="327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323" w:type="dxa"/>
          </w:tcPr>
          <w:p w:rsidR="008500D1" w:rsidRDefault="008500D1" w:rsidP="006E03B6">
            <w:pPr>
              <w:pStyle w:val="B0"/>
            </w:pPr>
            <w:r>
              <w:t>PARA_VALUE</w:t>
            </w:r>
          </w:p>
        </w:tc>
        <w:tc>
          <w:tcPr>
            <w:tcW w:w="3272" w:type="dxa"/>
          </w:tcPr>
          <w:p w:rsidR="008500D1" w:rsidRDefault="008500D1" w:rsidP="006E03B6">
            <w:pPr>
              <w:pStyle w:val="B0"/>
            </w:pPr>
            <w:r>
              <w:t>参数值</w:t>
            </w:r>
          </w:p>
        </w:tc>
        <w:tc>
          <w:tcPr>
            <w:tcW w:w="3273"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8" w:name="_Toc314239505"/>
      <w:bookmarkStart w:id="119" w:name="_Toc330825434"/>
      <w:r>
        <w:t>表</w:t>
      </w:r>
      <w:r>
        <w:t>EB_PERMISSION</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7"/>
        <w:gridCol w:w="1701"/>
        <w:gridCol w:w="2554"/>
        <w:gridCol w:w="1148"/>
        <w:gridCol w:w="1148"/>
      </w:tblGrid>
      <w:tr w:rsidR="008500D1" w:rsidTr="006E03B6">
        <w:tc>
          <w:tcPr>
            <w:tcW w:w="2737" w:type="dxa"/>
          </w:tcPr>
          <w:p w:rsidR="008500D1" w:rsidRDefault="008500D1" w:rsidP="006E03B6">
            <w:pPr>
              <w:pStyle w:val="B"/>
            </w:pPr>
            <w:r>
              <w:t>名称</w:t>
            </w:r>
          </w:p>
        </w:tc>
        <w:tc>
          <w:tcPr>
            <w:tcW w:w="1701" w:type="dxa"/>
          </w:tcPr>
          <w:p w:rsidR="008500D1" w:rsidRDefault="008500D1" w:rsidP="006E03B6">
            <w:pPr>
              <w:pStyle w:val="B"/>
            </w:pPr>
            <w:r>
              <w:t>注释</w:t>
            </w:r>
          </w:p>
        </w:tc>
        <w:tc>
          <w:tcPr>
            <w:tcW w:w="2554" w:type="dxa"/>
          </w:tcPr>
          <w:p w:rsidR="008500D1" w:rsidRDefault="008500D1" w:rsidP="006E03B6">
            <w:pPr>
              <w:pStyle w:val="B"/>
            </w:pPr>
            <w:r>
              <w:t>数据类型</w:t>
            </w:r>
          </w:p>
        </w:tc>
        <w:tc>
          <w:tcPr>
            <w:tcW w:w="1148" w:type="dxa"/>
          </w:tcPr>
          <w:p w:rsidR="008500D1" w:rsidRDefault="008500D1" w:rsidP="006E03B6">
            <w:pPr>
              <w:pStyle w:val="B"/>
            </w:pPr>
            <w:r>
              <w:t>主键</w:t>
            </w:r>
          </w:p>
        </w:tc>
        <w:tc>
          <w:tcPr>
            <w:tcW w:w="1148" w:type="dxa"/>
          </w:tcPr>
          <w:p w:rsidR="008500D1" w:rsidRDefault="008500D1" w:rsidP="006E03B6">
            <w:pPr>
              <w:pStyle w:val="B"/>
            </w:pPr>
            <w:r>
              <w:t>外键</w:t>
            </w:r>
          </w:p>
        </w:tc>
      </w:tr>
      <w:tr w:rsidR="008500D1" w:rsidTr="006E03B6">
        <w:tc>
          <w:tcPr>
            <w:tcW w:w="2737" w:type="dxa"/>
          </w:tcPr>
          <w:p w:rsidR="008500D1" w:rsidRDefault="008500D1" w:rsidP="006E03B6">
            <w:pPr>
              <w:pStyle w:val="B0"/>
            </w:pPr>
            <w:r>
              <w:t>PERM_ID</w:t>
            </w:r>
          </w:p>
        </w:tc>
        <w:tc>
          <w:tcPr>
            <w:tcW w:w="1701" w:type="dxa"/>
          </w:tcPr>
          <w:p w:rsidR="008500D1" w:rsidRDefault="008500D1" w:rsidP="006E03B6">
            <w:pPr>
              <w:pStyle w:val="B0"/>
            </w:pPr>
            <w:r>
              <w:t>权限主键</w:t>
            </w:r>
          </w:p>
        </w:tc>
        <w:tc>
          <w:tcPr>
            <w:tcW w:w="2554" w:type="dxa"/>
          </w:tcPr>
          <w:p w:rsidR="008500D1" w:rsidRDefault="008500D1" w:rsidP="006E03B6">
            <w:pPr>
              <w:pStyle w:val="B0"/>
            </w:pPr>
            <w:r>
              <w:t>NUMBER(11)</w:t>
            </w:r>
          </w:p>
        </w:tc>
        <w:tc>
          <w:tcPr>
            <w:tcW w:w="1148" w:type="dxa"/>
          </w:tcPr>
          <w:p w:rsidR="008500D1" w:rsidRDefault="008500D1" w:rsidP="006E03B6">
            <w:pPr>
              <w:pStyle w:val="B0"/>
            </w:pPr>
            <w:r>
              <w:t>TRUE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PERM_UPID</w:t>
            </w:r>
          </w:p>
        </w:tc>
        <w:tc>
          <w:tcPr>
            <w:tcW w:w="1701" w:type="dxa"/>
          </w:tcPr>
          <w:p w:rsidR="008500D1" w:rsidRDefault="008500D1" w:rsidP="006E03B6">
            <w:pPr>
              <w:pStyle w:val="B0"/>
            </w:pPr>
          </w:p>
        </w:tc>
        <w:tc>
          <w:tcPr>
            <w:tcW w:w="2554" w:type="dxa"/>
          </w:tcPr>
          <w:p w:rsidR="008500D1" w:rsidRDefault="008500D1" w:rsidP="006E03B6">
            <w:pPr>
              <w:pStyle w:val="B0"/>
            </w:pPr>
            <w:r>
              <w:t>NUMBER(11)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PERM_TYPE</w:t>
            </w:r>
          </w:p>
        </w:tc>
        <w:tc>
          <w:tcPr>
            <w:tcW w:w="1701" w:type="dxa"/>
          </w:tcPr>
          <w:p w:rsidR="008500D1" w:rsidRDefault="008500D1" w:rsidP="006E03B6">
            <w:pPr>
              <w:pStyle w:val="B0"/>
            </w:pPr>
          </w:p>
        </w:tc>
        <w:tc>
          <w:tcPr>
            <w:tcW w:w="2554" w:type="dxa"/>
          </w:tcPr>
          <w:p w:rsidR="008500D1" w:rsidRDefault="008500D1" w:rsidP="006E03B6">
            <w:pPr>
              <w:pStyle w:val="B0"/>
            </w:pPr>
            <w:r>
              <w:t>NUMBER(1)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PERM_NAME</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PERM_URL</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DEPENDENT_URL</w:t>
            </w:r>
          </w:p>
        </w:tc>
        <w:tc>
          <w:tcPr>
            <w:tcW w:w="1701" w:type="dxa"/>
          </w:tcPr>
          <w:p w:rsidR="008500D1" w:rsidRDefault="008500D1" w:rsidP="006E03B6">
            <w:pPr>
              <w:pStyle w:val="B0"/>
            </w:pPr>
          </w:p>
        </w:tc>
        <w:tc>
          <w:tcPr>
            <w:tcW w:w="2554" w:type="dxa"/>
          </w:tcPr>
          <w:p w:rsidR="008500D1" w:rsidRDefault="008500D1" w:rsidP="006E03B6">
            <w:pPr>
              <w:pStyle w:val="B0"/>
            </w:pPr>
            <w:r>
              <w:t>VARCHAR2(500)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PERM_USE</w:t>
            </w:r>
          </w:p>
        </w:tc>
        <w:tc>
          <w:tcPr>
            <w:tcW w:w="1701" w:type="dxa"/>
          </w:tcPr>
          <w:p w:rsidR="008500D1" w:rsidRDefault="008500D1" w:rsidP="006E03B6">
            <w:pPr>
              <w:pStyle w:val="B0"/>
            </w:pPr>
          </w:p>
        </w:tc>
        <w:tc>
          <w:tcPr>
            <w:tcW w:w="2554" w:type="dxa"/>
          </w:tcPr>
          <w:p w:rsidR="008500D1" w:rsidRDefault="008500D1" w:rsidP="006E03B6">
            <w:pPr>
              <w:pStyle w:val="B0"/>
            </w:pPr>
            <w:r>
              <w:t>NUMBER(1)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PERM_ORDER</w:t>
            </w:r>
          </w:p>
        </w:tc>
        <w:tc>
          <w:tcPr>
            <w:tcW w:w="1701" w:type="dxa"/>
          </w:tcPr>
          <w:p w:rsidR="008500D1" w:rsidRDefault="008500D1" w:rsidP="006E03B6">
            <w:pPr>
              <w:pStyle w:val="B0"/>
            </w:pPr>
          </w:p>
        </w:tc>
        <w:tc>
          <w:tcPr>
            <w:tcW w:w="2554" w:type="dxa"/>
          </w:tcPr>
          <w:p w:rsidR="008500D1" w:rsidRDefault="008500D1" w:rsidP="006E03B6">
            <w:pPr>
              <w:pStyle w:val="B0"/>
            </w:pPr>
            <w:r>
              <w:t>NUMBER(3)</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PERM_NOTE</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0" w:name="_Toc314239506"/>
      <w:bookmarkStart w:id="121" w:name="_Toc330825435"/>
      <w:r>
        <w:t>表</w:t>
      </w:r>
      <w:r>
        <w:t>EB_PTL_USER</w:t>
      </w:r>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4"/>
        <w:gridCol w:w="4923"/>
        <w:gridCol w:w="1591"/>
        <w:gridCol w:w="710"/>
        <w:gridCol w:w="710"/>
      </w:tblGrid>
      <w:tr w:rsidR="008500D1" w:rsidTr="006E03B6">
        <w:tc>
          <w:tcPr>
            <w:tcW w:w="1354" w:type="dxa"/>
          </w:tcPr>
          <w:p w:rsidR="008500D1" w:rsidRDefault="008500D1" w:rsidP="006E03B6">
            <w:pPr>
              <w:pStyle w:val="B"/>
            </w:pPr>
            <w:r>
              <w:t>名称</w:t>
            </w:r>
          </w:p>
        </w:tc>
        <w:tc>
          <w:tcPr>
            <w:tcW w:w="4923" w:type="dxa"/>
          </w:tcPr>
          <w:p w:rsidR="008500D1" w:rsidRDefault="008500D1" w:rsidP="006E03B6">
            <w:pPr>
              <w:pStyle w:val="B"/>
            </w:pPr>
            <w:r>
              <w:t>注释</w:t>
            </w:r>
          </w:p>
        </w:tc>
        <w:tc>
          <w:tcPr>
            <w:tcW w:w="1591"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354" w:type="dxa"/>
          </w:tcPr>
          <w:p w:rsidR="008500D1" w:rsidRDefault="008500D1" w:rsidP="006E03B6">
            <w:pPr>
              <w:pStyle w:val="B0"/>
            </w:pPr>
            <w:r>
              <w:t>PTL_USER_ID</w:t>
            </w:r>
          </w:p>
        </w:tc>
        <w:tc>
          <w:tcPr>
            <w:tcW w:w="4923" w:type="dxa"/>
          </w:tcPr>
          <w:p w:rsidR="008500D1" w:rsidRDefault="008500D1" w:rsidP="006E03B6">
            <w:pPr>
              <w:pStyle w:val="B0"/>
            </w:pPr>
            <w:r>
              <w:t>前台用户主键</w:t>
            </w:r>
          </w:p>
        </w:tc>
        <w:tc>
          <w:tcPr>
            <w:tcW w:w="1591"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USERNAME</w:t>
            </w:r>
          </w:p>
        </w:tc>
        <w:tc>
          <w:tcPr>
            <w:tcW w:w="4923" w:type="dxa"/>
          </w:tcPr>
          <w:p w:rsidR="008500D1" w:rsidRDefault="008500D1" w:rsidP="006E03B6">
            <w:pPr>
              <w:pStyle w:val="B0"/>
            </w:pPr>
            <w:r>
              <w:rPr>
                <w:rFonts w:hint="eastAsia"/>
              </w:rPr>
              <w:t>用户名</w:t>
            </w:r>
          </w:p>
        </w:tc>
        <w:tc>
          <w:tcPr>
            <w:tcW w:w="1591"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GENDER</w:t>
            </w:r>
          </w:p>
        </w:tc>
        <w:tc>
          <w:tcPr>
            <w:tcW w:w="4923" w:type="dxa"/>
          </w:tcPr>
          <w:p w:rsidR="008500D1" w:rsidRDefault="008500D1" w:rsidP="006E03B6">
            <w:pPr>
              <w:pStyle w:val="B0"/>
            </w:pPr>
            <w:r>
              <w:t>性别</w:t>
            </w:r>
          </w:p>
        </w:tc>
        <w:tc>
          <w:tcPr>
            <w:tcW w:w="1591"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PASSWORD</w:t>
            </w:r>
          </w:p>
        </w:tc>
        <w:tc>
          <w:tcPr>
            <w:tcW w:w="4923" w:type="dxa"/>
          </w:tcPr>
          <w:p w:rsidR="008500D1" w:rsidRDefault="008500D1" w:rsidP="006E03B6">
            <w:pPr>
              <w:pStyle w:val="B0"/>
            </w:pPr>
            <w:r>
              <w:t>密码</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NICKNAME</w:t>
            </w:r>
          </w:p>
        </w:tc>
        <w:tc>
          <w:tcPr>
            <w:tcW w:w="4923" w:type="dxa"/>
          </w:tcPr>
          <w:p w:rsidR="008500D1" w:rsidRDefault="008500D1" w:rsidP="006E03B6">
            <w:pPr>
              <w:pStyle w:val="B0"/>
            </w:pPr>
            <w:r>
              <w:t>昵称</w:t>
            </w:r>
          </w:p>
        </w:tc>
        <w:tc>
          <w:tcPr>
            <w:tcW w:w="1591"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REAL_NAME</w:t>
            </w:r>
          </w:p>
        </w:tc>
        <w:tc>
          <w:tcPr>
            <w:tcW w:w="4923" w:type="dxa"/>
          </w:tcPr>
          <w:p w:rsidR="008500D1" w:rsidRDefault="008500D1" w:rsidP="006E03B6">
            <w:pPr>
              <w:pStyle w:val="B0"/>
            </w:pPr>
            <w:r>
              <w:t>真实姓名</w:t>
            </w:r>
          </w:p>
        </w:tc>
        <w:tc>
          <w:tcPr>
            <w:tcW w:w="1591"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lastRenderedPageBreak/>
              <w:t>PHONE</w:t>
            </w:r>
          </w:p>
        </w:tc>
        <w:tc>
          <w:tcPr>
            <w:tcW w:w="4923" w:type="dxa"/>
          </w:tcPr>
          <w:p w:rsidR="008500D1" w:rsidRDefault="008500D1" w:rsidP="006E03B6">
            <w:pPr>
              <w:pStyle w:val="B0"/>
            </w:pPr>
            <w:r>
              <w:t>联系电话</w:t>
            </w:r>
          </w:p>
        </w:tc>
        <w:tc>
          <w:tcPr>
            <w:tcW w:w="1591"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RESI_PROV</w:t>
            </w:r>
          </w:p>
        </w:tc>
        <w:tc>
          <w:tcPr>
            <w:tcW w:w="4923" w:type="dxa"/>
          </w:tcPr>
          <w:p w:rsidR="008500D1" w:rsidRDefault="008500D1" w:rsidP="006E03B6">
            <w:pPr>
              <w:pStyle w:val="B0"/>
            </w:pPr>
            <w:r>
              <w:t>居住地</w:t>
            </w:r>
            <w:r>
              <w:t>--</w:t>
            </w:r>
            <w:r>
              <w:t>省</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RESI_CITY</w:t>
            </w:r>
          </w:p>
        </w:tc>
        <w:tc>
          <w:tcPr>
            <w:tcW w:w="4923" w:type="dxa"/>
          </w:tcPr>
          <w:p w:rsidR="008500D1" w:rsidRDefault="008500D1" w:rsidP="006E03B6">
            <w:pPr>
              <w:pStyle w:val="B0"/>
            </w:pPr>
            <w:r>
              <w:t>居住地</w:t>
            </w:r>
            <w:r>
              <w:t>--</w:t>
            </w:r>
            <w:r>
              <w:t>市</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RESI_DIST</w:t>
            </w:r>
          </w:p>
        </w:tc>
        <w:tc>
          <w:tcPr>
            <w:tcW w:w="4923" w:type="dxa"/>
          </w:tcPr>
          <w:p w:rsidR="008500D1" w:rsidRDefault="008500D1" w:rsidP="006E03B6">
            <w:pPr>
              <w:pStyle w:val="B0"/>
            </w:pPr>
            <w:r>
              <w:t>居住地</w:t>
            </w:r>
            <w:r>
              <w:t>--</w:t>
            </w:r>
            <w:r>
              <w:t>区</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ADDR</w:t>
            </w:r>
          </w:p>
        </w:tc>
        <w:tc>
          <w:tcPr>
            <w:tcW w:w="4923" w:type="dxa"/>
          </w:tcPr>
          <w:p w:rsidR="008500D1" w:rsidRDefault="008500D1" w:rsidP="006E03B6">
            <w:pPr>
              <w:pStyle w:val="B0"/>
            </w:pPr>
            <w:r>
              <w:t>详细地址</w:t>
            </w:r>
          </w:p>
        </w:tc>
        <w:tc>
          <w:tcPr>
            <w:tcW w:w="1591" w:type="dxa"/>
          </w:tcPr>
          <w:p w:rsidR="008500D1" w:rsidRDefault="008500D1" w:rsidP="006E03B6">
            <w:pPr>
              <w:pStyle w:val="B0"/>
            </w:pPr>
            <w:r>
              <w:t>VARCHAR2(400)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ZIP_CODE</w:t>
            </w:r>
          </w:p>
        </w:tc>
        <w:tc>
          <w:tcPr>
            <w:tcW w:w="4923" w:type="dxa"/>
          </w:tcPr>
          <w:p w:rsidR="008500D1" w:rsidRDefault="008500D1" w:rsidP="006E03B6">
            <w:pPr>
              <w:pStyle w:val="B0"/>
            </w:pPr>
            <w:r>
              <w:t>邮编</w:t>
            </w:r>
          </w:p>
        </w:tc>
        <w:tc>
          <w:tcPr>
            <w:tcW w:w="1591" w:type="dxa"/>
          </w:tcPr>
          <w:p w:rsidR="008500D1" w:rsidRDefault="008500D1" w:rsidP="006E03B6">
            <w:pPr>
              <w:pStyle w:val="B0"/>
            </w:pPr>
            <w:r>
              <w:t>NUMBER(6)</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LOGIN_TIME</w:t>
            </w:r>
          </w:p>
        </w:tc>
        <w:tc>
          <w:tcPr>
            <w:tcW w:w="4923" w:type="dxa"/>
          </w:tcPr>
          <w:p w:rsidR="008500D1" w:rsidRDefault="008500D1" w:rsidP="006E03B6">
            <w:pPr>
              <w:pStyle w:val="B0"/>
            </w:pPr>
            <w:r>
              <w:t>上次登录时间</w:t>
            </w:r>
          </w:p>
        </w:tc>
        <w:tc>
          <w:tcPr>
            <w:tcW w:w="1591"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STATUS</w:t>
            </w:r>
          </w:p>
        </w:tc>
        <w:tc>
          <w:tcPr>
            <w:tcW w:w="4923" w:type="dxa"/>
          </w:tcPr>
          <w:p w:rsidR="008500D1" w:rsidRDefault="008500D1" w:rsidP="006E03B6">
            <w:pPr>
              <w:pStyle w:val="B0"/>
            </w:pPr>
            <w:r>
              <w:t>启用状态</w:t>
            </w:r>
          </w:p>
        </w:tc>
        <w:tc>
          <w:tcPr>
            <w:tcW w:w="1591"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22" w:name="_Toc314239508"/>
      <w:bookmarkStart w:id="123" w:name="_Toc330825436"/>
      <w:r>
        <w:t>表</w:t>
      </w:r>
      <w:r>
        <w:t>EB_ROLE</w:t>
      </w:r>
      <w:bookmarkEnd w:id="122"/>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3"/>
        <w:gridCol w:w="1826"/>
        <w:gridCol w:w="2753"/>
        <w:gridCol w:w="1228"/>
        <w:gridCol w:w="1228"/>
      </w:tblGrid>
      <w:tr w:rsidR="008500D1" w:rsidTr="006E03B6">
        <w:tc>
          <w:tcPr>
            <w:tcW w:w="2253" w:type="dxa"/>
          </w:tcPr>
          <w:p w:rsidR="008500D1" w:rsidRDefault="008500D1" w:rsidP="006E03B6">
            <w:pPr>
              <w:pStyle w:val="B"/>
            </w:pPr>
            <w:r>
              <w:t>名称</w:t>
            </w:r>
          </w:p>
        </w:tc>
        <w:tc>
          <w:tcPr>
            <w:tcW w:w="1826" w:type="dxa"/>
          </w:tcPr>
          <w:p w:rsidR="008500D1" w:rsidRDefault="008500D1" w:rsidP="006E03B6">
            <w:pPr>
              <w:pStyle w:val="B"/>
            </w:pPr>
            <w:r>
              <w:t>注释</w:t>
            </w:r>
          </w:p>
        </w:tc>
        <w:tc>
          <w:tcPr>
            <w:tcW w:w="2753" w:type="dxa"/>
          </w:tcPr>
          <w:p w:rsidR="008500D1" w:rsidRDefault="008500D1" w:rsidP="006E03B6">
            <w:pPr>
              <w:pStyle w:val="B"/>
            </w:pPr>
            <w:r>
              <w:t>数据类型</w:t>
            </w:r>
          </w:p>
        </w:tc>
        <w:tc>
          <w:tcPr>
            <w:tcW w:w="1228" w:type="dxa"/>
          </w:tcPr>
          <w:p w:rsidR="008500D1" w:rsidRDefault="008500D1" w:rsidP="006E03B6">
            <w:pPr>
              <w:pStyle w:val="B"/>
            </w:pPr>
            <w:r>
              <w:t>主键</w:t>
            </w:r>
          </w:p>
        </w:tc>
        <w:tc>
          <w:tcPr>
            <w:tcW w:w="1228" w:type="dxa"/>
          </w:tcPr>
          <w:p w:rsidR="008500D1" w:rsidRDefault="008500D1" w:rsidP="006E03B6">
            <w:pPr>
              <w:pStyle w:val="B"/>
            </w:pPr>
            <w:r>
              <w:t>外键</w:t>
            </w:r>
          </w:p>
        </w:tc>
      </w:tr>
      <w:tr w:rsidR="008500D1" w:rsidTr="006E03B6">
        <w:tc>
          <w:tcPr>
            <w:tcW w:w="2253" w:type="dxa"/>
          </w:tcPr>
          <w:p w:rsidR="008500D1" w:rsidRDefault="008500D1" w:rsidP="006E03B6">
            <w:pPr>
              <w:pStyle w:val="B0"/>
            </w:pPr>
            <w:r>
              <w:t>ROLE_ID</w:t>
            </w:r>
          </w:p>
        </w:tc>
        <w:tc>
          <w:tcPr>
            <w:tcW w:w="1826" w:type="dxa"/>
          </w:tcPr>
          <w:p w:rsidR="008500D1" w:rsidRDefault="008500D1" w:rsidP="006E03B6">
            <w:pPr>
              <w:pStyle w:val="B0"/>
            </w:pPr>
            <w:r>
              <w:t>角色主键</w:t>
            </w:r>
          </w:p>
        </w:tc>
        <w:tc>
          <w:tcPr>
            <w:tcW w:w="2753" w:type="dxa"/>
          </w:tcPr>
          <w:p w:rsidR="008500D1" w:rsidRDefault="008500D1" w:rsidP="006E03B6">
            <w:pPr>
              <w:pStyle w:val="B0"/>
            </w:pPr>
            <w:r>
              <w:t>NUMBER(11)</w:t>
            </w:r>
          </w:p>
        </w:tc>
        <w:tc>
          <w:tcPr>
            <w:tcW w:w="1228" w:type="dxa"/>
          </w:tcPr>
          <w:p w:rsidR="008500D1" w:rsidRDefault="008500D1" w:rsidP="006E03B6">
            <w:pPr>
              <w:pStyle w:val="B0"/>
            </w:pPr>
            <w:r>
              <w:t>TRUE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ROLE_NAME</w:t>
            </w:r>
          </w:p>
        </w:tc>
        <w:tc>
          <w:tcPr>
            <w:tcW w:w="1826" w:type="dxa"/>
          </w:tcPr>
          <w:p w:rsidR="008500D1" w:rsidRDefault="008500D1" w:rsidP="006E03B6">
            <w:pPr>
              <w:pStyle w:val="B0"/>
            </w:pPr>
          </w:p>
        </w:tc>
        <w:tc>
          <w:tcPr>
            <w:tcW w:w="2753" w:type="dxa"/>
          </w:tcPr>
          <w:p w:rsidR="008500D1" w:rsidRDefault="008500D1" w:rsidP="006E03B6">
            <w:pPr>
              <w:pStyle w:val="B0"/>
            </w:pPr>
            <w:r>
              <w:t>VARCHAR2(100)</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PRIORITY</w:t>
            </w:r>
          </w:p>
        </w:tc>
        <w:tc>
          <w:tcPr>
            <w:tcW w:w="1826" w:type="dxa"/>
          </w:tcPr>
          <w:p w:rsidR="008500D1" w:rsidRDefault="008500D1" w:rsidP="006E03B6">
            <w:pPr>
              <w:pStyle w:val="B0"/>
            </w:pPr>
          </w:p>
        </w:tc>
        <w:tc>
          <w:tcPr>
            <w:tcW w:w="2753" w:type="dxa"/>
          </w:tcPr>
          <w:p w:rsidR="008500D1" w:rsidRDefault="008500D1" w:rsidP="006E03B6">
            <w:pPr>
              <w:pStyle w:val="B0"/>
            </w:pPr>
            <w:r>
              <w:t>NUMBER(11)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IS_SUPER</w:t>
            </w:r>
          </w:p>
        </w:tc>
        <w:tc>
          <w:tcPr>
            <w:tcW w:w="1826" w:type="dxa"/>
          </w:tcPr>
          <w:p w:rsidR="008500D1" w:rsidRDefault="008500D1" w:rsidP="006E03B6">
            <w:pPr>
              <w:pStyle w:val="B0"/>
            </w:pPr>
          </w:p>
        </w:tc>
        <w:tc>
          <w:tcPr>
            <w:tcW w:w="2753" w:type="dxa"/>
          </w:tcPr>
          <w:p w:rsidR="008500D1" w:rsidRDefault="008500D1" w:rsidP="006E03B6">
            <w:pPr>
              <w:pStyle w:val="B0"/>
            </w:pPr>
            <w:r>
              <w:t>VARCHAR2(1)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ROLE_NOTE</w:t>
            </w:r>
          </w:p>
        </w:tc>
        <w:tc>
          <w:tcPr>
            <w:tcW w:w="1826" w:type="dxa"/>
          </w:tcPr>
          <w:p w:rsidR="008500D1" w:rsidRDefault="008500D1" w:rsidP="006E03B6">
            <w:pPr>
              <w:pStyle w:val="B0"/>
            </w:pPr>
          </w:p>
        </w:tc>
        <w:tc>
          <w:tcPr>
            <w:tcW w:w="2753" w:type="dxa"/>
          </w:tcPr>
          <w:p w:rsidR="008500D1" w:rsidRDefault="008500D1" w:rsidP="006E03B6">
            <w:pPr>
              <w:pStyle w:val="B0"/>
            </w:pPr>
            <w:r>
              <w:t>VARCHAR2(200)</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STATUS</w:t>
            </w:r>
          </w:p>
        </w:tc>
        <w:tc>
          <w:tcPr>
            <w:tcW w:w="1826" w:type="dxa"/>
          </w:tcPr>
          <w:p w:rsidR="008500D1" w:rsidRDefault="008500D1" w:rsidP="006E03B6">
            <w:pPr>
              <w:pStyle w:val="B0"/>
            </w:pPr>
          </w:p>
        </w:tc>
        <w:tc>
          <w:tcPr>
            <w:tcW w:w="2753" w:type="dxa"/>
          </w:tcPr>
          <w:p w:rsidR="008500D1" w:rsidRDefault="008500D1" w:rsidP="006E03B6">
            <w:pPr>
              <w:pStyle w:val="B0"/>
            </w:pPr>
            <w:r>
              <w:t>NUMBER(1)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4" w:name="_Toc314239509"/>
      <w:bookmarkStart w:id="125" w:name="_Toc330825437"/>
      <w:r>
        <w:t>表</w:t>
      </w:r>
      <w:r>
        <w:t>EB_ROLEPERM</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1367"/>
        <w:gridCol w:w="2874"/>
        <w:gridCol w:w="1440"/>
        <w:gridCol w:w="1440"/>
      </w:tblGrid>
      <w:tr w:rsidR="008500D1" w:rsidTr="006E03B6">
        <w:tc>
          <w:tcPr>
            <w:tcW w:w="2167" w:type="dxa"/>
          </w:tcPr>
          <w:p w:rsidR="008500D1" w:rsidRDefault="008500D1" w:rsidP="006E03B6">
            <w:pPr>
              <w:pStyle w:val="B"/>
            </w:pPr>
            <w:r>
              <w:t>名称</w:t>
            </w:r>
          </w:p>
        </w:tc>
        <w:tc>
          <w:tcPr>
            <w:tcW w:w="1367" w:type="dxa"/>
          </w:tcPr>
          <w:p w:rsidR="008500D1" w:rsidRDefault="008500D1" w:rsidP="006E03B6">
            <w:pPr>
              <w:pStyle w:val="B"/>
            </w:pPr>
            <w:r>
              <w:t>注释</w:t>
            </w:r>
          </w:p>
        </w:tc>
        <w:tc>
          <w:tcPr>
            <w:tcW w:w="2874" w:type="dxa"/>
          </w:tcPr>
          <w:p w:rsidR="008500D1" w:rsidRDefault="008500D1" w:rsidP="006E03B6">
            <w:pPr>
              <w:pStyle w:val="B"/>
            </w:pPr>
            <w:r>
              <w:t>数据类型</w:t>
            </w:r>
          </w:p>
        </w:tc>
        <w:tc>
          <w:tcPr>
            <w:tcW w:w="1440" w:type="dxa"/>
          </w:tcPr>
          <w:p w:rsidR="008500D1" w:rsidRDefault="008500D1" w:rsidP="006E03B6">
            <w:pPr>
              <w:pStyle w:val="B"/>
            </w:pPr>
            <w:r>
              <w:t>主键</w:t>
            </w:r>
          </w:p>
        </w:tc>
        <w:tc>
          <w:tcPr>
            <w:tcW w:w="1440" w:type="dxa"/>
          </w:tcPr>
          <w:p w:rsidR="008500D1" w:rsidRDefault="008500D1" w:rsidP="006E03B6">
            <w:pPr>
              <w:pStyle w:val="B"/>
            </w:pPr>
            <w:r>
              <w:t>外键</w:t>
            </w:r>
          </w:p>
        </w:tc>
      </w:tr>
      <w:tr w:rsidR="008500D1" w:rsidTr="006E03B6">
        <w:tc>
          <w:tcPr>
            <w:tcW w:w="2167" w:type="dxa"/>
          </w:tcPr>
          <w:p w:rsidR="008500D1" w:rsidRDefault="008500D1" w:rsidP="006E03B6">
            <w:pPr>
              <w:pStyle w:val="B0"/>
            </w:pPr>
            <w:r>
              <w:t>PERM_ID</w:t>
            </w:r>
          </w:p>
        </w:tc>
        <w:tc>
          <w:tcPr>
            <w:tcW w:w="1367" w:type="dxa"/>
          </w:tcPr>
          <w:p w:rsidR="008500D1" w:rsidRDefault="008500D1" w:rsidP="006E03B6">
            <w:pPr>
              <w:pStyle w:val="B0"/>
            </w:pPr>
          </w:p>
        </w:tc>
        <w:tc>
          <w:tcPr>
            <w:tcW w:w="2874" w:type="dxa"/>
          </w:tcPr>
          <w:p w:rsidR="008500D1" w:rsidRDefault="008500D1" w:rsidP="006E03B6">
            <w:pPr>
              <w:pStyle w:val="B0"/>
            </w:pPr>
            <w:r>
              <w:t>NUMBER(11)</w:t>
            </w:r>
          </w:p>
        </w:tc>
        <w:tc>
          <w:tcPr>
            <w:tcW w:w="1440" w:type="dxa"/>
          </w:tcPr>
          <w:p w:rsidR="008500D1" w:rsidRDefault="008500D1" w:rsidP="006E03B6">
            <w:pPr>
              <w:pStyle w:val="B0"/>
            </w:pPr>
            <w:r>
              <w:t>TRUE</w:t>
            </w:r>
          </w:p>
        </w:tc>
        <w:tc>
          <w:tcPr>
            <w:tcW w:w="1440" w:type="dxa"/>
          </w:tcPr>
          <w:p w:rsidR="008500D1" w:rsidRDefault="008500D1" w:rsidP="006E03B6">
            <w:pPr>
              <w:pStyle w:val="B0"/>
            </w:pPr>
            <w:r>
              <w:t>TRUE</w:t>
            </w:r>
          </w:p>
        </w:tc>
      </w:tr>
      <w:tr w:rsidR="008500D1" w:rsidTr="006E03B6">
        <w:tc>
          <w:tcPr>
            <w:tcW w:w="2167" w:type="dxa"/>
          </w:tcPr>
          <w:p w:rsidR="008500D1" w:rsidRDefault="008500D1" w:rsidP="006E03B6">
            <w:pPr>
              <w:pStyle w:val="B0"/>
            </w:pPr>
            <w:r>
              <w:t>ROLE_ID</w:t>
            </w:r>
          </w:p>
        </w:tc>
        <w:tc>
          <w:tcPr>
            <w:tcW w:w="1367" w:type="dxa"/>
          </w:tcPr>
          <w:p w:rsidR="008500D1" w:rsidRDefault="008500D1" w:rsidP="006E03B6">
            <w:pPr>
              <w:pStyle w:val="B0"/>
            </w:pPr>
          </w:p>
        </w:tc>
        <w:tc>
          <w:tcPr>
            <w:tcW w:w="2874" w:type="dxa"/>
          </w:tcPr>
          <w:p w:rsidR="008500D1" w:rsidRDefault="008500D1" w:rsidP="006E03B6">
            <w:pPr>
              <w:pStyle w:val="B0"/>
            </w:pPr>
            <w:r>
              <w:t>NUMBER(11)</w:t>
            </w:r>
          </w:p>
        </w:tc>
        <w:tc>
          <w:tcPr>
            <w:tcW w:w="1440" w:type="dxa"/>
          </w:tcPr>
          <w:p w:rsidR="008500D1" w:rsidRDefault="008500D1" w:rsidP="006E03B6">
            <w:pPr>
              <w:pStyle w:val="B0"/>
            </w:pPr>
            <w:r>
              <w:t>TRUE</w:t>
            </w:r>
          </w:p>
        </w:tc>
        <w:tc>
          <w:tcPr>
            <w:tcW w:w="1440" w:type="dxa"/>
          </w:tcPr>
          <w:p w:rsidR="008500D1" w:rsidRDefault="008500D1" w:rsidP="006E03B6">
            <w:pPr>
              <w:pStyle w:val="B0"/>
            </w:pPr>
            <w:r>
              <w:t>TRUE</w:t>
            </w:r>
          </w:p>
        </w:tc>
      </w:tr>
    </w:tbl>
    <w:p w:rsidR="008500D1" w:rsidRDefault="008500D1" w:rsidP="00DA56DA"/>
    <w:p w:rsidR="008500D1" w:rsidRDefault="008500D1" w:rsidP="00F20B47">
      <w:pPr>
        <w:pStyle w:val="3"/>
      </w:pPr>
      <w:bookmarkStart w:id="126" w:name="_Toc314239510"/>
      <w:bookmarkStart w:id="127" w:name="_Toc330825438"/>
      <w:r>
        <w:t>表</w:t>
      </w:r>
      <w:r>
        <w:t>EB_SHIP_ADDR</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4408"/>
        <w:gridCol w:w="1694"/>
        <w:gridCol w:w="762"/>
        <w:gridCol w:w="762"/>
      </w:tblGrid>
      <w:tr w:rsidR="008500D1" w:rsidTr="006E03B6">
        <w:tc>
          <w:tcPr>
            <w:tcW w:w="1662" w:type="dxa"/>
          </w:tcPr>
          <w:p w:rsidR="008500D1" w:rsidRDefault="008500D1" w:rsidP="006E03B6">
            <w:pPr>
              <w:pStyle w:val="B"/>
            </w:pPr>
            <w:r>
              <w:t>名称</w:t>
            </w:r>
          </w:p>
        </w:tc>
        <w:tc>
          <w:tcPr>
            <w:tcW w:w="4408" w:type="dxa"/>
          </w:tcPr>
          <w:p w:rsidR="008500D1" w:rsidRDefault="008500D1" w:rsidP="006E03B6">
            <w:pPr>
              <w:pStyle w:val="B"/>
            </w:pPr>
            <w:r>
              <w:t>注释</w:t>
            </w:r>
          </w:p>
        </w:tc>
        <w:tc>
          <w:tcPr>
            <w:tcW w:w="1694" w:type="dxa"/>
          </w:tcPr>
          <w:p w:rsidR="008500D1" w:rsidRDefault="008500D1" w:rsidP="006E03B6">
            <w:pPr>
              <w:pStyle w:val="B"/>
            </w:pPr>
            <w:r>
              <w:t>数据类型</w:t>
            </w:r>
          </w:p>
        </w:tc>
        <w:tc>
          <w:tcPr>
            <w:tcW w:w="762" w:type="dxa"/>
          </w:tcPr>
          <w:p w:rsidR="008500D1" w:rsidRDefault="008500D1" w:rsidP="006E03B6">
            <w:pPr>
              <w:pStyle w:val="B"/>
            </w:pPr>
            <w:r>
              <w:t>主键</w:t>
            </w:r>
          </w:p>
        </w:tc>
        <w:tc>
          <w:tcPr>
            <w:tcW w:w="762" w:type="dxa"/>
          </w:tcPr>
          <w:p w:rsidR="008500D1" w:rsidRDefault="008500D1" w:rsidP="006E03B6">
            <w:pPr>
              <w:pStyle w:val="B"/>
            </w:pPr>
            <w:r>
              <w:t>外键</w:t>
            </w:r>
          </w:p>
        </w:tc>
      </w:tr>
      <w:tr w:rsidR="008500D1" w:rsidTr="006E03B6">
        <w:tc>
          <w:tcPr>
            <w:tcW w:w="1662" w:type="dxa"/>
          </w:tcPr>
          <w:p w:rsidR="008500D1" w:rsidRDefault="008500D1" w:rsidP="006E03B6">
            <w:pPr>
              <w:pStyle w:val="B0"/>
            </w:pPr>
            <w:r>
              <w:t>SHIP_ADDR_ID</w:t>
            </w:r>
          </w:p>
        </w:tc>
        <w:tc>
          <w:tcPr>
            <w:tcW w:w="4408" w:type="dxa"/>
          </w:tcPr>
          <w:p w:rsidR="008500D1" w:rsidRDefault="008500D1" w:rsidP="006E03B6">
            <w:pPr>
              <w:pStyle w:val="B0"/>
            </w:pPr>
            <w:r>
              <w:t>收货人地址主键</w:t>
            </w:r>
          </w:p>
        </w:tc>
        <w:tc>
          <w:tcPr>
            <w:tcW w:w="1694" w:type="dxa"/>
          </w:tcPr>
          <w:p w:rsidR="008500D1" w:rsidRDefault="008500D1" w:rsidP="006E03B6">
            <w:pPr>
              <w:pStyle w:val="B0"/>
            </w:pPr>
            <w:r>
              <w:t>NUMBER(11)</w:t>
            </w:r>
          </w:p>
        </w:tc>
        <w:tc>
          <w:tcPr>
            <w:tcW w:w="762" w:type="dxa"/>
          </w:tcPr>
          <w:p w:rsidR="008500D1" w:rsidRDefault="008500D1" w:rsidP="006E03B6">
            <w:pPr>
              <w:pStyle w:val="B0"/>
            </w:pPr>
            <w:r>
              <w:t>TRUE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PTL_USER_ID</w:t>
            </w:r>
          </w:p>
        </w:tc>
        <w:tc>
          <w:tcPr>
            <w:tcW w:w="4408" w:type="dxa"/>
          </w:tcPr>
          <w:p w:rsidR="008500D1" w:rsidRDefault="008500D1" w:rsidP="006E03B6">
            <w:pPr>
              <w:pStyle w:val="B0"/>
            </w:pPr>
            <w:r>
              <w:t>前台用户</w:t>
            </w:r>
            <w:r>
              <w:t>ID</w:t>
            </w:r>
          </w:p>
        </w:tc>
        <w:tc>
          <w:tcPr>
            <w:tcW w:w="1694" w:type="dxa"/>
          </w:tcPr>
          <w:p w:rsidR="008500D1" w:rsidRDefault="008500D1" w:rsidP="006E03B6">
            <w:pPr>
              <w:pStyle w:val="B0"/>
            </w:pPr>
            <w:r>
              <w:t>NUMBER(11)</w:t>
            </w:r>
          </w:p>
        </w:tc>
        <w:tc>
          <w:tcPr>
            <w:tcW w:w="762" w:type="dxa"/>
          </w:tcPr>
          <w:p w:rsidR="008500D1" w:rsidRDefault="008500D1" w:rsidP="006E03B6">
            <w:pPr>
              <w:pStyle w:val="B0"/>
            </w:pPr>
            <w:r>
              <w:t>FALSE</w:t>
            </w:r>
          </w:p>
        </w:tc>
        <w:tc>
          <w:tcPr>
            <w:tcW w:w="762" w:type="dxa"/>
          </w:tcPr>
          <w:p w:rsidR="008500D1" w:rsidRDefault="008500D1" w:rsidP="006E03B6">
            <w:pPr>
              <w:pStyle w:val="B0"/>
            </w:pPr>
            <w:r>
              <w:t>TRUE</w:t>
            </w:r>
          </w:p>
        </w:tc>
      </w:tr>
      <w:tr w:rsidR="008500D1" w:rsidTr="006E03B6">
        <w:tc>
          <w:tcPr>
            <w:tcW w:w="1662" w:type="dxa"/>
          </w:tcPr>
          <w:p w:rsidR="008500D1" w:rsidRDefault="008500D1" w:rsidP="006E03B6">
            <w:pPr>
              <w:pStyle w:val="B0"/>
            </w:pPr>
            <w:r>
              <w:t>SHIP_NAME</w:t>
            </w:r>
          </w:p>
        </w:tc>
        <w:tc>
          <w:tcPr>
            <w:tcW w:w="4408" w:type="dxa"/>
          </w:tcPr>
          <w:p w:rsidR="008500D1" w:rsidRDefault="008500D1" w:rsidP="006E03B6">
            <w:pPr>
              <w:pStyle w:val="B0"/>
            </w:pPr>
            <w:r>
              <w:t>收货人姓名</w:t>
            </w:r>
          </w:p>
        </w:tc>
        <w:tc>
          <w:tcPr>
            <w:tcW w:w="1694" w:type="dxa"/>
          </w:tcPr>
          <w:p w:rsidR="008500D1" w:rsidRDefault="008500D1" w:rsidP="006E03B6">
            <w:pPr>
              <w:pStyle w:val="B0"/>
            </w:pPr>
            <w:r>
              <w:t>VARCHAR2(80)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PROVINCE</w:t>
            </w:r>
          </w:p>
        </w:tc>
        <w:tc>
          <w:tcPr>
            <w:tcW w:w="4408" w:type="dxa"/>
          </w:tcPr>
          <w:p w:rsidR="008500D1" w:rsidRDefault="008500D1" w:rsidP="006E03B6">
            <w:pPr>
              <w:pStyle w:val="B0"/>
            </w:pPr>
            <w:r>
              <w:t>省份</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CITY</w:t>
            </w:r>
          </w:p>
        </w:tc>
        <w:tc>
          <w:tcPr>
            <w:tcW w:w="4408" w:type="dxa"/>
          </w:tcPr>
          <w:p w:rsidR="008500D1" w:rsidRDefault="008500D1" w:rsidP="006E03B6">
            <w:pPr>
              <w:pStyle w:val="B0"/>
            </w:pPr>
            <w:r>
              <w:t>城市</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DISTRICT</w:t>
            </w:r>
          </w:p>
        </w:tc>
        <w:tc>
          <w:tcPr>
            <w:tcW w:w="4408" w:type="dxa"/>
          </w:tcPr>
          <w:p w:rsidR="008500D1" w:rsidRDefault="008500D1" w:rsidP="006E03B6">
            <w:pPr>
              <w:pStyle w:val="B0"/>
            </w:pPr>
            <w:r>
              <w:t>地区</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ZIP_CODE</w:t>
            </w:r>
          </w:p>
        </w:tc>
        <w:tc>
          <w:tcPr>
            <w:tcW w:w="4408" w:type="dxa"/>
          </w:tcPr>
          <w:p w:rsidR="008500D1" w:rsidRDefault="008500D1" w:rsidP="006E03B6">
            <w:pPr>
              <w:pStyle w:val="B0"/>
            </w:pPr>
            <w:r>
              <w:t>邮编</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ADDR</w:t>
            </w:r>
          </w:p>
        </w:tc>
        <w:tc>
          <w:tcPr>
            <w:tcW w:w="4408" w:type="dxa"/>
          </w:tcPr>
          <w:p w:rsidR="008500D1" w:rsidRDefault="008500D1" w:rsidP="006E03B6">
            <w:pPr>
              <w:pStyle w:val="B0"/>
            </w:pPr>
            <w:r>
              <w:t>街道地址</w:t>
            </w:r>
          </w:p>
        </w:tc>
        <w:tc>
          <w:tcPr>
            <w:tcW w:w="1694" w:type="dxa"/>
          </w:tcPr>
          <w:p w:rsidR="008500D1" w:rsidRDefault="008500D1" w:rsidP="006E03B6">
            <w:pPr>
              <w:pStyle w:val="B0"/>
            </w:pPr>
            <w:r>
              <w:t>VARCHAR2(400)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PHONE</w:t>
            </w:r>
          </w:p>
        </w:tc>
        <w:tc>
          <w:tcPr>
            <w:tcW w:w="4408" w:type="dxa"/>
          </w:tcPr>
          <w:p w:rsidR="008500D1" w:rsidRDefault="008500D1" w:rsidP="006E03B6">
            <w:pPr>
              <w:pStyle w:val="B0"/>
            </w:pPr>
            <w:r>
              <w:t>联系电话</w:t>
            </w:r>
          </w:p>
        </w:tc>
        <w:tc>
          <w:tcPr>
            <w:tcW w:w="1694" w:type="dxa"/>
          </w:tcPr>
          <w:p w:rsidR="008500D1" w:rsidRDefault="008500D1" w:rsidP="006E03B6">
            <w:pPr>
              <w:pStyle w:val="B0"/>
            </w:pPr>
            <w:r>
              <w:t>VARCHAR2(60)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DEFAULT_ADDR</w:t>
            </w:r>
          </w:p>
        </w:tc>
        <w:tc>
          <w:tcPr>
            <w:tcW w:w="4408" w:type="dxa"/>
          </w:tcPr>
          <w:p w:rsidR="008500D1" w:rsidRDefault="008500D1" w:rsidP="006E03B6">
            <w:pPr>
              <w:pStyle w:val="B0"/>
            </w:pPr>
            <w:r>
              <w:t>默认收货地址</w:t>
            </w:r>
          </w:p>
        </w:tc>
        <w:tc>
          <w:tcPr>
            <w:tcW w:w="1694" w:type="dxa"/>
          </w:tcPr>
          <w:p w:rsidR="008500D1" w:rsidRDefault="008500D1" w:rsidP="006E03B6">
            <w:pPr>
              <w:pStyle w:val="B0"/>
            </w:pPr>
            <w:r>
              <w:t>NUMBER(1)</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8" w:name="_Toc314239511"/>
      <w:bookmarkStart w:id="129" w:name="_Toc330825439"/>
      <w:r>
        <w:lastRenderedPageBreak/>
        <w:t>表</w:t>
      </w:r>
      <w:r>
        <w:t>EB_SKU</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4"/>
        <w:gridCol w:w="3002"/>
        <w:gridCol w:w="3002"/>
        <w:gridCol w:w="710"/>
        <w:gridCol w:w="710"/>
      </w:tblGrid>
      <w:tr w:rsidR="008500D1" w:rsidTr="006E03B6">
        <w:tc>
          <w:tcPr>
            <w:tcW w:w="1864" w:type="dxa"/>
          </w:tcPr>
          <w:p w:rsidR="008500D1" w:rsidRDefault="008500D1" w:rsidP="006E03B6">
            <w:pPr>
              <w:pStyle w:val="B"/>
            </w:pPr>
            <w:r>
              <w:t>名称</w:t>
            </w:r>
          </w:p>
        </w:tc>
        <w:tc>
          <w:tcPr>
            <w:tcW w:w="3002" w:type="dxa"/>
          </w:tcPr>
          <w:p w:rsidR="008500D1" w:rsidRDefault="008500D1" w:rsidP="006E03B6">
            <w:pPr>
              <w:pStyle w:val="B"/>
            </w:pPr>
            <w:r>
              <w:t>注释</w:t>
            </w:r>
          </w:p>
        </w:tc>
        <w:tc>
          <w:tcPr>
            <w:tcW w:w="3002"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864" w:type="dxa"/>
          </w:tcPr>
          <w:p w:rsidR="008500D1" w:rsidRDefault="008500D1" w:rsidP="006E03B6">
            <w:pPr>
              <w:pStyle w:val="B0"/>
            </w:pPr>
            <w:r>
              <w:t>SKU_ID</w:t>
            </w:r>
          </w:p>
        </w:tc>
        <w:tc>
          <w:tcPr>
            <w:tcW w:w="3002" w:type="dxa"/>
          </w:tcPr>
          <w:p w:rsidR="008500D1" w:rsidRDefault="008500D1" w:rsidP="006E03B6">
            <w:pPr>
              <w:pStyle w:val="B0"/>
            </w:pPr>
            <w:r>
              <w:t>最小销售单元主键</w:t>
            </w:r>
          </w:p>
        </w:tc>
        <w:tc>
          <w:tcPr>
            <w:tcW w:w="3002"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ITEM_ID</w:t>
            </w:r>
          </w:p>
        </w:tc>
        <w:tc>
          <w:tcPr>
            <w:tcW w:w="3002" w:type="dxa"/>
          </w:tcPr>
          <w:p w:rsidR="008500D1" w:rsidRDefault="008500D1" w:rsidP="006E03B6">
            <w:pPr>
              <w:pStyle w:val="B0"/>
            </w:pPr>
            <w:r>
              <w:rPr>
                <w:rFonts w:hint="eastAsia"/>
              </w:rPr>
              <w:t>商品</w:t>
            </w:r>
            <w:r>
              <w:rPr>
                <w:rFonts w:hint="eastAsia"/>
              </w:rPr>
              <w:t>id</w:t>
            </w:r>
          </w:p>
        </w:tc>
        <w:tc>
          <w:tcPr>
            <w:tcW w:w="3002"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864" w:type="dxa"/>
          </w:tcPr>
          <w:p w:rsidR="008500D1" w:rsidRDefault="008500D1" w:rsidP="006E03B6">
            <w:pPr>
              <w:pStyle w:val="B0"/>
            </w:pPr>
            <w:r>
              <w:t>SKU</w:t>
            </w:r>
          </w:p>
        </w:tc>
        <w:tc>
          <w:tcPr>
            <w:tcW w:w="3002" w:type="dxa"/>
          </w:tcPr>
          <w:p w:rsidR="008500D1" w:rsidRDefault="008500D1" w:rsidP="006E03B6">
            <w:pPr>
              <w:pStyle w:val="B0"/>
            </w:pPr>
            <w:r>
              <w:t>货号</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SKU_PRICE</w:t>
            </w:r>
          </w:p>
        </w:tc>
        <w:tc>
          <w:tcPr>
            <w:tcW w:w="3002" w:type="dxa"/>
          </w:tcPr>
          <w:p w:rsidR="008500D1" w:rsidRDefault="008500D1" w:rsidP="006E03B6">
            <w:pPr>
              <w:pStyle w:val="B0"/>
            </w:pPr>
            <w:r>
              <w:t>售价</w:t>
            </w:r>
          </w:p>
        </w:tc>
        <w:tc>
          <w:tcPr>
            <w:tcW w:w="3002"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SHOW_STATUS</w:t>
            </w:r>
          </w:p>
        </w:tc>
        <w:tc>
          <w:tcPr>
            <w:tcW w:w="3002" w:type="dxa"/>
          </w:tcPr>
          <w:p w:rsidR="008500D1" w:rsidRDefault="008500D1" w:rsidP="006E03B6">
            <w:pPr>
              <w:pStyle w:val="B0"/>
            </w:pPr>
            <w:r>
              <w:t>上下架状态</w:t>
            </w:r>
          </w:p>
        </w:tc>
        <w:tc>
          <w:tcPr>
            <w:tcW w:w="3002"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STOCK_INVENTORY</w:t>
            </w:r>
          </w:p>
        </w:tc>
        <w:tc>
          <w:tcPr>
            <w:tcW w:w="3002" w:type="dxa"/>
          </w:tcPr>
          <w:p w:rsidR="008500D1" w:rsidRDefault="008500D1" w:rsidP="006E03B6">
            <w:pPr>
              <w:pStyle w:val="B0"/>
            </w:pPr>
            <w:r>
              <w:t>库存</w:t>
            </w:r>
          </w:p>
        </w:tc>
        <w:tc>
          <w:tcPr>
            <w:tcW w:w="3002" w:type="dxa"/>
          </w:tcPr>
          <w:p w:rsidR="008500D1" w:rsidRDefault="008500D1" w:rsidP="006E03B6">
            <w:pPr>
              <w:pStyle w:val="B0"/>
            </w:pPr>
            <w:r>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SKU_UPPER_LIMIT</w:t>
            </w:r>
          </w:p>
        </w:tc>
        <w:tc>
          <w:tcPr>
            <w:tcW w:w="3002" w:type="dxa"/>
          </w:tcPr>
          <w:p w:rsidR="008500D1" w:rsidRDefault="008500D1" w:rsidP="006E03B6">
            <w:pPr>
              <w:pStyle w:val="B0"/>
            </w:pPr>
            <w:r>
              <w:rPr>
                <w:rFonts w:hint="eastAsia"/>
              </w:rPr>
              <w:t>购买上限</w:t>
            </w:r>
          </w:p>
        </w:tc>
        <w:tc>
          <w:tcPr>
            <w:tcW w:w="3002" w:type="dxa"/>
          </w:tcPr>
          <w:p w:rsidR="008500D1" w:rsidRDefault="008500D1" w:rsidP="006E03B6">
            <w:pPr>
              <w:pStyle w:val="B0"/>
            </w:pPr>
            <w:r w:rsidRPr="00F148F2">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LOCATION</w:t>
            </w:r>
          </w:p>
        </w:tc>
        <w:tc>
          <w:tcPr>
            <w:tcW w:w="3002" w:type="dxa"/>
          </w:tcPr>
          <w:p w:rsidR="008500D1" w:rsidRDefault="008500D1" w:rsidP="006E03B6">
            <w:pPr>
              <w:pStyle w:val="B0"/>
            </w:pPr>
            <w:r>
              <w:t>货位</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SKU_IMG</w:t>
            </w:r>
          </w:p>
        </w:tc>
        <w:tc>
          <w:tcPr>
            <w:tcW w:w="3002" w:type="dxa"/>
          </w:tcPr>
          <w:p w:rsidR="008500D1" w:rsidRDefault="008500D1" w:rsidP="006E03B6">
            <w:pPr>
              <w:pStyle w:val="B0"/>
            </w:pPr>
            <w:r>
              <w:t>图片存储位置</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SKU_SORT</w:t>
            </w:r>
          </w:p>
        </w:tc>
        <w:tc>
          <w:tcPr>
            <w:tcW w:w="3002" w:type="dxa"/>
          </w:tcPr>
          <w:p w:rsidR="008500D1" w:rsidRDefault="008500D1" w:rsidP="006E03B6">
            <w:pPr>
              <w:pStyle w:val="B0"/>
            </w:pPr>
            <w:r>
              <w:rPr>
                <w:rFonts w:hint="eastAsia"/>
              </w:rPr>
              <w:t>前台显示排序</w:t>
            </w:r>
          </w:p>
        </w:tc>
        <w:tc>
          <w:tcPr>
            <w:tcW w:w="3002" w:type="dxa"/>
          </w:tcPr>
          <w:p w:rsidR="008500D1" w:rsidRDefault="008500D1" w:rsidP="006E03B6">
            <w:pPr>
              <w:pStyle w:val="B0"/>
            </w:pPr>
            <w:r w:rsidRPr="00F148F2">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SKU_NAME</w:t>
            </w:r>
          </w:p>
        </w:tc>
        <w:tc>
          <w:tcPr>
            <w:tcW w:w="3002" w:type="dxa"/>
          </w:tcPr>
          <w:p w:rsidR="008500D1" w:rsidRDefault="008500D1" w:rsidP="006E03B6">
            <w:pPr>
              <w:pStyle w:val="B0"/>
            </w:pPr>
            <w:r>
              <w:rPr>
                <w:rFonts w:hint="eastAsia"/>
              </w:rPr>
              <w:t>SKU</w:t>
            </w:r>
            <w:r>
              <w:rPr>
                <w:rFonts w:hint="eastAsia"/>
              </w:rPr>
              <w:t>名称</w:t>
            </w:r>
          </w:p>
        </w:tc>
        <w:tc>
          <w:tcPr>
            <w:tcW w:w="3002" w:type="dxa"/>
          </w:tcPr>
          <w:p w:rsidR="008500D1" w:rsidRDefault="008500D1" w:rsidP="006E03B6">
            <w:pPr>
              <w:pStyle w:val="B0"/>
            </w:pPr>
            <w:r w:rsidRPr="00F148F2">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SORT</w:t>
            </w:r>
          </w:p>
        </w:tc>
        <w:tc>
          <w:tcPr>
            <w:tcW w:w="3002" w:type="dxa"/>
          </w:tcPr>
          <w:p w:rsidR="008500D1" w:rsidRDefault="008500D1" w:rsidP="006E03B6">
            <w:pPr>
              <w:pStyle w:val="B0"/>
            </w:pPr>
            <w:r>
              <w:t>前台显示排序</w:t>
            </w:r>
          </w:p>
        </w:tc>
        <w:tc>
          <w:tcPr>
            <w:tcW w:w="3002" w:type="dxa"/>
          </w:tcPr>
          <w:p w:rsidR="008500D1" w:rsidRDefault="008500D1" w:rsidP="006E03B6">
            <w:pPr>
              <w:pStyle w:val="B0"/>
            </w:pPr>
            <w:r>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SKU_NAME</w:t>
            </w:r>
          </w:p>
        </w:tc>
        <w:tc>
          <w:tcPr>
            <w:tcW w:w="3002" w:type="dxa"/>
          </w:tcPr>
          <w:p w:rsidR="008500D1" w:rsidRDefault="008500D1" w:rsidP="006E03B6">
            <w:pPr>
              <w:pStyle w:val="B0"/>
            </w:pPr>
            <w:r>
              <w:t>SKU</w:t>
            </w:r>
            <w:r>
              <w:t>名称</w:t>
            </w:r>
          </w:p>
        </w:tc>
        <w:tc>
          <w:tcPr>
            <w:tcW w:w="3002" w:type="dxa"/>
          </w:tcPr>
          <w:p w:rsidR="008500D1" w:rsidRDefault="008500D1" w:rsidP="006E03B6">
            <w:pPr>
              <w:pStyle w:val="B0"/>
            </w:pPr>
            <w:r>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MARKET_PRICE</w:t>
            </w:r>
          </w:p>
        </w:tc>
        <w:tc>
          <w:tcPr>
            <w:tcW w:w="3002" w:type="dxa"/>
          </w:tcPr>
          <w:p w:rsidR="008500D1" w:rsidRDefault="008500D1" w:rsidP="006E03B6">
            <w:pPr>
              <w:pStyle w:val="B0"/>
            </w:pPr>
            <w:r>
              <w:t>市场价</w:t>
            </w:r>
          </w:p>
        </w:tc>
        <w:tc>
          <w:tcPr>
            <w:tcW w:w="3002"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CREATE_TIME</w:t>
            </w:r>
          </w:p>
        </w:tc>
        <w:tc>
          <w:tcPr>
            <w:tcW w:w="3002" w:type="dxa"/>
          </w:tcPr>
          <w:p w:rsidR="008500D1" w:rsidRDefault="008500D1" w:rsidP="006E03B6">
            <w:pPr>
              <w:pStyle w:val="B0"/>
            </w:pPr>
            <w:r>
              <w:rPr>
                <w:rFonts w:hint="eastAsia"/>
              </w:rPr>
              <w:t>创建时间</w:t>
            </w:r>
          </w:p>
        </w:tc>
        <w:tc>
          <w:tcPr>
            <w:tcW w:w="3002" w:type="dxa"/>
          </w:tcPr>
          <w:p w:rsidR="008500D1" w:rsidRDefault="008500D1" w:rsidP="006E03B6">
            <w:pPr>
              <w:pStyle w:val="B0"/>
            </w:pPr>
            <w:r w:rsidRPr="00F148F2">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UPDATE_TIME</w:t>
            </w:r>
          </w:p>
        </w:tc>
        <w:tc>
          <w:tcPr>
            <w:tcW w:w="3002" w:type="dxa"/>
          </w:tcPr>
          <w:p w:rsidR="008500D1" w:rsidRDefault="008500D1" w:rsidP="006E03B6">
            <w:pPr>
              <w:pStyle w:val="B0"/>
            </w:pPr>
            <w:r>
              <w:rPr>
                <w:rFonts w:hint="eastAsia"/>
              </w:rPr>
              <w:t>最后修改时间</w:t>
            </w:r>
          </w:p>
        </w:tc>
        <w:tc>
          <w:tcPr>
            <w:tcW w:w="3002" w:type="dxa"/>
          </w:tcPr>
          <w:p w:rsidR="008500D1" w:rsidRDefault="008500D1" w:rsidP="006E03B6">
            <w:pPr>
              <w:pStyle w:val="B0"/>
            </w:pPr>
            <w:r w:rsidRPr="00F148F2">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CREATE_USER_ID</w:t>
            </w:r>
          </w:p>
        </w:tc>
        <w:tc>
          <w:tcPr>
            <w:tcW w:w="3002" w:type="dxa"/>
          </w:tcPr>
          <w:p w:rsidR="008500D1" w:rsidRDefault="008500D1" w:rsidP="006E03B6">
            <w:pPr>
              <w:pStyle w:val="B0"/>
            </w:pPr>
            <w:r>
              <w:rPr>
                <w:rFonts w:hint="eastAsia"/>
              </w:rPr>
              <w:t>创建人员</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UPDATE_USER_ID</w:t>
            </w:r>
          </w:p>
        </w:tc>
        <w:tc>
          <w:tcPr>
            <w:tcW w:w="3002" w:type="dxa"/>
          </w:tcPr>
          <w:p w:rsidR="008500D1" w:rsidRDefault="008500D1" w:rsidP="006E03B6">
            <w:pPr>
              <w:pStyle w:val="B0"/>
            </w:pPr>
            <w:r>
              <w:rPr>
                <w:rFonts w:hint="eastAsia"/>
              </w:rPr>
              <w:t>最后修改人员</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ORIGINAL_SKU_ID</w:t>
            </w:r>
          </w:p>
        </w:tc>
        <w:tc>
          <w:tcPr>
            <w:tcW w:w="3002" w:type="dxa"/>
          </w:tcPr>
          <w:p w:rsidR="008500D1" w:rsidRDefault="008500D1" w:rsidP="006E03B6">
            <w:pPr>
              <w:pStyle w:val="B0"/>
            </w:pPr>
            <w:r>
              <w:rPr>
                <w:rFonts w:hint="eastAsia"/>
              </w:rPr>
              <w:t>原始</w:t>
            </w:r>
            <w:r>
              <w:rPr>
                <w:rFonts w:hint="eastAsia"/>
              </w:rPr>
              <w:t>SKU_ID</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F148F2">
              <w:t>LAST_STATUS</w:t>
            </w:r>
          </w:p>
        </w:tc>
        <w:tc>
          <w:tcPr>
            <w:tcW w:w="3002" w:type="dxa"/>
          </w:tcPr>
          <w:p w:rsidR="008500D1" w:rsidRDefault="008500D1" w:rsidP="006E03B6">
            <w:pPr>
              <w:pStyle w:val="B0"/>
            </w:pPr>
            <w:r>
              <w:rPr>
                <w:rFonts w:hint="eastAsia"/>
              </w:rPr>
              <w:t>最新状态位，</w:t>
            </w:r>
            <w:r w:rsidRPr="00F148F2">
              <w:rPr>
                <w:rFonts w:hint="eastAsia"/>
              </w:rPr>
              <w:t>0</w:t>
            </w:r>
            <w:r w:rsidRPr="00F148F2">
              <w:rPr>
                <w:rFonts w:hint="eastAsia"/>
              </w:rPr>
              <w:t>是历史记录</w:t>
            </w:r>
            <w:r w:rsidRPr="00F148F2">
              <w:rPr>
                <w:rFonts w:hint="eastAsia"/>
              </w:rPr>
              <w:t>;1</w:t>
            </w:r>
            <w:r w:rsidRPr="00F148F2">
              <w:rPr>
                <w:rFonts w:hint="eastAsia"/>
              </w:rPr>
              <w:t>最新</w:t>
            </w:r>
          </w:p>
        </w:tc>
        <w:tc>
          <w:tcPr>
            <w:tcW w:w="3002" w:type="dxa"/>
          </w:tcPr>
          <w:p w:rsidR="008500D1" w:rsidRDefault="008500D1" w:rsidP="006E03B6">
            <w:pPr>
              <w:pStyle w:val="B0"/>
            </w:pPr>
            <w:r>
              <w:t>NUMBER(1</w:t>
            </w:r>
            <w:r w:rsidRPr="00F148F2">
              <w:t>)</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MERCHANT_ID</w:t>
            </w:r>
          </w:p>
        </w:tc>
        <w:tc>
          <w:tcPr>
            <w:tcW w:w="3002" w:type="dxa"/>
          </w:tcPr>
          <w:p w:rsidR="008500D1" w:rsidRDefault="008500D1" w:rsidP="006E03B6">
            <w:pPr>
              <w:pStyle w:val="B0"/>
            </w:pPr>
            <w:r>
              <w:rPr>
                <w:rFonts w:hint="eastAsia"/>
              </w:rPr>
              <w:t>店铺商户</w:t>
            </w:r>
            <w:r>
              <w:rPr>
                <w:rFonts w:hint="eastAsia"/>
              </w:rPr>
              <w:t>id</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SKU_TYPE</w:t>
            </w:r>
          </w:p>
        </w:tc>
        <w:tc>
          <w:tcPr>
            <w:tcW w:w="3002" w:type="dxa"/>
          </w:tcPr>
          <w:p w:rsidR="008500D1" w:rsidRDefault="008500D1" w:rsidP="006E03B6">
            <w:pPr>
              <w:pStyle w:val="B0"/>
            </w:pPr>
            <w:r w:rsidRPr="00F148F2">
              <w:rPr>
                <w:rFonts w:hint="eastAsia"/>
              </w:rPr>
              <w:t>SKU</w:t>
            </w:r>
            <w:r w:rsidRPr="00F148F2">
              <w:rPr>
                <w:rFonts w:hint="eastAsia"/>
              </w:rPr>
              <w:t>类型</w:t>
            </w:r>
            <w:r>
              <w:rPr>
                <w:rFonts w:hint="eastAsia"/>
              </w:rPr>
              <w:t>，</w:t>
            </w:r>
            <w:r w:rsidRPr="00F148F2">
              <w:rPr>
                <w:rFonts w:hint="eastAsia"/>
              </w:rPr>
              <w:t>0</w:t>
            </w:r>
            <w:r w:rsidRPr="00F148F2">
              <w:rPr>
                <w:rFonts w:hint="eastAsia"/>
              </w:rPr>
              <w:t>为赠品；</w:t>
            </w:r>
            <w:r w:rsidRPr="00F148F2">
              <w:rPr>
                <w:rFonts w:hint="eastAsia"/>
              </w:rPr>
              <w:t>1</w:t>
            </w:r>
            <w:r w:rsidRPr="00F148F2">
              <w:rPr>
                <w:rFonts w:hint="eastAsia"/>
              </w:rPr>
              <w:t>为普通</w:t>
            </w:r>
            <w:r w:rsidRPr="00F148F2">
              <w:rPr>
                <w:rFonts w:hint="eastAsia"/>
              </w:rPr>
              <w:t>SKU</w:t>
            </w:r>
          </w:p>
        </w:tc>
        <w:tc>
          <w:tcPr>
            <w:tcW w:w="3002" w:type="dxa"/>
          </w:tcPr>
          <w:p w:rsidR="008500D1" w:rsidRDefault="008500D1" w:rsidP="006E03B6">
            <w:pPr>
              <w:pStyle w:val="B0"/>
            </w:pPr>
            <w:r>
              <w:t>NUMBER(</w:t>
            </w:r>
            <w:r>
              <w:rPr>
                <w:rFonts w:hint="eastAsia"/>
              </w:rPr>
              <w:t>1</w:t>
            </w:r>
            <w:r w:rsidRPr="00F148F2">
              <w:t>)</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SALES</w:t>
            </w:r>
          </w:p>
        </w:tc>
        <w:tc>
          <w:tcPr>
            <w:tcW w:w="3002" w:type="dxa"/>
          </w:tcPr>
          <w:p w:rsidR="008500D1" w:rsidRPr="00F148F2" w:rsidRDefault="008500D1" w:rsidP="006E03B6">
            <w:pPr>
              <w:pStyle w:val="B0"/>
            </w:pPr>
            <w:r>
              <w:rPr>
                <w:rFonts w:hint="eastAsia"/>
              </w:rPr>
              <w:t>销量</w:t>
            </w:r>
          </w:p>
        </w:tc>
        <w:tc>
          <w:tcPr>
            <w:tcW w:w="3002" w:type="dxa"/>
          </w:tcPr>
          <w:p w:rsidR="008500D1" w:rsidRDefault="008500D1" w:rsidP="006E03B6">
            <w:pPr>
              <w:pStyle w:val="B0"/>
            </w:pPr>
            <w:r w:rsidRPr="00F148F2">
              <w:t>NUMBER(10)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res_code</w:t>
            </w:r>
          </w:p>
        </w:tc>
        <w:tc>
          <w:tcPr>
            <w:tcW w:w="3002" w:type="dxa"/>
          </w:tcPr>
          <w:p w:rsidR="008500D1" w:rsidRDefault="008500D1" w:rsidP="006E03B6">
            <w:pPr>
              <w:pStyle w:val="B0"/>
            </w:pPr>
            <w:r w:rsidRPr="00F148F2">
              <w:rPr>
                <w:rFonts w:hint="eastAsia"/>
              </w:rPr>
              <w:t>crm</w:t>
            </w:r>
            <w:r w:rsidRPr="00F148F2">
              <w:rPr>
                <w:rFonts w:hint="eastAsia"/>
              </w:rPr>
              <w:t>返回参数，给</w:t>
            </w:r>
            <w:r w:rsidRPr="00F148F2">
              <w:rPr>
                <w:rFonts w:hint="eastAsia"/>
              </w:rPr>
              <w:t>crm</w:t>
            </w:r>
            <w:r w:rsidRPr="00F148F2">
              <w:rPr>
                <w:rFonts w:hint="eastAsia"/>
              </w:rPr>
              <w:t>开通的终端类别</w:t>
            </w:r>
          </w:p>
        </w:tc>
        <w:tc>
          <w:tcPr>
            <w:tcW w:w="3002" w:type="dxa"/>
          </w:tcPr>
          <w:p w:rsidR="008500D1" w:rsidRDefault="008500D1" w:rsidP="006E03B6">
            <w:pPr>
              <w:pStyle w:val="B0"/>
            </w:pPr>
            <w:r w:rsidRPr="00F148F2">
              <w:t>VARCHAR2(300)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pack_id</w:t>
            </w:r>
          </w:p>
        </w:tc>
        <w:tc>
          <w:tcPr>
            <w:tcW w:w="3002" w:type="dxa"/>
          </w:tcPr>
          <w:p w:rsidR="008500D1" w:rsidRPr="00F148F2" w:rsidRDefault="008500D1" w:rsidP="006E03B6">
            <w:pPr>
              <w:pStyle w:val="B0"/>
            </w:pPr>
            <w:r w:rsidRPr="00F148F2">
              <w:rPr>
                <w:rFonts w:hint="eastAsia"/>
              </w:rPr>
              <w:t>crm</w:t>
            </w:r>
            <w:r w:rsidRPr="00F148F2">
              <w:rPr>
                <w:rFonts w:hint="eastAsia"/>
              </w:rPr>
              <w:t>导入，资源包</w:t>
            </w:r>
            <w:r w:rsidRPr="00F148F2">
              <w:rPr>
                <w:rFonts w:hint="eastAsia"/>
              </w:rPr>
              <w:t>id</w:t>
            </w:r>
          </w:p>
        </w:tc>
        <w:tc>
          <w:tcPr>
            <w:tcW w:w="3002" w:type="dxa"/>
          </w:tcPr>
          <w:p w:rsidR="008500D1" w:rsidRDefault="008500D1" w:rsidP="006E03B6">
            <w:pPr>
              <w:pStyle w:val="B0"/>
            </w:pPr>
            <w:r w:rsidRPr="00F148F2">
              <w:t>NUMBER(8)</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0" w:name="_Toc314239513"/>
      <w:bookmarkStart w:id="131" w:name="_Toc330825440"/>
      <w:r>
        <w:t>表</w:t>
      </w:r>
      <w:r>
        <w:t>EB_SKU_OFFER</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4"/>
        <w:gridCol w:w="3187"/>
        <w:gridCol w:w="3187"/>
        <w:gridCol w:w="710"/>
        <w:gridCol w:w="710"/>
      </w:tblGrid>
      <w:tr w:rsidR="008500D1" w:rsidTr="006E03B6">
        <w:tc>
          <w:tcPr>
            <w:tcW w:w="1494" w:type="dxa"/>
          </w:tcPr>
          <w:p w:rsidR="008500D1" w:rsidRDefault="008500D1" w:rsidP="006E03B6">
            <w:pPr>
              <w:pStyle w:val="B"/>
            </w:pPr>
            <w:r>
              <w:t>名称</w:t>
            </w:r>
          </w:p>
        </w:tc>
        <w:tc>
          <w:tcPr>
            <w:tcW w:w="3187" w:type="dxa"/>
          </w:tcPr>
          <w:p w:rsidR="008500D1" w:rsidRDefault="008500D1" w:rsidP="006E03B6">
            <w:pPr>
              <w:pStyle w:val="B"/>
            </w:pPr>
            <w:r>
              <w:t>注释</w:t>
            </w:r>
          </w:p>
        </w:tc>
        <w:tc>
          <w:tcPr>
            <w:tcW w:w="3187"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494" w:type="dxa"/>
          </w:tcPr>
          <w:p w:rsidR="008500D1" w:rsidRDefault="008500D1" w:rsidP="006E03B6">
            <w:pPr>
              <w:pStyle w:val="B0"/>
            </w:pPr>
            <w:r>
              <w:t>SKU_OFFER_ID</w:t>
            </w:r>
          </w:p>
        </w:tc>
        <w:tc>
          <w:tcPr>
            <w:tcW w:w="3187" w:type="dxa"/>
          </w:tcPr>
          <w:p w:rsidR="008500D1" w:rsidRDefault="008500D1" w:rsidP="006E03B6">
            <w:pPr>
              <w:pStyle w:val="B0"/>
            </w:pPr>
          </w:p>
        </w:tc>
        <w:tc>
          <w:tcPr>
            <w:tcW w:w="3187"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494" w:type="dxa"/>
          </w:tcPr>
          <w:p w:rsidR="008500D1" w:rsidRDefault="008500D1" w:rsidP="006E03B6">
            <w:pPr>
              <w:pStyle w:val="B0"/>
            </w:pPr>
            <w:r>
              <w:t>OFFER_ID</w:t>
            </w:r>
          </w:p>
        </w:tc>
        <w:tc>
          <w:tcPr>
            <w:tcW w:w="3187" w:type="dxa"/>
          </w:tcPr>
          <w:p w:rsidR="008500D1" w:rsidRDefault="008500D1" w:rsidP="006E03B6">
            <w:pPr>
              <w:pStyle w:val="B0"/>
            </w:pPr>
            <w:r>
              <w:t>促销活动主键</w:t>
            </w:r>
          </w:p>
        </w:tc>
        <w:tc>
          <w:tcPr>
            <w:tcW w:w="318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494" w:type="dxa"/>
          </w:tcPr>
          <w:p w:rsidR="008500D1" w:rsidRDefault="008500D1" w:rsidP="006E03B6">
            <w:pPr>
              <w:pStyle w:val="B0"/>
            </w:pPr>
            <w:r>
              <w:t>SKU_ID</w:t>
            </w:r>
          </w:p>
        </w:tc>
        <w:tc>
          <w:tcPr>
            <w:tcW w:w="3187" w:type="dxa"/>
          </w:tcPr>
          <w:p w:rsidR="008500D1" w:rsidRDefault="008500D1" w:rsidP="006E03B6">
            <w:pPr>
              <w:pStyle w:val="B0"/>
            </w:pPr>
            <w:r>
              <w:t>最小销售单元主键</w:t>
            </w:r>
          </w:p>
        </w:tc>
        <w:tc>
          <w:tcPr>
            <w:tcW w:w="318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494" w:type="dxa"/>
          </w:tcPr>
          <w:p w:rsidR="008500D1" w:rsidRDefault="008500D1" w:rsidP="006E03B6">
            <w:pPr>
              <w:pStyle w:val="B0"/>
            </w:pPr>
            <w:r>
              <w:t>DISCOUNT</w:t>
            </w:r>
          </w:p>
        </w:tc>
        <w:tc>
          <w:tcPr>
            <w:tcW w:w="3187" w:type="dxa"/>
          </w:tcPr>
          <w:p w:rsidR="008500D1" w:rsidRDefault="008500D1" w:rsidP="006E03B6">
            <w:pPr>
              <w:pStyle w:val="B0"/>
            </w:pPr>
            <w:r>
              <w:t>优惠额</w:t>
            </w:r>
          </w:p>
        </w:tc>
        <w:tc>
          <w:tcPr>
            <w:tcW w:w="3187"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2" w:name="_Toc314239514"/>
      <w:bookmarkStart w:id="133" w:name="_Toc330825441"/>
      <w:r>
        <w:lastRenderedPageBreak/>
        <w:t>表</w:t>
      </w:r>
      <w:r>
        <w:t>EB_SPEC_VALUE</w:t>
      </w:r>
      <w:bookmarkEnd w:id="132"/>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0"/>
        <w:gridCol w:w="3289"/>
        <w:gridCol w:w="3289"/>
        <w:gridCol w:w="710"/>
        <w:gridCol w:w="710"/>
      </w:tblGrid>
      <w:tr w:rsidR="008500D1" w:rsidTr="006E03B6">
        <w:tc>
          <w:tcPr>
            <w:tcW w:w="1290" w:type="dxa"/>
          </w:tcPr>
          <w:p w:rsidR="008500D1" w:rsidRDefault="008500D1" w:rsidP="006E03B6">
            <w:pPr>
              <w:pStyle w:val="B"/>
            </w:pPr>
            <w:r>
              <w:t>名称</w:t>
            </w:r>
          </w:p>
        </w:tc>
        <w:tc>
          <w:tcPr>
            <w:tcW w:w="3289" w:type="dxa"/>
          </w:tcPr>
          <w:p w:rsidR="008500D1" w:rsidRDefault="008500D1" w:rsidP="006E03B6">
            <w:pPr>
              <w:pStyle w:val="B"/>
            </w:pPr>
            <w:r>
              <w:t>注释</w:t>
            </w:r>
          </w:p>
        </w:tc>
        <w:tc>
          <w:tcPr>
            <w:tcW w:w="3289"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290" w:type="dxa"/>
          </w:tcPr>
          <w:p w:rsidR="008500D1" w:rsidRDefault="008500D1" w:rsidP="006E03B6">
            <w:pPr>
              <w:pStyle w:val="B0"/>
            </w:pPr>
            <w:r>
              <w:t>SPEC_ID</w:t>
            </w:r>
          </w:p>
        </w:tc>
        <w:tc>
          <w:tcPr>
            <w:tcW w:w="3289" w:type="dxa"/>
          </w:tcPr>
          <w:p w:rsidR="008500D1" w:rsidRDefault="008500D1" w:rsidP="006E03B6">
            <w:pPr>
              <w:pStyle w:val="B0"/>
            </w:pPr>
            <w:r>
              <w:t>规格值主键</w:t>
            </w:r>
          </w:p>
        </w:tc>
        <w:tc>
          <w:tcPr>
            <w:tcW w:w="3289"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290" w:type="dxa"/>
          </w:tcPr>
          <w:p w:rsidR="008500D1" w:rsidRDefault="008500D1" w:rsidP="006E03B6">
            <w:pPr>
              <w:pStyle w:val="B0"/>
            </w:pPr>
            <w:r>
              <w:t>SKU_ID</w:t>
            </w:r>
          </w:p>
        </w:tc>
        <w:tc>
          <w:tcPr>
            <w:tcW w:w="3289" w:type="dxa"/>
          </w:tcPr>
          <w:p w:rsidR="008500D1" w:rsidRDefault="008500D1" w:rsidP="006E03B6">
            <w:pPr>
              <w:pStyle w:val="B0"/>
            </w:pPr>
          </w:p>
        </w:tc>
        <w:tc>
          <w:tcPr>
            <w:tcW w:w="3289"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290" w:type="dxa"/>
          </w:tcPr>
          <w:p w:rsidR="008500D1" w:rsidRDefault="008500D1" w:rsidP="006E03B6">
            <w:pPr>
              <w:pStyle w:val="B0"/>
            </w:pPr>
            <w:r>
              <w:t>FEATURE_ID</w:t>
            </w:r>
          </w:p>
        </w:tc>
        <w:tc>
          <w:tcPr>
            <w:tcW w:w="3289" w:type="dxa"/>
          </w:tcPr>
          <w:p w:rsidR="008500D1" w:rsidRDefault="008500D1" w:rsidP="006E03B6">
            <w:pPr>
              <w:pStyle w:val="B0"/>
            </w:pPr>
          </w:p>
        </w:tc>
        <w:tc>
          <w:tcPr>
            <w:tcW w:w="3289"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290" w:type="dxa"/>
          </w:tcPr>
          <w:p w:rsidR="008500D1" w:rsidRDefault="008500D1" w:rsidP="006E03B6">
            <w:pPr>
              <w:pStyle w:val="B0"/>
            </w:pPr>
            <w:r>
              <w:t>SPEC_VALUE</w:t>
            </w:r>
          </w:p>
        </w:tc>
        <w:tc>
          <w:tcPr>
            <w:tcW w:w="3289" w:type="dxa"/>
          </w:tcPr>
          <w:p w:rsidR="008500D1" w:rsidRDefault="008500D1" w:rsidP="006E03B6">
            <w:pPr>
              <w:pStyle w:val="B0"/>
            </w:pPr>
            <w:r>
              <w:t>规格值</w:t>
            </w:r>
          </w:p>
        </w:tc>
        <w:tc>
          <w:tcPr>
            <w:tcW w:w="3289"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4" w:name="_Toc314239515"/>
      <w:bookmarkStart w:id="135" w:name="_Toc330825442"/>
      <w:r>
        <w:t>表</w:t>
      </w:r>
      <w:r>
        <w:t>EB_USER</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3026"/>
        <w:gridCol w:w="3027"/>
        <w:gridCol w:w="710"/>
        <w:gridCol w:w="710"/>
      </w:tblGrid>
      <w:tr w:rsidR="008500D1" w:rsidTr="006E03B6">
        <w:tc>
          <w:tcPr>
            <w:tcW w:w="1815" w:type="dxa"/>
          </w:tcPr>
          <w:p w:rsidR="008500D1" w:rsidRDefault="008500D1" w:rsidP="006E03B6">
            <w:pPr>
              <w:pStyle w:val="B"/>
            </w:pPr>
            <w:r>
              <w:t>名称</w:t>
            </w:r>
          </w:p>
        </w:tc>
        <w:tc>
          <w:tcPr>
            <w:tcW w:w="3026" w:type="dxa"/>
          </w:tcPr>
          <w:p w:rsidR="008500D1" w:rsidRDefault="008500D1" w:rsidP="006E03B6">
            <w:pPr>
              <w:pStyle w:val="B"/>
            </w:pPr>
            <w:r>
              <w:t>注释</w:t>
            </w:r>
          </w:p>
        </w:tc>
        <w:tc>
          <w:tcPr>
            <w:tcW w:w="3027"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815" w:type="dxa"/>
          </w:tcPr>
          <w:p w:rsidR="008500D1" w:rsidRDefault="008500D1" w:rsidP="006E03B6">
            <w:pPr>
              <w:pStyle w:val="B0"/>
            </w:pPr>
            <w:r>
              <w:t>USER_ID</w:t>
            </w:r>
          </w:p>
        </w:tc>
        <w:tc>
          <w:tcPr>
            <w:tcW w:w="3026" w:type="dxa"/>
          </w:tcPr>
          <w:p w:rsidR="008500D1" w:rsidRDefault="008500D1" w:rsidP="006E03B6">
            <w:pPr>
              <w:pStyle w:val="B0"/>
            </w:pPr>
            <w:r>
              <w:t>后台用户主键</w:t>
            </w:r>
          </w:p>
        </w:tc>
        <w:tc>
          <w:tcPr>
            <w:tcW w:w="3027"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USERNAME</w:t>
            </w:r>
          </w:p>
        </w:tc>
        <w:tc>
          <w:tcPr>
            <w:tcW w:w="3026" w:type="dxa"/>
          </w:tcPr>
          <w:p w:rsidR="008500D1" w:rsidRDefault="008500D1" w:rsidP="006E03B6">
            <w:pPr>
              <w:pStyle w:val="B0"/>
            </w:pPr>
            <w:r>
              <w:t>用户名</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PASSWORD</w:t>
            </w:r>
          </w:p>
        </w:tc>
        <w:tc>
          <w:tcPr>
            <w:tcW w:w="3026" w:type="dxa"/>
          </w:tcPr>
          <w:p w:rsidR="008500D1" w:rsidRDefault="008500D1" w:rsidP="006E03B6">
            <w:pPr>
              <w:pStyle w:val="B0"/>
            </w:pPr>
            <w:r>
              <w:t>密码</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FULLNAME</w:t>
            </w:r>
          </w:p>
        </w:tc>
        <w:tc>
          <w:tcPr>
            <w:tcW w:w="3026" w:type="dxa"/>
          </w:tcPr>
          <w:p w:rsidR="008500D1" w:rsidRDefault="008500D1" w:rsidP="006E03B6">
            <w:pPr>
              <w:pStyle w:val="B0"/>
            </w:pPr>
            <w:r>
              <w:t>全名</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GENDER</w:t>
            </w:r>
          </w:p>
        </w:tc>
        <w:tc>
          <w:tcPr>
            <w:tcW w:w="3026" w:type="dxa"/>
          </w:tcPr>
          <w:p w:rsidR="008500D1" w:rsidRDefault="008500D1" w:rsidP="006E03B6">
            <w:pPr>
              <w:pStyle w:val="B0"/>
            </w:pPr>
            <w:r>
              <w:t>性别</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EMAIL</w:t>
            </w:r>
          </w:p>
        </w:tc>
        <w:tc>
          <w:tcPr>
            <w:tcW w:w="3026" w:type="dxa"/>
          </w:tcPr>
          <w:p w:rsidR="008500D1" w:rsidRDefault="008500D1" w:rsidP="006E03B6">
            <w:pPr>
              <w:pStyle w:val="B0"/>
            </w:pPr>
            <w:r>
              <w:t>电子邮件</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STATUS</w:t>
            </w:r>
          </w:p>
        </w:tc>
        <w:tc>
          <w:tcPr>
            <w:tcW w:w="3026" w:type="dxa"/>
          </w:tcPr>
          <w:p w:rsidR="008500D1" w:rsidRDefault="008500D1" w:rsidP="006E03B6">
            <w:pPr>
              <w:pStyle w:val="B0"/>
            </w:pPr>
            <w:r>
              <w:t>启用状态</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REGISTER_TIME</w:t>
            </w:r>
          </w:p>
        </w:tc>
        <w:tc>
          <w:tcPr>
            <w:tcW w:w="3026" w:type="dxa"/>
          </w:tcPr>
          <w:p w:rsidR="008500D1" w:rsidRDefault="008500D1" w:rsidP="006E03B6">
            <w:pPr>
              <w:pStyle w:val="B0"/>
            </w:pPr>
            <w:r>
              <w:t>注册时间</w:t>
            </w:r>
          </w:p>
        </w:tc>
        <w:tc>
          <w:tcPr>
            <w:tcW w:w="3027"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REGISTER_IP</w:t>
            </w:r>
          </w:p>
        </w:tc>
        <w:tc>
          <w:tcPr>
            <w:tcW w:w="3026" w:type="dxa"/>
          </w:tcPr>
          <w:p w:rsidR="008500D1" w:rsidRDefault="008500D1" w:rsidP="006E03B6">
            <w:pPr>
              <w:pStyle w:val="B0"/>
            </w:pPr>
            <w:r>
              <w:t>注册时使用的</w:t>
            </w:r>
            <w:r>
              <w:t>IP</w:t>
            </w:r>
          </w:p>
        </w:tc>
        <w:tc>
          <w:tcPr>
            <w:tcW w:w="3027" w:type="dxa"/>
          </w:tcPr>
          <w:p w:rsidR="008500D1" w:rsidRDefault="008500D1" w:rsidP="006E03B6">
            <w:pPr>
              <w:pStyle w:val="B0"/>
            </w:pPr>
            <w:r>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LAST_LOGIN_TIME</w:t>
            </w:r>
          </w:p>
        </w:tc>
        <w:tc>
          <w:tcPr>
            <w:tcW w:w="3026" w:type="dxa"/>
          </w:tcPr>
          <w:p w:rsidR="008500D1" w:rsidRDefault="008500D1" w:rsidP="006E03B6">
            <w:pPr>
              <w:pStyle w:val="B0"/>
            </w:pPr>
            <w:r>
              <w:t>最近一次登录时间</w:t>
            </w:r>
          </w:p>
        </w:tc>
        <w:tc>
          <w:tcPr>
            <w:tcW w:w="3027"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LAST_LOGIN_IP</w:t>
            </w:r>
          </w:p>
        </w:tc>
        <w:tc>
          <w:tcPr>
            <w:tcW w:w="3026" w:type="dxa"/>
          </w:tcPr>
          <w:p w:rsidR="008500D1" w:rsidRDefault="008500D1" w:rsidP="006E03B6">
            <w:pPr>
              <w:pStyle w:val="B0"/>
            </w:pPr>
            <w:r>
              <w:t>最近一次登录时使用的</w:t>
            </w:r>
            <w:r>
              <w:t>IP</w:t>
            </w:r>
          </w:p>
        </w:tc>
        <w:tc>
          <w:tcPr>
            <w:tcW w:w="3027" w:type="dxa"/>
          </w:tcPr>
          <w:p w:rsidR="008500D1" w:rsidRDefault="008500D1" w:rsidP="006E03B6">
            <w:pPr>
              <w:pStyle w:val="B0"/>
            </w:pPr>
            <w:r>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LOGIN_COUNT</w:t>
            </w:r>
          </w:p>
        </w:tc>
        <w:tc>
          <w:tcPr>
            <w:tcW w:w="3026" w:type="dxa"/>
          </w:tcPr>
          <w:p w:rsidR="008500D1" w:rsidRDefault="008500D1" w:rsidP="006E03B6">
            <w:pPr>
              <w:pStyle w:val="B0"/>
            </w:pPr>
            <w:r>
              <w:t>登录次数</w:t>
            </w:r>
          </w:p>
        </w:tc>
        <w:tc>
          <w:tcPr>
            <w:tcW w:w="302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IS_ADMIN</w:t>
            </w:r>
          </w:p>
        </w:tc>
        <w:tc>
          <w:tcPr>
            <w:tcW w:w="3026" w:type="dxa"/>
          </w:tcPr>
          <w:p w:rsidR="008500D1" w:rsidRDefault="008500D1" w:rsidP="006E03B6">
            <w:pPr>
              <w:pStyle w:val="B0"/>
            </w:pPr>
            <w:r>
              <w:t>是否为超级用户</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8500D1">
      <w:pPr>
        <w:spacing w:line="360" w:lineRule="auto"/>
        <w:ind w:firstLineChars="200" w:firstLine="420"/>
        <w:rPr>
          <w:rFonts w:ascii="宋体" w:hAnsi="宋体"/>
        </w:rPr>
      </w:pPr>
    </w:p>
    <w:p w:rsidR="008500D1" w:rsidRDefault="008500D1" w:rsidP="00F20B47">
      <w:pPr>
        <w:pStyle w:val="3"/>
      </w:pPr>
      <w:bookmarkStart w:id="136" w:name="_Toc314239516"/>
      <w:bookmarkStart w:id="137" w:name="_Toc330825443"/>
      <w:r>
        <w:t>表</w:t>
      </w:r>
      <w:r>
        <w:t>EB_USERROLE</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2"/>
        <w:gridCol w:w="3414"/>
        <w:gridCol w:w="3414"/>
        <w:gridCol w:w="684"/>
        <w:gridCol w:w="684"/>
      </w:tblGrid>
      <w:tr w:rsidR="008500D1" w:rsidTr="006E03B6">
        <w:tc>
          <w:tcPr>
            <w:tcW w:w="1092" w:type="dxa"/>
          </w:tcPr>
          <w:p w:rsidR="008500D1" w:rsidRDefault="008500D1" w:rsidP="006E03B6">
            <w:pPr>
              <w:pStyle w:val="B"/>
            </w:pPr>
            <w:r>
              <w:t>名称</w:t>
            </w:r>
          </w:p>
        </w:tc>
        <w:tc>
          <w:tcPr>
            <w:tcW w:w="3414" w:type="dxa"/>
          </w:tcPr>
          <w:p w:rsidR="008500D1" w:rsidRDefault="008500D1" w:rsidP="006E03B6">
            <w:pPr>
              <w:pStyle w:val="B"/>
            </w:pPr>
            <w:r>
              <w:t>注释</w:t>
            </w:r>
          </w:p>
        </w:tc>
        <w:tc>
          <w:tcPr>
            <w:tcW w:w="3414" w:type="dxa"/>
          </w:tcPr>
          <w:p w:rsidR="008500D1" w:rsidRDefault="008500D1" w:rsidP="006E03B6">
            <w:pPr>
              <w:pStyle w:val="B"/>
            </w:pPr>
            <w:r>
              <w:t>数据类型</w:t>
            </w:r>
          </w:p>
        </w:tc>
        <w:tc>
          <w:tcPr>
            <w:tcW w:w="684" w:type="dxa"/>
          </w:tcPr>
          <w:p w:rsidR="008500D1" w:rsidRDefault="008500D1" w:rsidP="006E03B6">
            <w:pPr>
              <w:pStyle w:val="B"/>
            </w:pPr>
            <w:r>
              <w:t>主键</w:t>
            </w:r>
          </w:p>
        </w:tc>
        <w:tc>
          <w:tcPr>
            <w:tcW w:w="684" w:type="dxa"/>
          </w:tcPr>
          <w:p w:rsidR="008500D1" w:rsidRDefault="008500D1" w:rsidP="006E03B6">
            <w:pPr>
              <w:pStyle w:val="B"/>
            </w:pPr>
            <w:r>
              <w:t>外键</w:t>
            </w:r>
          </w:p>
        </w:tc>
      </w:tr>
      <w:tr w:rsidR="008500D1" w:rsidTr="006E03B6">
        <w:tc>
          <w:tcPr>
            <w:tcW w:w="1092" w:type="dxa"/>
          </w:tcPr>
          <w:p w:rsidR="008500D1" w:rsidRDefault="008500D1" w:rsidP="006E03B6">
            <w:pPr>
              <w:pStyle w:val="B0"/>
            </w:pPr>
            <w:r>
              <w:t>USER_ID</w:t>
            </w:r>
          </w:p>
        </w:tc>
        <w:tc>
          <w:tcPr>
            <w:tcW w:w="3414" w:type="dxa"/>
          </w:tcPr>
          <w:p w:rsidR="008500D1" w:rsidRDefault="008500D1" w:rsidP="006E03B6">
            <w:pPr>
              <w:pStyle w:val="B0"/>
            </w:pPr>
          </w:p>
        </w:tc>
        <w:tc>
          <w:tcPr>
            <w:tcW w:w="3414" w:type="dxa"/>
          </w:tcPr>
          <w:p w:rsidR="008500D1" w:rsidRDefault="008500D1" w:rsidP="006E03B6">
            <w:pPr>
              <w:pStyle w:val="B0"/>
            </w:pPr>
            <w:r>
              <w:t>NUMBER(11)</w:t>
            </w:r>
          </w:p>
        </w:tc>
        <w:tc>
          <w:tcPr>
            <w:tcW w:w="684" w:type="dxa"/>
          </w:tcPr>
          <w:p w:rsidR="008500D1" w:rsidRDefault="008500D1" w:rsidP="006E03B6">
            <w:pPr>
              <w:pStyle w:val="B0"/>
            </w:pPr>
            <w:r>
              <w:t>TRUE</w:t>
            </w:r>
          </w:p>
        </w:tc>
        <w:tc>
          <w:tcPr>
            <w:tcW w:w="684" w:type="dxa"/>
          </w:tcPr>
          <w:p w:rsidR="008500D1" w:rsidRDefault="008500D1" w:rsidP="006E03B6">
            <w:pPr>
              <w:pStyle w:val="B0"/>
            </w:pPr>
            <w:r>
              <w:t>TRUE</w:t>
            </w:r>
          </w:p>
        </w:tc>
      </w:tr>
      <w:tr w:rsidR="008500D1" w:rsidTr="006E03B6">
        <w:tc>
          <w:tcPr>
            <w:tcW w:w="1092" w:type="dxa"/>
          </w:tcPr>
          <w:p w:rsidR="008500D1" w:rsidRDefault="008500D1" w:rsidP="006E03B6">
            <w:pPr>
              <w:pStyle w:val="B0"/>
            </w:pPr>
            <w:r>
              <w:t>ROLE_ID</w:t>
            </w:r>
          </w:p>
        </w:tc>
        <w:tc>
          <w:tcPr>
            <w:tcW w:w="3414" w:type="dxa"/>
          </w:tcPr>
          <w:p w:rsidR="008500D1" w:rsidRDefault="008500D1" w:rsidP="006E03B6">
            <w:pPr>
              <w:pStyle w:val="B0"/>
            </w:pPr>
          </w:p>
        </w:tc>
        <w:tc>
          <w:tcPr>
            <w:tcW w:w="3414" w:type="dxa"/>
          </w:tcPr>
          <w:p w:rsidR="008500D1" w:rsidRDefault="008500D1" w:rsidP="006E03B6">
            <w:pPr>
              <w:pStyle w:val="B0"/>
            </w:pPr>
            <w:r>
              <w:t>NUMBER(11)</w:t>
            </w:r>
          </w:p>
        </w:tc>
        <w:tc>
          <w:tcPr>
            <w:tcW w:w="684" w:type="dxa"/>
          </w:tcPr>
          <w:p w:rsidR="008500D1" w:rsidRDefault="008500D1" w:rsidP="006E03B6">
            <w:pPr>
              <w:pStyle w:val="B0"/>
            </w:pPr>
            <w:r>
              <w:t>TRUE</w:t>
            </w:r>
          </w:p>
        </w:tc>
        <w:tc>
          <w:tcPr>
            <w:tcW w:w="684" w:type="dxa"/>
          </w:tcPr>
          <w:p w:rsidR="008500D1" w:rsidRDefault="008500D1" w:rsidP="006E03B6">
            <w:pPr>
              <w:pStyle w:val="B0"/>
            </w:pPr>
            <w:r>
              <w:t>TRUE</w:t>
            </w:r>
          </w:p>
        </w:tc>
      </w:tr>
    </w:tbl>
    <w:p w:rsidR="008500D1" w:rsidRDefault="008500D1" w:rsidP="008500D1">
      <w:pPr>
        <w:spacing w:line="360" w:lineRule="auto"/>
        <w:ind w:firstLineChars="200" w:firstLine="420"/>
        <w:rPr>
          <w:rFonts w:ascii="宋体" w:hAnsi="宋体"/>
        </w:rPr>
      </w:pPr>
    </w:p>
    <w:p w:rsidR="008500D1" w:rsidRDefault="008500D1" w:rsidP="00F20B47">
      <w:pPr>
        <w:pStyle w:val="3"/>
      </w:pPr>
      <w:bookmarkStart w:id="138" w:name="_Toc330825444"/>
      <w:r>
        <w:t>表</w:t>
      </w:r>
      <w:r w:rsidRPr="009D05BF">
        <w:t>EB_ITEM_TAG_IMG</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2413"/>
        <w:gridCol w:w="3115"/>
        <w:gridCol w:w="851"/>
        <w:gridCol w:w="816"/>
      </w:tblGrid>
      <w:tr w:rsidR="008500D1" w:rsidTr="006E03B6">
        <w:tc>
          <w:tcPr>
            <w:tcW w:w="2093" w:type="dxa"/>
          </w:tcPr>
          <w:p w:rsidR="008500D1" w:rsidRDefault="008500D1" w:rsidP="006E03B6">
            <w:pPr>
              <w:pStyle w:val="B"/>
            </w:pPr>
            <w:r>
              <w:t>名称</w:t>
            </w:r>
          </w:p>
        </w:tc>
        <w:tc>
          <w:tcPr>
            <w:tcW w:w="2413" w:type="dxa"/>
          </w:tcPr>
          <w:p w:rsidR="008500D1" w:rsidRDefault="008500D1" w:rsidP="006E03B6">
            <w:pPr>
              <w:pStyle w:val="B"/>
            </w:pPr>
            <w:r>
              <w:t>注释</w:t>
            </w:r>
          </w:p>
        </w:tc>
        <w:tc>
          <w:tcPr>
            <w:tcW w:w="3115" w:type="dxa"/>
          </w:tcPr>
          <w:p w:rsidR="008500D1" w:rsidRDefault="008500D1" w:rsidP="006E03B6">
            <w:pPr>
              <w:pStyle w:val="B"/>
            </w:pPr>
            <w:r>
              <w:t>数据类型</w:t>
            </w:r>
          </w:p>
        </w:tc>
        <w:tc>
          <w:tcPr>
            <w:tcW w:w="851" w:type="dxa"/>
          </w:tcPr>
          <w:p w:rsidR="008500D1" w:rsidRDefault="008500D1" w:rsidP="006E03B6">
            <w:pPr>
              <w:pStyle w:val="B"/>
            </w:pPr>
            <w:r>
              <w:t>主键</w:t>
            </w:r>
          </w:p>
        </w:tc>
        <w:tc>
          <w:tcPr>
            <w:tcW w:w="816" w:type="dxa"/>
          </w:tcPr>
          <w:p w:rsidR="008500D1" w:rsidRDefault="008500D1" w:rsidP="006E03B6">
            <w:pPr>
              <w:pStyle w:val="B"/>
            </w:pPr>
            <w:r>
              <w:t>外键</w:t>
            </w:r>
          </w:p>
        </w:tc>
      </w:tr>
      <w:tr w:rsidR="008500D1" w:rsidTr="006E03B6">
        <w:tc>
          <w:tcPr>
            <w:tcW w:w="2093" w:type="dxa"/>
          </w:tcPr>
          <w:p w:rsidR="008500D1" w:rsidRDefault="008500D1" w:rsidP="006E03B6">
            <w:pPr>
              <w:pStyle w:val="B0"/>
            </w:pPr>
            <w:r w:rsidRPr="009D05BF">
              <w:t>TAG_IMG_ID</w:t>
            </w:r>
          </w:p>
        </w:tc>
        <w:tc>
          <w:tcPr>
            <w:tcW w:w="2413" w:type="dxa"/>
          </w:tcPr>
          <w:p w:rsidR="008500D1" w:rsidRDefault="008500D1" w:rsidP="006E03B6">
            <w:pPr>
              <w:pStyle w:val="B0"/>
            </w:pPr>
            <w:r>
              <w:rPr>
                <w:rFonts w:hint="eastAsia"/>
              </w:rPr>
              <w:t>标签图</w:t>
            </w:r>
            <w:r>
              <w:rPr>
                <w:rFonts w:hint="eastAsia"/>
              </w:rPr>
              <w:t>id</w:t>
            </w:r>
          </w:p>
        </w:tc>
        <w:tc>
          <w:tcPr>
            <w:tcW w:w="3115" w:type="dxa"/>
          </w:tcPr>
          <w:p w:rsidR="008500D1" w:rsidRDefault="008500D1" w:rsidP="006E03B6">
            <w:pPr>
              <w:pStyle w:val="B0"/>
            </w:pPr>
            <w:r>
              <w:t>NUMBER(11)</w:t>
            </w:r>
          </w:p>
        </w:tc>
        <w:tc>
          <w:tcPr>
            <w:tcW w:w="851" w:type="dxa"/>
          </w:tcPr>
          <w:p w:rsidR="008500D1" w:rsidRDefault="008500D1" w:rsidP="006E03B6">
            <w:pPr>
              <w:pStyle w:val="B0"/>
            </w:pPr>
            <w:r>
              <w:t>TRUE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Default="008500D1" w:rsidP="006E03B6">
            <w:pPr>
              <w:pStyle w:val="B0"/>
            </w:pPr>
            <w:r w:rsidRPr="009D05BF">
              <w:t>TAG_IMG_URL</w:t>
            </w:r>
          </w:p>
        </w:tc>
        <w:tc>
          <w:tcPr>
            <w:tcW w:w="2413" w:type="dxa"/>
          </w:tcPr>
          <w:p w:rsidR="008500D1" w:rsidRDefault="008500D1" w:rsidP="006E03B6">
            <w:pPr>
              <w:pStyle w:val="B0"/>
            </w:pPr>
            <w:r>
              <w:rPr>
                <w:rFonts w:hint="eastAsia"/>
              </w:rPr>
              <w:t>标签图</w:t>
            </w:r>
            <w:r>
              <w:rPr>
                <w:rFonts w:hint="eastAsia"/>
              </w:rPr>
              <w:t>URL</w:t>
            </w:r>
          </w:p>
        </w:tc>
        <w:tc>
          <w:tcPr>
            <w:tcW w:w="3115" w:type="dxa"/>
          </w:tcPr>
          <w:p w:rsidR="008500D1" w:rsidRDefault="008500D1" w:rsidP="006E03B6">
            <w:pPr>
              <w:pStyle w:val="B0"/>
            </w:pPr>
            <w:r w:rsidRPr="009D05BF">
              <w:t>VARCHAR2(256)</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bl>
    <w:p w:rsidR="008500D1" w:rsidRDefault="008500D1" w:rsidP="008500D1"/>
    <w:p w:rsidR="008500D1" w:rsidRDefault="008500D1" w:rsidP="00F20B47">
      <w:pPr>
        <w:pStyle w:val="3"/>
      </w:pPr>
      <w:bookmarkStart w:id="139" w:name="_Toc330825445"/>
      <w:r>
        <w:lastRenderedPageBreak/>
        <w:t>表</w:t>
      </w:r>
      <w:r w:rsidRPr="00356083">
        <w:t>EB_ITEM_CLOB</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2413"/>
        <w:gridCol w:w="3115"/>
        <w:gridCol w:w="851"/>
        <w:gridCol w:w="816"/>
      </w:tblGrid>
      <w:tr w:rsidR="008500D1" w:rsidTr="006E03B6">
        <w:tc>
          <w:tcPr>
            <w:tcW w:w="2093" w:type="dxa"/>
          </w:tcPr>
          <w:p w:rsidR="008500D1" w:rsidRDefault="008500D1" w:rsidP="006E03B6">
            <w:pPr>
              <w:pStyle w:val="B"/>
            </w:pPr>
            <w:r>
              <w:t>名称</w:t>
            </w:r>
          </w:p>
        </w:tc>
        <w:tc>
          <w:tcPr>
            <w:tcW w:w="2413" w:type="dxa"/>
          </w:tcPr>
          <w:p w:rsidR="008500D1" w:rsidRDefault="008500D1" w:rsidP="006E03B6">
            <w:pPr>
              <w:pStyle w:val="B"/>
            </w:pPr>
            <w:r>
              <w:t>注释</w:t>
            </w:r>
          </w:p>
        </w:tc>
        <w:tc>
          <w:tcPr>
            <w:tcW w:w="3115" w:type="dxa"/>
          </w:tcPr>
          <w:p w:rsidR="008500D1" w:rsidRDefault="008500D1" w:rsidP="006E03B6">
            <w:pPr>
              <w:pStyle w:val="B"/>
            </w:pPr>
            <w:r>
              <w:t>数据类型</w:t>
            </w:r>
          </w:p>
        </w:tc>
        <w:tc>
          <w:tcPr>
            <w:tcW w:w="851" w:type="dxa"/>
          </w:tcPr>
          <w:p w:rsidR="008500D1" w:rsidRDefault="008500D1" w:rsidP="006E03B6">
            <w:pPr>
              <w:pStyle w:val="B"/>
            </w:pPr>
            <w:r>
              <w:t>主键</w:t>
            </w:r>
          </w:p>
        </w:tc>
        <w:tc>
          <w:tcPr>
            <w:tcW w:w="816" w:type="dxa"/>
          </w:tcPr>
          <w:p w:rsidR="008500D1" w:rsidRDefault="008500D1" w:rsidP="006E03B6">
            <w:pPr>
              <w:pStyle w:val="B"/>
            </w:pPr>
            <w:r>
              <w:t>外键</w:t>
            </w:r>
          </w:p>
        </w:tc>
      </w:tr>
      <w:tr w:rsidR="008500D1" w:rsidTr="006E03B6">
        <w:tc>
          <w:tcPr>
            <w:tcW w:w="2093" w:type="dxa"/>
          </w:tcPr>
          <w:p w:rsidR="008500D1" w:rsidRDefault="008500D1" w:rsidP="006E03B6">
            <w:pPr>
              <w:pStyle w:val="B0"/>
            </w:pPr>
            <w:r w:rsidRPr="00351CC2">
              <w:t>ITEM_ID</w:t>
            </w:r>
          </w:p>
        </w:tc>
        <w:tc>
          <w:tcPr>
            <w:tcW w:w="2413" w:type="dxa"/>
          </w:tcPr>
          <w:p w:rsidR="008500D1" w:rsidRDefault="008500D1" w:rsidP="006E03B6">
            <w:pPr>
              <w:pStyle w:val="B0"/>
            </w:pPr>
            <w:r>
              <w:rPr>
                <w:rFonts w:hint="eastAsia"/>
              </w:rPr>
              <w:t>商品</w:t>
            </w:r>
            <w:r>
              <w:rPr>
                <w:rFonts w:hint="eastAsia"/>
              </w:rPr>
              <w:t>id</w:t>
            </w:r>
          </w:p>
        </w:tc>
        <w:tc>
          <w:tcPr>
            <w:tcW w:w="3115" w:type="dxa"/>
          </w:tcPr>
          <w:p w:rsidR="008500D1" w:rsidRDefault="008500D1" w:rsidP="006E03B6">
            <w:pPr>
              <w:pStyle w:val="B0"/>
            </w:pPr>
            <w:r>
              <w:t>NUMBER(11)</w:t>
            </w:r>
          </w:p>
        </w:tc>
        <w:tc>
          <w:tcPr>
            <w:tcW w:w="851" w:type="dxa"/>
          </w:tcPr>
          <w:p w:rsidR="008500D1" w:rsidRDefault="008500D1" w:rsidP="006E03B6">
            <w:pPr>
              <w:pStyle w:val="B0"/>
            </w:pPr>
            <w:r>
              <w:t>TRUE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Default="008500D1" w:rsidP="006E03B6">
            <w:pPr>
              <w:pStyle w:val="B0"/>
            </w:pPr>
            <w:r w:rsidRPr="00351CC2">
              <w:t>ITEM_DESC</w:t>
            </w:r>
          </w:p>
        </w:tc>
        <w:tc>
          <w:tcPr>
            <w:tcW w:w="2413" w:type="dxa"/>
          </w:tcPr>
          <w:p w:rsidR="008500D1" w:rsidRDefault="008500D1" w:rsidP="006E03B6">
            <w:pPr>
              <w:pStyle w:val="B0"/>
            </w:pPr>
            <w:r w:rsidRPr="00351CC2">
              <w:rPr>
                <w:rFonts w:hint="eastAsia"/>
              </w:rPr>
              <w:t>商品描述：富文本编辑器；可以输入特殊字符，需转义；无字符限制</w:t>
            </w:r>
          </w:p>
        </w:tc>
        <w:tc>
          <w:tcPr>
            <w:tcW w:w="3115" w:type="dxa"/>
          </w:tcPr>
          <w:p w:rsidR="008500D1" w:rsidRDefault="008500D1" w:rsidP="006E03B6">
            <w:pPr>
              <w:pStyle w:val="B0"/>
            </w:pPr>
            <w:r w:rsidRPr="00351CC2">
              <w:t>CLOB</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Pr="00351CC2" w:rsidRDefault="008500D1" w:rsidP="006E03B6">
            <w:pPr>
              <w:pStyle w:val="B0"/>
            </w:pPr>
            <w:r w:rsidRPr="00351CC2">
              <w:t>PACKING_LIST</w:t>
            </w:r>
          </w:p>
        </w:tc>
        <w:tc>
          <w:tcPr>
            <w:tcW w:w="2413" w:type="dxa"/>
          </w:tcPr>
          <w:p w:rsidR="008500D1" w:rsidRDefault="008500D1" w:rsidP="006E03B6">
            <w:pPr>
              <w:pStyle w:val="B0"/>
            </w:pPr>
            <w:r>
              <w:rPr>
                <w:rFonts w:hint="eastAsia"/>
              </w:rPr>
              <w:t>包装清单</w:t>
            </w:r>
          </w:p>
        </w:tc>
        <w:tc>
          <w:tcPr>
            <w:tcW w:w="3115" w:type="dxa"/>
          </w:tcPr>
          <w:p w:rsidR="008500D1" w:rsidRPr="009D05BF" w:rsidRDefault="008500D1" w:rsidP="006E03B6">
            <w:pPr>
              <w:pStyle w:val="B0"/>
            </w:pPr>
            <w:r w:rsidRPr="00351CC2">
              <w:t>CLOB</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bl>
    <w:p w:rsidR="008500D1" w:rsidRDefault="008500D1" w:rsidP="008500D1"/>
    <w:p w:rsidR="008500D1" w:rsidRPr="009D05BF" w:rsidRDefault="008500D1" w:rsidP="008500D1"/>
    <w:p w:rsidR="008500D1" w:rsidRDefault="008500D1" w:rsidP="00DE5CA1">
      <w:pPr>
        <w:pStyle w:val="2"/>
      </w:pPr>
      <w:bookmarkStart w:id="140" w:name="_Toc87169690"/>
      <w:bookmarkStart w:id="141" w:name="_Toc314239517"/>
      <w:bookmarkStart w:id="142" w:name="_Toc330825446"/>
      <w:r>
        <w:rPr>
          <w:rFonts w:hint="eastAsia"/>
        </w:rPr>
        <w:t>视图列表</w:t>
      </w:r>
      <w:bookmarkEnd w:id="140"/>
      <w:bookmarkEnd w:id="141"/>
      <w:bookmarkEnd w:id="142"/>
    </w:p>
    <w:p w:rsidR="006E504B" w:rsidRPr="006E504B" w:rsidRDefault="006E504B" w:rsidP="006E504B"/>
    <w:p w:rsidR="00C81477" w:rsidRPr="006E504B" w:rsidRDefault="00C81477" w:rsidP="00DE5CA1">
      <w:pPr>
        <w:pStyle w:val="1"/>
      </w:pPr>
      <w:bookmarkStart w:id="143" w:name="_Toc330825447"/>
      <w:r w:rsidRPr="006E504B">
        <w:rPr>
          <w:rFonts w:hint="eastAsia"/>
        </w:rPr>
        <w:lastRenderedPageBreak/>
        <w:t>功能实现说明</w:t>
      </w:r>
      <w:bookmarkEnd w:id="8"/>
      <w:bookmarkEnd w:id="143"/>
    </w:p>
    <w:p w:rsidR="00C81477" w:rsidRDefault="00C81477" w:rsidP="00DE5CA1">
      <w:pPr>
        <w:pStyle w:val="2"/>
      </w:pPr>
      <w:bookmarkStart w:id="144" w:name="_Toc330825448"/>
      <w:r>
        <w:rPr>
          <w:rFonts w:hint="eastAsia"/>
        </w:rPr>
        <w:t>总体描述</w:t>
      </w:r>
      <w:bookmarkEnd w:id="144"/>
    </w:p>
    <w:p w:rsidR="00C81477" w:rsidRDefault="00C81477" w:rsidP="00F20B47">
      <w:pPr>
        <w:pStyle w:val="3"/>
      </w:pPr>
      <w:bookmarkStart w:id="145" w:name="_Toc87169693"/>
      <w:bookmarkStart w:id="146" w:name="_Toc330825449"/>
      <w:r>
        <w:rPr>
          <w:rFonts w:hint="eastAsia"/>
        </w:rPr>
        <w:t>数据流程图</w:t>
      </w:r>
      <w:bookmarkEnd w:id="145"/>
      <w:bookmarkEnd w:id="146"/>
    </w:p>
    <w:p w:rsidR="00C81477" w:rsidRDefault="00DA56DA">
      <w:pPr>
        <w:jc w:val="center"/>
      </w:pPr>
      <w:r>
        <w:object w:dxaOrig="11672" w:dyaOrig="9126">
          <v:shape id="_x0000_i1027" type="#_x0000_t75" style="width:448.5pt;height:351pt" o:ole="">
            <v:imagedata r:id="rId25" o:title=""/>
          </v:shape>
          <o:OLEObject Type="Embed" ProgID="Visio.Drawing.11" ShapeID="_x0000_i1027" DrawAspect="Content" ObjectID="_1535564178" r:id="rId26"/>
        </w:object>
      </w:r>
    </w:p>
    <w:p w:rsidR="00DA56DA" w:rsidRDefault="007A53A6" w:rsidP="00DA56DA">
      <w:pPr>
        <w:pStyle w:val="T"/>
      </w:pPr>
      <w:bookmarkStart w:id="147" w:name="_Toc330825132"/>
      <w:r>
        <w:rPr>
          <w:rFonts w:hint="eastAsia"/>
        </w:rPr>
        <w:t>整体</w:t>
      </w:r>
      <w:r w:rsidR="00DA56DA">
        <w:rPr>
          <w:rFonts w:hint="eastAsia"/>
        </w:rPr>
        <w:t>数据流图</w:t>
      </w:r>
      <w:bookmarkEnd w:id="147"/>
    </w:p>
    <w:p w:rsidR="00FD669B" w:rsidRDefault="00FD669B" w:rsidP="00FD669B">
      <w:pPr>
        <w:spacing w:line="360" w:lineRule="auto"/>
        <w:ind w:firstLineChars="200" w:firstLine="420"/>
        <w:rPr>
          <w:rFonts w:ascii="宋体" w:hAnsi="宋体"/>
        </w:rPr>
      </w:pPr>
      <w:r>
        <w:rPr>
          <w:rFonts w:ascii="宋体" w:hAnsi="宋体" w:hint="eastAsia"/>
        </w:rPr>
        <w:t>数据流转如上图所示：</w:t>
      </w:r>
    </w:p>
    <w:p w:rsidR="00FD669B" w:rsidRDefault="00FD669B" w:rsidP="00FD669B">
      <w:pPr>
        <w:numPr>
          <w:ilvl w:val="0"/>
          <w:numId w:val="14"/>
        </w:numPr>
        <w:spacing w:line="360" w:lineRule="auto"/>
        <w:rPr>
          <w:rFonts w:ascii="宋体" w:hAnsi="宋体"/>
        </w:rPr>
      </w:pPr>
      <w:r>
        <w:rPr>
          <w:rFonts w:ascii="宋体" w:hAnsi="宋体" w:hint="eastAsia"/>
        </w:rPr>
        <w:t>CRM</w:t>
      </w:r>
      <w:r w:rsidR="002E1CCB">
        <w:rPr>
          <w:rFonts w:ascii="宋体" w:hAnsi="宋体" w:hint="eastAsia"/>
        </w:rPr>
        <w:t>作为数据的发起端，提供商品管理、订单管理、广告管理、会员管理、支付管理、权限管理、系统设置</w:t>
      </w:r>
      <w:r>
        <w:rPr>
          <w:rFonts w:ascii="宋体" w:hAnsi="宋体" w:hint="eastAsia"/>
        </w:rPr>
        <w:t>；</w:t>
      </w:r>
    </w:p>
    <w:p w:rsidR="00A01B05" w:rsidRDefault="00A01B05" w:rsidP="00FD669B">
      <w:pPr>
        <w:numPr>
          <w:ilvl w:val="0"/>
          <w:numId w:val="14"/>
        </w:numPr>
        <w:spacing w:line="360" w:lineRule="auto"/>
        <w:rPr>
          <w:rFonts w:ascii="宋体" w:hAnsi="宋体"/>
        </w:rPr>
      </w:pPr>
      <w:r>
        <w:rPr>
          <w:rFonts w:ascii="宋体" w:hAnsi="宋体" w:hint="eastAsia"/>
        </w:rPr>
        <w:t>商品管理中管理员可以对商品的类别进行管理，包括编辑、添加等。添加完类别后即可以再对应的类表下添加商品。对各个商品，管理员可以对其进行编辑等操作。管理员可以添加活动，对现有的活动进行编辑。同时可以将商品添加到活动中。</w:t>
      </w:r>
    </w:p>
    <w:p w:rsidR="002D0697" w:rsidRPr="00B07822" w:rsidRDefault="008F2518" w:rsidP="00FD669B">
      <w:pPr>
        <w:numPr>
          <w:ilvl w:val="0"/>
          <w:numId w:val="14"/>
        </w:numPr>
        <w:spacing w:line="360" w:lineRule="auto"/>
        <w:rPr>
          <w:rFonts w:ascii="宋体" w:hAnsi="宋体"/>
        </w:rPr>
      </w:pPr>
      <w:r>
        <w:rPr>
          <w:rFonts w:ascii="宋体" w:hAnsi="宋体" w:hint="eastAsia"/>
        </w:rPr>
        <w:t>在订单管理中管理员可以对订单按类别进行管理。订单管理提供</w:t>
      </w:r>
      <w:r>
        <w:rPr>
          <w:rFonts w:hint="eastAsia"/>
        </w:rPr>
        <w:t>订单总览、有效订单、外呼单、备货单、配送单、申请退换货、换货单、退货单、退库单、异常单、作废单</w:t>
      </w:r>
      <w:r>
        <w:rPr>
          <w:rFonts w:hint="eastAsia"/>
        </w:rPr>
        <w:t>11</w:t>
      </w:r>
      <w:r>
        <w:rPr>
          <w:rFonts w:hint="eastAsia"/>
        </w:rPr>
        <w:t>个模块。</w:t>
      </w:r>
      <w:r>
        <w:rPr>
          <w:rFonts w:hint="eastAsia"/>
        </w:rPr>
        <w:lastRenderedPageBreak/>
        <w:t>管理员可以按类别对订单进行查看。同时系统提供搜索功能，管理提供相应的字段可以快速的对订单进行删选。</w:t>
      </w:r>
    </w:p>
    <w:p w:rsidR="00B07822" w:rsidRPr="00B07822" w:rsidRDefault="00B07822" w:rsidP="00FD669B">
      <w:pPr>
        <w:numPr>
          <w:ilvl w:val="0"/>
          <w:numId w:val="14"/>
        </w:numPr>
        <w:spacing w:line="360" w:lineRule="auto"/>
        <w:rPr>
          <w:rFonts w:ascii="宋体" w:hAnsi="宋体"/>
        </w:rPr>
      </w:pPr>
      <w:r>
        <w:rPr>
          <w:rFonts w:hint="eastAsia"/>
        </w:rPr>
        <w:t>广告管理中，管理员可以对广告位和广告进行管理。当管理员添加广告位后，可以在对应的广告位添加广告。完成后，前台页更新对应的区域显示。</w:t>
      </w:r>
      <w:r w:rsidR="008C2955">
        <w:rPr>
          <w:rFonts w:hint="eastAsia"/>
        </w:rPr>
        <w:t>同时管理员可以对广告进行编辑、删除等操作。</w:t>
      </w:r>
    </w:p>
    <w:p w:rsidR="00B07822" w:rsidRDefault="00C15A0C" w:rsidP="00FD669B">
      <w:pPr>
        <w:numPr>
          <w:ilvl w:val="0"/>
          <w:numId w:val="14"/>
        </w:numPr>
        <w:spacing w:line="360" w:lineRule="auto"/>
        <w:rPr>
          <w:rFonts w:ascii="宋体" w:hAnsi="宋体"/>
        </w:rPr>
      </w:pPr>
      <w:r>
        <w:rPr>
          <w:rFonts w:ascii="宋体" w:hAnsi="宋体" w:hint="eastAsia"/>
        </w:rPr>
        <w:t>会员管理模块中管理员可以对信息来自于单点登陆SSO的会员进行查看。</w:t>
      </w:r>
    </w:p>
    <w:p w:rsidR="00C15A0C" w:rsidRPr="00C15A0C" w:rsidRDefault="00C15A0C" w:rsidP="00FD669B">
      <w:pPr>
        <w:numPr>
          <w:ilvl w:val="0"/>
          <w:numId w:val="14"/>
        </w:numPr>
        <w:spacing w:line="360" w:lineRule="auto"/>
        <w:rPr>
          <w:rFonts w:ascii="宋体" w:hAnsi="宋体"/>
        </w:rPr>
      </w:pPr>
      <w:r>
        <w:rPr>
          <w:rFonts w:ascii="宋体" w:hAnsi="宋体" w:hint="eastAsia"/>
        </w:rPr>
        <w:t>支付管理模块中</w:t>
      </w:r>
      <w:r w:rsidRPr="00CA6077">
        <w:rPr>
          <w:rFonts w:ascii="Calibri" w:hAnsi="Calibri" w:hint="eastAsia"/>
          <w:szCs w:val="21"/>
        </w:rPr>
        <w:t>主要包含支付管理系统和支付单管理系统。支付管理系统用于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C15A0C" w:rsidRDefault="00C15A0C" w:rsidP="00C15A0C">
      <w:pPr>
        <w:pStyle w:val="af6"/>
        <w:numPr>
          <w:ilvl w:val="0"/>
          <w:numId w:val="14"/>
        </w:numPr>
        <w:ind w:firstLineChars="0"/>
      </w:pPr>
      <w:r>
        <w:rPr>
          <w:rFonts w:hint="eastAsia"/>
        </w:rPr>
        <w:t>权限管理包括用户管理、角色管理、权限配置三部分。管理员可以对系统用户进行管理、包括添加、删除等。在角色管理中，管理员可以为对应的用户添加角色。</w:t>
      </w:r>
    </w:p>
    <w:p w:rsidR="00A01B05" w:rsidRPr="00C15A0C" w:rsidRDefault="00A01B05" w:rsidP="00C15A0C">
      <w:pPr>
        <w:numPr>
          <w:ilvl w:val="0"/>
          <w:numId w:val="14"/>
        </w:numPr>
        <w:spacing w:line="360" w:lineRule="auto"/>
        <w:rPr>
          <w:rFonts w:ascii="宋体" w:hAnsi="宋体"/>
        </w:rPr>
      </w:pPr>
      <w:r>
        <w:rPr>
          <w:rFonts w:hint="eastAsia"/>
        </w:rPr>
        <w:t>系统配置包括敏感词管理、后台登陆日志管理、全局设置、静态化三部分。</w:t>
      </w:r>
      <w:r w:rsidR="00C15A0C">
        <w:rPr>
          <w:rFonts w:hint="eastAsia"/>
        </w:rPr>
        <w:t>系统管理员可以对系统的敏感词进行管理，包括添加、编辑、删除等。在全局设置中，可以对系统的全局属性进行设置。静态化中提供相应的静态化功能。</w:t>
      </w:r>
    </w:p>
    <w:p w:rsidR="002E1CCB" w:rsidRPr="00045E1F" w:rsidRDefault="00FD669B" w:rsidP="001C3675">
      <w:pPr>
        <w:numPr>
          <w:ilvl w:val="0"/>
          <w:numId w:val="14"/>
        </w:numPr>
        <w:spacing w:line="360" w:lineRule="auto"/>
        <w:rPr>
          <w:rFonts w:ascii="宋体" w:hAnsi="宋体"/>
        </w:rPr>
      </w:pPr>
      <w:r>
        <w:rPr>
          <w:rFonts w:ascii="宋体" w:hAnsi="宋体" w:hint="eastAsia"/>
        </w:rPr>
        <w:t>最终用户看到商品展示后，</w:t>
      </w:r>
      <w:r w:rsidR="008B660E">
        <w:rPr>
          <w:rFonts w:ascii="宋体" w:hAnsi="宋体" w:hint="eastAsia"/>
        </w:rPr>
        <w:t>可以进行在线订购，并将订单</w:t>
      </w:r>
      <w:r>
        <w:rPr>
          <w:rFonts w:ascii="宋体" w:hAnsi="宋体" w:hint="eastAsia"/>
        </w:rPr>
        <w:t>信息进行保存；</w:t>
      </w:r>
    </w:p>
    <w:p w:rsidR="00FD669B" w:rsidRDefault="008B660E" w:rsidP="00FD669B">
      <w:pPr>
        <w:numPr>
          <w:ilvl w:val="0"/>
          <w:numId w:val="14"/>
        </w:numPr>
        <w:spacing w:line="360" w:lineRule="auto"/>
        <w:rPr>
          <w:rFonts w:ascii="宋体" w:hAnsi="宋体"/>
        </w:rPr>
      </w:pPr>
      <w:r>
        <w:rPr>
          <w:rFonts w:ascii="宋体" w:hAnsi="宋体" w:hint="eastAsia"/>
        </w:rPr>
        <w:t>最终的订单</w:t>
      </w:r>
      <w:r w:rsidR="00FD669B">
        <w:rPr>
          <w:rFonts w:ascii="宋体" w:hAnsi="宋体" w:hint="eastAsia"/>
        </w:rPr>
        <w:t>信息同步到CRM系统内进行处理。</w:t>
      </w:r>
    </w:p>
    <w:p w:rsidR="00C15A0C" w:rsidRPr="00FD669B" w:rsidRDefault="00C15A0C" w:rsidP="00A36210">
      <w:pPr>
        <w:numPr>
          <w:ilvl w:val="0"/>
          <w:numId w:val="14"/>
        </w:numPr>
        <w:spacing w:line="360" w:lineRule="auto"/>
        <w:rPr>
          <w:rFonts w:ascii="宋体" w:hAnsi="宋体"/>
        </w:rPr>
      </w:pPr>
      <w:r>
        <w:rPr>
          <w:rFonts w:ascii="宋体" w:hAnsi="宋体" w:hint="eastAsia"/>
        </w:rPr>
        <w:t>用户在个人中心可以查看订单。对订单做相应的处理。可以查看我的收藏。</w:t>
      </w:r>
    </w:p>
    <w:p w:rsidR="00C81477" w:rsidRDefault="00C81477" w:rsidP="00F20B47">
      <w:pPr>
        <w:pStyle w:val="3"/>
      </w:pPr>
      <w:bookmarkStart w:id="148" w:name="_Toc330825450"/>
      <w:r>
        <w:rPr>
          <w:rFonts w:hint="eastAsia"/>
        </w:rPr>
        <w:lastRenderedPageBreak/>
        <w:t>类图</w:t>
      </w:r>
      <w:bookmarkEnd w:id="148"/>
    </w:p>
    <w:p w:rsidR="00A13A0B" w:rsidRDefault="00A13A0B" w:rsidP="00DE5CA1">
      <w:pPr>
        <w:pStyle w:val="4"/>
      </w:pPr>
      <w:r>
        <w:rPr>
          <w:rFonts w:hint="eastAsia"/>
        </w:rPr>
        <w:t>前台</w:t>
      </w:r>
      <w:r w:rsidR="00A572C7">
        <w:rPr>
          <w:rFonts w:hint="eastAsia"/>
        </w:rPr>
        <w:t>用户中心</w:t>
      </w:r>
    </w:p>
    <w:p w:rsidR="00A13A0B" w:rsidRDefault="00C85B07" w:rsidP="00DA56DA">
      <w:pPr>
        <w:pStyle w:val="T0"/>
      </w:pPr>
      <w:r w:rsidRPr="00DA56DA">
        <w:rPr>
          <w:noProof/>
        </w:rPr>
        <w:drawing>
          <wp:inline distT="0" distB="0" distL="0" distR="0">
            <wp:extent cx="5686425" cy="4762500"/>
            <wp:effectExtent l="0" t="0" r="9525" b="0"/>
            <wp:docPr id="126" name="图片 126" descr="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用户中心"/>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6425" cy="4762500"/>
                    </a:xfrm>
                    <a:prstGeom prst="rect">
                      <a:avLst/>
                    </a:prstGeom>
                    <a:noFill/>
                    <a:ln>
                      <a:noFill/>
                    </a:ln>
                  </pic:spPr>
                </pic:pic>
              </a:graphicData>
            </a:graphic>
          </wp:inline>
        </w:drawing>
      </w:r>
    </w:p>
    <w:p w:rsidR="00DA56DA" w:rsidRPr="00DA56DA" w:rsidRDefault="00DA56DA" w:rsidP="00DA56DA">
      <w:pPr>
        <w:pStyle w:val="T"/>
      </w:pPr>
      <w:bookmarkStart w:id="149" w:name="_Toc330825133"/>
      <w:r>
        <w:rPr>
          <w:rFonts w:hint="eastAsia"/>
        </w:rPr>
        <w:t>前台用户中心类图</w:t>
      </w:r>
      <w:bookmarkEnd w:id="149"/>
    </w:p>
    <w:p w:rsidR="00A13A0B" w:rsidRDefault="003818A3" w:rsidP="00F20B47">
      <w:pPr>
        <w:pStyle w:val="4"/>
      </w:pPr>
      <w:r>
        <w:rPr>
          <w:rFonts w:hint="eastAsia"/>
        </w:rPr>
        <w:lastRenderedPageBreak/>
        <w:t>后台商品管理</w:t>
      </w:r>
    </w:p>
    <w:p w:rsidR="00A13A0B" w:rsidRDefault="00C85B07" w:rsidP="006E504B">
      <w:pPr>
        <w:pStyle w:val="T0"/>
      </w:pPr>
      <w:r>
        <w:rPr>
          <w:noProof/>
        </w:rPr>
        <w:drawing>
          <wp:inline distT="0" distB="0" distL="0" distR="0">
            <wp:extent cx="5743575" cy="3743325"/>
            <wp:effectExtent l="0" t="0" r="9525" b="9525"/>
            <wp:docPr id="7" name="图片 7" descr="商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商品管理"/>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3743325"/>
                    </a:xfrm>
                    <a:prstGeom prst="rect">
                      <a:avLst/>
                    </a:prstGeom>
                    <a:noFill/>
                    <a:ln>
                      <a:noFill/>
                    </a:ln>
                  </pic:spPr>
                </pic:pic>
              </a:graphicData>
            </a:graphic>
          </wp:inline>
        </w:drawing>
      </w:r>
    </w:p>
    <w:p w:rsidR="00DA56DA" w:rsidRPr="00DA56DA" w:rsidRDefault="00DA56DA" w:rsidP="00DA56DA">
      <w:pPr>
        <w:pStyle w:val="T"/>
      </w:pPr>
      <w:bookmarkStart w:id="150" w:name="_Toc330825134"/>
      <w:r>
        <w:rPr>
          <w:rFonts w:hint="eastAsia"/>
        </w:rPr>
        <w:t>后台商品管理类图</w:t>
      </w:r>
      <w:bookmarkEnd w:id="150"/>
    </w:p>
    <w:p w:rsidR="00A13A0B" w:rsidRDefault="00434488" w:rsidP="00F20B47">
      <w:pPr>
        <w:pStyle w:val="4"/>
      </w:pPr>
      <w:r>
        <w:rPr>
          <w:rFonts w:hint="eastAsia"/>
        </w:rPr>
        <w:t>后台营销案管理</w:t>
      </w:r>
    </w:p>
    <w:p w:rsidR="00A13A0B" w:rsidRDefault="00C85B07" w:rsidP="00A13A0B">
      <w:r>
        <w:rPr>
          <w:noProof/>
        </w:rPr>
        <w:drawing>
          <wp:inline distT="0" distB="0" distL="0" distR="0">
            <wp:extent cx="5781675" cy="3286125"/>
            <wp:effectExtent l="0" t="0" r="9525" b="9525"/>
            <wp:docPr id="8" name="图片 8" descr="营销案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营销案管理"/>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1675" cy="3286125"/>
                    </a:xfrm>
                    <a:prstGeom prst="rect">
                      <a:avLst/>
                    </a:prstGeom>
                    <a:noFill/>
                    <a:ln>
                      <a:noFill/>
                    </a:ln>
                  </pic:spPr>
                </pic:pic>
              </a:graphicData>
            </a:graphic>
          </wp:inline>
        </w:drawing>
      </w:r>
    </w:p>
    <w:p w:rsidR="00DA56DA" w:rsidRDefault="00DA56DA" w:rsidP="00DA56DA">
      <w:pPr>
        <w:pStyle w:val="T"/>
      </w:pPr>
      <w:bookmarkStart w:id="151" w:name="_Toc330825135"/>
      <w:r>
        <w:t>后台营销案管理</w:t>
      </w:r>
      <w:bookmarkEnd w:id="151"/>
    </w:p>
    <w:p w:rsidR="00A13A0B" w:rsidRDefault="001A256A" w:rsidP="00F20B47">
      <w:pPr>
        <w:pStyle w:val="4"/>
      </w:pPr>
      <w:r>
        <w:rPr>
          <w:rFonts w:hint="eastAsia"/>
        </w:rPr>
        <w:lastRenderedPageBreak/>
        <w:t>订单管理</w:t>
      </w:r>
    </w:p>
    <w:p w:rsidR="00A13A0B" w:rsidRDefault="00C85B07" w:rsidP="00DA56DA">
      <w:pPr>
        <w:pStyle w:val="T0"/>
      </w:pPr>
      <w:r>
        <w:rPr>
          <w:noProof/>
        </w:rPr>
        <w:drawing>
          <wp:inline distT="0" distB="0" distL="0" distR="0">
            <wp:extent cx="5686425" cy="2875365"/>
            <wp:effectExtent l="0" t="0" r="0" b="1270"/>
            <wp:docPr id="9" name="图片 9" descr="订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订单管理"/>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6425" cy="2875365"/>
                    </a:xfrm>
                    <a:prstGeom prst="rect">
                      <a:avLst/>
                    </a:prstGeom>
                    <a:noFill/>
                    <a:ln>
                      <a:noFill/>
                    </a:ln>
                  </pic:spPr>
                </pic:pic>
              </a:graphicData>
            </a:graphic>
          </wp:inline>
        </w:drawing>
      </w:r>
    </w:p>
    <w:p w:rsidR="00DA56DA" w:rsidRPr="00DA56DA" w:rsidRDefault="00DA56DA" w:rsidP="00DA56DA">
      <w:pPr>
        <w:pStyle w:val="T"/>
      </w:pPr>
      <w:bookmarkStart w:id="152" w:name="_Toc330825136"/>
      <w:r>
        <w:rPr>
          <w:rFonts w:hint="eastAsia"/>
        </w:rPr>
        <w:t>订单管理类图</w:t>
      </w:r>
      <w:bookmarkEnd w:id="152"/>
    </w:p>
    <w:p w:rsidR="00E8289B" w:rsidRDefault="00E8289B" w:rsidP="00F20B47">
      <w:pPr>
        <w:pStyle w:val="4"/>
      </w:pPr>
      <w:r>
        <w:rPr>
          <w:rFonts w:hint="eastAsia"/>
        </w:rPr>
        <w:t>支付管理</w:t>
      </w:r>
    </w:p>
    <w:p w:rsidR="00E8289B" w:rsidRDefault="00C85B07" w:rsidP="00A13A0B">
      <w:r>
        <w:rPr>
          <w:noProof/>
        </w:rPr>
        <w:drawing>
          <wp:inline distT="0" distB="0" distL="0" distR="0">
            <wp:extent cx="5791200" cy="2809875"/>
            <wp:effectExtent l="0" t="0" r="0" b="9525"/>
            <wp:docPr id="10" name="图片 10" descr="支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支付管理"/>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2809875"/>
                    </a:xfrm>
                    <a:prstGeom prst="rect">
                      <a:avLst/>
                    </a:prstGeom>
                    <a:noFill/>
                    <a:ln>
                      <a:noFill/>
                    </a:ln>
                  </pic:spPr>
                </pic:pic>
              </a:graphicData>
            </a:graphic>
          </wp:inline>
        </w:drawing>
      </w:r>
    </w:p>
    <w:p w:rsidR="00DA56DA" w:rsidRDefault="00DA56DA" w:rsidP="00DA56DA">
      <w:pPr>
        <w:pStyle w:val="T"/>
      </w:pPr>
      <w:bookmarkStart w:id="153" w:name="_Toc330825137"/>
      <w:r>
        <w:rPr>
          <w:rFonts w:hint="eastAsia"/>
        </w:rPr>
        <w:t>支付管理类图</w:t>
      </w:r>
      <w:bookmarkEnd w:id="153"/>
    </w:p>
    <w:p w:rsidR="0092263C" w:rsidRDefault="0092263C" w:rsidP="00F20B47">
      <w:pPr>
        <w:pStyle w:val="3"/>
      </w:pPr>
      <w:bookmarkStart w:id="154" w:name="_Toc330825451"/>
      <w:r>
        <w:t>静态常量定义</w:t>
      </w:r>
      <w:bookmarkEnd w:id="154"/>
    </w:p>
    <w:p w:rsidR="0092263C" w:rsidRPr="00482E90" w:rsidRDefault="0092263C" w:rsidP="00482E90">
      <w:pPr>
        <w:spacing w:line="360" w:lineRule="auto"/>
        <w:ind w:firstLineChars="200" w:firstLine="420"/>
        <w:rPr>
          <w:rFonts w:ascii="宋体" w:hAnsi="宋体"/>
        </w:rPr>
      </w:pPr>
      <w:r w:rsidRPr="00482E90">
        <w:rPr>
          <w:rFonts w:ascii="宋体" w:hAnsi="宋体"/>
        </w:rPr>
        <w:t>UPLOAD_TEMPORARY_DIRECTORY</w:t>
      </w:r>
      <w:r w:rsidRPr="00482E90">
        <w:rPr>
          <w:rFonts w:ascii="宋体" w:hAnsi="宋体" w:hint="eastAsia"/>
        </w:rPr>
        <w:t>：上传文件的临时目录。</w:t>
      </w:r>
    </w:p>
    <w:p w:rsidR="0092263C" w:rsidRPr="00482E90" w:rsidRDefault="0092263C" w:rsidP="00482E90">
      <w:pPr>
        <w:spacing w:line="360" w:lineRule="auto"/>
        <w:ind w:firstLineChars="200" w:firstLine="420"/>
        <w:rPr>
          <w:rFonts w:ascii="宋体" w:hAnsi="宋体"/>
        </w:rPr>
      </w:pPr>
      <w:r w:rsidRPr="00482E90">
        <w:rPr>
          <w:rFonts w:ascii="宋体" w:hAnsi="宋体"/>
        </w:rPr>
        <w:t>UPLOAD_PRODUCTION_DIRECTORY</w:t>
      </w:r>
      <w:r w:rsidRPr="00482E90">
        <w:rPr>
          <w:rFonts w:ascii="宋体" w:hAnsi="宋体" w:hint="eastAsia"/>
        </w:rPr>
        <w:t>：上传文件关于商品的目录。</w:t>
      </w:r>
    </w:p>
    <w:p w:rsidR="0092263C" w:rsidRPr="00482E90" w:rsidRDefault="0092263C" w:rsidP="00482E90">
      <w:pPr>
        <w:spacing w:line="360" w:lineRule="auto"/>
        <w:ind w:firstLineChars="200" w:firstLine="420"/>
        <w:rPr>
          <w:rFonts w:ascii="宋体" w:hAnsi="宋体"/>
        </w:rPr>
      </w:pPr>
      <w:r w:rsidRPr="00482E90">
        <w:rPr>
          <w:rFonts w:ascii="宋体" w:hAnsi="宋体"/>
        </w:rPr>
        <w:lastRenderedPageBreak/>
        <w:t>UPLOAD_BRAND_DIRECTORY</w:t>
      </w:r>
      <w:r w:rsidRPr="00482E90">
        <w:rPr>
          <w:rFonts w:ascii="宋体" w:hAnsi="宋体" w:hint="eastAsia"/>
        </w:rPr>
        <w:t>：上传文件关于品牌的目录。</w:t>
      </w:r>
    </w:p>
    <w:p w:rsidR="0092263C" w:rsidRPr="00482E90" w:rsidRDefault="0092263C" w:rsidP="00482E90">
      <w:pPr>
        <w:spacing w:line="360" w:lineRule="auto"/>
        <w:ind w:firstLineChars="200" w:firstLine="420"/>
        <w:rPr>
          <w:rFonts w:ascii="宋体" w:hAnsi="宋体"/>
        </w:rPr>
      </w:pPr>
      <w:r w:rsidRPr="00482E90">
        <w:rPr>
          <w:rFonts w:ascii="宋体" w:hAnsi="宋体"/>
        </w:rPr>
        <w:t>UPLOAD_ATTACHMENT_DIRECTORY</w:t>
      </w:r>
      <w:r w:rsidRPr="00482E90">
        <w:rPr>
          <w:rFonts w:ascii="宋体" w:hAnsi="宋体" w:hint="eastAsia"/>
        </w:rPr>
        <w:t>：上传文件关于附件的目录。</w:t>
      </w:r>
    </w:p>
    <w:p w:rsidR="0092263C" w:rsidRDefault="0092263C" w:rsidP="00F20B47">
      <w:pPr>
        <w:pStyle w:val="3"/>
      </w:pPr>
      <w:bookmarkStart w:id="155" w:name="_Toc330825452"/>
      <w:r>
        <w:t>实体类</w:t>
      </w:r>
      <w:bookmarkEnd w:id="155"/>
    </w:p>
    <w:p w:rsidR="0092263C" w:rsidRDefault="0092263C" w:rsidP="00DE5CA1">
      <w:pPr>
        <w:pStyle w:val="4"/>
      </w:pPr>
      <w:r>
        <w:t>POJO</w:t>
      </w:r>
      <w:r>
        <w:t>实体</w:t>
      </w:r>
    </w:p>
    <w:p w:rsidR="00F6382C" w:rsidRDefault="006345DC" w:rsidP="00F6382C">
      <w:pPr>
        <w:ind w:left="420"/>
        <w:rPr>
          <w:rFonts w:ascii="宋体" w:hAnsi="宋体"/>
        </w:rPr>
      </w:pPr>
      <w:r>
        <w:rPr>
          <w:rFonts w:hint="eastAsia"/>
        </w:rPr>
        <w:t>购物车项实体类：</w:t>
      </w:r>
      <w:r w:rsidRPr="00482E90">
        <w:rPr>
          <w:rFonts w:ascii="宋体" w:hAnsi="宋体"/>
        </w:rPr>
        <w:t>com.tangram.ebiz.model</w:t>
      </w:r>
      <w:r>
        <w:rPr>
          <w:rFonts w:ascii="宋体" w:hAnsi="宋体" w:hint="eastAsia"/>
        </w:rPr>
        <w:t>.CartItemCookie</w:t>
      </w:r>
    </w:p>
    <w:p w:rsidR="006345DC" w:rsidRDefault="006345DC" w:rsidP="006345DC">
      <w:pPr>
        <w:ind w:left="420"/>
        <w:rPr>
          <w:rFonts w:ascii="宋体" w:hAnsi="宋体"/>
        </w:rPr>
      </w:pPr>
      <w:r>
        <w:rPr>
          <w:rFonts w:ascii="宋体" w:hAnsi="宋体" w:hint="eastAsia"/>
        </w:rPr>
        <w:t>广告实体类：</w:t>
      </w:r>
      <w:r w:rsidRPr="00482E90">
        <w:rPr>
          <w:rFonts w:ascii="宋体" w:hAnsi="宋体"/>
        </w:rPr>
        <w:t>com.tangram.ebiz.model</w:t>
      </w:r>
      <w:r>
        <w:rPr>
          <w:rFonts w:ascii="宋体" w:hAnsi="宋体" w:hint="eastAsia"/>
        </w:rPr>
        <w:t>.EbAdvertisement</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.ConsoleEbItem</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.EbAdLocal</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.EbAttConfig</w:t>
      </w:r>
    </w:p>
    <w:p w:rsidR="003F25A8" w:rsidRDefault="003F25A8" w:rsidP="003F25A8">
      <w:pPr>
        <w:spacing w:line="360" w:lineRule="auto"/>
        <w:ind w:firstLineChars="200" w:firstLine="420"/>
        <w:rPr>
          <w:rFonts w:ascii="宋体" w:hAnsi="宋体"/>
        </w:rPr>
      </w:pPr>
      <w:r w:rsidRPr="00482E90">
        <w:rPr>
          <w:rFonts w:ascii="宋体" w:hAnsi="宋体" w:hint="eastAsia"/>
        </w:rPr>
        <w:t>日志实体类：</w:t>
      </w:r>
      <w:r w:rsidRPr="00482E90">
        <w:rPr>
          <w:rFonts w:ascii="宋体" w:hAnsi="宋体"/>
        </w:rPr>
        <w:t>com.tangram.ebiz.model.EbBackLandLog</w:t>
      </w:r>
    </w:p>
    <w:p w:rsidR="003F25A8" w:rsidRPr="00482E90" w:rsidRDefault="003F25A8" w:rsidP="003F25A8">
      <w:pPr>
        <w:spacing w:line="360" w:lineRule="auto"/>
        <w:ind w:firstLineChars="200" w:firstLine="420"/>
        <w:rPr>
          <w:rFonts w:ascii="宋体" w:hAnsi="宋体"/>
        </w:rPr>
      </w:pPr>
      <w:r w:rsidRPr="00482E90">
        <w:rPr>
          <w:rFonts w:ascii="宋体" w:hAnsi="宋体"/>
        </w:rPr>
        <w:t>商品品牌实体类：com.tangram.ebiz.model.EbBrand</w:t>
      </w:r>
    </w:p>
    <w:p w:rsidR="003F25A8" w:rsidRPr="00482E90" w:rsidRDefault="003F25A8" w:rsidP="003F25A8">
      <w:pPr>
        <w:spacing w:line="360" w:lineRule="auto"/>
        <w:ind w:firstLineChars="200" w:firstLine="420"/>
        <w:rPr>
          <w:rFonts w:ascii="宋体" w:hAnsi="宋体"/>
        </w:rPr>
      </w:pPr>
    </w:p>
    <w:p w:rsidR="003F25A8" w:rsidRDefault="003F25A8" w:rsidP="009E23B0">
      <w:pPr>
        <w:ind w:left="1680" w:firstLine="420"/>
        <w:rPr>
          <w:rFonts w:ascii="宋体" w:hAnsi="宋体"/>
        </w:rPr>
      </w:pPr>
      <w:r w:rsidRPr="00482E90">
        <w:rPr>
          <w:rFonts w:ascii="宋体" w:hAnsi="宋体"/>
        </w:rPr>
        <w:t>com.tangram.ebiz.model</w:t>
      </w:r>
      <w:r>
        <w:rPr>
          <w:rFonts w:ascii="宋体" w:hAnsi="宋体" w:hint="eastAsia"/>
        </w:rPr>
        <w:t>.EbCall</w:t>
      </w:r>
    </w:p>
    <w:p w:rsidR="006345DC" w:rsidRDefault="008D1FC1" w:rsidP="006345DC">
      <w:pPr>
        <w:ind w:left="420"/>
        <w:rPr>
          <w:rFonts w:ascii="宋体" w:hAnsi="宋体"/>
        </w:rPr>
      </w:pPr>
      <w:r>
        <w:rPr>
          <w:rFonts w:ascii="宋体" w:hAnsi="宋体" w:hint="eastAsia"/>
        </w:rPr>
        <w:t>客户购物车实体类：</w:t>
      </w:r>
      <w:bookmarkStart w:id="156" w:name="OLE_LINK1"/>
      <w:bookmarkStart w:id="157" w:name="OLE_LINK2"/>
      <w:r w:rsidRPr="00482E90">
        <w:rPr>
          <w:rFonts w:ascii="宋体" w:hAnsi="宋体"/>
        </w:rPr>
        <w:t>com.tangram.ebiz.model</w:t>
      </w:r>
      <w:bookmarkEnd w:id="156"/>
      <w:bookmarkEnd w:id="157"/>
      <w:r>
        <w:rPr>
          <w:rFonts w:ascii="宋体" w:hAnsi="宋体" w:hint="eastAsia"/>
        </w:rPr>
        <w:t>.EbCartSku</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.EbCartSkuShow</w:t>
      </w:r>
    </w:p>
    <w:p w:rsidR="003F25A8" w:rsidRPr="00482E90" w:rsidRDefault="003F25A8" w:rsidP="003F25A8">
      <w:pPr>
        <w:spacing w:line="360" w:lineRule="auto"/>
        <w:ind w:firstLineChars="200" w:firstLine="420"/>
        <w:rPr>
          <w:rFonts w:ascii="宋体" w:hAnsi="宋体"/>
        </w:rPr>
      </w:pPr>
      <w:r w:rsidRPr="00482E90">
        <w:rPr>
          <w:rFonts w:ascii="宋体" w:hAnsi="宋体"/>
        </w:rPr>
        <w:t>商品类目实体类：com.tangram.ebiz.model.EbCat</w:t>
      </w:r>
    </w:p>
    <w:p w:rsidR="003F25A8" w:rsidRP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.EbCityArea</w:t>
      </w:r>
    </w:p>
    <w:p w:rsidR="00F6382C" w:rsidRDefault="00F6382C" w:rsidP="006345DC">
      <w:pPr>
        <w:ind w:left="420"/>
        <w:rPr>
          <w:rFonts w:ascii="宋体" w:hAnsi="宋体"/>
        </w:rPr>
      </w:pPr>
      <w:r>
        <w:rPr>
          <w:rFonts w:ascii="宋体" w:hAnsi="宋体" w:hint="eastAsia"/>
        </w:rPr>
        <w:t>后台日志接口管理实体类：</w:t>
      </w:r>
      <w:r w:rsidRPr="00482E90">
        <w:rPr>
          <w:rFonts w:ascii="宋体" w:hAnsi="宋体"/>
        </w:rPr>
        <w:t>com.tangram.ebiz.model</w:t>
      </w:r>
      <w:r>
        <w:rPr>
          <w:rFonts w:ascii="宋体" w:hAnsi="宋体" w:hint="eastAsia"/>
        </w:rPr>
        <w:t>.EbConsoleLog</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.EbConsoleOrder</w:t>
      </w:r>
    </w:p>
    <w:p w:rsidR="003F25A8" w:rsidRDefault="00047064" w:rsidP="006345DC">
      <w:pPr>
        <w:ind w:left="420"/>
        <w:rPr>
          <w:rFonts w:ascii="宋体" w:hAnsi="宋体"/>
        </w:rPr>
      </w:pPr>
      <w:r>
        <w:rPr>
          <w:rFonts w:ascii="宋体" w:hAnsi="宋体" w:hint="eastAsia"/>
        </w:rPr>
        <w:t>适用品牌</w:t>
      </w:r>
      <w:r w:rsidR="003F25A8">
        <w:rPr>
          <w:rFonts w:ascii="宋体" w:hAnsi="宋体" w:hint="eastAsia"/>
        </w:rPr>
        <w:t>实体类：</w:t>
      </w:r>
      <w:r w:rsidR="003F25A8" w:rsidRPr="00482E90">
        <w:rPr>
          <w:rFonts w:ascii="宋体" w:hAnsi="宋体"/>
        </w:rPr>
        <w:t>com.tangram.ebiz.model</w:t>
      </w:r>
      <w:r w:rsidR="003F25A8">
        <w:rPr>
          <w:rFonts w:ascii="宋体" w:hAnsi="宋体" w:hint="eastAsia"/>
        </w:rPr>
        <w:t>.EbConstr</w:t>
      </w:r>
    </w:p>
    <w:p w:rsidR="003F25A8" w:rsidRDefault="009E23B0"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00153A93" w:rsidRPr="00482E90">
        <w:rPr>
          <w:rFonts w:ascii="宋体" w:hAnsi="宋体"/>
        </w:rPr>
        <w:t>com.tangram.ebiz.model</w:t>
      </w:r>
      <w:r w:rsidR="00153A93">
        <w:rPr>
          <w:rFonts w:ascii="宋体" w:hAnsi="宋体" w:hint="eastAsia"/>
        </w:rPr>
        <w:t>.EbDistributor</w:t>
      </w:r>
    </w:p>
    <w:p w:rsidR="00153A93" w:rsidRPr="00482E90" w:rsidRDefault="00153A93" w:rsidP="00153A93">
      <w:pPr>
        <w:spacing w:line="360" w:lineRule="auto"/>
        <w:ind w:firstLineChars="200" w:firstLine="420"/>
        <w:rPr>
          <w:rFonts w:ascii="宋体" w:hAnsi="宋体"/>
        </w:rPr>
      </w:pPr>
      <w:r w:rsidRPr="00482E90">
        <w:rPr>
          <w:rFonts w:ascii="宋体" w:hAnsi="宋体"/>
        </w:rPr>
        <w:t>商品属性实体类：com.tangram.ebiz.model.EbFeature</w:t>
      </w:r>
    </w:p>
    <w:p w:rsidR="00F6382C" w:rsidRDefault="00F6382C" w:rsidP="00153A93">
      <w:pPr>
        <w:ind w:firstLine="420"/>
        <w:rPr>
          <w:rFonts w:ascii="宋体" w:hAnsi="宋体"/>
        </w:rPr>
      </w:pPr>
      <w:r>
        <w:rPr>
          <w:rFonts w:ascii="宋体" w:hAnsi="宋体" w:hint="eastAsia"/>
        </w:rPr>
        <w:t>后台页面基本信息实体类：</w:t>
      </w:r>
      <w:r w:rsidRPr="00482E90">
        <w:rPr>
          <w:rFonts w:ascii="宋体" w:hAnsi="宋体"/>
        </w:rPr>
        <w:t>com.tangram.ebiz.model</w:t>
      </w:r>
      <w:r>
        <w:rPr>
          <w:rFonts w:ascii="宋体" w:hAnsi="宋体" w:hint="eastAsia"/>
        </w:rPr>
        <w:t>.EbIndexShow</w:t>
      </w:r>
    </w:p>
    <w:p w:rsidR="006D0C58" w:rsidRPr="00153A93" w:rsidRDefault="006D0C58" w:rsidP="00153A93">
      <w:pPr>
        <w:ind w:left="420"/>
        <w:rPr>
          <w:rFonts w:ascii="宋体" w:hAnsi="宋体"/>
        </w:rPr>
      </w:pPr>
      <w:r>
        <w:rPr>
          <w:rFonts w:ascii="宋体" w:hAnsi="宋体" w:hint="eastAsia"/>
        </w:rPr>
        <w:t>订单相关发票实体类：</w:t>
      </w:r>
      <w:r w:rsidRPr="00482E90">
        <w:rPr>
          <w:rFonts w:ascii="宋体" w:hAnsi="宋体"/>
        </w:rPr>
        <w:t>com.tangram.ebiz.model</w:t>
      </w:r>
      <w:r>
        <w:rPr>
          <w:rFonts w:ascii="宋体" w:hAnsi="宋体" w:hint="eastAsia"/>
        </w:rPr>
        <w:t>.Ebinvoice</w:t>
      </w:r>
    </w:p>
    <w:p w:rsidR="0092263C" w:rsidRDefault="0092263C" w:rsidP="00482E90">
      <w:pPr>
        <w:spacing w:line="360" w:lineRule="auto"/>
        <w:ind w:firstLineChars="200" w:firstLine="420"/>
        <w:rPr>
          <w:rFonts w:ascii="宋体" w:hAnsi="宋体"/>
        </w:rPr>
      </w:pPr>
      <w:r w:rsidRPr="00482E90">
        <w:rPr>
          <w:rFonts w:ascii="宋体" w:hAnsi="宋体"/>
        </w:rPr>
        <w:t>商品实体类：com.tangram.ebiz.model.EbItem</w:t>
      </w:r>
    </w:p>
    <w:p w:rsidR="00153A9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com.tangram.ebiz.model.ItemClob</w:t>
      </w:r>
    </w:p>
    <w:p w:rsidR="00153A93" w:rsidRDefault="00153A93" w:rsidP="00153A93">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com.tangram.ebiz.model.EbitemImage</w:t>
      </w:r>
    </w:p>
    <w:p w:rsidR="00221563" w:rsidRDefault="00221563" w:rsidP="00482E90">
      <w:pPr>
        <w:spacing w:line="360" w:lineRule="auto"/>
        <w:ind w:firstLineChars="200" w:firstLine="420"/>
        <w:rPr>
          <w:rFonts w:ascii="宋体" w:hAnsi="宋体"/>
        </w:rPr>
      </w:pPr>
      <w:r>
        <w:rPr>
          <w:rFonts w:ascii="宋体" w:hAnsi="宋体" w:hint="eastAsia"/>
        </w:rPr>
        <w:t>商品标签图实体类：</w:t>
      </w:r>
      <w:r w:rsidRPr="00482E90">
        <w:rPr>
          <w:rFonts w:ascii="宋体" w:hAnsi="宋体"/>
        </w:rPr>
        <w:t>com.tangram.ebiz.model</w:t>
      </w:r>
      <w:r>
        <w:rPr>
          <w:rFonts w:ascii="宋体" w:hAnsi="宋体" w:hint="eastAsia"/>
        </w:rPr>
        <w:t>.EbItemTagImg</w:t>
      </w:r>
    </w:p>
    <w:p w:rsidR="0022156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com.tangram.ebiz.model.EbJbpmLog</w:t>
      </w:r>
    </w:p>
    <w:p w:rsidR="00153A9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com.tangram.ebiz.model.EbKeyWord</w:t>
      </w:r>
    </w:p>
    <w:p w:rsidR="00153A93" w:rsidRDefault="000D208D"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com.tangram.ebiz.model.EbMail</w:t>
      </w:r>
    </w:p>
    <w:p w:rsidR="000D208D" w:rsidRDefault="000D208D"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com.tangram.ebiz.model.MemberConfig</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我的收藏实体类：</w:t>
      </w:r>
      <w:r w:rsidRPr="00482E90">
        <w:rPr>
          <w:rFonts w:ascii="宋体" w:hAnsi="宋体"/>
        </w:rPr>
        <w:t>com.tangram.ebiz.model.EbMyFavorSku</w:t>
      </w:r>
    </w:p>
    <w:p w:rsidR="000D208D" w:rsidRDefault="00986534" w:rsidP="00986534">
      <w:pPr>
        <w:spacing w:line="360" w:lineRule="auto"/>
        <w:ind w:firstLineChars="200" w:firstLine="420"/>
        <w:rPr>
          <w:rFonts w:ascii="宋体" w:hAnsi="宋体"/>
        </w:rPr>
      </w:pPr>
      <w:r>
        <w:rPr>
          <w:rFonts w:ascii="宋体" w:hAnsi="宋体" w:hint="eastAsia"/>
        </w:rPr>
        <w:lastRenderedPageBreak/>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com.tangram.ebiz.model.EbMyFavorSku</w:t>
      </w:r>
      <w:r>
        <w:rPr>
          <w:rFonts w:ascii="宋体" w:hAnsi="宋体" w:hint="eastAsia"/>
        </w:rPr>
        <w:t>1</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活动档次实体类：</w:t>
      </w:r>
      <w:r w:rsidRPr="00482E90">
        <w:rPr>
          <w:rFonts w:ascii="宋体" w:hAnsi="宋体"/>
        </w:rPr>
        <w:t>com.tangram.ebiz.model.EbOffer</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营销案实体类：</w:t>
      </w:r>
      <w:r w:rsidRPr="00482E90">
        <w:rPr>
          <w:rFonts w:ascii="宋体" w:hAnsi="宋体"/>
        </w:rPr>
        <w:t>com.tangram.ebiz.model.EbOfferGroup</w:t>
      </w:r>
    </w:p>
    <w:p w:rsidR="00986534" w:rsidRDefault="008B660E" w:rsidP="00986534">
      <w:pPr>
        <w:spacing w:line="360" w:lineRule="auto"/>
        <w:ind w:firstLineChars="200" w:firstLine="420"/>
        <w:rPr>
          <w:rFonts w:ascii="宋体" w:hAnsi="宋体"/>
        </w:rPr>
      </w:pPr>
      <w:r>
        <w:rPr>
          <w:rFonts w:ascii="宋体" w:hAnsi="宋体" w:hint="eastAsia"/>
        </w:rPr>
        <w:t>订</w:t>
      </w:r>
      <w:r w:rsidR="00986534" w:rsidRPr="00482E90">
        <w:rPr>
          <w:rFonts w:ascii="宋体" w:hAnsi="宋体" w:hint="eastAsia"/>
        </w:rPr>
        <w:t>单实体类：</w:t>
      </w:r>
      <w:r w:rsidR="00986534" w:rsidRPr="00482E90">
        <w:rPr>
          <w:rFonts w:ascii="宋体" w:hAnsi="宋体"/>
        </w:rPr>
        <w:t>com.tangram.ebiz.model.EbOrder</w:t>
      </w:r>
    </w:p>
    <w:p w:rsidR="00986534" w:rsidRPr="00482E90" w:rsidRDefault="00986534" w:rsidP="00986534">
      <w:pPr>
        <w:spacing w:line="360" w:lineRule="auto"/>
        <w:ind w:firstLineChars="200" w:firstLine="420"/>
        <w:rPr>
          <w:rFonts w:ascii="宋体" w:hAnsi="宋体"/>
        </w:rPr>
      </w:pPr>
      <w:r>
        <w:rPr>
          <w:rFonts w:ascii="宋体" w:hAnsi="宋体" w:hint="eastAsia"/>
        </w:rPr>
        <w:t>订单明细实体类：</w:t>
      </w:r>
      <w:bookmarkStart w:id="158" w:name="OLE_LINK3"/>
      <w:r w:rsidRPr="00482E90">
        <w:rPr>
          <w:rFonts w:ascii="宋体" w:hAnsi="宋体"/>
        </w:rPr>
        <w:t>com.tangram.ebiz.model</w:t>
      </w:r>
      <w:r>
        <w:rPr>
          <w:rFonts w:ascii="宋体" w:hAnsi="宋体" w:hint="eastAsia"/>
        </w:rPr>
        <w:t>.</w:t>
      </w:r>
      <w:bookmarkEnd w:id="158"/>
      <w:r>
        <w:rPr>
          <w:rFonts w:ascii="宋体" w:hAnsi="宋体" w:hint="eastAsia"/>
        </w:rPr>
        <w:t>OrderDetail</w:t>
      </w:r>
    </w:p>
    <w:p w:rsidR="00986534" w:rsidRDefault="00986534" w:rsidP="00986534">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.EbOrderItem</w:t>
      </w:r>
    </w:p>
    <w:p w:rsidR="00986534" w:rsidRDefault="00986534" w:rsidP="00986534">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.EbOrderPayment</w:t>
      </w:r>
    </w:p>
    <w:p w:rsidR="00986534" w:rsidRPr="00482E90" w:rsidRDefault="008B660E" w:rsidP="00986534">
      <w:pPr>
        <w:spacing w:line="360" w:lineRule="auto"/>
        <w:ind w:firstLineChars="200" w:firstLine="420"/>
        <w:rPr>
          <w:rFonts w:ascii="宋体" w:hAnsi="宋体"/>
        </w:rPr>
      </w:pPr>
      <w:r>
        <w:rPr>
          <w:rFonts w:ascii="宋体" w:hAnsi="宋体" w:hint="eastAsia"/>
        </w:rPr>
        <w:t>定</w:t>
      </w:r>
      <w:r w:rsidR="00986534" w:rsidRPr="00482E90">
        <w:rPr>
          <w:rFonts w:ascii="宋体" w:hAnsi="宋体" w:hint="eastAsia"/>
        </w:rPr>
        <w:t>单收货地址实体类：</w:t>
      </w:r>
      <w:r w:rsidR="00986534" w:rsidRPr="00482E90">
        <w:rPr>
          <w:rFonts w:ascii="宋体" w:hAnsi="宋体"/>
        </w:rPr>
        <w:t>com.tangram.ebiz.model.EbOrderShipAddr</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商品属性选择值实体类：</w:t>
      </w:r>
      <w:r w:rsidRPr="00482E90">
        <w:rPr>
          <w:rFonts w:ascii="宋体" w:hAnsi="宋体"/>
        </w:rPr>
        <w:t>com.tangram.ebiz.model.EbParaValue</w:t>
      </w:r>
    </w:p>
    <w:p w:rsidR="00F76BDC" w:rsidRDefault="00F76BDC" w:rsidP="00F76BDC">
      <w:pPr>
        <w:spacing w:line="360" w:lineRule="auto"/>
        <w:ind w:firstLineChars="200" w:firstLine="420"/>
        <w:rPr>
          <w:rFonts w:ascii="宋体" w:hAnsi="宋体"/>
        </w:rPr>
      </w:pPr>
      <w:r>
        <w:rPr>
          <w:rFonts w:ascii="宋体" w:hAnsi="宋体" w:hint="eastAsia"/>
        </w:rPr>
        <w:t>支付对账单实体类：</w:t>
      </w:r>
      <w:r w:rsidR="00986534" w:rsidRPr="00482E90">
        <w:rPr>
          <w:rFonts w:ascii="宋体" w:hAnsi="宋体"/>
        </w:rPr>
        <w:t>com.tangram.ebiz.model.</w:t>
      </w:r>
      <w:r w:rsidR="00986534">
        <w:rPr>
          <w:rFonts w:ascii="宋体" w:hAnsi="宋体" w:hint="eastAsia"/>
        </w:rPr>
        <w:t>EbPayCheck</w:t>
      </w:r>
    </w:p>
    <w:p w:rsidR="00986534" w:rsidRDefault="00F76BDC" w:rsidP="00F76BDC">
      <w:pPr>
        <w:spacing w:line="360" w:lineRule="auto"/>
        <w:ind w:firstLineChars="200" w:firstLine="420"/>
        <w:rPr>
          <w:rFonts w:ascii="宋体" w:hAnsi="宋体"/>
        </w:rPr>
      </w:pPr>
      <w:r>
        <w:rPr>
          <w:rFonts w:ascii="宋体" w:hAnsi="宋体" w:hint="eastAsia"/>
        </w:rPr>
        <w:t>支付对账差异实体类：</w:t>
      </w:r>
      <w:r w:rsidR="00986534" w:rsidRPr="00482E90">
        <w:rPr>
          <w:rFonts w:ascii="宋体" w:hAnsi="宋体"/>
        </w:rPr>
        <w:t>com.tangram.ebiz.model.</w:t>
      </w:r>
      <w:r w:rsidR="00986534">
        <w:rPr>
          <w:rFonts w:ascii="宋体" w:hAnsi="宋体" w:hint="eastAsia"/>
        </w:rPr>
        <w:t>EbPayCheckDiff</w:t>
      </w:r>
    </w:p>
    <w:p w:rsidR="00986534" w:rsidRDefault="00986534" w:rsidP="00986534">
      <w:pPr>
        <w:spacing w:line="360" w:lineRule="auto"/>
        <w:ind w:firstLine="420"/>
        <w:rPr>
          <w:rFonts w:ascii="宋体" w:hAnsi="宋体"/>
        </w:rPr>
      </w:pPr>
      <w:r>
        <w:rPr>
          <w:rFonts w:ascii="宋体" w:hAnsi="宋体" w:hint="eastAsia"/>
        </w:rPr>
        <w:t>支付机构实体类：</w:t>
      </w:r>
      <w:r w:rsidRPr="00482E90">
        <w:rPr>
          <w:rFonts w:ascii="宋体" w:hAnsi="宋体"/>
        </w:rPr>
        <w:t>com.tangram.ebiz.model.</w:t>
      </w:r>
      <w:r>
        <w:rPr>
          <w:rFonts w:ascii="宋体" w:hAnsi="宋体" w:hint="eastAsia"/>
        </w:rPr>
        <w:t>EbPaymentOrg</w:t>
      </w:r>
    </w:p>
    <w:p w:rsidR="00986534" w:rsidRPr="00986534" w:rsidRDefault="00986534" w:rsidP="00986534">
      <w:pPr>
        <w:spacing w:line="360" w:lineRule="auto"/>
        <w:ind w:left="2100" w:firstLineChars="200" w:firstLine="420"/>
        <w:rPr>
          <w:rFonts w:ascii="宋体" w:hAnsi="宋体"/>
        </w:rPr>
      </w:pPr>
    </w:p>
    <w:p w:rsidR="00986534" w:rsidRDefault="00986534" w:rsidP="00986534">
      <w:pPr>
        <w:spacing w:line="360" w:lineRule="auto"/>
        <w:ind w:firstLineChars="200" w:firstLine="420"/>
        <w:rPr>
          <w:rFonts w:ascii="宋体" w:hAnsi="宋体"/>
        </w:rPr>
      </w:pPr>
      <w:r>
        <w:rPr>
          <w:rFonts w:ascii="宋体" w:hAnsi="宋体" w:hint="eastAsia"/>
        </w:rPr>
        <w:t>支付状态实体类：</w:t>
      </w:r>
      <w:r w:rsidRPr="00482E90">
        <w:rPr>
          <w:rFonts w:ascii="宋体" w:hAnsi="宋体"/>
        </w:rPr>
        <w:t>com.tangram.ebiz.model.</w:t>
      </w:r>
      <w:r>
        <w:rPr>
          <w:rFonts w:ascii="宋体" w:hAnsi="宋体" w:hint="eastAsia"/>
        </w:rPr>
        <w:t>EbPaymentStatus</w:t>
      </w:r>
    </w:p>
    <w:p w:rsidR="00986534" w:rsidRDefault="00F76BDC" w:rsidP="00986534">
      <w:pPr>
        <w:spacing w:line="360" w:lineRule="auto"/>
        <w:ind w:firstLineChars="200" w:firstLine="420"/>
        <w:rPr>
          <w:rFonts w:ascii="宋体" w:hAnsi="宋体"/>
        </w:rPr>
      </w:pPr>
      <w:r>
        <w:rPr>
          <w:rFonts w:ascii="宋体" w:hAnsi="宋体" w:hint="eastAsia"/>
        </w:rPr>
        <w:t>支付方式实体类：</w:t>
      </w:r>
      <w:r w:rsidRPr="00482E90">
        <w:rPr>
          <w:rFonts w:ascii="宋体" w:hAnsi="宋体"/>
        </w:rPr>
        <w:t>com.tangram.ebiz.model</w:t>
      </w:r>
      <w:r>
        <w:rPr>
          <w:rFonts w:ascii="宋体" w:hAnsi="宋体" w:hint="eastAsia"/>
        </w:rPr>
        <w:t>.EbPaymentWay</w:t>
      </w:r>
    </w:p>
    <w:p w:rsidR="00F76BDC" w:rsidRDefault="00F76BDC" w:rsidP="00F76BDC">
      <w:pPr>
        <w:spacing w:line="360" w:lineRule="auto"/>
        <w:ind w:firstLine="420"/>
        <w:rPr>
          <w:rFonts w:ascii="宋体" w:hAnsi="宋体"/>
        </w:rPr>
      </w:pPr>
      <w:r>
        <w:rPr>
          <w:rFonts w:ascii="宋体" w:hAnsi="宋体" w:hint="eastAsia"/>
        </w:rPr>
        <w:t>支付网银实体类：</w:t>
      </w:r>
      <w:bookmarkStart w:id="159" w:name="OLE_LINK4"/>
      <w:bookmarkStart w:id="160" w:name="OLE_LINK5"/>
      <w:r w:rsidRPr="00482E90">
        <w:rPr>
          <w:rFonts w:ascii="宋体" w:hAnsi="宋体"/>
        </w:rPr>
        <w:t>com.tangram.ebiz.model</w:t>
      </w:r>
      <w:r>
        <w:rPr>
          <w:rFonts w:ascii="宋体" w:hAnsi="宋体" w:hint="eastAsia"/>
        </w:rPr>
        <w:t>.</w:t>
      </w:r>
      <w:bookmarkEnd w:id="159"/>
      <w:bookmarkEnd w:id="160"/>
      <w:r>
        <w:rPr>
          <w:rFonts w:ascii="宋体" w:hAnsi="宋体" w:hint="eastAsia"/>
        </w:rPr>
        <w:t>EbPayOlbank</w:t>
      </w:r>
    </w:p>
    <w:p w:rsidR="00A36C34" w:rsidRDefault="00A36C34" w:rsidP="00F76BDC">
      <w:pPr>
        <w:spacing w:line="360" w:lineRule="auto"/>
        <w:ind w:firstLine="420"/>
        <w:rPr>
          <w:rFonts w:ascii="宋体" w:hAnsi="宋体"/>
        </w:rPr>
      </w:pPr>
      <w:r>
        <w:rPr>
          <w:rFonts w:ascii="宋体" w:hAnsi="宋体" w:hint="eastAsia"/>
        </w:rPr>
        <w:t>支付流水单实体类：</w:t>
      </w:r>
      <w:r w:rsidRPr="00482E90">
        <w:rPr>
          <w:rFonts w:ascii="宋体" w:hAnsi="宋体"/>
        </w:rPr>
        <w:t>com.tangram.ebiz.model</w:t>
      </w:r>
      <w:r>
        <w:rPr>
          <w:rFonts w:ascii="宋体" w:hAnsi="宋体" w:hint="eastAsia"/>
        </w:rPr>
        <w:t>.EbPayRecord</w:t>
      </w:r>
    </w:p>
    <w:p w:rsidR="00A36C34" w:rsidRDefault="00C23242" w:rsidP="00F76BDC">
      <w:pPr>
        <w:spacing w:line="360" w:lineRule="auto"/>
        <w:ind w:firstLine="420"/>
        <w:rPr>
          <w:rFonts w:ascii="宋体" w:hAnsi="宋体"/>
        </w:rPr>
      </w:pPr>
      <w:r>
        <w:rPr>
          <w:rFonts w:ascii="宋体" w:hAnsi="宋体" w:hint="eastAsia"/>
        </w:rPr>
        <w:t>支付对账统计实体类：com.tangram.ebiz.model.EbPayTotal</w:t>
      </w:r>
    </w:p>
    <w:p w:rsidR="00C23242" w:rsidRPr="00482E90" w:rsidRDefault="00C23242" w:rsidP="00C23242">
      <w:pPr>
        <w:spacing w:line="360" w:lineRule="auto"/>
        <w:ind w:firstLineChars="200" w:firstLine="420"/>
        <w:rPr>
          <w:rFonts w:ascii="宋体" w:hAnsi="宋体"/>
        </w:rPr>
      </w:pPr>
      <w:r w:rsidRPr="00482E90">
        <w:rPr>
          <w:rFonts w:ascii="宋体" w:hAnsi="宋体"/>
        </w:rPr>
        <w:t>用户权限实体类：com.tangram.ebiz.model.EbPermission</w:t>
      </w:r>
    </w:p>
    <w:p w:rsidR="00C23242" w:rsidRDefault="00C23242" w:rsidP="00F76BDC">
      <w:pPr>
        <w:spacing w:line="360" w:lineRule="auto"/>
        <w:ind w:firstLine="420"/>
        <w:rPr>
          <w:rFonts w:ascii="宋体" w:hAnsi="宋体"/>
        </w:rPr>
      </w:pPr>
      <w:r>
        <w:rPr>
          <w:rFonts w:ascii="宋体" w:hAnsi="宋体" w:hint="eastAsia"/>
        </w:rPr>
        <w:t>图片实体类：</w:t>
      </w:r>
      <w:r w:rsidRPr="00482E90">
        <w:rPr>
          <w:rFonts w:ascii="宋体" w:hAnsi="宋体"/>
        </w:rPr>
        <w:t>com.tangram.ebiz.model</w:t>
      </w:r>
      <w:r>
        <w:rPr>
          <w:rFonts w:ascii="宋体" w:hAnsi="宋体" w:hint="eastAsia"/>
        </w:rPr>
        <w:t>.EbPicture</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.EbPtlUser</w:t>
      </w:r>
    </w:p>
    <w:p w:rsidR="00C23242" w:rsidRDefault="00C23242" w:rsidP="00C23242">
      <w:pPr>
        <w:spacing w:line="360" w:lineRule="auto"/>
        <w:ind w:left="1260" w:firstLine="420"/>
        <w:rPr>
          <w:rFonts w:ascii="宋体" w:hAnsi="宋体"/>
        </w:rPr>
      </w:pPr>
      <w:r>
        <w:rPr>
          <w:rFonts w:ascii="宋体" w:hAnsi="宋体" w:hint="eastAsia"/>
        </w:rPr>
        <w:t>com.tangram.ebiz.model.EbReturnOrder</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.EbReturnOrder1</w:t>
      </w:r>
    </w:p>
    <w:p w:rsidR="00C23242" w:rsidRDefault="00AF2764" w:rsidP="00AF2764">
      <w:pPr>
        <w:spacing w:line="360" w:lineRule="auto"/>
        <w:ind w:firstLine="420"/>
        <w:rPr>
          <w:rFonts w:ascii="宋体" w:hAnsi="宋体"/>
        </w:rPr>
      </w:pPr>
      <w:r>
        <w:rPr>
          <w:rFonts w:ascii="宋体" w:hAnsi="宋体" w:hint="eastAsia"/>
        </w:rPr>
        <w:t>角色域实体类：</w:t>
      </w:r>
      <w:r w:rsidR="00C23242" w:rsidRPr="00482E90">
        <w:rPr>
          <w:rFonts w:ascii="宋体" w:hAnsi="宋体"/>
        </w:rPr>
        <w:t>com.tangram.ebiz.model</w:t>
      </w:r>
      <w:r w:rsidR="00C23242">
        <w:rPr>
          <w:rFonts w:ascii="宋体" w:hAnsi="宋体" w:hint="eastAsia"/>
        </w:rPr>
        <w:t>.EbRoleArea</w:t>
      </w:r>
    </w:p>
    <w:p w:rsidR="00C23242" w:rsidRDefault="00AF2764" w:rsidP="00AF2764">
      <w:pPr>
        <w:spacing w:line="360" w:lineRule="auto"/>
        <w:ind w:firstLine="420"/>
        <w:rPr>
          <w:rFonts w:ascii="宋体" w:hAnsi="宋体"/>
        </w:rPr>
      </w:pPr>
      <w:r>
        <w:rPr>
          <w:rFonts w:ascii="宋体" w:hAnsi="宋体" w:hint="eastAsia"/>
        </w:rPr>
        <w:t>安全配置实体类：</w:t>
      </w:r>
      <w:r w:rsidR="00C23242" w:rsidRPr="00482E90">
        <w:rPr>
          <w:rFonts w:ascii="宋体" w:hAnsi="宋体"/>
        </w:rPr>
        <w:t>com.tangram.ebiz.model</w:t>
      </w:r>
      <w:r w:rsidR="00C23242">
        <w:rPr>
          <w:rFonts w:ascii="宋体" w:hAnsi="宋体" w:hint="eastAsia"/>
        </w:rPr>
        <w:t>.EbSafetyConfig</w:t>
      </w:r>
    </w:p>
    <w:p w:rsidR="00C23242" w:rsidRDefault="00C23242" w:rsidP="00C23242">
      <w:pPr>
        <w:spacing w:line="360" w:lineRule="auto"/>
        <w:ind w:firstLine="420"/>
        <w:rPr>
          <w:rFonts w:ascii="宋体" w:hAnsi="宋体"/>
        </w:rPr>
      </w:pPr>
      <w:r>
        <w:rPr>
          <w:rFonts w:ascii="宋体" w:hAnsi="宋体" w:hint="eastAsia"/>
        </w:rPr>
        <w:t>敏感词实体类：</w:t>
      </w:r>
      <w:r w:rsidRPr="00482E90">
        <w:rPr>
          <w:rFonts w:ascii="宋体" w:hAnsi="宋体"/>
        </w:rPr>
        <w:t>com.tangram.ebiz.model</w:t>
      </w:r>
      <w:r>
        <w:rPr>
          <w:rFonts w:ascii="宋体" w:hAnsi="宋体" w:hint="eastAsia"/>
        </w:rPr>
        <w:t>.EbSensitive</w:t>
      </w:r>
    </w:p>
    <w:p w:rsidR="00C23242" w:rsidRDefault="00C23242" w:rsidP="00C23242">
      <w:pPr>
        <w:spacing w:line="360" w:lineRule="auto"/>
        <w:ind w:firstLine="420"/>
        <w:rPr>
          <w:rFonts w:ascii="宋体" w:hAnsi="宋体"/>
        </w:rPr>
      </w:pPr>
      <w:r>
        <w:rPr>
          <w:rFonts w:ascii="宋体" w:hAnsi="宋体" w:hint="eastAsia"/>
        </w:rPr>
        <w:t>购物地址实体类：</w:t>
      </w:r>
      <w:r w:rsidRPr="00482E90">
        <w:rPr>
          <w:rFonts w:ascii="宋体" w:hAnsi="宋体"/>
        </w:rPr>
        <w:t>com.tangram.ebiz.model</w:t>
      </w:r>
      <w:r>
        <w:rPr>
          <w:rFonts w:ascii="宋体" w:hAnsi="宋体" w:hint="eastAsia"/>
        </w:rPr>
        <w:t>.EbShipAddr</w:t>
      </w:r>
    </w:p>
    <w:p w:rsidR="00C23242" w:rsidRDefault="00C23242" w:rsidP="00C23242">
      <w:pPr>
        <w:spacing w:line="360" w:lineRule="auto"/>
        <w:ind w:firstLine="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.SimIdcard</w:t>
      </w:r>
    </w:p>
    <w:p w:rsidR="00C23242" w:rsidRPr="00C23242" w:rsidRDefault="00C23242" w:rsidP="00C23242">
      <w:pPr>
        <w:spacing w:line="360" w:lineRule="auto"/>
        <w:ind w:firstLine="420"/>
        <w:rPr>
          <w:rFonts w:ascii="宋体" w:hAnsi="宋体"/>
        </w:rPr>
      </w:pP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.EbSiteConfig</w:t>
      </w:r>
    </w:p>
    <w:p w:rsidR="0092263C" w:rsidRDefault="0092263C" w:rsidP="00482E90">
      <w:pPr>
        <w:spacing w:line="360" w:lineRule="auto"/>
        <w:ind w:firstLineChars="200" w:firstLine="420"/>
        <w:rPr>
          <w:rFonts w:ascii="宋体" w:hAnsi="宋体"/>
        </w:rPr>
      </w:pPr>
      <w:r w:rsidRPr="00482E90">
        <w:rPr>
          <w:rFonts w:ascii="宋体" w:hAnsi="宋体"/>
        </w:rPr>
        <w:lastRenderedPageBreak/>
        <w:t>商品规格实体类：com.tangram.ebiz.model.EbSku</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.EbSkuFree</w:t>
      </w:r>
    </w:p>
    <w:p w:rsidR="00C23242" w:rsidRDefault="00F008B8" w:rsidP="00F008B8">
      <w:pPr>
        <w:spacing w:line="360" w:lineRule="auto"/>
        <w:ind w:firstLine="420"/>
        <w:rPr>
          <w:rFonts w:ascii="宋体" w:hAnsi="宋体"/>
        </w:rPr>
      </w:pPr>
      <w:r>
        <w:rPr>
          <w:rFonts w:ascii="宋体" w:hAnsi="宋体" w:hint="eastAsia"/>
        </w:rPr>
        <w:t>最小单元日志类：</w:t>
      </w:r>
      <w:r w:rsidR="00C23242" w:rsidRPr="00482E90">
        <w:rPr>
          <w:rFonts w:ascii="宋体" w:hAnsi="宋体"/>
        </w:rPr>
        <w:t>com.tangram.ebiz.model</w:t>
      </w:r>
      <w:r w:rsidR="00C23242">
        <w:rPr>
          <w:rFonts w:ascii="宋体" w:hAnsi="宋体" w:hint="eastAsia"/>
        </w:rPr>
        <w:t>.EbSkuLog</w:t>
      </w:r>
    </w:p>
    <w:p w:rsidR="00C23242" w:rsidRPr="00C23242" w:rsidRDefault="00F008B8" w:rsidP="00F008B8">
      <w:pPr>
        <w:spacing w:line="360" w:lineRule="auto"/>
        <w:ind w:firstLine="420"/>
        <w:rPr>
          <w:rFonts w:ascii="宋体" w:hAnsi="宋体"/>
        </w:rPr>
      </w:pPr>
      <w:r>
        <w:rPr>
          <w:rFonts w:ascii="宋体" w:hAnsi="宋体" w:hint="eastAsia"/>
        </w:rPr>
        <w:t>最小单元订单实体类：</w:t>
      </w:r>
      <w:r w:rsidR="00C23242" w:rsidRPr="00482E90">
        <w:rPr>
          <w:rFonts w:ascii="宋体" w:hAnsi="宋体"/>
        </w:rPr>
        <w:t>com.tangram.ebiz.model</w:t>
      </w:r>
      <w:r w:rsidR="00C23242">
        <w:rPr>
          <w:rFonts w:ascii="宋体" w:hAnsi="宋体" w:hint="eastAsia"/>
        </w:rPr>
        <w:t>.EbSkuOffer</w:t>
      </w:r>
    </w:p>
    <w:p w:rsidR="00047064" w:rsidRPr="00C23242" w:rsidRDefault="009E23B0" w:rsidP="009E23B0">
      <w:pPr>
        <w:spacing w:line="360" w:lineRule="auto"/>
        <w:ind w:firstLine="420"/>
        <w:rPr>
          <w:rFonts w:ascii="宋体" w:hAnsi="宋体"/>
        </w:rPr>
      </w:pPr>
      <w:r>
        <w:rPr>
          <w:rFonts w:ascii="宋体" w:hAnsi="宋体" w:hint="eastAsia"/>
        </w:rPr>
        <w:t>最小单元值实体类：</w:t>
      </w:r>
      <w:r w:rsidR="00047064" w:rsidRPr="00482E90">
        <w:rPr>
          <w:rFonts w:ascii="宋体" w:hAnsi="宋体"/>
        </w:rPr>
        <w:t>com.tangram.ebiz.model</w:t>
      </w:r>
      <w:r w:rsidR="00047064">
        <w:rPr>
          <w:rFonts w:ascii="宋体" w:hAnsi="宋体" w:hint="eastAsia"/>
        </w:rPr>
        <w:t>.EbSkuValue</w:t>
      </w:r>
    </w:p>
    <w:p w:rsidR="00047064" w:rsidRPr="00482E90" w:rsidRDefault="00047064" w:rsidP="00047064">
      <w:pPr>
        <w:spacing w:line="360" w:lineRule="auto"/>
        <w:ind w:firstLineChars="200" w:firstLine="420"/>
        <w:rPr>
          <w:rFonts w:ascii="宋体" w:hAnsi="宋体"/>
        </w:rPr>
      </w:pPr>
      <w:r w:rsidRPr="00482E90">
        <w:rPr>
          <w:rFonts w:ascii="宋体" w:hAnsi="宋体" w:hint="eastAsia"/>
        </w:rPr>
        <w:t>商品规格属性选择实体类：</w:t>
      </w:r>
      <w:r w:rsidRPr="00482E90">
        <w:rPr>
          <w:rFonts w:ascii="宋体" w:hAnsi="宋体"/>
        </w:rPr>
        <w:t>com.tangram.ebiz.model.EbSpecValue</w:t>
      </w:r>
    </w:p>
    <w:p w:rsidR="00C23242" w:rsidRDefault="009E23B0" w:rsidP="009E23B0">
      <w:pPr>
        <w:spacing w:line="360" w:lineRule="auto"/>
        <w:ind w:firstLine="420"/>
        <w:rPr>
          <w:rFonts w:ascii="宋体" w:hAnsi="宋体"/>
        </w:rPr>
      </w:pPr>
      <w:r>
        <w:rPr>
          <w:rFonts w:ascii="宋体" w:hAnsi="宋体" w:hint="eastAsia"/>
        </w:rPr>
        <w:t>供应商实体类：</w:t>
      </w:r>
      <w:r w:rsidR="00047064" w:rsidRPr="00482E90">
        <w:rPr>
          <w:rFonts w:ascii="宋体" w:hAnsi="宋体"/>
        </w:rPr>
        <w:t>com.tangram.ebiz.model</w:t>
      </w:r>
      <w:r w:rsidR="00047064">
        <w:rPr>
          <w:rFonts w:ascii="宋体" w:hAnsi="宋体" w:hint="eastAsia"/>
        </w:rPr>
        <w:t>.Supplier</w:t>
      </w:r>
    </w:p>
    <w:p w:rsidR="00047064" w:rsidRDefault="009E23B0" w:rsidP="009E23B0">
      <w:pPr>
        <w:spacing w:line="360" w:lineRule="auto"/>
        <w:ind w:firstLine="420"/>
        <w:rPr>
          <w:rFonts w:ascii="宋体" w:hAnsi="宋体"/>
        </w:rPr>
      </w:pPr>
      <w:r>
        <w:rPr>
          <w:rFonts w:ascii="宋体" w:hAnsi="宋体" w:hint="eastAsia"/>
        </w:rPr>
        <w:t>标签实体类：</w:t>
      </w:r>
      <w:r w:rsidR="00047064" w:rsidRPr="00482E90">
        <w:rPr>
          <w:rFonts w:ascii="宋体" w:hAnsi="宋体"/>
        </w:rPr>
        <w:t>com.tangram.ebiz.model</w:t>
      </w:r>
      <w:r w:rsidR="00047064">
        <w:rPr>
          <w:rFonts w:ascii="宋体" w:hAnsi="宋体" w:hint="eastAsia"/>
        </w:rPr>
        <w:t>.EbTag</w:t>
      </w:r>
    </w:p>
    <w:p w:rsidR="00047064" w:rsidRDefault="00047064"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.Tploffergroup</w:t>
      </w:r>
    </w:p>
    <w:p w:rsidR="00047064" w:rsidRPr="00482E90" w:rsidRDefault="00047064" w:rsidP="00047064">
      <w:pPr>
        <w:spacing w:line="360" w:lineRule="auto"/>
        <w:ind w:firstLineChars="200" w:firstLine="420"/>
        <w:rPr>
          <w:rFonts w:ascii="宋体" w:hAnsi="宋体"/>
        </w:rPr>
      </w:pPr>
      <w:r w:rsidRPr="00482E90">
        <w:rPr>
          <w:rFonts w:ascii="宋体" w:hAnsi="宋体"/>
        </w:rPr>
        <w:t>用户实体类：com.tangram.ebiz.model.EbUser</w:t>
      </w:r>
    </w:p>
    <w:p w:rsidR="00047064" w:rsidRDefault="009E23B0" w:rsidP="009E23B0">
      <w:pPr>
        <w:spacing w:line="360" w:lineRule="auto"/>
        <w:ind w:firstLine="420"/>
        <w:rPr>
          <w:rFonts w:ascii="宋体" w:hAnsi="宋体"/>
        </w:rPr>
      </w:pPr>
      <w:r>
        <w:rPr>
          <w:rFonts w:ascii="宋体" w:hAnsi="宋体" w:hint="eastAsia"/>
        </w:rPr>
        <w:t>标签值实体类：</w:t>
      </w:r>
      <w:r w:rsidR="00047064" w:rsidRPr="00482E90">
        <w:rPr>
          <w:rFonts w:ascii="宋体" w:hAnsi="宋体"/>
        </w:rPr>
        <w:t>com.tangram.ebiz.model</w:t>
      </w:r>
      <w:r w:rsidR="00047064">
        <w:rPr>
          <w:rFonts w:ascii="宋体" w:hAnsi="宋体" w:hint="eastAsia"/>
        </w:rPr>
        <w:t>.LabelValue</w:t>
      </w:r>
    </w:p>
    <w:p w:rsidR="00047064" w:rsidRDefault="009E23B0" w:rsidP="009E23B0">
      <w:pPr>
        <w:spacing w:line="360" w:lineRule="auto"/>
        <w:ind w:firstLine="420"/>
        <w:rPr>
          <w:rFonts w:ascii="宋体" w:hAnsi="宋体"/>
        </w:rPr>
      </w:pPr>
      <w:r>
        <w:rPr>
          <w:rFonts w:ascii="宋体" w:hAnsi="宋体" w:hint="eastAsia"/>
        </w:rPr>
        <w:t>订单参数实体类：</w:t>
      </w:r>
      <w:r w:rsidR="00047064" w:rsidRPr="00482E90">
        <w:rPr>
          <w:rFonts w:ascii="宋体" w:hAnsi="宋体"/>
        </w:rPr>
        <w:t>com.tangram.ebiz.model</w:t>
      </w:r>
      <w:r w:rsidR="00047064">
        <w:rPr>
          <w:rFonts w:ascii="宋体" w:hAnsi="宋体" w:hint="eastAsia"/>
        </w:rPr>
        <w:t>.OrderParam</w:t>
      </w:r>
    </w:p>
    <w:p w:rsidR="00047064" w:rsidRDefault="009E23B0" w:rsidP="009E23B0">
      <w:pPr>
        <w:spacing w:line="360" w:lineRule="auto"/>
        <w:ind w:firstLine="420"/>
        <w:rPr>
          <w:rFonts w:ascii="宋体" w:hAnsi="宋体"/>
        </w:rPr>
      </w:pPr>
      <w:r>
        <w:rPr>
          <w:rFonts w:ascii="宋体" w:hAnsi="宋体" w:hint="eastAsia"/>
        </w:rPr>
        <w:t>商品实体类：</w:t>
      </w:r>
      <w:r w:rsidR="00047064" w:rsidRPr="00482E90">
        <w:rPr>
          <w:rFonts w:ascii="宋体" w:hAnsi="宋体"/>
        </w:rPr>
        <w:t>com.tangram.ebiz.model</w:t>
      </w:r>
      <w:r w:rsidR="00047064">
        <w:rPr>
          <w:rFonts w:ascii="宋体" w:hAnsi="宋体" w:hint="eastAsia"/>
        </w:rPr>
        <w:t>.Product</w:t>
      </w:r>
    </w:p>
    <w:p w:rsidR="00047064" w:rsidRDefault="009E23B0" w:rsidP="009E23B0">
      <w:pPr>
        <w:spacing w:line="360" w:lineRule="auto"/>
        <w:ind w:firstLine="420"/>
        <w:rPr>
          <w:rFonts w:ascii="宋体" w:hAnsi="宋体"/>
        </w:rPr>
      </w:pPr>
      <w:r>
        <w:rPr>
          <w:rFonts w:ascii="宋体" w:hAnsi="宋体" w:hint="eastAsia"/>
        </w:rPr>
        <w:t>商品链接实体类：</w:t>
      </w:r>
      <w:r w:rsidR="00047064" w:rsidRPr="00482E90">
        <w:rPr>
          <w:rFonts w:ascii="宋体" w:hAnsi="宋体"/>
        </w:rPr>
        <w:t>com.tangram.ebiz.model</w:t>
      </w:r>
      <w:r w:rsidR="00047064">
        <w:rPr>
          <w:rFonts w:ascii="宋体" w:hAnsi="宋体" w:hint="eastAsia"/>
        </w:rPr>
        <w:t>.Productlink</w:t>
      </w:r>
    </w:p>
    <w:p w:rsidR="00C23242" w:rsidRPr="00C23242" w:rsidRDefault="009E23B0" w:rsidP="009E23B0">
      <w:pPr>
        <w:spacing w:line="360" w:lineRule="auto"/>
        <w:ind w:firstLine="420"/>
        <w:rPr>
          <w:rFonts w:ascii="宋体" w:hAnsi="宋体"/>
        </w:rPr>
      </w:pPr>
      <w:r>
        <w:rPr>
          <w:rFonts w:ascii="宋体" w:hAnsi="宋体" w:hint="eastAsia"/>
        </w:rPr>
        <w:t>角色实体类：</w:t>
      </w:r>
      <w:r w:rsidR="00047064" w:rsidRPr="00482E90">
        <w:rPr>
          <w:rFonts w:ascii="宋体" w:hAnsi="宋体"/>
        </w:rPr>
        <w:t>com.tangram.ebiz.model</w:t>
      </w:r>
      <w:r w:rsidR="00047064">
        <w:rPr>
          <w:rFonts w:ascii="宋体" w:hAnsi="宋体" w:hint="eastAsia"/>
        </w:rPr>
        <w:t>.Role</w:t>
      </w:r>
    </w:p>
    <w:p w:rsidR="0092263C" w:rsidRPr="00482E90" w:rsidRDefault="0092263C" w:rsidP="00047064">
      <w:pPr>
        <w:spacing w:line="360" w:lineRule="auto"/>
        <w:ind w:firstLine="420"/>
        <w:rPr>
          <w:rFonts w:ascii="宋体" w:hAnsi="宋体"/>
        </w:rPr>
      </w:pPr>
      <w:r w:rsidRPr="00482E90">
        <w:rPr>
          <w:rFonts w:ascii="宋体" w:hAnsi="宋体" w:hint="eastAsia"/>
        </w:rPr>
        <w:t>商品规格与活动档次关联实体类：</w:t>
      </w:r>
      <w:r w:rsidRPr="00482E90">
        <w:rPr>
          <w:rFonts w:ascii="宋体" w:hAnsi="宋体"/>
        </w:rPr>
        <w:t>com.tangram.ebiz.model.EbSkuOffer</w:t>
      </w:r>
    </w:p>
    <w:p w:rsidR="0092263C" w:rsidRPr="00482E90" w:rsidRDefault="0092263C" w:rsidP="00482E90">
      <w:pPr>
        <w:spacing w:line="360" w:lineRule="auto"/>
        <w:ind w:firstLineChars="200" w:firstLine="420"/>
        <w:rPr>
          <w:rFonts w:ascii="宋体" w:hAnsi="宋体"/>
        </w:rPr>
      </w:pPr>
      <w:r w:rsidRPr="00482E90">
        <w:rPr>
          <w:rFonts w:ascii="宋体" w:hAnsi="宋体"/>
        </w:rPr>
        <w:t>用户角色实体类：com.tangram.ebiz.model.EbRole</w:t>
      </w:r>
    </w:p>
    <w:p w:rsidR="0092263C" w:rsidRDefault="0092263C" w:rsidP="0092263C">
      <w:pPr>
        <w:spacing w:line="480" w:lineRule="auto"/>
      </w:pPr>
    </w:p>
    <w:p w:rsidR="0092263C" w:rsidRDefault="00E176F3" w:rsidP="00DE5CA1">
      <w:pPr>
        <w:pStyle w:val="4"/>
      </w:pPr>
      <w:r>
        <w:rPr>
          <w:rFonts w:hint="eastAsia"/>
        </w:rPr>
        <w:t>SERVICE</w:t>
      </w:r>
      <w:r w:rsidR="0092263C">
        <w:t>实体</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1"/>
        <w:gridCol w:w="4501"/>
      </w:tblGrid>
      <w:tr w:rsidR="002B495A" w:rsidRPr="00567393" w:rsidTr="00567393">
        <w:tc>
          <w:tcPr>
            <w:tcW w:w="4644" w:type="dxa"/>
            <w:shd w:val="clear" w:color="auto" w:fill="BFBFBF"/>
          </w:tcPr>
          <w:p w:rsidR="002B495A" w:rsidRPr="00567393" w:rsidRDefault="002B495A" w:rsidP="002B495A">
            <w:r w:rsidRPr="00567393">
              <w:rPr>
                <w:rFonts w:hint="eastAsia"/>
              </w:rPr>
              <w:t>类名</w:t>
            </w:r>
          </w:p>
        </w:tc>
        <w:tc>
          <w:tcPr>
            <w:tcW w:w="4644" w:type="dxa"/>
            <w:shd w:val="clear" w:color="auto" w:fill="BFBFBF"/>
          </w:tcPr>
          <w:p w:rsidR="002B495A" w:rsidRPr="00567393" w:rsidRDefault="002B495A" w:rsidP="002B495A">
            <w:r w:rsidRPr="00567393">
              <w:rPr>
                <w:rFonts w:hint="eastAsia"/>
              </w:rPr>
              <w:t>AttConfigManager</w:t>
            </w:r>
          </w:p>
        </w:tc>
      </w:tr>
      <w:tr w:rsidR="002B495A" w:rsidRPr="00567393" w:rsidTr="00567393">
        <w:tc>
          <w:tcPr>
            <w:tcW w:w="4644" w:type="dxa"/>
          </w:tcPr>
          <w:p w:rsidR="002B495A" w:rsidRPr="00567393" w:rsidRDefault="002B495A" w:rsidP="002B495A">
            <w:r w:rsidRPr="00567393">
              <w:rPr>
                <w:rFonts w:hint="eastAsia"/>
              </w:rPr>
              <w:t>方法名称</w:t>
            </w:r>
          </w:p>
        </w:tc>
        <w:tc>
          <w:tcPr>
            <w:tcW w:w="4644" w:type="dxa"/>
          </w:tcPr>
          <w:p w:rsidR="002B495A" w:rsidRPr="00567393" w:rsidRDefault="002B495A" w:rsidP="002B495A">
            <w:r w:rsidRPr="00567393">
              <w:rPr>
                <w:rFonts w:hint="eastAsia"/>
              </w:rPr>
              <w:t>说明</w:t>
            </w:r>
          </w:p>
        </w:tc>
      </w:tr>
      <w:tr w:rsidR="002B495A" w:rsidRPr="00567393" w:rsidTr="00567393">
        <w:tc>
          <w:tcPr>
            <w:tcW w:w="4644" w:type="dxa"/>
          </w:tcPr>
          <w:p w:rsidR="002B495A" w:rsidRPr="00567393" w:rsidRDefault="002B495A" w:rsidP="002B495A">
            <w:r w:rsidRPr="00567393">
              <w:rPr>
                <w:rFonts w:hint="eastAsia"/>
              </w:rPr>
              <w:t>getAttConfigById</w:t>
            </w:r>
            <w:r w:rsidR="00C429E1" w:rsidRPr="00567393">
              <w:rPr>
                <w:rFonts w:hint="eastAsia"/>
              </w:rPr>
              <w:t>(int id)</w:t>
            </w:r>
          </w:p>
        </w:tc>
        <w:tc>
          <w:tcPr>
            <w:tcW w:w="4644" w:type="dxa"/>
          </w:tcPr>
          <w:p w:rsidR="002B495A" w:rsidRPr="00567393" w:rsidRDefault="002B495A" w:rsidP="002B495A">
            <w:r w:rsidRPr="00567393">
              <w:rPr>
                <w:rFonts w:hint="eastAsia"/>
              </w:rPr>
              <w:t>由</w:t>
            </w:r>
            <w:r w:rsidRPr="00567393">
              <w:rPr>
                <w:rFonts w:hint="eastAsia"/>
              </w:rPr>
              <w:t>Id</w:t>
            </w:r>
            <w:r w:rsidRPr="00567393">
              <w:rPr>
                <w:rFonts w:hint="eastAsia"/>
              </w:rPr>
              <w:t>号得到附件设置对象</w:t>
            </w:r>
          </w:p>
        </w:tc>
      </w:tr>
      <w:tr w:rsidR="002B495A" w:rsidRPr="00567393" w:rsidTr="00567393">
        <w:tc>
          <w:tcPr>
            <w:tcW w:w="4644" w:type="dxa"/>
          </w:tcPr>
          <w:p w:rsidR="002B495A" w:rsidRPr="00567393" w:rsidRDefault="00C429E1" w:rsidP="00567393">
            <w:r w:rsidRPr="00567393">
              <w:rPr>
                <w:rFonts w:hint="eastAsia"/>
              </w:rPr>
              <w:t>updateEbAttConfig(EbAttConfig att)</w:t>
            </w:r>
          </w:p>
        </w:tc>
        <w:tc>
          <w:tcPr>
            <w:tcW w:w="4644" w:type="dxa"/>
          </w:tcPr>
          <w:p w:rsidR="002B495A" w:rsidRPr="00567393" w:rsidRDefault="00C429E1" w:rsidP="00567393">
            <w:r w:rsidRPr="00567393">
              <w:rPr>
                <w:rFonts w:hint="eastAsia"/>
              </w:rPr>
              <w:t>更新附件设置对象</w:t>
            </w:r>
          </w:p>
        </w:tc>
      </w:tr>
    </w:tbl>
    <w:p w:rsidR="002B495A" w:rsidRDefault="002B495A" w:rsidP="002B495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7"/>
        <w:gridCol w:w="4525"/>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B1018F" w:rsidP="00567393">
            <w:r w:rsidRPr="00567393">
              <w:rPr>
                <w:rFonts w:hint="eastAsia"/>
              </w:rPr>
              <w:t>ConsoleEbOrderManager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B1018F" w:rsidP="00567393">
            <w:r w:rsidRPr="00567393">
              <w:rPr>
                <w:rFonts w:hint="eastAsia"/>
              </w:rPr>
              <w:t>getEbItemById(long id)</w:t>
            </w:r>
          </w:p>
        </w:tc>
        <w:tc>
          <w:tcPr>
            <w:tcW w:w="4644" w:type="dxa"/>
          </w:tcPr>
          <w:p w:rsidR="002B495A" w:rsidRPr="00567393" w:rsidRDefault="002B495A" w:rsidP="00567393"/>
        </w:tc>
      </w:tr>
      <w:tr w:rsidR="00B1018F" w:rsidRPr="00567393" w:rsidTr="00567393">
        <w:tc>
          <w:tcPr>
            <w:tcW w:w="4644" w:type="dxa"/>
          </w:tcPr>
          <w:p w:rsidR="00B1018F" w:rsidRPr="00567393" w:rsidRDefault="00B1018F" w:rsidP="00567393">
            <w:r w:rsidRPr="00567393">
              <w:rPr>
                <w:rFonts w:hint="eastAsia"/>
              </w:rPr>
              <w:t>getEbItemByNumber(String orderNum)</w:t>
            </w:r>
          </w:p>
        </w:tc>
        <w:tc>
          <w:tcPr>
            <w:tcW w:w="4644" w:type="dxa"/>
          </w:tcPr>
          <w:p w:rsidR="00B1018F" w:rsidRPr="00567393" w:rsidRDefault="00B1018F" w:rsidP="00567393"/>
        </w:tc>
      </w:tr>
      <w:tr w:rsidR="00B1018F" w:rsidRPr="00567393" w:rsidTr="00567393">
        <w:tc>
          <w:tcPr>
            <w:tcW w:w="4644" w:type="dxa"/>
          </w:tcPr>
          <w:p w:rsidR="00B1018F" w:rsidRPr="00567393" w:rsidRDefault="00B1018F" w:rsidP="00567393">
            <w:r w:rsidRPr="00567393">
              <w:rPr>
                <w:rFonts w:hint="eastAsia"/>
              </w:rPr>
              <w:t>getEbSimById(Long itemId)</w:t>
            </w:r>
          </w:p>
        </w:tc>
        <w:tc>
          <w:tcPr>
            <w:tcW w:w="4644" w:type="dxa"/>
          </w:tcPr>
          <w:p w:rsidR="00B1018F" w:rsidRPr="00567393" w:rsidRDefault="00B1018F" w:rsidP="00567393"/>
        </w:tc>
      </w:tr>
    </w:tbl>
    <w:p w:rsidR="00B1018F" w:rsidRDefault="00B101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82"/>
        <w:gridCol w:w="4480"/>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961F7E" w:rsidP="00567393">
            <w:r w:rsidRPr="00567393">
              <w:rPr>
                <w:rFonts w:hint="eastAsia"/>
              </w:rPr>
              <w:t>ContentSetManager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961F7E" w:rsidP="00567393">
            <w:r w:rsidRPr="00567393">
              <w:rPr>
                <w:rFonts w:hint="eastAsia"/>
              </w:rPr>
              <w:lastRenderedPageBreak/>
              <w:t>saveTag(String tagName,int status,int refConuter,String createrName)</w:t>
            </w:r>
          </w:p>
        </w:tc>
        <w:tc>
          <w:tcPr>
            <w:tcW w:w="4644" w:type="dxa"/>
          </w:tcPr>
          <w:p w:rsidR="002B495A" w:rsidRPr="00567393" w:rsidRDefault="00961F7E" w:rsidP="00567393">
            <w:r w:rsidRPr="00567393">
              <w:rPr>
                <w:rFonts w:hint="eastAsia"/>
              </w:rPr>
              <w:t>保存标签</w:t>
            </w:r>
          </w:p>
        </w:tc>
      </w:tr>
      <w:tr w:rsidR="00961F7E" w:rsidRPr="00567393" w:rsidTr="00567393">
        <w:tc>
          <w:tcPr>
            <w:tcW w:w="4644" w:type="dxa"/>
          </w:tcPr>
          <w:p w:rsidR="00961F7E" w:rsidRPr="00567393" w:rsidRDefault="00961F7E" w:rsidP="00567393">
            <w:r w:rsidRPr="00567393">
              <w:rPr>
                <w:rFonts w:hint="eastAsia"/>
              </w:rPr>
              <w:t>getTagPage(int pageNo,int pageSize,int orderByStatus,int orderBy,S</w:t>
            </w:r>
            <w:r w:rsidRPr="00567393">
              <w:t>t</w:t>
            </w:r>
            <w:r w:rsidRPr="00567393">
              <w:rPr>
                <w:rFonts w:hint="eastAsia"/>
              </w:rPr>
              <w:t>ring search)</w:t>
            </w:r>
          </w:p>
        </w:tc>
        <w:tc>
          <w:tcPr>
            <w:tcW w:w="4644" w:type="dxa"/>
          </w:tcPr>
          <w:p w:rsidR="00961F7E" w:rsidRPr="00567393" w:rsidRDefault="00961F7E" w:rsidP="00567393">
            <w:r w:rsidRPr="00567393">
              <w:rPr>
                <w:rFonts w:hint="eastAsia"/>
              </w:rPr>
              <w:t>获得分页标签</w:t>
            </w:r>
          </w:p>
        </w:tc>
      </w:tr>
      <w:tr w:rsidR="00961F7E" w:rsidRPr="00567393" w:rsidTr="00567393">
        <w:tc>
          <w:tcPr>
            <w:tcW w:w="4644" w:type="dxa"/>
          </w:tcPr>
          <w:p w:rsidR="00961F7E" w:rsidRPr="00567393" w:rsidRDefault="00961F7E" w:rsidP="00567393">
            <w:r w:rsidRPr="00567393">
              <w:rPr>
                <w:rFonts w:hint="eastAsia"/>
              </w:rPr>
              <w:t>deleteTagById(int id)</w:t>
            </w:r>
          </w:p>
        </w:tc>
        <w:tc>
          <w:tcPr>
            <w:tcW w:w="4644" w:type="dxa"/>
          </w:tcPr>
          <w:p w:rsidR="00961F7E" w:rsidRPr="00567393" w:rsidRDefault="00961F7E" w:rsidP="00567393">
            <w:r w:rsidRPr="00567393">
              <w:rPr>
                <w:rFonts w:hint="eastAsia"/>
              </w:rPr>
              <w:t>单个删除标签</w:t>
            </w:r>
          </w:p>
        </w:tc>
      </w:tr>
      <w:tr w:rsidR="00961F7E" w:rsidRPr="00567393" w:rsidTr="00567393">
        <w:tc>
          <w:tcPr>
            <w:tcW w:w="4644" w:type="dxa"/>
          </w:tcPr>
          <w:p w:rsidR="00961F7E" w:rsidRPr="00567393" w:rsidRDefault="00961F7E" w:rsidP="00567393">
            <w:r w:rsidRPr="00567393">
              <w:rPr>
                <w:rFonts w:hint="eastAsia"/>
              </w:rPr>
              <w:t>isExistTagName(String tagName)</w:t>
            </w:r>
          </w:p>
        </w:tc>
        <w:tc>
          <w:tcPr>
            <w:tcW w:w="4644" w:type="dxa"/>
          </w:tcPr>
          <w:p w:rsidR="00961F7E" w:rsidRPr="00567393" w:rsidRDefault="00961F7E" w:rsidP="00567393">
            <w:r w:rsidRPr="00567393">
              <w:rPr>
                <w:rFonts w:hint="eastAsia"/>
              </w:rPr>
              <w:t>是否存在同名标签</w:t>
            </w:r>
          </w:p>
        </w:tc>
      </w:tr>
      <w:tr w:rsidR="00961F7E" w:rsidRPr="00567393" w:rsidTr="00567393">
        <w:tc>
          <w:tcPr>
            <w:tcW w:w="4644" w:type="dxa"/>
          </w:tcPr>
          <w:p w:rsidR="00961F7E" w:rsidRPr="00567393" w:rsidRDefault="00961F7E" w:rsidP="00567393">
            <w:r w:rsidRPr="00567393">
              <w:rPr>
                <w:rFonts w:hint="eastAsia"/>
              </w:rPr>
              <w:t>batchDelTagById(int ids[])</w:t>
            </w:r>
          </w:p>
        </w:tc>
        <w:tc>
          <w:tcPr>
            <w:tcW w:w="4644" w:type="dxa"/>
          </w:tcPr>
          <w:p w:rsidR="00961F7E" w:rsidRPr="00567393" w:rsidRDefault="00961F7E" w:rsidP="00567393">
            <w:r w:rsidRPr="00567393">
              <w:rPr>
                <w:rFonts w:hint="eastAsia"/>
              </w:rPr>
              <w:t>删除数组中指定的标签</w:t>
            </w:r>
            <w:r w:rsidRPr="00567393">
              <w:rPr>
                <w:rFonts w:hint="eastAsia"/>
              </w:rPr>
              <w:t>Id</w:t>
            </w:r>
          </w:p>
        </w:tc>
      </w:tr>
      <w:tr w:rsidR="00961F7E" w:rsidRPr="00567393" w:rsidTr="00567393">
        <w:tc>
          <w:tcPr>
            <w:tcW w:w="4644" w:type="dxa"/>
          </w:tcPr>
          <w:p w:rsidR="00961F7E" w:rsidRPr="00567393" w:rsidRDefault="00961F7E" w:rsidP="00567393">
            <w:r w:rsidRPr="00567393">
              <w:rPr>
                <w:rFonts w:hint="eastAsia"/>
              </w:rPr>
              <w:t>batchUpdateTagStatus(int ids[],int status)</w:t>
            </w:r>
          </w:p>
        </w:tc>
        <w:tc>
          <w:tcPr>
            <w:tcW w:w="4644" w:type="dxa"/>
          </w:tcPr>
          <w:p w:rsidR="00961F7E" w:rsidRPr="00567393" w:rsidRDefault="00961F7E" w:rsidP="00567393">
            <w:r w:rsidRPr="00567393">
              <w:rPr>
                <w:rFonts w:hint="eastAsia"/>
              </w:rPr>
              <w:t>多状态修改</w:t>
            </w:r>
          </w:p>
        </w:tc>
      </w:tr>
      <w:tr w:rsidR="00961F7E" w:rsidRPr="00567393" w:rsidTr="00567393">
        <w:tc>
          <w:tcPr>
            <w:tcW w:w="4644" w:type="dxa"/>
          </w:tcPr>
          <w:p w:rsidR="00961F7E" w:rsidRPr="00567393" w:rsidRDefault="00961F7E" w:rsidP="00567393">
            <w:r w:rsidRPr="00567393">
              <w:rPr>
                <w:rFonts w:hint="eastAsia"/>
              </w:rPr>
              <w:t>batchTagStatus(int id,int status)</w:t>
            </w:r>
          </w:p>
        </w:tc>
        <w:tc>
          <w:tcPr>
            <w:tcW w:w="4644" w:type="dxa"/>
          </w:tcPr>
          <w:p w:rsidR="00961F7E" w:rsidRPr="00567393" w:rsidRDefault="000321C9" w:rsidP="00567393">
            <w:r w:rsidRPr="00567393">
              <w:rPr>
                <w:rFonts w:hint="eastAsia"/>
              </w:rPr>
              <w:t>单个修改标签状态</w:t>
            </w:r>
          </w:p>
        </w:tc>
      </w:tr>
      <w:tr w:rsidR="0078371E" w:rsidRPr="00567393" w:rsidTr="00567393">
        <w:tc>
          <w:tcPr>
            <w:tcW w:w="4644" w:type="dxa"/>
          </w:tcPr>
          <w:p w:rsidR="0078371E" w:rsidRPr="00567393" w:rsidRDefault="0078371E" w:rsidP="00567393">
            <w:r w:rsidRPr="00567393">
              <w:rPr>
                <w:rFonts w:hint="eastAsia"/>
              </w:rPr>
              <w:t>updateTag(int id,String tagName,int status)</w:t>
            </w:r>
          </w:p>
        </w:tc>
        <w:tc>
          <w:tcPr>
            <w:tcW w:w="4644" w:type="dxa"/>
          </w:tcPr>
          <w:p w:rsidR="0078371E" w:rsidRPr="00567393" w:rsidRDefault="0078371E" w:rsidP="00567393">
            <w:r w:rsidRPr="00567393">
              <w:rPr>
                <w:rFonts w:hint="eastAsia"/>
              </w:rPr>
              <w:t>编辑标签</w:t>
            </w:r>
          </w:p>
        </w:tc>
      </w:tr>
      <w:tr w:rsidR="0078371E" w:rsidRPr="00567393" w:rsidTr="00567393">
        <w:tc>
          <w:tcPr>
            <w:tcW w:w="4644" w:type="dxa"/>
          </w:tcPr>
          <w:p w:rsidR="0078371E" w:rsidRPr="00567393" w:rsidRDefault="0078371E" w:rsidP="00567393">
            <w:r w:rsidRPr="00567393">
              <w:rPr>
                <w:rFonts w:hint="eastAsia"/>
              </w:rPr>
              <w:t>getTag(int id)</w:t>
            </w:r>
          </w:p>
        </w:tc>
        <w:tc>
          <w:tcPr>
            <w:tcW w:w="4644" w:type="dxa"/>
          </w:tcPr>
          <w:p w:rsidR="0078371E" w:rsidRPr="00567393" w:rsidRDefault="0078371E" w:rsidP="00567393">
            <w:r w:rsidRPr="00567393">
              <w:rPr>
                <w:rFonts w:hint="eastAsia"/>
              </w:rPr>
              <w:t>获取指定标签</w:t>
            </w:r>
          </w:p>
        </w:tc>
      </w:tr>
      <w:tr w:rsidR="0078371E" w:rsidRPr="00567393" w:rsidTr="00567393">
        <w:tc>
          <w:tcPr>
            <w:tcW w:w="4644" w:type="dxa"/>
          </w:tcPr>
          <w:p w:rsidR="0078371E" w:rsidRPr="00567393" w:rsidRDefault="0078371E" w:rsidP="00567393">
            <w:pPr>
              <w:rPr>
                <w:color w:val="000000"/>
                <w:szCs w:val="21"/>
              </w:rPr>
            </w:pPr>
            <w:r w:rsidRPr="00567393">
              <w:rPr>
                <w:color w:val="000000"/>
                <w:kern w:val="0"/>
                <w:szCs w:val="21"/>
              </w:rPr>
              <w:t>getKeyWordPage(</w:t>
            </w:r>
            <w:r w:rsidRPr="00567393">
              <w:rPr>
                <w:bCs/>
                <w:color w:val="000000"/>
                <w:kern w:val="0"/>
                <w:szCs w:val="21"/>
              </w:rPr>
              <w:t>int</w:t>
            </w:r>
            <w:r w:rsidRPr="00567393">
              <w:rPr>
                <w:color w:val="000000"/>
                <w:kern w:val="0"/>
                <w:szCs w:val="21"/>
              </w:rPr>
              <w:t xml:space="preserve"> pageNo, </w:t>
            </w:r>
            <w:r w:rsidRPr="00567393">
              <w:rPr>
                <w:bCs/>
                <w:color w:val="000000"/>
                <w:kern w:val="0"/>
                <w:szCs w:val="21"/>
              </w:rPr>
              <w:t>int</w:t>
            </w:r>
            <w:r w:rsidRPr="00567393">
              <w:rPr>
                <w:color w:val="000000"/>
                <w:kern w:val="0"/>
                <w:szCs w:val="21"/>
              </w:rPr>
              <w:t xml:space="preserve"> pageSize, </w:t>
            </w:r>
            <w:r w:rsidRPr="00567393">
              <w:rPr>
                <w:bCs/>
                <w:color w:val="000000"/>
                <w:kern w:val="0"/>
                <w:szCs w:val="21"/>
              </w:rPr>
              <w:t>int</w:t>
            </w:r>
            <w:r w:rsidRPr="00567393">
              <w:rPr>
                <w:color w:val="000000"/>
                <w:kern w:val="0"/>
                <w:szCs w:val="21"/>
              </w:rPr>
              <w:t xml:space="preserve"> orderByStatus,</w:t>
            </w:r>
            <w:r w:rsidRPr="00567393">
              <w:rPr>
                <w:bCs/>
                <w:color w:val="000000"/>
                <w:kern w:val="0"/>
                <w:szCs w:val="21"/>
              </w:rPr>
              <w:t>int</w:t>
            </w:r>
            <w:r w:rsidRPr="00567393">
              <w:rPr>
                <w:color w:val="000000"/>
                <w:kern w:val="0"/>
                <w:szCs w:val="21"/>
              </w:rPr>
              <w:t xml:space="preserve"> orderBy,String search)</w:t>
            </w:r>
          </w:p>
        </w:tc>
        <w:tc>
          <w:tcPr>
            <w:tcW w:w="4644" w:type="dxa"/>
          </w:tcPr>
          <w:p w:rsidR="0078371E" w:rsidRPr="00567393" w:rsidRDefault="0078371E" w:rsidP="00567393">
            <w:r w:rsidRPr="00567393">
              <w:rPr>
                <w:rFonts w:hint="eastAsia"/>
              </w:rPr>
              <w:t>获取关键词分页</w:t>
            </w:r>
          </w:p>
        </w:tc>
      </w:tr>
      <w:tr w:rsidR="0078371E" w:rsidRPr="00567393" w:rsidTr="00567393">
        <w:tc>
          <w:tcPr>
            <w:tcW w:w="4644" w:type="dxa"/>
          </w:tcPr>
          <w:p w:rsidR="0078371E" w:rsidRPr="00567393" w:rsidRDefault="00473FB2" w:rsidP="00567393">
            <w:r w:rsidRPr="00567393">
              <w:rPr>
                <w:rFonts w:hint="eastAsia"/>
              </w:rPr>
              <w:t>getKeyWord(int id)</w:t>
            </w:r>
          </w:p>
        </w:tc>
        <w:tc>
          <w:tcPr>
            <w:tcW w:w="4644" w:type="dxa"/>
          </w:tcPr>
          <w:p w:rsidR="0078371E" w:rsidRPr="00567393" w:rsidRDefault="00473FB2" w:rsidP="00567393">
            <w:r w:rsidRPr="00567393">
              <w:rPr>
                <w:rFonts w:hint="eastAsia"/>
              </w:rPr>
              <w:t>根据</w:t>
            </w:r>
            <w:r w:rsidRPr="00567393">
              <w:rPr>
                <w:rFonts w:hint="eastAsia"/>
              </w:rPr>
              <w:t>id</w:t>
            </w:r>
            <w:r w:rsidRPr="00567393">
              <w:rPr>
                <w:rFonts w:hint="eastAsia"/>
              </w:rPr>
              <w:t>获取关键词信息</w:t>
            </w:r>
          </w:p>
        </w:tc>
      </w:tr>
      <w:tr w:rsidR="00473FB2" w:rsidRPr="00567393" w:rsidTr="00567393">
        <w:tc>
          <w:tcPr>
            <w:tcW w:w="4644" w:type="dxa"/>
          </w:tcPr>
          <w:p w:rsidR="00473FB2" w:rsidRPr="00567393" w:rsidRDefault="00473FB2" w:rsidP="00567393">
            <w:pPr>
              <w:rPr>
                <w:szCs w:val="21"/>
              </w:rPr>
            </w:pPr>
            <w:r w:rsidRPr="00567393">
              <w:rPr>
                <w:color w:val="000000"/>
                <w:kern w:val="0"/>
                <w:szCs w:val="21"/>
              </w:rPr>
              <w:t>updateKeyWordStatus(</w:t>
            </w:r>
            <w:r w:rsidRPr="00567393">
              <w:rPr>
                <w:bCs/>
                <w:color w:val="7F0055"/>
                <w:kern w:val="0"/>
                <w:szCs w:val="21"/>
              </w:rPr>
              <w:t>int</w:t>
            </w:r>
            <w:r w:rsidRPr="00567393">
              <w:rPr>
                <w:color w:val="000000"/>
                <w:kern w:val="0"/>
                <w:szCs w:val="21"/>
              </w:rPr>
              <w:t xml:space="preserve"> id,</w:t>
            </w:r>
            <w:r w:rsidRPr="00567393">
              <w:rPr>
                <w:bCs/>
                <w:color w:val="7F0055"/>
                <w:kern w:val="0"/>
                <w:szCs w:val="21"/>
              </w:rPr>
              <w:t>int</w:t>
            </w:r>
            <w:r w:rsidRPr="00567393">
              <w:rPr>
                <w:color w:val="000000"/>
                <w:kern w:val="0"/>
                <w:szCs w:val="21"/>
              </w:rPr>
              <w:t xml:space="preserve"> status)</w:t>
            </w:r>
          </w:p>
        </w:tc>
        <w:tc>
          <w:tcPr>
            <w:tcW w:w="4644" w:type="dxa"/>
          </w:tcPr>
          <w:p w:rsidR="00473FB2" w:rsidRPr="00567393" w:rsidRDefault="00473FB2" w:rsidP="00567393">
            <w:r w:rsidRPr="00567393">
              <w:rPr>
                <w:rFonts w:hint="eastAsia"/>
              </w:rPr>
              <w:t>根据</w:t>
            </w:r>
            <w:r w:rsidRPr="00567393">
              <w:rPr>
                <w:rFonts w:hint="eastAsia"/>
              </w:rPr>
              <w:t>Id</w:t>
            </w:r>
            <w:r w:rsidRPr="00567393">
              <w:rPr>
                <w:rFonts w:hint="eastAsia"/>
              </w:rPr>
              <w:t>修改关键词状态</w:t>
            </w:r>
          </w:p>
        </w:tc>
      </w:tr>
      <w:tr w:rsidR="00473FB2" w:rsidRPr="00567393" w:rsidTr="00567393">
        <w:tc>
          <w:tcPr>
            <w:tcW w:w="4644" w:type="dxa"/>
          </w:tcPr>
          <w:p w:rsidR="00473FB2" w:rsidRPr="00567393" w:rsidRDefault="00473FB2" w:rsidP="00567393">
            <w:pPr>
              <w:rPr>
                <w:szCs w:val="21"/>
              </w:rPr>
            </w:pPr>
            <w:r w:rsidRPr="00567393">
              <w:rPr>
                <w:color w:val="000000"/>
                <w:kern w:val="0"/>
                <w:szCs w:val="21"/>
              </w:rPr>
              <w:t>batchUpdateKeyWordStatus(</w:t>
            </w:r>
            <w:r w:rsidRPr="00567393">
              <w:rPr>
                <w:bCs/>
                <w:color w:val="7F0055"/>
                <w:kern w:val="0"/>
                <w:szCs w:val="21"/>
              </w:rPr>
              <w:t>int</w:t>
            </w:r>
            <w:r w:rsidRPr="00567393">
              <w:rPr>
                <w:color w:val="000000"/>
                <w:kern w:val="0"/>
                <w:szCs w:val="21"/>
              </w:rPr>
              <w:t xml:space="preserve"> ids[],</w:t>
            </w:r>
            <w:r w:rsidRPr="00567393">
              <w:rPr>
                <w:bCs/>
                <w:color w:val="7F0055"/>
                <w:kern w:val="0"/>
                <w:szCs w:val="21"/>
              </w:rPr>
              <w:t>int</w:t>
            </w:r>
            <w:r w:rsidRPr="00567393">
              <w:rPr>
                <w:color w:val="000000"/>
                <w:kern w:val="0"/>
                <w:szCs w:val="21"/>
              </w:rPr>
              <w:t xml:space="preserve"> status)</w:t>
            </w:r>
          </w:p>
        </w:tc>
        <w:tc>
          <w:tcPr>
            <w:tcW w:w="4644" w:type="dxa"/>
          </w:tcPr>
          <w:p w:rsidR="00473FB2" w:rsidRPr="00567393" w:rsidRDefault="00473FB2" w:rsidP="00567393">
            <w:r w:rsidRPr="00567393">
              <w:rPr>
                <w:rFonts w:hint="eastAsia"/>
              </w:rPr>
              <w:t>根据</w:t>
            </w:r>
            <w:r w:rsidRPr="00567393">
              <w:rPr>
                <w:rFonts w:hint="eastAsia"/>
              </w:rPr>
              <w:t>Id</w:t>
            </w:r>
            <w:r w:rsidRPr="00567393">
              <w:rPr>
                <w:rFonts w:hint="eastAsia"/>
              </w:rPr>
              <w:t>批量修改关键词状态</w:t>
            </w:r>
          </w:p>
        </w:tc>
      </w:tr>
      <w:tr w:rsidR="00473FB2" w:rsidRPr="00567393" w:rsidTr="00567393">
        <w:tc>
          <w:tcPr>
            <w:tcW w:w="4644" w:type="dxa"/>
          </w:tcPr>
          <w:p w:rsidR="00473FB2" w:rsidRPr="00567393" w:rsidRDefault="008C50DF" w:rsidP="00567393">
            <w:pPr>
              <w:rPr>
                <w:szCs w:val="21"/>
              </w:rPr>
            </w:pPr>
            <w:r w:rsidRPr="00567393">
              <w:rPr>
                <w:color w:val="000000"/>
                <w:kern w:val="0"/>
                <w:szCs w:val="21"/>
              </w:rPr>
              <w:t xml:space="preserve">saveKeyWord(String keyWordName, </w:t>
            </w:r>
            <w:r w:rsidRPr="00567393">
              <w:rPr>
                <w:bCs/>
                <w:color w:val="7F0055"/>
                <w:kern w:val="0"/>
                <w:szCs w:val="21"/>
              </w:rPr>
              <w:t>int</w:t>
            </w:r>
            <w:r w:rsidRPr="00567393">
              <w:rPr>
                <w:color w:val="000000"/>
                <w:kern w:val="0"/>
                <w:szCs w:val="21"/>
              </w:rPr>
              <w:t xml:space="preserve"> status, </w:t>
            </w:r>
            <w:r w:rsidRPr="00567393">
              <w:rPr>
                <w:bCs/>
                <w:color w:val="7F0055"/>
                <w:kern w:val="0"/>
                <w:szCs w:val="21"/>
              </w:rPr>
              <w:t>int</w:t>
            </w:r>
            <w:r w:rsidRPr="00567393">
              <w:rPr>
                <w:color w:val="000000"/>
                <w:kern w:val="0"/>
                <w:szCs w:val="21"/>
              </w:rPr>
              <w:t xml:space="preserve"> replaceType, String replaceContent, String externalLink,String creater)</w:t>
            </w:r>
          </w:p>
        </w:tc>
        <w:tc>
          <w:tcPr>
            <w:tcW w:w="4644" w:type="dxa"/>
          </w:tcPr>
          <w:p w:rsidR="00473FB2" w:rsidRPr="00567393" w:rsidRDefault="008C50DF" w:rsidP="00567393">
            <w:r w:rsidRPr="00567393">
              <w:rPr>
                <w:rFonts w:hint="eastAsia"/>
              </w:rPr>
              <w:t>保存关键词信息</w:t>
            </w:r>
          </w:p>
        </w:tc>
      </w:tr>
      <w:tr w:rsidR="00473FB2" w:rsidRPr="00567393" w:rsidTr="00567393">
        <w:tc>
          <w:tcPr>
            <w:tcW w:w="4644" w:type="dxa"/>
          </w:tcPr>
          <w:p w:rsidR="00473FB2" w:rsidRPr="00567393" w:rsidRDefault="008C50DF" w:rsidP="00567393">
            <w:pPr>
              <w:rPr>
                <w:szCs w:val="21"/>
              </w:rPr>
            </w:pPr>
            <w:r w:rsidRPr="00567393">
              <w:rPr>
                <w:color w:val="000000"/>
                <w:kern w:val="0"/>
                <w:szCs w:val="21"/>
              </w:rPr>
              <w:t>updateKeyWord(</w:t>
            </w:r>
            <w:r w:rsidRPr="00567393">
              <w:rPr>
                <w:bCs/>
                <w:color w:val="7F0055"/>
                <w:kern w:val="0"/>
                <w:szCs w:val="21"/>
              </w:rPr>
              <w:t>int</w:t>
            </w:r>
            <w:r w:rsidRPr="00567393">
              <w:rPr>
                <w:color w:val="000000"/>
                <w:kern w:val="0"/>
                <w:szCs w:val="21"/>
              </w:rPr>
              <w:t xml:space="preserve"> id, String keyWordName, </w:t>
            </w:r>
            <w:r w:rsidRPr="00567393">
              <w:rPr>
                <w:bCs/>
                <w:color w:val="7F0055"/>
                <w:kern w:val="0"/>
                <w:szCs w:val="21"/>
              </w:rPr>
              <w:t>int</w:t>
            </w:r>
            <w:r w:rsidRPr="00567393">
              <w:rPr>
                <w:color w:val="000000"/>
                <w:kern w:val="0"/>
                <w:szCs w:val="21"/>
              </w:rPr>
              <w:t xml:space="preserve"> status, </w:t>
            </w:r>
            <w:r w:rsidRPr="00567393">
              <w:rPr>
                <w:bCs/>
                <w:color w:val="7F0055"/>
                <w:kern w:val="0"/>
                <w:szCs w:val="21"/>
              </w:rPr>
              <w:t>int</w:t>
            </w:r>
            <w:r w:rsidRPr="00567393">
              <w:rPr>
                <w:color w:val="000000"/>
                <w:kern w:val="0"/>
                <w:szCs w:val="21"/>
              </w:rPr>
              <w:t xml:space="preserve"> replaceType, String replaceContent, String externalLink)</w:t>
            </w:r>
          </w:p>
        </w:tc>
        <w:tc>
          <w:tcPr>
            <w:tcW w:w="4644" w:type="dxa"/>
          </w:tcPr>
          <w:p w:rsidR="00473FB2" w:rsidRPr="00567393" w:rsidRDefault="008C50DF" w:rsidP="00567393">
            <w:r w:rsidRPr="00567393">
              <w:rPr>
                <w:rFonts w:hint="eastAsia"/>
              </w:rPr>
              <w:t>修改关键词信息</w:t>
            </w:r>
          </w:p>
        </w:tc>
      </w:tr>
      <w:tr w:rsidR="00473FB2" w:rsidRPr="00567393" w:rsidTr="00567393">
        <w:tc>
          <w:tcPr>
            <w:tcW w:w="4644" w:type="dxa"/>
          </w:tcPr>
          <w:p w:rsidR="00473FB2" w:rsidRPr="00567393" w:rsidRDefault="008C50DF" w:rsidP="00567393">
            <w:r w:rsidRPr="00567393">
              <w:rPr>
                <w:rFonts w:hint="eastAsia"/>
              </w:rPr>
              <w:t>batchDelKeyWordById(int ids[])</w:t>
            </w:r>
          </w:p>
        </w:tc>
        <w:tc>
          <w:tcPr>
            <w:tcW w:w="4644" w:type="dxa"/>
          </w:tcPr>
          <w:p w:rsidR="00473FB2" w:rsidRPr="00567393" w:rsidRDefault="008C50DF" w:rsidP="00567393">
            <w:r w:rsidRPr="00567393">
              <w:rPr>
                <w:rFonts w:hint="eastAsia"/>
              </w:rPr>
              <w:t>批量删除关键词信息</w:t>
            </w:r>
          </w:p>
        </w:tc>
      </w:tr>
      <w:tr w:rsidR="008C50DF" w:rsidRPr="00567393" w:rsidTr="00567393">
        <w:tc>
          <w:tcPr>
            <w:tcW w:w="4644" w:type="dxa"/>
          </w:tcPr>
          <w:p w:rsidR="008C50DF" w:rsidRPr="00567393" w:rsidRDefault="008C50DF" w:rsidP="00567393">
            <w:r w:rsidRPr="00567393">
              <w:rPr>
                <w:rFonts w:hint="eastAsia"/>
              </w:rPr>
              <w:t>deleteKeyWordById(int id)</w:t>
            </w:r>
          </w:p>
        </w:tc>
        <w:tc>
          <w:tcPr>
            <w:tcW w:w="4644" w:type="dxa"/>
          </w:tcPr>
          <w:p w:rsidR="008C50DF" w:rsidRPr="00567393" w:rsidRDefault="008C50DF" w:rsidP="00567393">
            <w:r w:rsidRPr="00567393">
              <w:rPr>
                <w:rFonts w:hint="eastAsia"/>
              </w:rPr>
              <w:t>删除关键词信息</w:t>
            </w:r>
          </w:p>
        </w:tc>
      </w:tr>
      <w:tr w:rsidR="008C50DF" w:rsidRPr="00567393" w:rsidTr="00567393">
        <w:tc>
          <w:tcPr>
            <w:tcW w:w="4644" w:type="dxa"/>
          </w:tcPr>
          <w:p w:rsidR="008C50DF" w:rsidRPr="00567393" w:rsidRDefault="008C50DF" w:rsidP="00567393">
            <w:r w:rsidRPr="00567393">
              <w:rPr>
                <w:rFonts w:hint="eastAsia"/>
              </w:rPr>
              <w:t>isExistKeyWordName(String name)</w:t>
            </w:r>
          </w:p>
        </w:tc>
        <w:tc>
          <w:tcPr>
            <w:tcW w:w="4644" w:type="dxa"/>
          </w:tcPr>
          <w:p w:rsidR="008C50DF" w:rsidRPr="00567393" w:rsidRDefault="008C50DF" w:rsidP="00567393">
            <w:r w:rsidRPr="00567393">
              <w:rPr>
                <w:rFonts w:hint="eastAsia"/>
              </w:rPr>
              <w:t>判断关键词是否存在</w:t>
            </w:r>
          </w:p>
        </w:tc>
      </w:tr>
      <w:tr w:rsidR="008C50DF" w:rsidRPr="00567393" w:rsidTr="00567393">
        <w:tc>
          <w:tcPr>
            <w:tcW w:w="4644" w:type="dxa"/>
          </w:tcPr>
          <w:p w:rsidR="008C50DF" w:rsidRPr="00567393" w:rsidRDefault="008C50DF" w:rsidP="00567393">
            <w:pPr>
              <w:rPr>
                <w:szCs w:val="21"/>
              </w:rPr>
            </w:pPr>
            <w:r w:rsidRPr="00567393">
              <w:rPr>
                <w:color w:val="000000"/>
                <w:kern w:val="0"/>
                <w:szCs w:val="21"/>
              </w:rPr>
              <w:t>getSensitivePage(</w:t>
            </w:r>
            <w:r w:rsidRPr="00567393">
              <w:rPr>
                <w:bCs/>
                <w:color w:val="7F0055"/>
                <w:kern w:val="0"/>
                <w:szCs w:val="21"/>
              </w:rPr>
              <w:t>int</w:t>
            </w:r>
            <w:r w:rsidRPr="00567393">
              <w:rPr>
                <w:color w:val="000000"/>
                <w:kern w:val="0"/>
                <w:szCs w:val="21"/>
              </w:rPr>
              <w:t xml:space="preserve"> pageNo, </w:t>
            </w:r>
            <w:r w:rsidRPr="00567393">
              <w:rPr>
                <w:bCs/>
                <w:color w:val="7F0055"/>
                <w:kern w:val="0"/>
                <w:szCs w:val="21"/>
              </w:rPr>
              <w:t>int</w:t>
            </w:r>
            <w:r w:rsidRPr="00567393">
              <w:rPr>
                <w:color w:val="000000"/>
                <w:kern w:val="0"/>
                <w:szCs w:val="21"/>
              </w:rPr>
              <w:t xml:space="preserve"> pageSize,</w:t>
            </w:r>
            <w:r w:rsidRPr="00567393">
              <w:rPr>
                <w:bCs/>
                <w:color w:val="7F0055"/>
                <w:kern w:val="0"/>
                <w:szCs w:val="21"/>
              </w:rPr>
              <w:t>int</w:t>
            </w:r>
            <w:r w:rsidRPr="00567393">
              <w:rPr>
                <w:color w:val="000000"/>
                <w:kern w:val="0"/>
                <w:szCs w:val="21"/>
              </w:rPr>
              <w:t xml:space="preserve"> orderByStatus, </w:t>
            </w:r>
            <w:r w:rsidRPr="00567393">
              <w:rPr>
                <w:bCs/>
                <w:color w:val="7F0055"/>
                <w:kern w:val="0"/>
                <w:szCs w:val="21"/>
              </w:rPr>
              <w:t>int</w:t>
            </w:r>
            <w:r w:rsidRPr="00567393">
              <w:rPr>
                <w:color w:val="000000"/>
                <w:kern w:val="0"/>
                <w:szCs w:val="21"/>
              </w:rPr>
              <w:t xml:space="preserve"> orderBy, String search)</w:t>
            </w:r>
          </w:p>
        </w:tc>
        <w:tc>
          <w:tcPr>
            <w:tcW w:w="4644" w:type="dxa"/>
          </w:tcPr>
          <w:p w:rsidR="008C50DF" w:rsidRPr="00567393" w:rsidRDefault="0056771F" w:rsidP="00567393">
            <w:r w:rsidRPr="00567393">
              <w:rPr>
                <w:rFonts w:hint="eastAsia"/>
              </w:rPr>
              <w:t>敏感词分页显示</w:t>
            </w:r>
          </w:p>
        </w:tc>
      </w:tr>
      <w:tr w:rsidR="00D9229D" w:rsidRPr="00567393" w:rsidTr="00567393">
        <w:tc>
          <w:tcPr>
            <w:tcW w:w="4644" w:type="dxa"/>
          </w:tcPr>
          <w:p w:rsidR="00D9229D" w:rsidRPr="00567393" w:rsidRDefault="00D9229D" w:rsidP="00567393">
            <w:r w:rsidRPr="00567393">
              <w:rPr>
                <w:rFonts w:hint="eastAsia"/>
              </w:rPr>
              <w:t>getSensitive(int id)</w:t>
            </w:r>
          </w:p>
        </w:tc>
        <w:tc>
          <w:tcPr>
            <w:tcW w:w="4644" w:type="dxa"/>
          </w:tcPr>
          <w:p w:rsidR="00D9229D" w:rsidRPr="00567393" w:rsidRDefault="00D9229D" w:rsidP="00567393">
            <w:r w:rsidRPr="00567393">
              <w:rPr>
                <w:rFonts w:hint="eastAsia"/>
              </w:rPr>
              <w:t>根据</w:t>
            </w:r>
            <w:r w:rsidRPr="00567393">
              <w:rPr>
                <w:rFonts w:hint="eastAsia"/>
              </w:rPr>
              <w:t>Id</w:t>
            </w:r>
            <w:r w:rsidRPr="00567393">
              <w:rPr>
                <w:rFonts w:hint="eastAsia"/>
              </w:rPr>
              <w:t>获取敏感词</w:t>
            </w:r>
          </w:p>
        </w:tc>
      </w:tr>
      <w:tr w:rsidR="00D9229D" w:rsidRPr="00567393" w:rsidTr="00567393">
        <w:tc>
          <w:tcPr>
            <w:tcW w:w="4644" w:type="dxa"/>
          </w:tcPr>
          <w:p w:rsidR="00D9229D" w:rsidRPr="00567393" w:rsidRDefault="00D9229D" w:rsidP="00567393">
            <w:r w:rsidRPr="00567393">
              <w:rPr>
                <w:rFonts w:hint="eastAsia"/>
              </w:rPr>
              <w:t>updateSensitiveStatus(int id,int status)</w:t>
            </w:r>
          </w:p>
        </w:tc>
        <w:tc>
          <w:tcPr>
            <w:tcW w:w="4644" w:type="dxa"/>
          </w:tcPr>
          <w:p w:rsidR="00D9229D" w:rsidRPr="00567393" w:rsidRDefault="00D9229D" w:rsidP="00567393">
            <w:r w:rsidRPr="00567393">
              <w:rPr>
                <w:rFonts w:hint="eastAsia"/>
              </w:rPr>
              <w:t>单个敏感词状态修改</w:t>
            </w:r>
          </w:p>
        </w:tc>
      </w:tr>
      <w:tr w:rsidR="00507843" w:rsidRPr="00567393" w:rsidTr="00567393">
        <w:tc>
          <w:tcPr>
            <w:tcW w:w="4644" w:type="dxa"/>
          </w:tcPr>
          <w:p w:rsidR="00507843" w:rsidRPr="00567393" w:rsidRDefault="00507843" w:rsidP="00567393">
            <w:r w:rsidRPr="00567393">
              <w:rPr>
                <w:rFonts w:hint="eastAsia"/>
              </w:rPr>
              <w:t>batchUpdateSensitiveStatus(int ids[],int status)</w:t>
            </w:r>
          </w:p>
        </w:tc>
        <w:tc>
          <w:tcPr>
            <w:tcW w:w="4644" w:type="dxa"/>
          </w:tcPr>
          <w:p w:rsidR="00507843" w:rsidRPr="00567393" w:rsidRDefault="00507843" w:rsidP="00567393">
            <w:r w:rsidRPr="00567393">
              <w:rPr>
                <w:rFonts w:hint="eastAsia"/>
              </w:rPr>
              <w:t>批量敏感词状态修改</w:t>
            </w:r>
          </w:p>
        </w:tc>
      </w:tr>
      <w:tr w:rsidR="00507843" w:rsidRPr="00567393" w:rsidTr="00567393">
        <w:tc>
          <w:tcPr>
            <w:tcW w:w="4644" w:type="dxa"/>
          </w:tcPr>
          <w:p w:rsidR="00507843" w:rsidRPr="00567393" w:rsidRDefault="00465583" w:rsidP="00567393">
            <w:pPr>
              <w:rPr>
                <w:szCs w:val="21"/>
              </w:rPr>
            </w:pPr>
            <w:r w:rsidRPr="00567393">
              <w:rPr>
                <w:color w:val="000000"/>
                <w:kern w:val="0"/>
                <w:szCs w:val="21"/>
              </w:rPr>
              <w:t xml:space="preserve">saveSensitive(String sensitiveName, </w:t>
            </w:r>
            <w:r w:rsidRPr="00567393">
              <w:rPr>
                <w:bCs/>
                <w:color w:val="7F0055"/>
                <w:kern w:val="0"/>
                <w:szCs w:val="21"/>
              </w:rPr>
              <w:t>int</w:t>
            </w:r>
            <w:r w:rsidRPr="00567393">
              <w:rPr>
                <w:color w:val="000000"/>
                <w:kern w:val="0"/>
                <w:szCs w:val="21"/>
              </w:rPr>
              <w:t xml:space="preserve"> status, String creater)</w:t>
            </w:r>
          </w:p>
        </w:tc>
        <w:tc>
          <w:tcPr>
            <w:tcW w:w="4644" w:type="dxa"/>
          </w:tcPr>
          <w:p w:rsidR="00507843" w:rsidRPr="00567393" w:rsidRDefault="00465583" w:rsidP="00567393">
            <w:r w:rsidRPr="00567393">
              <w:rPr>
                <w:rFonts w:hint="eastAsia"/>
              </w:rPr>
              <w:t>保存敏感词</w:t>
            </w:r>
          </w:p>
        </w:tc>
      </w:tr>
      <w:tr w:rsidR="00740B38" w:rsidRPr="00567393" w:rsidTr="00567393">
        <w:tc>
          <w:tcPr>
            <w:tcW w:w="4644" w:type="dxa"/>
          </w:tcPr>
          <w:p w:rsidR="00740B38" w:rsidRPr="00567393" w:rsidRDefault="00740B38" w:rsidP="00567393">
            <w:r w:rsidRPr="00567393">
              <w:rPr>
                <w:rFonts w:hint="eastAsia"/>
              </w:rPr>
              <w:t>updateSensitive(int id,String sensitiveName,int status)</w:t>
            </w:r>
          </w:p>
        </w:tc>
        <w:tc>
          <w:tcPr>
            <w:tcW w:w="4644" w:type="dxa"/>
          </w:tcPr>
          <w:p w:rsidR="00740B38" w:rsidRPr="00567393" w:rsidRDefault="00740B38" w:rsidP="00567393">
            <w:r w:rsidRPr="00567393">
              <w:rPr>
                <w:rFonts w:hint="eastAsia"/>
              </w:rPr>
              <w:t>修改敏感词</w:t>
            </w:r>
          </w:p>
        </w:tc>
      </w:tr>
      <w:tr w:rsidR="00740B38" w:rsidRPr="00567393" w:rsidTr="00567393">
        <w:tc>
          <w:tcPr>
            <w:tcW w:w="4644" w:type="dxa"/>
          </w:tcPr>
          <w:p w:rsidR="00740B38" w:rsidRPr="00567393" w:rsidRDefault="00740B38" w:rsidP="00567393">
            <w:r w:rsidRPr="00567393">
              <w:rPr>
                <w:rFonts w:hint="eastAsia"/>
              </w:rPr>
              <w:t>batchDelSensitiveById(int ids[])</w:t>
            </w:r>
          </w:p>
        </w:tc>
        <w:tc>
          <w:tcPr>
            <w:tcW w:w="4644" w:type="dxa"/>
          </w:tcPr>
          <w:p w:rsidR="00740B38" w:rsidRPr="00567393" w:rsidRDefault="00740B38" w:rsidP="00567393">
            <w:r w:rsidRPr="00567393">
              <w:rPr>
                <w:rFonts w:hint="eastAsia"/>
              </w:rPr>
              <w:t>批量删除敏感词</w:t>
            </w:r>
          </w:p>
        </w:tc>
      </w:tr>
      <w:tr w:rsidR="00740B38" w:rsidRPr="00567393" w:rsidTr="00567393">
        <w:tc>
          <w:tcPr>
            <w:tcW w:w="4644" w:type="dxa"/>
          </w:tcPr>
          <w:p w:rsidR="00740B38" w:rsidRPr="00567393" w:rsidRDefault="00740B38" w:rsidP="00567393">
            <w:r w:rsidRPr="00567393">
              <w:rPr>
                <w:rFonts w:hint="eastAsia"/>
              </w:rPr>
              <w:t>deleteSensitiveById(int id)</w:t>
            </w:r>
          </w:p>
        </w:tc>
        <w:tc>
          <w:tcPr>
            <w:tcW w:w="4644" w:type="dxa"/>
          </w:tcPr>
          <w:p w:rsidR="00740B38" w:rsidRPr="00567393" w:rsidRDefault="00740B38" w:rsidP="00567393">
            <w:r w:rsidRPr="00567393">
              <w:rPr>
                <w:rFonts w:hint="eastAsia"/>
              </w:rPr>
              <w:t>单个删除敏感词</w:t>
            </w:r>
          </w:p>
        </w:tc>
      </w:tr>
      <w:tr w:rsidR="00740B38" w:rsidRPr="00567393" w:rsidTr="00567393">
        <w:tc>
          <w:tcPr>
            <w:tcW w:w="4644" w:type="dxa"/>
          </w:tcPr>
          <w:p w:rsidR="00740B38" w:rsidRPr="00567393" w:rsidRDefault="00740B38" w:rsidP="00567393">
            <w:r w:rsidRPr="00567393">
              <w:rPr>
                <w:rFonts w:hint="eastAsia"/>
              </w:rPr>
              <w:t>isExistSensitiveName(String name)</w:t>
            </w:r>
          </w:p>
        </w:tc>
        <w:tc>
          <w:tcPr>
            <w:tcW w:w="4644" w:type="dxa"/>
          </w:tcPr>
          <w:p w:rsidR="00740B38" w:rsidRPr="00567393" w:rsidRDefault="00740B38" w:rsidP="00567393">
            <w:r w:rsidRPr="00567393">
              <w:rPr>
                <w:rFonts w:hint="eastAsia"/>
              </w:rPr>
              <w:t>判断敏感词是否存在</w:t>
            </w:r>
          </w:p>
        </w:tc>
      </w:tr>
      <w:tr w:rsidR="00740B38" w:rsidRPr="00567393" w:rsidTr="00567393">
        <w:tc>
          <w:tcPr>
            <w:tcW w:w="4644" w:type="dxa"/>
          </w:tcPr>
          <w:p w:rsidR="00740B38" w:rsidRPr="00567393" w:rsidRDefault="00740B38" w:rsidP="00740B38">
            <w:r w:rsidRPr="00567393">
              <w:rPr>
                <w:rFonts w:hint="eastAsia"/>
              </w:rPr>
              <w:t>getAllSensitive()</w:t>
            </w:r>
          </w:p>
        </w:tc>
        <w:tc>
          <w:tcPr>
            <w:tcW w:w="4644" w:type="dxa"/>
          </w:tcPr>
          <w:p w:rsidR="00740B38" w:rsidRPr="00567393" w:rsidRDefault="00740B38" w:rsidP="00567393">
            <w:r w:rsidRPr="00567393">
              <w:rPr>
                <w:rFonts w:hint="eastAsia"/>
              </w:rPr>
              <w:t>得到所有未停用的敏感词</w:t>
            </w:r>
          </w:p>
        </w:tc>
      </w:tr>
      <w:tr w:rsidR="00740B38" w:rsidRPr="00567393" w:rsidTr="00567393">
        <w:tc>
          <w:tcPr>
            <w:tcW w:w="4644" w:type="dxa"/>
          </w:tcPr>
          <w:p w:rsidR="00740B38" w:rsidRPr="00567393" w:rsidRDefault="00740B38" w:rsidP="00567393">
            <w:pPr>
              <w:rPr>
                <w:szCs w:val="21"/>
              </w:rPr>
            </w:pPr>
            <w:r w:rsidRPr="00567393">
              <w:rPr>
                <w:color w:val="000000"/>
                <w:kern w:val="0"/>
                <w:sz w:val="24"/>
              </w:rPr>
              <w:t>checkSensitivity(Stringinput,String effectModules)</w:t>
            </w:r>
          </w:p>
        </w:tc>
        <w:tc>
          <w:tcPr>
            <w:tcW w:w="4644" w:type="dxa"/>
          </w:tcPr>
          <w:p w:rsidR="00740B38" w:rsidRPr="00567393" w:rsidRDefault="00740B38" w:rsidP="00567393">
            <w:r w:rsidRPr="00567393">
              <w:rPr>
                <w:rFonts w:hint="eastAsia"/>
              </w:rPr>
              <w:t>查看包含的敏感词</w:t>
            </w:r>
          </w:p>
        </w:tc>
      </w:tr>
    </w:tbl>
    <w:p w:rsidR="002B495A" w:rsidRPr="00473FB2" w:rsidRDefault="002B495A"/>
    <w:p w:rsidR="00961F7E" w:rsidRDefault="00961F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5"/>
        <w:gridCol w:w="4487"/>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BC4D7A" w:rsidP="00567393">
            <w:r w:rsidRPr="00567393">
              <w:rPr>
                <w:rFonts w:hint="eastAsia"/>
              </w:rPr>
              <w:t>EbAdLocalManager</w:t>
            </w:r>
          </w:p>
        </w:tc>
      </w:tr>
      <w:tr w:rsidR="002B495A" w:rsidRPr="00567393" w:rsidTr="00567393">
        <w:tc>
          <w:tcPr>
            <w:tcW w:w="4644" w:type="dxa"/>
          </w:tcPr>
          <w:p w:rsidR="002B495A" w:rsidRPr="00567393" w:rsidRDefault="002B495A" w:rsidP="00567393">
            <w:r w:rsidRPr="00567393">
              <w:rPr>
                <w:rFonts w:hint="eastAsia"/>
              </w:rPr>
              <w:lastRenderedPageBreak/>
              <w:t>方法名称</w:t>
            </w:r>
          </w:p>
        </w:tc>
        <w:tc>
          <w:tcPr>
            <w:tcW w:w="4644" w:type="dxa"/>
          </w:tcPr>
          <w:p w:rsidR="002B495A" w:rsidRPr="00567393" w:rsidRDefault="002B495A" w:rsidP="00567393">
            <w:r w:rsidRPr="00567393">
              <w:rPr>
                <w:rFonts w:hint="eastAsia"/>
              </w:rPr>
              <w:t>说明</w:t>
            </w:r>
          </w:p>
        </w:tc>
      </w:tr>
      <w:tr w:rsidR="00BC4D7A" w:rsidRPr="00567393" w:rsidTr="00567393">
        <w:tc>
          <w:tcPr>
            <w:tcW w:w="4644" w:type="dxa"/>
          </w:tcPr>
          <w:p w:rsidR="00BC4D7A" w:rsidRPr="00567393" w:rsidRDefault="00BC4D7A" w:rsidP="00567393">
            <w:pPr>
              <w:rPr>
                <w:szCs w:val="21"/>
              </w:rPr>
            </w:pPr>
            <w:r w:rsidRPr="00567393">
              <w:rPr>
                <w:color w:val="000000"/>
                <w:kern w:val="0"/>
                <w:szCs w:val="21"/>
              </w:rPr>
              <w:t>saveAdLocal(EbAdLocal ebAdLocal)</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autoSpaceDE w:val="0"/>
              <w:autoSpaceDN w:val="0"/>
              <w:adjustRightInd w:val="0"/>
              <w:jc w:val="left"/>
              <w:rPr>
                <w:kern w:val="0"/>
                <w:szCs w:val="21"/>
              </w:rPr>
            </w:pPr>
            <w:r w:rsidRPr="00567393">
              <w:rPr>
                <w:color w:val="000000"/>
                <w:kern w:val="0"/>
                <w:szCs w:val="21"/>
              </w:rPr>
              <w:t>getAdLocalList(String search, Integer pageNo, Integer pageSize,</w:t>
            </w:r>
          </w:p>
          <w:p w:rsidR="00BC4D7A" w:rsidRPr="00567393" w:rsidRDefault="00BC4D7A" w:rsidP="00BC4D7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orderBy)</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checkDelete(Integer[]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getAdLocalName(Integer[]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deleteAdLocalByIds(Integer[]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deleteAdLocalandLinkByIds(Integer[]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getAdLocationById(Integer id)</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updateAdLocal(EbAdLocal ebAdLocal)</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getAllLocation()</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getShowAdverByAdLocalId(Integer parseInt)</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changeLink(Integer status, Integer adId, Integer localId)</w:t>
            </w:r>
          </w:p>
        </w:tc>
        <w:tc>
          <w:tcPr>
            <w:tcW w:w="4644" w:type="dxa"/>
          </w:tcPr>
          <w:p w:rsidR="00BC4D7A" w:rsidRPr="00567393" w:rsidRDefault="00BC4D7A" w:rsidP="00567393"/>
        </w:tc>
      </w:tr>
    </w:tbl>
    <w:p w:rsidR="002B495A" w:rsidRDefault="002B495A"/>
    <w:p w:rsidR="00BC4D7A" w:rsidRDefault="00BC4D7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9"/>
        <w:gridCol w:w="4523"/>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F1750A" w:rsidP="00567393">
            <w:r w:rsidRPr="00567393">
              <w:rPr>
                <w:rFonts w:hint="eastAsia"/>
              </w:rPr>
              <w:t>EbAdvertisementManager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F1750A" w:rsidP="00567393">
            <w:pPr>
              <w:rPr>
                <w:szCs w:val="21"/>
              </w:rPr>
            </w:pPr>
            <w:r w:rsidRPr="00567393">
              <w:rPr>
                <w:color w:val="000000"/>
                <w:kern w:val="0"/>
                <w:szCs w:val="21"/>
              </w:rPr>
              <w:t xml:space="preserve">saveAd(EbAdvertisement ebAdvertisement, </w:t>
            </w:r>
            <w:r w:rsidRPr="00567393">
              <w:rPr>
                <w:color w:val="000000"/>
                <w:kern w:val="0"/>
                <w:szCs w:val="21"/>
                <w:u w:val="single"/>
              </w:rPr>
              <w:t>List</w:t>
            </w:r>
            <w:r w:rsidRPr="00567393">
              <w:rPr>
                <w:color w:val="000000"/>
                <w:kern w:val="0"/>
                <w:szCs w:val="21"/>
              </w:rPr>
              <w:t xml:space="preserve"> localIdList)</w:t>
            </w:r>
          </w:p>
        </w:tc>
        <w:tc>
          <w:tcPr>
            <w:tcW w:w="4644" w:type="dxa"/>
          </w:tcPr>
          <w:p w:rsidR="002B495A" w:rsidRPr="00567393" w:rsidRDefault="002B495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getAdList(Integer adStatus, Integer adType, String search,</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pageNo, Integer pageSize, Integer orderBy)</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getLinkAdSite(Integer[] adIds)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deleteAdByIds(Integer[] adIds)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getAdListByLocalId(Integer localId, Integer pageNo,</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pageSize, Integer orderBy)</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getAdByIdWithLocal(Integer adId)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updateAd(EbAdvertisement ebAdvertisement, List&lt;Integer&gt; localIdList,</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EbAdvertisement orginalAd)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getAdById(Integer adId)</w:t>
            </w:r>
          </w:p>
        </w:tc>
        <w:tc>
          <w:tcPr>
            <w:tcW w:w="4644" w:type="dxa"/>
          </w:tcPr>
          <w:p w:rsidR="00F1750A" w:rsidRPr="00567393" w:rsidRDefault="00F1750A" w:rsidP="00567393"/>
        </w:tc>
      </w:tr>
    </w:tbl>
    <w:p w:rsidR="002B495A" w:rsidRDefault="002B495A"/>
    <w:p w:rsidR="00F1750A" w:rsidRDefault="00F1750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3"/>
        <w:gridCol w:w="4499"/>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F1750A" w:rsidP="00567393">
            <w:r w:rsidRPr="00567393">
              <w:rPr>
                <w:rFonts w:hint="eastAsia"/>
              </w:rPr>
              <w:t>EbBrandManager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F1750A" w:rsidP="00567393">
            <w:pPr>
              <w:rPr>
                <w:szCs w:val="21"/>
              </w:rPr>
            </w:pPr>
            <w:r w:rsidRPr="00567393">
              <w:rPr>
                <w:color w:val="000000"/>
                <w:kern w:val="0"/>
                <w:szCs w:val="21"/>
              </w:rPr>
              <w:t>saveBrand(String brandName,String brandDesc,String imgs,String website,Integer sort)</w:t>
            </w:r>
          </w:p>
        </w:tc>
        <w:tc>
          <w:tcPr>
            <w:tcW w:w="4644" w:type="dxa"/>
          </w:tcPr>
          <w:p w:rsidR="002B495A" w:rsidRPr="00567393" w:rsidRDefault="00F1750A" w:rsidP="00567393">
            <w:r w:rsidRPr="00567393">
              <w:rPr>
                <w:rFonts w:hint="eastAsia"/>
              </w:rPr>
              <w:t>保存品牌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getBrandPage(</w:t>
            </w:r>
            <w:r w:rsidRPr="00567393">
              <w:rPr>
                <w:bCs/>
                <w:color w:val="7F0055"/>
                <w:kern w:val="0"/>
                <w:szCs w:val="21"/>
              </w:rPr>
              <w:t>int</w:t>
            </w:r>
            <w:r w:rsidRPr="00567393">
              <w:rPr>
                <w:color w:val="000000"/>
                <w:kern w:val="0"/>
                <w:szCs w:val="21"/>
              </w:rPr>
              <w:t xml:space="preserve"> pageNo, </w:t>
            </w:r>
            <w:r w:rsidRPr="00567393">
              <w:rPr>
                <w:bCs/>
                <w:color w:val="7F0055"/>
                <w:kern w:val="0"/>
                <w:szCs w:val="21"/>
              </w:rPr>
              <w:t>int</w:t>
            </w:r>
            <w:r w:rsidRPr="00567393">
              <w:rPr>
                <w:color w:val="000000"/>
                <w:kern w:val="0"/>
                <w:szCs w:val="21"/>
              </w:rPr>
              <w:t xml:space="preserve"> pageSize)</w:t>
            </w:r>
          </w:p>
        </w:tc>
        <w:tc>
          <w:tcPr>
            <w:tcW w:w="4644" w:type="dxa"/>
          </w:tcPr>
          <w:p w:rsidR="00F1750A" w:rsidRPr="00567393" w:rsidRDefault="00F1750A" w:rsidP="00F1750A">
            <w:r w:rsidRPr="00567393">
              <w:rPr>
                <w:rFonts w:hint="eastAsia"/>
              </w:rPr>
              <w:t>获得品牌分页</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deleteBrandById(Long id)</w:t>
            </w:r>
          </w:p>
        </w:tc>
        <w:tc>
          <w:tcPr>
            <w:tcW w:w="4644" w:type="dxa"/>
          </w:tcPr>
          <w:p w:rsidR="00F1750A" w:rsidRPr="00567393" w:rsidRDefault="00F1750A" w:rsidP="00567393">
            <w:r w:rsidRPr="00567393">
              <w:rPr>
                <w:rFonts w:hint="eastAsia"/>
              </w:rPr>
              <w:t>单个删除品牌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lastRenderedPageBreak/>
              <w:t>isExistBrandName(String brandName)</w:t>
            </w:r>
          </w:p>
        </w:tc>
        <w:tc>
          <w:tcPr>
            <w:tcW w:w="4644" w:type="dxa"/>
          </w:tcPr>
          <w:p w:rsidR="00F1750A" w:rsidRPr="00567393" w:rsidRDefault="00F1750A" w:rsidP="00567393">
            <w:r w:rsidRPr="00567393">
              <w:rPr>
                <w:rFonts w:hint="eastAsia"/>
              </w:rPr>
              <w:t>判断是否存在同名品牌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batchDelBrandById(Long ids[])</w:t>
            </w:r>
          </w:p>
        </w:tc>
        <w:tc>
          <w:tcPr>
            <w:tcW w:w="4644" w:type="dxa"/>
          </w:tcPr>
          <w:p w:rsidR="00F1750A" w:rsidRPr="00567393" w:rsidRDefault="00F1750A" w:rsidP="00567393">
            <w:r w:rsidRPr="00567393">
              <w:rPr>
                <w:rFonts w:hint="eastAsia"/>
              </w:rPr>
              <w:t>删除数组中指定的品牌</w:t>
            </w:r>
            <w:r w:rsidRPr="00567393">
              <w:rPr>
                <w:rFonts w:hint="eastAsia"/>
              </w:rPr>
              <w:t>Id</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updateBrand(Long brandId,String brandName,String brandDesc,String logoImg,String website,Integer sort)</w:t>
            </w:r>
          </w:p>
        </w:tc>
        <w:tc>
          <w:tcPr>
            <w:tcW w:w="4644" w:type="dxa"/>
          </w:tcPr>
          <w:p w:rsidR="00F1750A" w:rsidRPr="00567393" w:rsidRDefault="00F1750A" w:rsidP="00567393">
            <w:r w:rsidRPr="00567393">
              <w:rPr>
                <w:rFonts w:hint="eastAsia"/>
              </w:rPr>
              <w:t>编辑品牌</w:t>
            </w:r>
          </w:p>
          <w:p w:rsidR="00F1750A" w:rsidRPr="00567393" w:rsidRDefault="00F1750A" w:rsidP="00567393">
            <w:pPr>
              <w:ind w:firstLineChars="200" w:firstLine="420"/>
            </w:pP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getBrand(Long brandId)</w:t>
            </w:r>
          </w:p>
        </w:tc>
        <w:tc>
          <w:tcPr>
            <w:tcW w:w="4644" w:type="dxa"/>
          </w:tcPr>
          <w:p w:rsidR="00F1750A" w:rsidRPr="00567393" w:rsidRDefault="00F1750A" w:rsidP="00567393">
            <w:r w:rsidRPr="00567393">
              <w:rPr>
                <w:rFonts w:hint="eastAsia"/>
              </w:rPr>
              <w:t>获得指定品牌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getBrandByAll()</w:t>
            </w:r>
          </w:p>
        </w:tc>
        <w:tc>
          <w:tcPr>
            <w:tcW w:w="4644" w:type="dxa"/>
          </w:tcPr>
          <w:p w:rsidR="00F1750A" w:rsidRPr="00567393" w:rsidRDefault="00F1750A" w:rsidP="00567393">
            <w:r w:rsidRPr="00567393">
              <w:rPr>
                <w:rFonts w:hint="eastAsia"/>
              </w:rPr>
              <w:t>级联获取品牌关联的类目</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getBrandHigh(Long brandId)</w:t>
            </w:r>
          </w:p>
        </w:tc>
        <w:tc>
          <w:tcPr>
            <w:tcW w:w="4644" w:type="dxa"/>
          </w:tcPr>
          <w:p w:rsidR="00F1750A" w:rsidRPr="00567393" w:rsidRDefault="00F1750A" w:rsidP="00567393">
            <w:r w:rsidRPr="00567393">
              <w:rPr>
                <w:rFonts w:hint="eastAsia"/>
              </w:rPr>
              <w:t>品牌与类目管理关联处理</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assignCatForBrand(Long brandId,Long catIds[])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getBrandByCatId(Long catId)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getBrandIdNext()</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getBrandByCatIdTree(Long catId)</w:t>
            </w:r>
          </w:p>
        </w:tc>
        <w:tc>
          <w:tcPr>
            <w:tcW w:w="4644" w:type="dxa"/>
          </w:tcPr>
          <w:p w:rsidR="00F1750A" w:rsidRPr="00567393" w:rsidRDefault="00367431" w:rsidP="00567393">
            <w:r w:rsidRPr="00567393">
              <w:rPr>
                <w:rFonts w:hint="eastAsia"/>
              </w:rPr>
              <w:t>同时得到子分类下的品牌</w:t>
            </w:r>
          </w:p>
        </w:tc>
      </w:tr>
      <w:tr w:rsidR="00F1750A" w:rsidRPr="00567393" w:rsidTr="00567393">
        <w:tc>
          <w:tcPr>
            <w:tcW w:w="4644" w:type="dxa"/>
          </w:tcPr>
          <w:p w:rsidR="00F1750A" w:rsidRPr="00567393" w:rsidRDefault="00F1750A" w:rsidP="00F1750A">
            <w:pPr>
              <w:rPr>
                <w:szCs w:val="21"/>
              </w:rPr>
            </w:pPr>
            <w:r w:rsidRPr="00567393">
              <w:rPr>
                <w:color w:val="000000"/>
                <w:kern w:val="0"/>
                <w:szCs w:val="21"/>
              </w:rPr>
              <w:t>getBrandByCatTypeTree(Integer catType)</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getIsBrandRename(String brandName)</w:t>
            </w:r>
          </w:p>
        </w:tc>
        <w:tc>
          <w:tcPr>
            <w:tcW w:w="4644" w:type="dxa"/>
          </w:tcPr>
          <w:p w:rsidR="00F1750A" w:rsidRPr="00567393" w:rsidRDefault="00F1750A" w:rsidP="00567393"/>
        </w:tc>
      </w:tr>
    </w:tbl>
    <w:p w:rsidR="00F1750A" w:rsidRDefault="00F1750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3"/>
        <w:gridCol w:w="4489"/>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519EA" w:rsidP="00567393">
            <w:r w:rsidRPr="00567393">
              <w:rPr>
                <w:rFonts w:hint="eastAsia"/>
              </w:rPr>
              <w:t>EbCardManager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3E1E97" w:rsidP="003E1E97">
            <w:pPr>
              <w:rPr>
                <w:szCs w:val="21"/>
              </w:rPr>
            </w:pPr>
            <w:r w:rsidRPr="00567393">
              <w:rPr>
                <w:color w:val="000000"/>
                <w:kern w:val="0"/>
                <w:szCs w:val="21"/>
              </w:rPr>
              <w:t xml:space="preserve">getListForPageByCondition(Integer catType,Integer pageNo, Integer pageSize, Integer orderByStatus, String orderBy, </w:t>
            </w:r>
            <w:r w:rsidRPr="00567393">
              <w:rPr>
                <w:color w:val="000000"/>
                <w:kern w:val="0"/>
                <w:szCs w:val="21"/>
                <w:u w:val="single"/>
              </w:rPr>
              <w:t>Map</w:t>
            </w:r>
            <w:r w:rsidRPr="00567393">
              <w:rPr>
                <w:color w:val="000000"/>
                <w:kern w:val="0"/>
                <w:szCs w:val="21"/>
              </w:rPr>
              <w:t xml:space="preserve"> condition,ModelMap model)</w:t>
            </w:r>
          </w:p>
        </w:tc>
        <w:tc>
          <w:tcPr>
            <w:tcW w:w="4644" w:type="dxa"/>
          </w:tcPr>
          <w:p w:rsidR="002B495A" w:rsidRPr="00567393" w:rsidRDefault="003E1E97" w:rsidP="00567393">
            <w:r w:rsidRPr="00567393">
              <w:rPr>
                <w:rFonts w:hint="eastAsia"/>
              </w:rPr>
              <w:t>卡号分页数据条件查询</w:t>
            </w:r>
          </w:p>
        </w:tc>
      </w:tr>
      <w:tr w:rsidR="003E1E97" w:rsidRPr="00567393" w:rsidTr="00567393">
        <w:tc>
          <w:tcPr>
            <w:tcW w:w="4644" w:type="dxa"/>
          </w:tcPr>
          <w:p w:rsidR="003E1E97" w:rsidRPr="00567393" w:rsidRDefault="003E1E97" w:rsidP="00567393">
            <w:pPr>
              <w:rPr>
                <w:szCs w:val="21"/>
              </w:rPr>
            </w:pPr>
            <w:r w:rsidRPr="00567393">
              <w:rPr>
                <w:color w:val="000000"/>
                <w:kern w:val="0"/>
                <w:szCs w:val="21"/>
              </w:rPr>
              <w:t>save(EbItem ebItem,String[] paraValue,String[] specValue)</w:t>
            </w:r>
          </w:p>
        </w:tc>
        <w:tc>
          <w:tcPr>
            <w:tcW w:w="4644" w:type="dxa"/>
          </w:tcPr>
          <w:p w:rsidR="003E1E97" w:rsidRPr="00567393" w:rsidRDefault="003E1E97" w:rsidP="00567393"/>
        </w:tc>
      </w:tr>
      <w:tr w:rsidR="003E1E97" w:rsidRPr="00567393" w:rsidTr="00567393">
        <w:tc>
          <w:tcPr>
            <w:tcW w:w="4644" w:type="dxa"/>
          </w:tcPr>
          <w:p w:rsidR="003E1E97" w:rsidRPr="00567393" w:rsidRDefault="003E1E97" w:rsidP="00567393">
            <w:pPr>
              <w:rPr>
                <w:szCs w:val="21"/>
              </w:rPr>
            </w:pPr>
            <w:r w:rsidRPr="00567393">
              <w:rPr>
                <w:color w:val="000000"/>
                <w:kern w:val="0"/>
                <w:szCs w:val="21"/>
              </w:rPr>
              <w:t>updateCard(EbItem ebItem,String[] paraValue)</w:t>
            </w:r>
          </w:p>
        </w:tc>
        <w:tc>
          <w:tcPr>
            <w:tcW w:w="4644" w:type="dxa"/>
          </w:tcPr>
          <w:p w:rsidR="003E1E97" w:rsidRPr="00567393" w:rsidRDefault="003E1E97" w:rsidP="00567393"/>
        </w:tc>
      </w:tr>
    </w:tbl>
    <w:p w:rsidR="002B495A" w:rsidRDefault="002B495A"/>
    <w:p w:rsidR="003E1E97" w:rsidRDefault="003E1E97"/>
    <w:p w:rsidR="003E1E97" w:rsidRDefault="003E1E9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3914"/>
      </w:tblGrid>
      <w:tr w:rsidR="002B495A" w:rsidRPr="00567393" w:rsidTr="00567393">
        <w:tc>
          <w:tcPr>
            <w:tcW w:w="5231" w:type="dxa"/>
            <w:shd w:val="clear" w:color="auto" w:fill="BFBFBF"/>
          </w:tcPr>
          <w:p w:rsidR="002B495A" w:rsidRPr="00567393" w:rsidRDefault="002B495A" w:rsidP="00567393">
            <w:r w:rsidRPr="00567393">
              <w:rPr>
                <w:rFonts w:hint="eastAsia"/>
              </w:rPr>
              <w:t>类名</w:t>
            </w:r>
          </w:p>
        </w:tc>
        <w:tc>
          <w:tcPr>
            <w:tcW w:w="4057" w:type="dxa"/>
            <w:shd w:val="clear" w:color="auto" w:fill="BFBFBF"/>
          </w:tcPr>
          <w:p w:rsidR="002B495A" w:rsidRPr="00567393" w:rsidRDefault="00EE6E57" w:rsidP="00567393">
            <w:r w:rsidRPr="00567393">
              <w:rPr>
                <w:rFonts w:hint="eastAsia"/>
              </w:rPr>
              <w:t>EbCatManager</w:t>
            </w:r>
          </w:p>
        </w:tc>
      </w:tr>
      <w:tr w:rsidR="002B495A" w:rsidRPr="00567393" w:rsidTr="00567393">
        <w:tc>
          <w:tcPr>
            <w:tcW w:w="5231" w:type="dxa"/>
          </w:tcPr>
          <w:p w:rsidR="002B495A" w:rsidRPr="00567393" w:rsidRDefault="002B495A" w:rsidP="00567393">
            <w:r w:rsidRPr="00567393">
              <w:rPr>
                <w:rFonts w:hint="eastAsia"/>
              </w:rPr>
              <w:t>方法名称</w:t>
            </w:r>
          </w:p>
        </w:tc>
        <w:tc>
          <w:tcPr>
            <w:tcW w:w="4057" w:type="dxa"/>
          </w:tcPr>
          <w:p w:rsidR="002B495A" w:rsidRPr="00567393" w:rsidRDefault="002B495A" w:rsidP="00567393">
            <w:r w:rsidRPr="00567393">
              <w:rPr>
                <w:rFonts w:hint="eastAsia"/>
              </w:rPr>
              <w:t>说明</w:t>
            </w:r>
          </w:p>
        </w:tc>
      </w:tr>
      <w:tr w:rsidR="002B495A" w:rsidRPr="00567393" w:rsidTr="00567393">
        <w:tc>
          <w:tcPr>
            <w:tcW w:w="5231" w:type="dxa"/>
          </w:tcPr>
          <w:p w:rsidR="002B495A" w:rsidRPr="00567393" w:rsidRDefault="00EE6E57" w:rsidP="00567393">
            <w:pPr>
              <w:rPr>
                <w:szCs w:val="21"/>
              </w:rPr>
            </w:pPr>
            <w:r w:rsidRPr="00567393">
              <w:rPr>
                <w:color w:val="000000"/>
                <w:kern w:val="0"/>
                <w:szCs w:val="21"/>
              </w:rPr>
              <w:t>getAll()</w:t>
            </w:r>
          </w:p>
        </w:tc>
        <w:tc>
          <w:tcPr>
            <w:tcW w:w="4057" w:type="dxa"/>
          </w:tcPr>
          <w:p w:rsidR="002B495A" w:rsidRPr="00567393" w:rsidRDefault="00EE6E57" w:rsidP="00567393">
            <w:r w:rsidRPr="00567393">
              <w:rPr>
                <w:rFonts w:hint="eastAsia"/>
              </w:rPr>
              <w:t>封装类目的层次结构数据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getAllByPath()</w:t>
            </w:r>
          </w:p>
        </w:tc>
        <w:tc>
          <w:tcPr>
            <w:tcW w:w="4057" w:type="dxa"/>
          </w:tcPr>
          <w:p w:rsidR="00EE6E57" w:rsidRPr="00567393" w:rsidRDefault="00EE6E57" w:rsidP="00567393">
            <w:r w:rsidRPr="00567393">
              <w:rPr>
                <w:rFonts w:hint="eastAsia"/>
              </w:rPr>
              <w:t>获取类目的列表</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findEbCatByPk(Long id)</w:t>
            </w:r>
          </w:p>
        </w:tc>
        <w:tc>
          <w:tcPr>
            <w:tcW w:w="4057" w:type="dxa"/>
          </w:tcPr>
          <w:p w:rsidR="00EE6E57" w:rsidRPr="00567393" w:rsidRDefault="00EE6E57" w:rsidP="00EE6E57">
            <w:r w:rsidRPr="00567393">
              <w:rPr>
                <w:rFonts w:hint="eastAsia"/>
              </w:rPr>
              <w:t>根据</w:t>
            </w:r>
            <w:r w:rsidRPr="00567393">
              <w:rPr>
                <w:rFonts w:hint="eastAsia"/>
              </w:rPr>
              <w:t>Id</w:t>
            </w:r>
            <w:r w:rsidRPr="00567393">
              <w:rPr>
                <w:rFonts w:hint="eastAsia"/>
              </w:rPr>
              <w:t>获取指定的类目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saveCat(EbCat cat)</w:t>
            </w:r>
          </w:p>
        </w:tc>
        <w:tc>
          <w:tcPr>
            <w:tcW w:w="4057" w:type="dxa"/>
          </w:tcPr>
          <w:p w:rsidR="00EE6E57" w:rsidRPr="00567393" w:rsidRDefault="00EE6E57" w:rsidP="00567393">
            <w:r w:rsidRPr="00567393">
              <w:rPr>
                <w:rFonts w:hint="eastAsia"/>
              </w:rPr>
              <w:t>保存类目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deleteCatById(Long id)</w:t>
            </w:r>
          </w:p>
        </w:tc>
        <w:tc>
          <w:tcPr>
            <w:tcW w:w="4057" w:type="dxa"/>
          </w:tcPr>
          <w:p w:rsidR="00EE6E57" w:rsidRPr="00567393" w:rsidRDefault="0041161C" w:rsidP="00567393">
            <w:r w:rsidRPr="00567393">
              <w:rPr>
                <w:rFonts w:hint="eastAsia"/>
              </w:rPr>
              <w:t>单个删除类目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isExistCatName(Long pid, String catName)</w:t>
            </w:r>
          </w:p>
        </w:tc>
        <w:tc>
          <w:tcPr>
            <w:tcW w:w="4057" w:type="dxa"/>
          </w:tcPr>
          <w:p w:rsidR="00EE6E57" w:rsidRPr="00567393" w:rsidRDefault="0041161C" w:rsidP="00567393">
            <w:r w:rsidRPr="00567393">
              <w:rPr>
                <w:rFonts w:hint="eastAsia"/>
              </w:rPr>
              <w:t>判断是存在同名类目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batchDelCatById(Long ids[])</w:t>
            </w:r>
          </w:p>
        </w:tc>
        <w:tc>
          <w:tcPr>
            <w:tcW w:w="4057" w:type="dxa"/>
          </w:tcPr>
          <w:p w:rsidR="00EE6E57" w:rsidRPr="00567393" w:rsidRDefault="00033A21" w:rsidP="00567393">
            <w:r w:rsidRPr="00567393">
              <w:rPr>
                <w:rFonts w:hint="eastAsia"/>
              </w:rPr>
              <w:t>删除数组中指定的类目</w:t>
            </w:r>
            <w:r w:rsidRPr="00567393">
              <w:rPr>
                <w:rFonts w:hint="eastAsia"/>
              </w:rPr>
              <w:t>Id</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updateCat(EbCat cat)</w:t>
            </w:r>
          </w:p>
        </w:tc>
        <w:tc>
          <w:tcPr>
            <w:tcW w:w="4057" w:type="dxa"/>
          </w:tcPr>
          <w:p w:rsidR="00EE6E57" w:rsidRPr="00567393" w:rsidRDefault="00033A21" w:rsidP="00567393">
            <w:r w:rsidRPr="00567393">
              <w:rPr>
                <w:rFonts w:hint="eastAsia"/>
              </w:rPr>
              <w:t>编辑类目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getCat(Long catId)</w:t>
            </w:r>
          </w:p>
        </w:tc>
        <w:tc>
          <w:tcPr>
            <w:tcW w:w="4057" w:type="dxa"/>
          </w:tcPr>
          <w:p w:rsidR="00EE6E57" w:rsidRPr="00567393" w:rsidRDefault="00033A21" w:rsidP="00567393">
            <w:r w:rsidRPr="00567393">
              <w:rPr>
                <w:rFonts w:hint="eastAsia"/>
              </w:rPr>
              <w:t>获取指定类目</w:t>
            </w:r>
          </w:p>
        </w:tc>
      </w:tr>
      <w:tr w:rsidR="00EE6E57" w:rsidRPr="00567393" w:rsidTr="00567393">
        <w:tc>
          <w:tcPr>
            <w:tcW w:w="5231" w:type="dxa"/>
          </w:tcPr>
          <w:p w:rsidR="00EE6E57" w:rsidRPr="00567393" w:rsidRDefault="00EE6E57" w:rsidP="00EE6E57">
            <w:pPr>
              <w:rPr>
                <w:szCs w:val="21"/>
              </w:rPr>
            </w:pPr>
            <w:r w:rsidRPr="00567393">
              <w:rPr>
                <w:color w:val="000000"/>
                <w:kern w:val="0"/>
                <w:szCs w:val="21"/>
              </w:rPr>
              <w:t>getCatByAll()</w:t>
            </w:r>
          </w:p>
        </w:tc>
        <w:tc>
          <w:tcPr>
            <w:tcW w:w="4057" w:type="dxa"/>
          </w:tcPr>
          <w:p w:rsidR="00EE6E57" w:rsidRPr="00567393" w:rsidRDefault="00033A21" w:rsidP="00567393">
            <w:r w:rsidRPr="00567393">
              <w:rPr>
                <w:rFonts w:hint="eastAsia"/>
              </w:rPr>
              <w:t>获取所有类目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w:t>
            </w:r>
          </w:p>
        </w:tc>
        <w:tc>
          <w:tcPr>
            <w:tcW w:w="4057" w:type="dxa"/>
          </w:tcPr>
          <w:p w:rsidR="00EE6E57" w:rsidRPr="00567393" w:rsidRDefault="00033A21" w:rsidP="00567393">
            <w:r w:rsidRPr="00567393">
              <w:rPr>
                <w:rFonts w:hint="eastAsia"/>
              </w:rPr>
              <w:t>将分类对象进行转换</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w:t>
            </w:r>
            <w:r w:rsidRPr="00567393">
              <w:rPr>
                <w:bCs/>
                <w:color w:val="7F0055"/>
                <w:kern w:val="0"/>
                <w:szCs w:val="21"/>
              </w:rPr>
              <w:t>int</w:t>
            </w:r>
            <w:r w:rsidRPr="00567393">
              <w:rPr>
                <w:color w:val="000000"/>
                <w:kern w:val="0"/>
                <w:szCs w:val="21"/>
              </w:rPr>
              <w:t xml:space="preserve"> catType)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listCatalogByExcludesCatId(Long excludesCatId)</w:t>
            </w:r>
          </w:p>
        </w:tc>
        <w:tc>
          <w:tcPr>
            <w:tcW w:w="4057" w:type="dxa"/>
          </w:tcPr>
          <w:p w:rsidR="00EE6E57" w:rsidRPr="00567393" w:rsidRDefault="00880EEA" w:rsidP="00567393">
            <w:r w:rsidRPr="00567393">
              <w:rPr>
                <w:rFonts w:hint="eastAsia"/>
              </w:rPr>
              <w:t>获取类目，但是必须排除</w:t>
            </w:r>
            <w:r w:rsidRPr="00567393">
              <w:rPr>
                <w:rFonts w:hint="eastAsia"/>
              </w:rPr>
              <w:t>catId</w:t>
            </w:r>
            <w:r w:rsidRPr="00567393">
              <w:rPr>
                <w:rFonts w:hint="eastAsia"/>
              </w:rPr>
              <w:t>指定的类目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lastRenderedPageBreak/>
              <w:t>listCatalogByExcludesCatId(Map&lt;String, Object&gt; catParam)</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EE6E57">
            <w:pPr>
              <w:rPr>
                <w:szCs w:val="21"/>
              </w:rPr>
            </w:pPr>
            <w:r w:rsidRPr="00567393">
              <w:rPr>
                <w:color w:val="000000"/>
                <w:kern w:val="0"/>
                <w:szCs w:val="21"/>
              </w:rPr>
              <w:t>listCatByparentId(Long parentId)</w:t>
            </w:r>
          </w:p>
        </w:tc>
        <w:tc>
          <w:tcPr>
            <w:tcW w:w="4057" w:type="dxa"/>
          </w:tcPr>
          <w:p w:rsidR="00EE6E57" w:rsidRPr="00567393" w:rsidRDefault="00880EEA" w:rsidP="00567393">
            <w:r w:rsidRPr="00567393">
              <w:rPr>
                <w:rFonts w:hint="eastAsia"/>
              </w:rPr>
              <w:t>上级类目</w:t>
            </w:r>
            <w:r w:rsidRPr="00567393">
              <w:rPr>
                <w:rFonts w:hint="eastAsia"/>
              </w:rPr>
              <w:t>Id</w:t>
            </w:r>
            <w:r w:rsidRPr="00567393">
              <w:rPr>
                <w:rFonts w:hint="eastAsia"/>
              </w:rPr>
              <w:t>获取它的子类目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getCatBySkuId(Long skuId)</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getCatByIds(</w:t>
            </w:r>
            <w:r w:rsidRPr="00567393">
              <w:rPr>
                <w:color w:val="000000"/>
                <w:kern w:val="0"/>
                <w:szCs w:val="21"/>
                <w:u w:val="single"/>
              </w:rPr>
              <w:t>List</w:t>
            </w:r>
            <w:r w:rsidRPr="00567393">
              <w:rPr>
                <w:color w:val="000000"/>
                <w:kern w:val="0"/>
                <w:szCs w:val="21"/>
              </w:rPr>
              <w:t xml:space="preserve"> catIdList)</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listCatByCatType(</w:t>
            </w:r>
            <w:r w:rsidRPr="00567393">
              <w:rPr>
                <w:bCs/>
                <w:color w:val="7F0055"/>
                <w:kern w:val="0"/>
                <w:szCs w:val="21"/>
              </w:rPr>
              <w:t>int</w:t>
            </w:r>
            <w:r w:rsidRPr="00567393">
              <w:rPr>
                <w:color w:val="000000"/>
                <w:kern w:val="0"/>
                <w:szCs w:val="21"/>
              </w:rPr>
              <w:t xml:space="preserve"> catType)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EE6E57">
            <w:pPr>
              <w:rPr>
                <w:szCs w:val="21"/>
              </w:rPr>
            </w:pPr>
            <w:r w:rsidRPr="00567393">
              <w:rPr>
                <w:color w:val="000000"/>
                <w:kern w:val="0"/>
                <w:szCs w:val="21"/>
              </w:rPr>
              <w:t>isExistCatMark(Long pid, String markName)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getIsCatRename(String catName)</w:t>
            </w:r>
          </w:p>
        </w:tc>
        <w:tc>
          <w:tcPr>
            <w:tcW w:w="4057" w:type="dxa"/>
          </w:tcPr>
          <w:p w:rsidR="00EE6E57" w:rsidRPr="00567393" w:rsidRDefault="00EE6E57" w:rsidP="00567393"/>
        </w:tc>
      </w:tr>
    </w:tbl>
    <w:p w:rsidR="00EE6E57" w:rsidRDefault="00EE6E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0"/>
        <w:gridCol w:w="4512"/>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B6248" w:rsidP="00567393">
            <w:r>
              <w:rPr>
                <w:rFonts w:hint="eastAsia"/>
              </w:rPr>
              <w:t>EbCityAreaManager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B6248" w:rsidRDefault="005B6248" w:rsidP="00567393">
            <w:pPr>
              <w:rPr>
                <w:szCs w:val="21"/>
              </w:rPr>
            </w:pPr>
            <w:r w:rsidRPr="005B6248">
              <w:rPr>
                <w:color w:val="000000"/>
                <w:kern w:val="0"/>
                <w:szCs w:val="21"/>
              </w:rPr>
              <w:t>saveEbRoleArea(EbRoleArea ebRoleArea)</w:t>
            </w:r>
          </w:p>
        </w:tc>
        <w:tc>
          <w:tcPr>
            <w:tcW w:w="4644" w:type="dxa"/>
          </w:tcPr>
          <w:p w:rsidR="002B495A" w:rsidRPr="00567393" w:rsidRDefault="005B6248" w:rsidP="00567393">
            <w:r>
              <w:rPr>
                <w:rFonts w:hint="eastAsia"/>
              </w:rPr>
              <w:t>保存地区关系</w:t>
            </w:r>
          </w:p>
        </w:tc>
      </w:tr>
      <w:tr w:rsidR="005B6248" w:rsidRPr="00567393" w:rsidTr="005B6248">
        <w:tc>
          <w:tcPr>
            <w:tcW w:w="4644" w:type="dxa"/>
            <w:tcBorders>
              <w:top w:val="single" w:sz="4" w:space="0" w:color="000000"/>
              <w:left w:val="single" w:sz="4" w:space="0" w:color="000000"/>
              <w:bottom w:val="single" w:sz="4" w:space="0" w:color="000000"/>
              <w:right w:val="single" w:sz="4" w:space="0" w:color="000000"/>
            </w:tcBorders>
          </w:tcPr>
          <w:p w:rsidR="005B6248" w:rsidRPr="005B6248" w:rsidRDefault="005B6248" w:rsidP="008F787F">
            <w:pPr>
              <w:rPr>
                <w:szCs w:val="21"/>
              </w:rPr>
            </w:pPr>
            <w:r w:rsidRPr="005B6248">
              <w:rPr>
                <w:color w:val="000000"/>
                <w:kern w:val="0"/>
                <w:szCs w:val="21"/>
              </w:rPr>
              <w:t>queryAllArea()</w:t>
            </w:r>
          </w:p>
        </w:tc>
        <w:tc>
          <w:tcPr>
            <w:tcW w:w="4644" w:type="dxa"/>
            <w:tcBorders>
              <w:top w:val="single" w:sz="4" w:space="0" w:color="000000"/>
              <w:left w:val="single" w:sz="4" w:space="0" w:color="000000"/>
              <w:bottom w:val="single" w:sz="4" w:space="0" w:color="000000"/>
              <w:right w:val="single" w:sz="4" w:space="0" w:color="000000"/>
            </w:tcBorders>
          </w:tcPr>
          <w:p w:rsidR="005B6248" w:rsidRPr="00567393" w:rsidRDefault="005B6248" w:rsidP="008F787F">
            <w:r>
              <w:rPr>
                <w:rFonts w:hint="eastAsia"/>
              </w:rPr>
              <w:t>查询地区信息</w:t>
            </w:r>
          </w:p>
        </w:tc>
      </w:tr>
    </w:tbl>
    <w:p w:rsidR="005B6248" w:rsidRDefault="005B624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1"/>
        <w:gridCol w:w="4511"/>
      </w:tblGrid>
      <w:tr w:rsidR="0038354D" w:rsidRPr="00567393" w:rsidTr="008F787F">
        <w:tc>
          <w:tcPr>
            <w:tcW w:w="4644" w:type="dxa"/>
            <w:shd w:val="clear" w:color="auto" w:fill="BFBFBF"/>
          </w:tcPr>
          <w:p w:rsidR="0038354D" w:rsidRPr="00567393" w:rsidRDefault="0038354D" w:rsidP="008F787F">
            <w:r w:rsidRPr="00567393">
              <w:rPr>
                <w:rFonts w:hint="eastAsia"/>
              </w:rPr>
              <w:t>类名</w:t>
            </w:r>
          </w:p>
        </w:tc>
        <w:tc>
          <w:tcPr>
            <w:tcW w:w="4644" w:type="dxa"/>
            <w:shd w:val="clear" w:color="auto" w:fill="BFBFBF"/>
          </w:tcPr>
          <w:p w:rsidR="0038354D" w:rsidRPr="00567393" w:rsidRDefault="0038354D" w:rsidP="008F787F">
            <w:r>
              <w:rPr>
                <w:rFonts w:hint="eastAsia"/>
              </w:rPr>
              <w:t>EbConsoleLogManager</w:t>
            </w:r>
          </w:p>
        </w:tc>
      </w:tr>
      <w:tr w:rsidR="0038354D" w:rsidRPr="00567393" w:rsidTr="008F787F">
        <w:tc>
          <w:tcPr>
            <w:tcW w:w="4644" w:type="dxa"/>
          </w:tcPr>
          <w:p w:rsidR="0038354D" w:rsidRPr="00567393" w:rsidRDefault="0038354D" w:rsidP="008F787F">
            <w:r w:rsidRPr="00567393">
              <w:rPr>
                <w:rFonts w:hint="eastAsia"/>
              </w:rPr>
              <w:t>方法名称</w:t>
            </w:r>
          </w:p>
        </w:tc>
        <w:tc>
          <w:tcPr>
            <w:tcW w:w="4644" w:type="dxa"/>
          </w:tcPr>
          <w:p w:rsidR="0038354D" w:rsidRPr="00567393" w:rsidRDefault="0038354D" w:rsidP="008F787F">
            <w:r w:rsidRPr="00567393">
              <w:rPr>
                <w:rFonts w:hint="eastAsia"/>
              </w:rPr>
              <w:t>说明</w:t>
            </w:r>
          </w:p>
        </w:tc>
      </w:tr>
      <w:tr w:rsidR="0038354D" w:rsidRPr="00567393" w:rsidTr="008F787F">
        <w:tc>
          <w:tcPr>
            <w:tcW w:w="4644" w:type="dxa"/>
          </w:tcPr>
          <w:p w:rsidR="0038354D" w:rsidRPr="0038354D" w:rsidRDefault="0038354D" w:rsidP="0038354D">
            <w:pPr>
              <w:autoSpaceDE w:val="0"/>
              <w:autoSpaceDN w:val="0"/>
              <w:adjustRightInd w:val="0"/>
              <w:jc w:val="left"/>
              <w:rPr>
                <w:kern w:val="0"/>
                <w:szCs w:val="21"/>
              </w:rPr>
            </w:pPr>
            <w:r w:rsidRPr="0038354D">
              <w:rPr>
                <w:color w:val="000000"/>
                <w:kern w:val="0"/>
                <w:szCs w:val="21"/>
              </w:rPr>
              <w:t>saveConsoleLog(Long userId, Long entityId, String entityName, String opType,</w:t>
            </w:r>
          </w:p>
          <w:p w:rsidR="0038354D" w:rsidRPr="0038354D" w:rsidRDefault="0038354D" w:rsidP="0038354D">
            <w:pPr>
              <w:rPr>
                <w:szCs w:val="21"/>
              </w:rPr>
            </w:pPr>
            <w:r w:rsidRPr="0038354D">
              <w:rPr>
                <w:color w:val="000000"/>
                <w:kern w:val="0"/>
                <w:szCs w:val="21"/>
              </w:rPr>
              <w:tab/>
            </w:r>
            <w:r w:rsidRPr="0038354D">
              <w:rPr>
                <w:color w:val="000000"/>
                <w:kern w:val="0"/>
                <w:szCs w:val="21"/>
              </w:rPr>
              <w:tab/>
            </w:r>
            <w:r w:rsidRPr="0038354D">
              <w:rPr>
                <w:color w:val="000000"/>
                <w:kern w:val="0"/>
                <w:szCs w:val="21"/>
              </w:rPr>
              <w:tab/>
              <w:t>String notes, String tableName)</w:t>
            </w:r>
          </w:p>
        </w:tc>
        <w:tc>
          <w:tcPr>
            <w:tcW w:w="4644" w:type="dxa"/>
          </w:tcPr>
          <w:p w:rsidR="0038354D" w:rsidRPr="00567393" w:rsidRDefault="0038354D" w:rsidP="008F787F"/>
        </w:tc>
      </w:tr>
      <w:tr w:rsidR="0038354D" w:rsidRPr="00567393"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listConsoleLogByEntityId(Long entityId, String tableName)</w:t>
            </w:r>
          </w:p>
        </w:tc>
        <w:tc>
          <w:tcPr>
            <w:tcW w:w="4644" w:type="dxa"/>
            <w:tcBorders>
              <w:top w:val="single" w:sz="4" w:space="0" w:color="000000"/>
              <w:left w:val="single" w:sz="4" w:space="0" w:color="000000"/>
              <w:bottom w:val="single" w:sz="4" w:space="0" w:color="000000"/>
              <w:right w:val="single" w:sz="4" w:space="0" w:color="000000"/>
            </w:tcBorders>
          </w:tcPr>
          <w:p w:rsidR="0038354D" w:rsidRPr="00567393" w:rsidRDefault="0038354D" w:rsidP="008F787F"/>
        </w:tc>
      </w:tr>
    </w:tbl>
    <w:p w:rsidR="0038354D" w:rsidRDefault="0038354D"/>
    <w:p w:rsidR="0038354D" w:rsidRDefault="0038354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46"/>
        <w:gridCol w:w="4516"/>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38354D" w:rsidP="00567393">
            <w:r>
              <w:rPr>
                <w:rFonts w:hint="eastAsia"/>
              </w:rPr>
              <w:t>EbDistributorManager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38354D" w:rsidTr="00567393">
        <w:tc>
          <w:tcPr>
            <w:tcW w:w="4644" w:type="dxa"/>
          </w:tcPr>
          <w:p w:rsidR="002B495A" w:rsidRPr="0038354D" w:rsidRDefault="0038354D" w:rsidP="00567393">
            <w:pPr>
              <w:rPr>
                <w:szCs w:val="21"/>
              </w:rPr>
            </w:pPr>
            <w:r w:rsidRPr="0038354D">
              <w:rPr>
                <w:color w:val="000000"/>
                <w:kern w:val="0"/>
                <w:szCs w:val="21"/>
              </w:rPr>
              <w:t>getTotalCountForPage(String distriName,String contact)</w:t>
            </w:r>
          </w:p>
        </w:tc>
        <w:tc>
          <w:tcPr>
            <w:tcW w:w="4644" w:type="dxa"/>
          </w:tcPr>
          <w:p w:rsidR="002B495A" w:rsidRPr="0038354D" w:rsidRDefault="0038354D" w:rsidP="00567393">
            <w:pPr>
              <w:rPr>
                <w:szCs w:val="21"/>
              </w:rPr>
            </w:pPr>
            <w:r>
              <w:rPr>
                <w:rFonts w:hint="eastAsia"/>
                <w:szCs w:val="21"/>
              </w:rPr>
              <w:t>分页显示得到记录总数</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getObjectById(Long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通过</w:t>
            </w:r>
            <w:r>
              <w:rPr>
                <w:rFonts w:hint="eastAsia"/>
                <w:szCs w:val="21"/>
              </w:rPr>
              <w:t>ID</w:t>
            </w:r>
            <w:r>
              <w:rPr>
                <w:rFonts w:hint="eastAsia"/>
                <w:szCs w:val="21"/>
              </w:rPr>
              <w:t>得到对象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updateObject(EbDistributor ebDistributor)</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更新对象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saveObject(EbDistributor ebDistributor)</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插入对象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getPage(</w:t>
            </w:r>
            <w:r w:rsidRPr="0038354D">
              <w:rPr>
                <w:bCs/>
                <w:color w:val="7F0055"/>
                <w:kern w:val="0"/>
                <w:szCs w:val="21"/>
              </w:rPr>
              <w:t>int</w:t>
            </w:r>
            <w:r w:rsidRPr="0038354D">
              <w:rPr>
                <w:color w:val="000000"/>
                <w:kern w:val="0"/>
                <w:szCs w:val="21"/>
              </w:rPr>
              <w:t xml:space="preserve"> pageNo, </w:t>
            </w:r>
            <w:r w:rsidRPr="0038354D">
              <w:rPr>
                <w:bCs/>
                <w:color w:val="7F0055"/>
                <w:kern w:val="0"/>
                <w:szCs w:val="21"/>
              </w:rPr>
              <w:t>int</w:t>
            </w:r>
            <w:r w:rsidRPr="0038354D">
              <w:rPr>
                <w:color w:val="000000"/>
                <w:kern w:val="0"/>
                <w:szCs w:val="21"/>
              </w:rPr>
              <w:t xml:space="preserve"> pageSize, String distriName,String contact)</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得到当前分页数据</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batchUpdateRecyle(</w:t>
            </w:r>
            <w:r w:rsidRPr="0038354D">
              <w:rPr>
                <w:bCs/>
                <w:color w:val="7F0055"/>
                <w:kern w:val="0"/>
                <w:szCs w:val="21"/>
              </w:rPr>
              <w:t>long</w:t>
            </w:r>
            <w:r w:rsidRPr="0038354D">
              <w:rPr>
                <w:color w:val="000000"/>
                <w:kern w:val="0"/>
                <w:szCs w:val="21"/>
              </w:rPr>
              <w:t xml:space="preserve"> ids[],</w:t>
            </w:r>
            <w:r w:rsidRPr="0038354D">
              <w:rPr>
                <w:bCs/>
                <w:color w:val="7F0055"/>
                <w:kern w:val="0"/>
                <w:szCs w:val="21"/>
              </w:rPr>
              <w:t>int</w:t>
            </w:r>
            <w:r w:rsidRPr="0038354D">
              <w:rPr>
                <w:color w:val="000000"/>
                <w:kern w:val="0"/>
                <w:szCs w:val="21"/>
              </w:rPr>
              <w:t xml:space="preserve"> is_recycled)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批量编辑删除对象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batchUpdateActive(</w:t>
            </w:r>
            <w:r w:rsidRPr="0038354D">
              <w:rPr>
                <w:bCs/>
                <w:color w:val="7F0055"/>
                <w:kern w:val="0"/>
                <w:szCs w:val="21"/>
              </w:rPr>
              <w:t>long</w:t>
            </w:r>
            <w:r w:rsidRPr="0038354D">
              <w:rPr>
                <w:color w:val="000000"/>
                <w:kern w:val="0"/>
                <w:szCs w:val="21"/>
              </w:rPr>
              <w:t xml:space="preserve"> ids[],</w:t>
            </w:r>
            <w:r w:rsidRPr="0038354D">
              <w:rPr>
                <w:bCs/>
                <w:color w:val="7F0055"/>
                <w:kern w:val="0"/>
                <w:szCs w:val="21"/>
              </w:rPr>
              <w:t>int</w:t>
            </w:r>
            <w:r w:rsidRPr="0038354D">
              <w:rPr>
                <w:color w:val="000000"/>
                <w:kern w:val="0"/>
                <w:szCs w:val="21"/>
              </w:rPr>
              <w:t xml:space="preserve"> is_active)</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38354D">
            <w:pPr>
              <w:rPr>
                <w:szCs w:val="21"/>
              </w:rPr>
            </w:pPr>
            <w:r>
              <w:rPr>
                <w:rFonts w:hint="eastAsia"/>
                <w:szCs w:val="21"/>
              </w:rPr>
              <w:t>批量启用停用对象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getDistByUsed1(String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getDistByUsedNoDel(String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getStatusById(Long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bl>
    <w:p w:rsidR="0038354D" w:rsidRDefault="0038354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5"/>
        <w:gridCol w:w="4487"/>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557D5" w:rsidP="00567393">
            <w:r>
              <w:rPr>
                <w:rFonts w:hint="eastAsia"/>
              </w:rPr>
              <w:t>EbEntityManager</w:t>
            </w:r>
          </w:p>
        </w:tc>
      </w:tr>
      <w:tr w:rsidR="002B495A" w:rsidRPr="00567393" w:rsidTr="00567393">
        <w:tc>
          <w:tcPr>
            <w:tcW w:w="4644" w:type="dxa"/>
          </w:tcPr>
          <w:p w:rsidR="002B495A" w:rsidRPr="005557D5" w:rsidRDefault="002B495A" w:rsidP="00567393">
            <w:r w:rsidRPr="005557D5">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5557D5" w:rsidRPr="005557D5" w:rsidRDefault="005557D5" w:rsidP="005557D5">
            <w:pPr>
              <w:autoSpaceDE w:val="0"/>
              <w:autoSpaceDN w:val="0"/>
              <w:adjustRightInd w:val="0"/>
              <w:jc w:val="left"/>
              <w:rPr>
                <w:kern w:val="0"/>
                <w:szCs w:val="21"/>
              </w:rPr>
            </w:pPr>
            <w:r w:rsidRPr="005557D5">
              <w:rPr>
                <w:color w:val="000000"/>
                <w:kern w:val="0"/>
                <w:szCs w:val="21"/>
              </w:rPr>
              <w:t xml:space="preserve">getListForPageByCondition(Integer catType,Integer pageNo, Integer pageSize, Integer </w:t>
            </w:r>
            <w:r w:rsidRPr="005557D5">
              <w:rPr>
                <w:color w:val="000000"/>
                <w:kern w:val="0"/>
                <w:szCs w:val="21"/>
              </w:rPr>
              <w:lastRenderedPageBreak/>
              <w:t>orderByStatus, String orderBy, Map condition,</w:t>
            </w:r>
          </w:p>
          <w:p w:rsidR="002B495A" w:rsidRPr="005557D5" w:rsidRDefault="005557D5" w:rsidP="005557D5">
            <w:pPr>
              <w:rPr>
                <w:szCs w:val="21"/>
              </w:rPr>
            </w:pPr>
            <w:r w:rsidRPr="005557D5">
              <w:rPr>
                <w:color w:val="000000"/>
                <w:kern w:val="0"/>
                <w:szCs w:val="21"/>
              </w:rPr>
              <w:t>ModelMap model)</w:t>
            </w:r>
          </w:p>
        </w:tc>
        <w:tc>
          <w:tcPr>
            <w:tcW w:w="4644" w:type="dxa"/>
          </w:tcPr>
          <w:p w:rsidR="002B495A" w:rsidRPr="00567393" w:rsidRDefault="005557D5" w:rsidP="00567393">
            <w:r>
              <w:rPr>
                <w:rFonts w:hint="eastAsia"/>
              </w:rPr>
              <w:lastRenderedPageBreak/>
              <w:t>卡号分页数据条件查询</w:t>
            </w:r>
          </w:p>
        </w:tc>
      </w:tr>
      <w:tr w:rsidR="005557D5" w:rsidRPr="00567393" w:rsidTr="005557D5">
        <w:tc>
          <w:tcPr>
            <w:tcW w:w="4644" w:type="dxa"/>
            <w:tcBorders>
              <w:top w:val="single" w:sz="4" w:space="0" w:color="000000"/>
              <w:left w:val="single" w:sz="4" w:space="0" w:color="000000"/>
              <w:bottom w:val="single" w:sz="4" w:space="0" w:color="000000"/>
              <w:right w:val="single" w:sz="4" w:space="0" w:color="000000"/>
            </w:tcBorders>
          </w:tcPr>
          <w:p w:rsidR="005557D5" w:rsidRPr="005557D5" w:rsidRDefault="005557D5" w:rsidP="005557D5">
            <w:pPr>
              <w:autoSpaceDE w:val="0"/>
              <w:autoSpaceDN w:val="0"/>
              <w:adjustRightInd w:val="0"/>
              <w:jc w:val="left"/>
              <w:rPr>
                <w:kern w:val="0"/>
                <w:szCs w:val="21"/>
              </w:rPr>
            </w:pPr>
            <w:r w:rsidRPr="005557D5">
              <w:rPr>
                <w:color w:val="000000"/>
                <w:kern w:val="0"/>
                <w:szCs w:val="21"/>
              </w:rPr>
              <w:t>getListForPageByCondition1(Integer auditStatus, Integer catType,Integer pageNo, Integer pageSize, Integer orderByStatus, String orderBy, Map condition,</w:t>
            </w:r>
          </w:p>
          <w:p w:rsidR="005557D5" w:rsidRPr="005557D5" w:rsidRDefault="005557D5" w:rsidP="005557D5">
            <w:pPr>
              <w:rPr>
                <w:szCs w:val="21"/>
              </w:rPr>
            </w:pPr>
            <w:r w:rsidRPr="005557D5">
              <w:rPr>
                <w:color w:val="000000"/>
                <w:kern w:val="0"/>
                <w:szCs w:val="21"/>
              </w:rPr>
              <w:t xml:space="preserve">            ModelMap model)</w:t>
            </w:r>
          </w:p>
        </w:tc>
        <w:tc>
          <w:tcPr>
            <w:tcW w:w="4644" w:type="dxa"/>
            <w:tcBorders>
              <w:top w:val="single" w:sz="4" w:space="0" w:color="000000"/>
              <w:left w:val="single" w:sz="4" w:space="0" w:color="000000"/>
              <w:bottom w:val="single" w:sz="4" w:space="0" w:color="000000"/>
              <w:right w:val="single" w:sz="4" w:space="0" w:color="000000"/>
            </w:tcBorders>
          </w:tcPr>
          <w:p w:rsidR="005557D5" w:rsidRPr="00567393" w:rsidRDefault="005557D5" w:rsidP="008F787F"/>
        </w:tc>
      </w:tr>
    </w:tbl>
    <w:p w:rsidR="002B495A" w:rsidRDefault="002B495A"/>
    <w:p w:rsidR="005557D5" w:rsidRDefault="005557D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90"/>
        <w:gridCol w:w="4472"/>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703E96" w:rsidP="00567393">
            <w:r>
              <w:rPr>
                <w:rFonts w:hint="eastAsia"/>
              </w:rPr>
              <w:t>EbFavorManager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703E96" w:rsidRDefault="00703E96" w:rsidP="00567393">
            <w:pPr>
              <w:rPr>
                <w:szCs w:val="21"/>
              </w:rPr>
            </w:pPr>
            <w:r w:rsidRPr="00703E96">
              <w:rPr>
                <w:color w:val="000000"/>
                <w:kern w:val="0"/>
                <w:szCs w:val="21"/>
              </w:rPr>
              <w:t xml:space="preserve">getItemListByCondition(Integer pageNo, Integer pageSize, </w:t>
            </w:r>
            <w:r w:rsidRPr="00703E96">
              <w:rPr>
                <w:color w:val="000000"/>
                <w:kern w:val="0"/>
                <w:szCs w:val="21"/>
                <w:u w:val="single"/>
              </w:rPr>
              <w:t>Map</w:t>
            </w:r>
            <w:r w:rsidRPr="00703E96">
              <w:rPr>
                <w:color w:val="000000"/>
                <w:kern w:val="0"/>
                <w:szCs w:val="21"/>
              </w:rPr>
              <w:t xml:space="preserve"> condition, ModelMap model,Integer type)</w:t>
            </w:r>
          </w:p>
        </w:tc>
        <w:tc>
          <w:tcPr>
            <w:tcW w:w="4644" w:type="dxa"/>
          </w:tcPr>
          <w:p w:rsidR="002B495A" w:rsidRPr="00567393" w:rsidRDefault="002B495A" w:rsidP="00567393"/>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checkFavorSkuDuplicated(Map&lt;String, Object&gt; model)</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checkFavorOfferDuplicated(Map&lt;String, Object&gt; model)</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saveFavor(EbMyFavorSku favor)</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deleteFavor(Long myFavId, Long userId)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deleteOfferGroupFavor(Long userId, Long skuId, Long offerGroupId, Long offerId)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bl>
    <w:p w:rsidR="002B495A" w:rsidRDefault="002B495A"/>
    <w:p w:rsidR="00703E96" w:rsidRDefault="00703E9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47"/>
        <w:gridCol w:w="4515"/>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703E96" w:rsidP="00567393">
            <w:r>
              <w:rPr>
                <w:rFonts w:hint="eastAsia"/>
              </w:rPr>
              <w:t>EbFeatureManager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703E96" w:rsidRDefault="00703E96" w:rsidP="00567393">
            <w:pPr>
              <w:rPr>
                <w:szCs w:val="21"/>
              </w:rPr>
            </w:pPr>
            <w:r w:rsidRPr="00703E96">
              <w:rPr>
                <w:color w:val="000000"/>
                <w:kern w:val="0"/>
                <w:szCs w:val="21"/>
              </w:rPr>
              <w:t>saveFeature(EbFeature entity)</w:t>
            </w:r>
          </w:p>
        </w:tc>
        <w:tc>
          <w:tcPr>
            <w:tcW w:w="4644" w:type="dxa"/>
          </w:tcPr>
          <w:p w:rsidR="002B495A" w:rsidRPr="00567393" w:rsidRDefault="00703E96" w:rsidP="00567393">
            <w:r>
              <w:rPr>
                <w:rFonts w:hint="eastAsia"/>
              </w:rPr>
              <w:t>保存参数信息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deleteFeatureById(Long 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通过参数</w:t>
            </w:r>
            <w:r>
              <w:rPr>
                <w:rFonts w:hint="eastAsia"/>
              </w:rPr>
              <w:t>Id</w:t>
            </w:r>
            <w:r>
              <w:rPr>
                <w:rFonts w:hint="eastAsia"/>
              </w:rPr>
              <w:t>删除参数信息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batchDelFeatureById(Long ids[])</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批量删除参数信息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updateFeature(EbFeature entity)</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修改参数信息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703E96">
            <w:pPr>
              <w:tabs>
                <w:tab w:val="left" w:pos="1050"/>
              </w:tabs>
              <w:rPr>
                <w:szCs w:val="21"/>
              </w:rPr>
            </w:pPr>
            <w:r w:rsidRPr="00703E96">
              <w:rPr>
                <w:color w:val="000000"/>
                <w:kern w:val="0"/>
                <w:szCs w:val="21"/>
              </w:rPr>
              <w:t>getFeature(Long 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323273" w:rsidP="008F787F">
            <w:r>
              <w:rPr>
                <w:rFonts w:hint="eastAsia"/>
              </w:rPr>
              <w:t>查看参数信息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listFeatureBycatId(Long catId)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323273" w:rsidP="008F787F">
            <w:r>
              <w:rPr>
                <w:rFonts w:hint="eastAsia"/>
              </w:rPr>
              <w:t>根据类目</w:t>
            </w:r>
            <w:r>
              <w:rPr>
                <w:rFonts w:hint="eastAsia"/>
              </w:rPr>
              <w:t>Id</w:t>
            </w:r>
            <w:r>
              <w:rPr>
                <w:rFonts w:hint="eastAsia"/>
              </w:rPr>
              <w:t>获取该类目下参数信息</w:t>
            </w:r>
          </w:p>
        </w:tc>
      </w:tr>
    </w:tbl>
    <w:p w:rsidR="002B495A" w:rsidRDefault="002B495A"/>
    <w:p w:rsidR="00703E96" w:rsidRDefault="00703E9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0"/>
        <w:gridCol w:w="4302"/>
      </w:tblGrid>
      <w:tr w:rsidR="002B495A" w:rsidRPr="00567393" w:rsidTr="00EE3BD3">
        <w:tc>
          <w:tcPr>
            <w:tcW w:w="4835" w:type="dxa"/>
            <w:shd w:val="clear" w:color="auto" w:fill="BFBFBF"/>
          </w:tcPr>
          <w:p w:rsidR="002B495A" w:rsidRPr="00567393" w:rsidRDefault="002B495A" w:rsidP="00567393">
            <w:r w:rsidRPr="00567393">
              <w:rPr>
                <w:rFonts w:hint="eastAsia"/>
              </w:rPr>
              <w:t>类名</w:t>
            </w:r>
          </w:p>
        </w:tc>
        <w:tc>
          <w:tcPr>
            <w:tcW w:w="4453" w:type="dxa"/>
            <w:shd w:val="clear" w:color="auto" w:fill="BFBFBF"/>
          </w:tcPr>
          <w:p w:rsidR="002B495A" w:rsidRPr="00567393" w:rsidRDefault="002F292D" w:rsidP="00567393">
            <w:r>
              <w:rPr>
                <w:rFonts w:hint="eastAsia"/>
              </w:rPr>
              <w:t>EbItemManager</w:t>
            </w:r>
          </w:p>
        </w:tc>
      </w:tr>
      <w:tr w:rsidR="002B495A" w:rsidRPr="00567393" w:rsidTr="00EE3BD3">
        <w:tc>
          <w:tcPr>
            <w:tcW w:w="4835" w:type="dxa"/>
          </w:tcPr>
          <w:p w:rsidR="002B495A" w:rsidRPr="00567393" w:rsidRDefault="002B495A" w:rsidP="00567393">
            <w:r w:rsidRPr="00567393">
              <w:rPr>
                <w:rFonts w:hint="eastAsia"/>
              </w:rPr>
              <w:t>方法名称</w:t>
            </w:r>
          </w:p>
        </w:tc>
        <w:tc>
          <w:tcPr>
            <w:tcW w:w="4453" w:type="dxa"/>
          </w:tcPr>
          <w:p w:rsidR="002B495A" w:rsidRPr="00567393" w:rsidRDefault="002B495A" w:rsidP="00567393">
            <w:r w:rsidRPr="00567393">
              <w:rPr>
                <w:rFonts w:hint="eastAsia"/>
              </w:rPr>
              <w:t>说明</w:t>
            </w:r>
          </w:p>
        </w:tc>
      </w:tr>
      <w:tr w:rsidR="002B495A" w:rsidRPr="00567393" w:rsidTr="00EE3BD3">
        <w:tc>
          <w:tcPr>
            <w:tcW w:w="4835" w:type="dxa"/>
          </w:tcPr>
          <w:p w:rsidR="002F292D" w:rsidRPr="00AA088C" w:rsidRDefault="002F292D" w:rsidP="002F292D">
            <w:pPr>
              <w:autoSpaceDE w:val="0"/>
              <w:autoSpaceDN w:val="0"/>
              <w:adjustRightInd w:val="0"/>
              <w:jc w:val="left"/>
              <w:rPr>
                <w:kern w:val="0"/>
                <w:szCs w:val="21"/>
              </w:rPr>
            </w:pPr>
            <w:r w:rsidRPr="00AA088C">
              <w:rPr>
                <w:color w:val="000000"/>
                <w:kern w:val="0"/>
                <w:szCs w:val="21"/>
              </w:rPr>
              <w:t>getItemListByCondition(Integer pageNo, Integer pageSize, Integer orderByStatus, Integer orderBy, Map condition,</w:t>
            </w:r>
          </w:p>
          <w:p w:rsidR="002B495A" w:rsidRPr="00AA088C" w:rsidRDefault="002F292D" w:rsidP="002F292D">
            <w:pPr>
              <w:rPr>
                <w:szCs w:val="21"/>
              </w:rPr>
            </w:pPr>
            <w:r w:rsidRPr="00AA088C">
              <w:rPr>
                <w:color w:val="000000"/>
                <w:kern w:val="0"/>
                <w:szCs w:val="21"/>
              </w:rPr>
              <w:tab/>
            </w:r>
            <w:r w:rsidRPr="00AA088C">
              <w:rPr>
                <w:color w:val="000000"/>
                <w:kern w:val="0"/>
                <w:szCs w:val="21"/>
              </w:rPr>
              <w:tab/>
            </w:r>
            <w:r w:rsidRPr="00AA088C">
              <w:rPr>
                <w:color w:val="000000"/>
                <w:kern w:val="0"/>
                <w:szCs w:val="21"/>
              </w:rPr>
              <w:tab/>
              <w:t>ModelMap model)</w:t>
            </w:r>
          </w:p>
        </w:tc>
        <w:tc>
          <w:tcPr>
            <w:tcW w:w="4453" w:type="dxa"/>
          </w:tcPr>
          <w:p w:rsidR="002B495A" w:rsidRPr="00567393" w:rsidRDefault="002F292D" w:rsidP="00567393">
            <w:r>
              <w:rPr>
                <w:rFonts w:hint="eastAsia"/>
              </w:rPr>
              <w:t>分页查询列表</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getDeletedItemList(Integer pageNo, Integer pageSize, Integer orderByStatus, Integer orderBy, ModelMap model)</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回收站分页列表</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lastRenderedPageBreak/>
              <w:t>getItemById(Long itemId)</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通过</w:t>
            </w:r>
            <w:r>
              <w:rPr>
                <w:rFonts w:hint="eastAsia"/>
              </w:rPr>
              <w:t>ID</w:t>
            </w:r>
            <w:r>
              <w:rPr>
                <w:rFonts w:hint="eastAsia"/>
              </w:rPr>
              <w:t>获取所需对象</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updateBatchShowStatus(Long[] itemIds, Integer upOrDown)</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2F292D">
            <w:r>
              <w:rPr>
                <w:rFonts w:hint="eastAsia"/>
              </w:rPr>
              <w:t>批量修改上架下架状态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updateBatchAudit(Long[] itemIds, Integer auditStatus)</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批量修改审核状态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updateItemAuditStatus(Long itemId,Integer auditStatus)</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修改商品状态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save(EbItem ebItem,String[] paraValue,String[] specValue)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updateItem(EbItem ebItem,String[] paraValue)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update(EbItem ebItem)</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updateSpec(Long itemId,String[] specValue)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updateSpec1(Long itemId,String[] specValue,TsUser user)</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编辑</w:t>
            </w:r>
            <w:r>
              <w:rPr>
                <w:rFonts w:hint="eastAsia"/>
              </w:rPr>
              <w:t>sku</w:t>
            </w:r>
            <w:r>
              <w:rPr>
                <w:rFonts w:hint="eastAsia"/>
              </w:rPr>
              <w:t>规格值</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deleteCheck(Long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检查是否可删除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deleteSkuCheck(Long skuId)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检查是否可删除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更改为删除状态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restore(Long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还原删除状态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getItemIdNext()</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listItemBycatId(Long catId)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根据类目</w:t>
            </w:r>
            <w:r>
              <w:rPr>
                <w:rFonts w:hint="eastAsia"/>
              </w:rPr>
              <w:t>Id</w:t>
            </w:r>
            <w:r>
              <w:rPr>
                <w:rFonts w:hint="eastAsia"/>
              </w:rPr>
              <w:t>获取该类目下的商品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getIsItemRename(String itemName)</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重命名校验</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getFrontPageListByCondition(Integer pageNo, Integer pageSize,Map&lt;String, Object&gt; condition)</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getWhetherDeleteItem(Long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验证商品是否在订单中，是则不可删除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findMarketMinByItemId(Long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findMarketMaxByItemId(Long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findSkuPriceMaxByItemId(Long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findSkuPriceMinByItemId(Long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updateSales(Long itemId, Integer sales)</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更新销量</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getEbItemPriceMap(List ids)</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getOfferGroupTypeByItemId(Long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bl>
    <w:p w:rsidR="002B495A" w:rsidRDefault="002B495A"/>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2"/>
        <w:gridCol w:w="4510"/>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AA088C" w:rsidP="008F787F">
            <w:r>
              <w:rPr>
                <w:rFonts w:hint="eastAsia"/>
              </w:rPr>
              <w:t>EbItemTagImgManager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AA088C" w:rsidRDefault="00AA088C" w:rsidP="008F787F">
            <w:pPr>
              <w:rPr>
                <w:szCs w:val="21"/>
              </w:rPr>
            </w:pPr>
            <w:r w:rsidRPr="00AA088C">
              <w:rPr>
                <w:color w:val="000000"/>
                <w:kern w:val="0"/>
                <w:szCs w:val="21"/>
              </w:rPr>
              <w:t>saveItemTagImg(EbItemTagImg entity)</w:t>
            </w:r>
          </w:p>
        </w:tc>
        <w:tc>
          <w:tcPr>
            <w:tcW w:w="4644" w:type="dxa"/>
          </w:tcPr>
          <w:p w:rsidR="002F292D" w:rsidRPr="00567393" w:rsidRDefault="00AA088C" w:rsidP="00AA088C">
            <w:r>
              <w:rPr>
                <w:rFonts w:hint="eastAsia"/>
              </w:rPr>
              <w:t>保存标签图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getItemTagImgById(Long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获取标签图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deleteItemTagImgById(Long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删除标签图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findItemTagImgAll()</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列出所有标签图</w:t>
            </w:r>
          </w:p>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0"/>
        <w:gridCol w:w="4502"/>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8332FA" w:rsidP="008F787F">
            <w:r>
              <w:rPr>
                <w:rFonts w:hint="eastAsia"/>
              </w:rPr>
              <w:t>EbJbpmLogManager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8332FA" w:rsidRDefault="008332FA" w:rsidP="008F787F">
            <w:pPr>
              <w:rPr>
                <w:szCs w:val="21"/>
              </w:rPr>
            </w:pPr>
            <w:r w:rsidRPr="008332FA">
              <w:rPr>
                <w:color w:val="000000"/>
                <w:kern w:val="0"/>
                <w:szCs w:val="21"/>
              </w:rPr>
              <w:t>saveJbpmLog(EbJbpmLog entity)</w:t>
            </w:r>
          </w:p>
        </w:tc>
        <w:tc>
          <w:tcPr>
            <w:tcW w:w="4644" w:type="dxa"/>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8332FA" w:rsidRDefault="008332FA" w:rsidP="008F787F">
            <w:pPr>
              <w:rPr>
                <w:szCs w:val="21"/>
              </w:rPr>
            </w:pPr>
            <w:r w:rsidRPr="008332FA">
              <w:rPr>
                <w:color w:val="000000"/>
                <w:kern w:val="0"/>
                <w:szCs w:val="21"/>
              </w:rPr>
              <w:lastRenderedPageBreak/>
              <w:t>getJbpmLog(Map&lt;String,Object&gt; map)</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4"/>
        <w:gridCol w:w="4538"/>
      </w:tblGrid>
      <w:tr w:rsidR="008332FA" w:rsidRPr="00567393" w:rsidTr="008F787F">
        <w:tc>
          <w:tcPr>
            <w:tcW w:w="4644" w:type="dxa"/>
            <w:shd w:val="clear" w:color="auto" w:fill="BFBFBF"/>
          </w:tcPr>
          <w:p w:rsidR="008332FA" w:rsidRPr="00567393" w:rsidRDefault="008332FA" w:rsidP="008F787F">
            <w:r w:rsidRPr="00567393">
              <w:rPr>
                <w:rFonts w:hint="eastAsia"/>
              </w:rPr>
              <w:t>类名</w:t>
            </w:r>
          </w:p>
        </w:tc>
        <w:tc>
          <w:tcPr>
            <w:tcW w:w="4644" w:type="dxa"/>
            <w:shd w:val="clear" w:color="auto" w:fill="BFBFBF"/>
          </w:tcPr>
          <w:p w:rsidR="008332FA" w:rsidRPr="00567393" w:rsidRDefault="008332FA" w:rsidP="008F787F">
            <w:r>
              <w:rPr>
                <w:rFonts w:hint="eastAsia"/>
              </w:rPr>
              <w:t>EbMailManager</w:t>
            </w:r>
          </w:p>
        </w:tc>
      </w:tr>
      <w:tr w:rsidR="008332FA" w:rsidRPr="00567393" w:rsidTr="008F787F">
        <w:tc>
          <w:tcPr>
            <w:tcW w:w="4644" w:type="dxa"/>
          </w:tcPr>
          <w:p w:rsidR="008332FA" w:rsidRPr="00567393" w:rsidRDefault="008332FA" w:rsidP="008F787F">
            <w:r w:rsidRPr="00567393">
              <w:rPr>
                <w:rFonts w:hint="eastAsia"/>
              </w:rPr>
              <w:t>方法名称</w:t>
            </w:r>
          </w:p>
        </w:tc>
        <w:tc>
          <w:tcPr>
            <w:tcW w:w="4644" w:type="dxa"/>
          </w:tcPr>
          <w:p w:rsidR="008332FA" w:rsidRPr="00567393" w:rsidRDefault="008332FA" w:rsidP="008F787F">
            <w:r w:rsidRPr="00567393">
              <w:rPr>
                <w:rFonts w:hint="eastAsia"/>
              </w:rPr>
              <w:t>说明</w:t>
            </w:r>
          </w:p>
        </w:tc>
      </w:tr>
      <w:tr w:rsidR="008332FA" w:rsidRPr="00567393" w:rsidTr="008F787F">
        <w:tc>
          <w:tcPr>
            <w:tcW w:w="4644" w:type="dxa"/>
          </w:tcPr>
          <w:p w:rsidR="008332FA" w:rsidRPr="00567393" w:rsidRDefault="008332FA" w:rsidP="008F787F">
            <w:r>
              <w:rPr>
                <w:rFonts w:hint="eastAsia"/>
              </w:rPr>
              <w:t>getMail(int id)</w:t>
            </w:r>
          </w:p>
        </w:tc>
        <w:tc>
          <w:tcPr>
            <w:tcW w:w="4644" w:type="dxa"/>
          </w:tcPr>
          <w:p w:rsidR="008332FA" w:rsidRPr="00567393" w:rsidRDefault="008332FA" w:rsidP="008F787F"/>
        </w:tc>
      </w:tr>
    </w:tbl>
    <w:p w:rsidR="008332FA" w:rsidRDefault="008332FA"/>
    <w:p w:rsidR="008332FA" w:rsidRDefault="008332F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7"/>
        <w:gridCol w:w="3915"/>
      </w:tblGrid>
      <w:tr w:rsidR="002F292D" w:rsidRPr="00567393" w:rsidTr="0025249D">
        <w:tc>
          <w:tcPr>
            <w:tcW w:w="5231" w:type="dxa"/>
            <w:shd w:val="clear" w:color="auto" w:fill="BFBFBF"/>
          </w:tcPr>
          <w:p w:rsidR="002F292D" w:rsidRPr="00567393" w:rsidRDefault="002F292D" w:rsidP="008F787F">
            <w:r w:rsidRPr="00567393">
              <w:rPr>
                <w:rFonts w:hint="eastAsia"/>
              </w:rPr>
              <w:t>类名</w:t>
            </w:r>
          </w:p>
        </w:tc>
        <w:tc>
          <w:tcPr>
            <w:tcW w:w="4057" w:type="dxa"/>
            <w:shd w:val="clear" w:color="auto" w:fill="BFBFBF"/>
          </w:tcPr>
          <w:p w:rsidR="002F292D" w:rsidRPr="00567393" w:rsidRDefault="0025249D" w:rsidP="008F787F">
            <w:r>
              <w:rPr>
                <w:rFonts w:hint="eastAsia"/>
              </w:rPr>
              <w:t>EbOfferManager</w:t>
            </w:r>
          </w:p>
        </w:tc>
      </w:tr>
      <w:tr w:rsidR="002F292D" w:rsidRPr="00567393" w:rsidTr="0025249D">
        <w:tc>
          <w:tcPr>
            <w:tcW w:w="5231" w:type="dxa"/>
          </w:tcPr>
          <w:p w:rsidR="002F292D" w:rsidRPr="00567393" w:rsidRDefault="002F292D" w:rsidP="008F787F">
            <w:r w:rsidRPr="00567393">
              <w:rPr>
                <w:rFonts w:hint="eastAsia"/>
              </w:rPr>
              <w:t>方法名称</w:t>
            </w:r>
          </w:p>
        </w:tc>
        <w:tc>
          <w:tcPr>
            <w:tcW w:w="4057" w:type="dxa"/>
          </w:tcPr>
          <w:p w:rsidR="002F292D" w:rsidRPr="00567393" w:rsidRDefault="002F292D" w:rsidP="008F787F">
            <w:r w:rsidRPr="00567393">
              <w:rPr>
                <w:rFonts w:hint="eastAsia"/>
              </w:rPr>
              <w:t>说明</w:t>
            </w:r>
          </w:p>
        </w:tc>
      </w:tr>
      <w:tr w:rsidR="002F292D" w:rsidRPr="00567393" w:rsidTr="0025249D">
        <w:tc>
          <w:tcPr>
            <w:tcW w:w="5231" w:type="dxa"/>
          </w:tcPr>
          <w:p w:rsidR="002F292D" w:rsidRPr="0025249D" w:rsidRDefault="0025249D" w:rsidP="008F787F">
            <w:pPr>
              <w:rPr>
                <w:szCs w:val="21"/>
              </w:rPr>
            </w:pPr>
            <w:r w:rsidRPr="0025249D">
              <w:rPr>
                <w:color w:val="000000"/>
                <w:kern w:val="0"/>
                <w:szCs w:val="21"/>
              </w:rPr>
              <w:t>getItemPageForActivity(Integer catId,</w:t>
            </w:r>
            <w:r w:rsidRPr="0025249D">
              <w:rPr>
                <w:bCs/>
                <w:color w:val="7F0055"/>
                <w:kern w:val="0"/>
                <w:szCs w:val="21"/>
              </w:rPr>
              <w:t>int</w:t>
            </w:r>
            <w:r w:rsidRPr="0025249D">
              <w:rPr>
                <w:color w:val="000000"/>
                <w:kern w:val="0"/>
                <w:szCs w:val="21"/>
              </w:rPr>
              <w:t xml:space="preserve"> pageNo,</w:t>
            </w:r>
            <w:r w:rsidRPr="0025249D">
              <w:rPr>
                <w:bCs/>
                <w:color w:val="7F0055"/>
                <w:kern w:val="0"/>
                <w:szCs w:val="21"/>
              </w:rPr>
              <w:t>int</w:t>
            </w:r>
            <w:r w:rsidRPr="0025249D">
              <w:rPr>
                <w:color w:val="000000"/>
                <w:kern w:val="0"/>
                <w:szCs w:val="21"/>
              </w:rPr>
              <w:t xml:space="preserve"> pageSize,</w:t>
            </w:r>
            <w:r w:rsidRPr="0025249D">
              <w:rPr>
                <w:bCs/>
                <w:color w:val="7F0055"/>
                <w:kern w:val="0"/>
                <w:szCs w:val="21"/>
              </w:rPr>
              <w:t>int</w:t>
            </w:r>
            <w:r w:rsidRPr="0025249D">
              <w:rPr>
                <w:color w:val="000000"/>
                <w:kern w:val="0"/>
                <w:szCs w:val="21"/>
              </w:rPr>
              <w:t xml:space="preserve"> brandId,</w:t>
            </w:r>
            <w:r w:rsidRPr="0025249D">
              <w:rPr>
                <w:bCs/>
                <w:color w:val="7F0055"/>
                <w:kern w:val="0"/>
                <w:szCs w:val="21"/>
              </w:rPr>
              <w:t>int</w:t>
            </w:r>
            <w:r w:rsidRPr="0025249D">
              <w:rPr>
                <w:color w:val="000000"/>
                <w:kern w:val="0"/>
                <w:szCs w:val="21"/>
              </w:rPr>
              <w:t xml:space="preserve"> minPrice,</w:t>
            </w:r>
            <w:r w:rsidRPr="0025249D">
              <w:rPr>
                <w:bCs/>
                <w:color w:val="7F0055"/>
                <w:kern w:val="0"/>
                <w:szCs w:val="21"/>
              </w:rPr>
              <w:t>int</w:t>
            </w:r>
            <w:r w:rsidRPr="0025249D">
              <w:rPr>
                <w:color w:val="000000"/>
                <w:kern w:val="0"/>
                <w:szCs w:val="21"/>
              </w:rPr>
              <w:t xml:space="preserve"> maxPrice,String keyword)</w:t>
            </w:r>
          </w:p>
        </w:tc>
        <w:tc>
          <w:tcPr>
            <w:tcW w:w="4057" w:type="dxa"/>
          </w:tcPr>
          <w:p w:rsidR="002F292D" w:rsidRPr="00567393" w:rsidRDefault="0025249D" w:rsidP="008F787F">
            <w:r>
              <w:rPr>
                <w:rFonts w:hint="eastAsia"/>
              </w:rPr>
              <w:t>获取能绑定营销活动的有效商品分页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transformItemToJSONForActivity(Integer catId,Integer pageNo,Integer pageSize,Integer brandId,Integer minPrice,Integer maxPrice,String keyword)</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获取能绑定营销活动的有效的</w:t>
            </w:r>
            <w:r>
              <w:rPr>
                <w:rFonts w:hint="eastAsia"/>
              </w:rPr>
              <w:t>JSON</w:t>
            </w:r>
            <w:r>
              <w:rPr>
                <w:rFonts w:hint="eastAsia"/>
              </w:rPr>
              <w:t>商品分页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getActivityPage(EbOffer offer,Integer pageNo,Integer pageSize)</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获取活动分页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addActivity(EbOffer offer</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添加活动</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updateActivityStatus(EbOffer offer)</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修改活动信息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Pr>
                <w:rFonts w:hint="eastAsia"/>
                <w:color w:val="000000"/>
                <w:kern w:val="0"/>
                <w:szCs w:val="21"/>
              </w:rPr>
              <w:t>updateActivityStatus(EbOffer offer)</w:t>
            </w:r>
          </w:p>
        </w:tc>
        <w:tc>
          <w:tcPr>
            <w:tcW w:w="4057" w:type="dxa"/>
            <w:tcBorders>
              <w:top w:val="single" w:sz="4" w:space="0" w:color="000000"/>
              <w:left w:val="single" w:sz="4" w:space="0" w:color="000000"/>
              <w:bottom w:val="single" w:sz="4" w:space="0" w:color="000000"/>
              <w:right w:val="single" w:sz="4" w:space="0" w:color="000000"/>
            </w:tcBorders>
          </w:tcPr>
          <w:p w:rsidR="0025249D" w:rsidRDefault="0025249D" w:rsidP="008F787F">
            <w:r>
              <w:rPr>
                <w:rFonts w:hint="eastAsia"/>
              </w:rPr>
              <w:t>获取活动的上下架状态</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deleteOfferByIds(Long ...offerIds)</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批量删除活动</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deleteOfferById(Long offerId)</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单个删除活动</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getOfferByOfferId(Long offerId)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w:t>
            </w:r>
            <w:r>
              <w:rPr>
                <w:rFonts w:hint="eastAsia"/>
              </w:rPr>
              <w:t>Id</w:t>
            </w:r>
            <w:r>
              <w:rPr>
                <w:rFonts w:hint="eastAsia"/>
              </w:rPr>
              <w:t>获取活动信息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getOfferGroupPage(EbOfferGroup offerGroup,Integer pageNo, Integer pageSize)</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活动分页</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saveOfferGroup(EbOfferGroup 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保存活动分组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delOfferGroupById(Long offerGroupId)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删除活动分组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getOfferGroup(Long offerGroupId)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获取指定活动分组详细信息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updateOfferGroup(EbOfferGroup 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修改活动信息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updateOfferGroupStatus(Long offerGroupID,Integer status)</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修改活动状态</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auditOfferGroup(Long offerGroupID, Integer auditStatus,Integer showStatus)</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活动审核上下架</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25249D">
            <w:pPr>
              <w:rPr>
                <w:color w:val="000000"/>
                <w:kern w:val="0"/>
                <w:szCs w:val="21"/>
              </w:rPr>
            </w:pPr>
            <w:r w:rsidRPr="0025249D">
              <w:rPr>
                <w:color w:val="000000"/>
                <w:kern w:val="0"/>
                <w:szCs w:val="21"/>
              </w:rPr>
              <w:t>listAllOfferGroup()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显示所有活动分组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listOfferGroupByOfferType(</w:t>
            </w:r>
            <w:r w:rsidRPr="0025249D">
              <w:rPr>
                <w:bCs/>
                <w:color w:val="7F0055"/>
                <w:kern w:val="0"/>
                <w:szCs w:val="21"/>
              </w:rPr>
              <w:t>int</w:t>
            </w:r>
            <w:r w:rsidRPr="0025249D">
              <w:rPr>
                <w:color w:val="000000"/>
                <w:kern w:val="0"/>
                <w:szCs w:val="21"/>
              </w:rPr>
              <w:t xml:space="preserve"> offerType)</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根据类型获取活动</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getConstrByOfferGroupId(Long 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得到约束条件</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getOfferSizeByOfferGroupIds(</w:t>
            </w:r>
            <w:r w:rsidRPr="0025249D">
              <w:rPr>
                <w:color w:val="000000"/>
                <w:kern w:val="0"/>
                <w:szCs w:val="21"/>
                <w:u w:val="single"/>
              </w:rPr>
              <w:t>List</w:t>
            </w:r>
            <w:r w:rsidRPr="0025249D">
              <w:rPr>
                <w:color w:val="000000"/>
                <w:kern w:val="0"/>
                <w:szCs w:val="21"/>
              </w:rPr>
              <w:t xml:space="preserve"> offerGroupIdList)</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getSkuOfferByOfferIdAndSkuId(</w:t>
            </w:r>
            <w:r w:rsidRPr="0025249D">
              <w:rPr>
                <w:bCs/>
                <w:color w:val="7F0055"/>
                <w:kern w:val="0"/>
                <w:szCs w:val="21"/>
              </w:rPr>
              <w:t>long</w:t>
            </w:r>
            <w:r w:rsidRPr="0025249D">
              <w:rPr>
                <w:color w:val="000000"/>
                <w:kern w:val="0"/>
                <w:szCs w:val="21"/>
              </w:rPr>
              <w:t xml:space="preserve"> offerId, </w:t>
            </w:r>
            <w:r w:rsidRPr="0025249D">
              <w:rPr>
                <w:bCs/>
                <w:color w:val="7F0055"/>
                <w:kern w:val="0"/>
                <w:szCs w:val="21"/>
              </w:rPr>
              <w:t>long</w:t>
            </w:r>
            <w:r w:rsidRPr="0025249D">
              <w:rPr>
                <w:color w:val="000000"/>
                <w:kern w:val="0"/>
                <w:szCs w:val="21"/>
              </w:rPr>
              <w:t xml:space="preserve"> skuId)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w:t>
            </w:r>
            <w:r>
              <w:rPr>
                <w:rFonts w:hint="eastAsia"/>
              </w:rPr>
              <w:t>offerId</w:t>
            </w:r>
            <w:r>
              <w:rPr>
                <w:rFonts w:hint="eastAsia"/>
              </w:rPr>
              <w:t>与</w:t>
            </w:r>
            <w:r>
              <w:rPr>
                <w:rFonts w:hint="eastAsia"/>
              </w:rPr>
              <w:t>skuId</w:t>
            </w:r>
            <w:r>
              <w:rPr>
                <w:rFonts w:hint="eastAsia"/>
              </w:rPr>
              <w:t>查找</w:t>
            </w:r>
            <w:r>
              <w:rPr>
                <w:rFonts w:hint="eastAsia"/>
              </w:rPr>
              <w:t>skuOffer</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getSkuOfferBySkuId(</w:t>
            </w:r>
            <w:r w:rsidRPr="0025249D">
              <w:rPr>
                <w:bCs/>
                <w:color w:val="7F0055"/>
                <w:kern w:val="0"/>
                <w:szCs w:val="21"/>
              </w:rPr>
              <w:t>long</w:t>
            </w:r>
            <w:r w:rsidRPr="0025249D">
              <w:rPr>
                <w:color w:val="000000"/>
                <w:kern w:val="0"/>
                <w:szCs w:val="21"/>
              </w:rPr>
              <w:t xml:space="preserve"> skuId)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tc>
      </w:tr>
    </w:tbl>
    <w:p w:rsidR="002F292D" w:rsidRDefault="002F292D"/>
    <w:p w:rsidR="0025249D" w:rsidRDefault="0025249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2"/>
        <w:gridCol w:w="3660"/>
      </w:tblGrid>
      <w:tr w:rsidR="002F292D" w:rsidRPr="00567393" w:rsidTr="008F787F">
        <w:tc>
          <w:tcPr>
            <w:tcW w:w="5495" w:type="dxa"/>
            <w:shd w:val="clear" w:color="auto" w:fill="BFBFBF"/>
          </w:tcPr>
          <w:p w:rsidR="002F292D" w:rsidRPr="00567393" w:rsidRDefault="002F292D" w:rsidP="008F787F">
            <w:r w:rsidRPr="00567393">
              <w:rPr>
                <w:rFonts w:hint="eastAsia"/>
              </w:rPr>
              <w:t>类名</w:t>
            </w:r>
          </w:p>
        </w:tc>
        <w:tc>
          <w:tcPr>
            <w:tcW w:w="3793" w:type="dxa"/>
            <w:shd w:val="clear" w:color="auto" w:fill="BFBFBF"/>
          </w:tcPr>
          <w:p w:rsidR="002F292D" w:rsidRPr="00567393" w:rsidRDefault="008F787F" w:rsidP="008F787F">
            <w:r>
              <w:rPr>
                <w:rFonts w:hint="eastAsia"/>
              </w:rPr>
              <w:t>EbOrderManager</w:t>
            </w:r>
          </w:p>
        </w:tc>
      </w:tr>
      <w:tr w:rsidR="002F292D" w:rsidRPr="00567393" w:rsidTr="008F787F">
        <w:tc>
          <w:tcPr>
            <w:tcW w:w="5495" w:type="dxa"/>
          </w:tcPr>
          <w:p w:rsidR="002F292D" w:rsidRPr="00567393" w:rsidRDefault="002F292D" w:rsidP="008F787F">
            <w:r w:rsidRPr="00567393">
              <w:rPr>
                <w:rFonts w:hint="eastAsia"/>
              </w:rPr>
              <w:t>方法名称</w:t>
            </w:r>
          </w:p>
        </w:tc>
        <w:tc>
          <w:tcPr>
            <w:tcW w:w="3793" w:type="dxa"/>
          </w:tcPr>
          <w:p w:rsidR="002F292D" w:rsidRPr="00567393" w:rsidRDefault="002F292D" w:rsidP="008F787F">
            <w:r w:rsidRPr="00567393">
              <w:rPr>
                <w:rFonts w:hint="eastAsia"/>
              </w:rPr>
              <w:t>说明</w:t>
            </w:r>
          </w:p>
        </w:tc>
      </w:tr>
      <w:tr w:rsidR="002F292D" w:rsidRPr="00567393" w:rsidTr="008F787F">
        <w:tc>
          <w:tcPr>
            <w:tcW w:w="5495" w:type="dxa"/>
          </w:tcPr>
          <w:p w:rsidR="002F292D" w:rsidRPr="008F787F" w:rsidRDefault="008F787F" w:rsidP="008F787F">
            <w:pPr>
              <w:rPr>
                <w:szCs w:val="21"/>
              </w:rPr>
            </w:pPr>
            <w:r w:rsidRPr="008F787F">
              <w:rPr>
                <w:color w:val="000000"/>
                <w:kern w:val="0"/>
                <w:szCs w:val="21"/>
              </w:rPr>
              <w:lastRenderedPageBreak/>
              <w:t>getOrderPage(ModelMap map,</w:t>
            </w:r>
            <w:r w:rsidRPr="008F787F">
              <w:rPr>
                <w:bCs/>
                <w:color w:val="7F0055"/>
                <w:kern w:val="0"/>
                <w:szCs w:val="21"/>
              </w:rPr>
              <w:t>int</w:t>
            </w:r>
            <w:r w:rsidRPr="008F787F">
              <w:rPr>
                <w:color w:val="000000"/>
                <w:kern w:val="0"/>
                <w:szCs w:val="21"/>
              </w:rPr>
              <w:t xml:space="preserve"> pageNo, </w:t>
            </w:r>
            <w:r w:rsidRPr="008F787F">
              <w:rPr>
                <w:bCs/>
                <w:color w:val="7F0055"/>
                <w:kern w:val="0"/>
                <w:szCs w:val="21"/>
              </w:rPr>
              <w:t>int</w:t>
            </w:r>
            <w:r w:rsidRPr="008F787F">
              <w:rPr>
                <w:color w:val="000000"/>
                <w:kern w:val="0"/>
                <w:szCs w:val="21"/>
              </w:rPr>
              <w:t xml:space="preserve"> pageSize,String selTime, String userSearch, String begin, String end,Long userID,Integer orderByStatus,String orderState)</w:t>
            </w:r>
          </w:p>
        </w:tc>
        <w:tc>
          <w:tcPr>
            <w:tcW w:w="3793" w:type="dxa"/>
          </w:tcPr>
          <w:p w:rsidR="002F292D" w:rsidRPr="00567393" w:rsidRDefault="008F787F" w:rsidP="008F787F">
            <w:r>
              <w:rPr>
                <w:rFonts w:hint="eastAsia"/>
              </w:rPr>
              <w:t>分页显示我的订单</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getOrderPageByconsole(</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getOrderCountByconsole(Map&lt;String, 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返回查询到订单那的数量</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startJbpmOrder(String orderNum)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getOrderPageByconsoleSummary(</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后台查询待处理总览</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getOrderPageBySummary(</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后台查询记录总览</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getOrderByNum(String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后台根据订单编号查询订单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getOrderById(Long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通过订单</w:t>
            </w:r>
            <w:r>
              <w:rPr>
                <w:rFonts w:hint="eastAsia"/>
              </w:rPr>
              <w:t>Id</w:t>
            </w:r>
            <w:r>
              <w:rPr>
                <w:rFonts w:hint="eastAsia"/>
              </w:rPr>
              <w:t>获得订单信息</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saveOrderExecution(String orderId,String executionId)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保留任务与订单的关联</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operPay(String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6F5D0B" w:rsidP="008F787F">
            <w:r>
              <w:rPr>
                <w:rFonts w:hint="eastAsia"/>
              </w:rPr>
              <w:t>确认付款，指向下一个流程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operCard(String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6F5D0B" w:rsidP="008F787F">
            <w:r>
              <w:rPr>
                <w:rFonts w:hint="eastAsia"/>
              </w:rPr>
              <w:t>写卡操作</w:t>
            </w:r>
            <w:r w:rsidR="009C07EB">
              <w:rPr>
                <w:rFonts w:hint="eastAsia"/>
              </w:rPr>
              <w:t>，指向下一个流程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operCrm(String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CRM</w:t>
            </w:r>
            <w:r>
              <w:rPr>
                <w:rFonts w:hint="eastAsia"/>
              </w:rPr>
              <w:t>办理，指向下一个流程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operStock(String n,String r1,String orderNum,String userId,String taskId,String r,String note,String deliveryNo)</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备货单操作，指向下一个流程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operDistribution(String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配送单操作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operSelf(String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自提单操作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operReplace(String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换货单操作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operReturn(String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退货单操作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operRR(String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已收获可退换操作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operRstock(String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商品退库操作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operAbnor(String orderNum,String userId,String taskId,String r,String note,String jobNum)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异常订单操作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queryAjaxCrm(String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作废订单操作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operInvalid(String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operCall(String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外呼订单操作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updateIsDeleted(Map&lt;String,Object&gt;param)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假删除</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kern w:val="0"/>
                <w:szCs w:val="21"/>
              </w:rPr>
            </w:pPr>
            <w:r w:rsidRPr="008F787F">
              <w:rPr>
                <w:color w:val="000000"/>
                <w:kern w:val="0"/>
                <w:szCs w:val="21"/>
              </w:rPr>
              <w:lastRenderedPageBreak/>
              <w:t>operRRandRet(String r1,String orderNum, String userId, String taskId, String r,</w:t>
            </w:r>
          </w:p>
          <w:p w:rsidR="008F787F" w:rsidRPr="008F787F" w:rsidRDefault="008F787F" w:rsidP="008F787F">
            <w:pPr>
              <w:rPr>
                <w:szCs w:val="21"/>
              </w:rPr>
            </w:pPr>
            <w:r w:rsidRPr="008F787F">
              <w:rPr>
                <w:color w:val="000000"/>
                <w:kern w:val="0"/>
                <w:szCs w:val="21"/>
              </w:rPr>
              <w:tab/>
            </w:r>
            <w:r w:rsidRPr="008F787F">
              <w:rPr>
                <w:color w:val="000000"/>
                <w:kern w:val="0"/>
                <w:szCs w:val="21"/>
              </w:rPr>
              <w:tab/>
            </w:r>
            <w:r w:rsidRPr="008F787F">
              <w:rPr>
                <w:color w:val="000000"/>
                <w:kern w:val="0"/>
                <w:szCs w:val="21"/>
              </w:rPr>
              <w:tab/>
              <w:t>String note,EbReturnOrder erOrder)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退换货操作额外的工具类</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updateSuccessTime(Map&lt;String,Object&gt;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变更订单成功时间</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ptlRRorder(String orderNum, String 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提供给前台操作给后台的接口</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ptlCancelApp(String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前台取消申请</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ptlCanceOrder(String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前台取消订单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updatePayTime(Map&lt;String,Object&gt;param)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更新支付时间</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updatePayPhone(Map&lt;String,Object&gt;param)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外呼修改，更新订单的手机号</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getOrderByDistriId(</w:t>
            </w:r>
            <w:r w:rsidRPr="008F787F">
              <w:rPr>
                <w:bCs/>
                <w:color w:val="7F0055"/>
                <w:kern w:val="0"/>
                <w:szCs w:val="21"/>
              </w:rPr>
              <w:t>long</w:t>
            </w:r>
            <w:r w:rsidRPr="008F787F">
              <w:rPr>
                <w:color w:val="000000"/>
                <w:kern w:val="0"/>
                <w:szCs w:val="21"/>
              </w:rPr>
              <w:t xml:space="preserve"> distriId)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根据配送商</w:t>
            </w:r>
            <w:r>
              <w:rPr>
                <w:rFonts w:hint="eastAsia"/>
              </w:rPr>
              <w:t>Id</w:t>
            </w:r>
            <w:r>
              <w:rPr>
                <w:rFonts w:hint="eastAsia"/>
              </w:rPr>
              <w:t>查询订单数量</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checkCard(String orderNum,</w:t>
            </w:r>
            <w:r w:rsidRPr="008F787F">
              <w:rPr>
                <w:bCs/>
                <w:color w:val="7F0055"/>
                <w:kern w:val="0"/>
                <w:szCs w:val="21"/>
              </w:rPr>
              <w:t>int</w:t>
            </w:r>
            <w:r w:rsidRPr="008F787F">
              <w:rPr>
                <w:color w:val="000000"/>
                <w:kern w:val="0"/>
                <w:szCs w:val="21"/>
              </w:rPr>
              <w:t xml:space="preserve"> i)</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实现卡号的库存问题</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getEbConsoleOrderById(Long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getOrderWithOrderDetailById(</w:t>
            </w:r>
            <w:r w:rsidRPr="008F787F">
              <w:rPr>
                <w:bCs/>
                <w:color w:val="7F0055"/>
                <w:kern w:val="0"/>
                <w:szCs w:val="21"/>
              </w:rPr>
              <w:t>long</w:t>
            </w:r>
            <w:r w:rsidRPr="008F787F">
              <w:rPr>
                <w:color w:val="000000"/>
                <w:kern w:val="0"/>
                <w:szCs w:val="21"/>
              </w:rPr>
              <w:t xml:space="preserve">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查询订单信息与相关订单详情</w:t>
            </w:r>
          </w:p>
        </w:tc>
      </w:tr>
      <w:tr w:rsidR="009C07EB" w:rsidRPr="00567393" w:rsidTr="008F787F">
        <w:tc>
          <w:tcPr>
            <w:tcW w:w="5495" w:type="dxa"/>
            <w:tcBorders>
              <w:top w:val="single" w:sz="4" w:space="0" w:color="000000"/>
              <w:left w:val="single" w:sz="4" w:space="0" w:color="000000"/>
              <w:bottom w:val="single" w:sz="4" w:space="0" w:color="000000"/>
              <w:right w:val="single" w:sz="4" w:space="0" w:color="000000"/>
            </w:tcBorders>
          </w:tcPr>
          <w:p w:rsidR="009C07EB" w:rsidRPr="008F787F" w:rsidRDefault="009C07EB" w:rsidP="008F787F">
            <w:pPr>
              <w:autoSpaceDE w:val="0"/>
              <w:autoSpaceDN w:val="0"/>
              <w:adjustRightInd w:val="0"/>
              <w:jc w:val="left"/>
              <w:rPr>
                <w:color w:val="000000"/>
                <w:kern w:val="0"/>
                <w:szCs w:val="21"/>
              </w:rPr>
            </w:pPr>
            <w:r>
              <w:rPr>
                <w:rFonts w:hint="eastAsia"/>
                <w:color w:val="000000"/>
                <w:kern w:val="0"/>
                <w:szCs w:val="21"/>
              </w:rPr>
              <w:t>getOrderWithDetailByNum(String orderNum)</w:t>
            </w:r>
          </w:p>
        </w:tc>
        <w:tc>
          <w:tcPr>
            <w:tcW w:w="3793" w:type="dxa"/>
            <w:tcBorders>
              <w:top w:val="single" w:sz="4" w:space="0" w:color="000000"/>
              <w:left w:val="single" w:sz="4" w:space="0" w:color="000000"/>
              <w:bottom w:val="single" w:sz="4" w:space="0" w:color="000000"/>
              <w:right w:val="single" w:sz="4" w:space="0" w:color="000000"/>
            </w:tcBorders>
          </w:tcPr>
          <w:p w:rsidR="009C07EB" w:rsidRDefault="009C07EB" w:rsidP="008F787F">
            <w:r>
              <w:rPr>
                <w:rFonts w:hint="eastAsia"/>
              </w:rPr>
              <w:t>根据订单编号查询订单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updateUpTime(Map&lt;String, Object&gt; 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updateDefaultAddrByOrderId(EbCall call,EbOrder ebOrder)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saveSeriesCode(String seriesCode,Long orderDetailId)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getPacketList(String itemNo)</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skipTotk(String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updateOrderPaidStatus(String orderNum,Integer status)</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bl>
    <w:p w:rsidR="002F292D" w:rsidRDefault="002F292D"/>
    <w:p w:rsidR="008F787F" w:rsidRDefault="008F78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9"/>
        <w:gridCol w:w="4523"/>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D20E6C" w:rsidP="008F787F">
            <w:r>
              <w:rPr>
                <w:rFonts w:hint="eastAsia"/>
              </w:rPr>
              <w:t>EbParaValueManager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D20E6C" w:rsidRDefault="00D20E6C" w:rsidP="008F787F">
            <w:pPr>
              <w:rPr>
                <w:szCs w:val="21"/>
              </w:rPr>
            </w:pPr>
            <w:r w:rsidRPr="00D20E6C">
              <w:rPr>
                <w:color w:val="000000"/>
                <w:kern w:val="0"/>
                <w:szCs w:val="21"/>
              </w:rPr>
              <w:t>save(EbParaValue ebParaValue)</w:t>
            </w:r>
          </w:p>
        </w:tc>
        <w:tc>
          <w:tcPr>
            <w:tcW w:w="4644" w:type="dxa"/>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getEbParaByItemId(Long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update(EbParaValue ebParaValue)</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delete(Long itemId)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78"/>
        <w:gridCol w:w="3684"/>
      </w:tblGrid>
      <w:tr w:rsidR="00D20E6C" w:rsidRPr="00567393" w:rsidTr="00D20E6C">
        <w:tc>
          <w:tcPr>
            <w:tcW w:w="5495" w:type="dxa"/>
            <w:shd w:val="clear" w:color="auto" w:fill="BFBFBF"/>
          </w:tcPr>
          <w:p w:rsidR="00D20E6C" w:rsidRPr="00567393" w:rsidRDefault="00D20E6C" w:rsidP="004574EA">
            <w:r w:rsidRPr="00567393">
              <w:rPr>
                <w:rFonts w:hint="eastAsia"/>
              </w:rPr>
              <w:t>类名</w:t>
            </w:r>
          </w:p>
        </w:tc>
        <w:tc>
          <w:tcPr>
            <w:tcW w:w="3793" w:type="dxa"/>
            <w:shd w:val="clear" w:color="auto" w:fill="BFBFBF"/>
          </w:tcPr>
          <w:p w:rsidR="00D20E6C" w:rsidRPr="00567393" w:rsidRDefault="00D20E6C" w:rsidP="004574EA">
            <w:r>
              <w:rPr>
                <w:rFonts w:hint="eastAsia"/>
              </w:rPr>
              <w:t>EbPayCheckTimerManager</w:t>
            </w:r>
          </w:p>
        </w:tc>
      </w:tr>
      <w:tr w:rsidR="00D20E6C" w:rsidRPr="00567393" w:rsidTr="00D20E6C">
        <w:tc>
          <w:tcPr>
            <w:tcW w:w="5495" w:type="dxa"/>
          </w:tcPr>
          <w:p w:rsidR="00D20E6C" w:rsidRPr="00567393" w:rsidRDefault="00D20E6C" w:rsidP="004574EA">
            <w:r w:rsidRPr="00567393">
              <w:rPr>
                <w:rFonts w:hint="eastAsia"/>
              </w:rPr>
              <w:t>方法名称</w:t>
            </w:r>
          </w:p>
        </w:tc>
        <w:tc>
          <w:tcPr>
            <w:tcW w:w="3793" w:type="dxa"/>
          </w:tcPr>
          <w:p w:rsidR="00D20E6C" w:rsidRPr="00567393" w:rsidRDefault="00D20E6C" w:rsidP="004574EA">
            <w:r w:rsidRPr="00567393">
              <w:rPr>
                <w:rFonts w:hint="eastAsia"/>
              </w:rPr>
              <w:t>说明</w:t>
            </w:r>
          </w:p>
        </w:tc>
      </w:tr>
      <w:tr w:rsidR="00D20E6C" w:rsidRPr="00567393" w:rsidTr="00D20E6C">
        <w:tc>
          <w:tcPr>
            <w:tcW w:w="5495" w:type="dxa"/>
          </w:tcPr>
          <w:p w:rsidR="00D20E6C" w:rsidRPr="00D20E6C" w:rsidRDefault="00D20E6C" w:rsidP="004574EA">
            <w:pPr>
              <w:rPr>
                <w:szCs w:val="21"/>
              </w:rPr>
            </w:pPr>
            <w:r w:rsidRPr="00D20E6C">
              <w:rPr>
                <w:color w:val="000000"/>
                <w:kern w:val="0"/>
                <w:szCs w:val="21"/>
              </w:rPr>
              <w:t>payCheckOperation(String checkDate,String BASE)</w:t>
            </w:r>
          </w:p>
        </w:tc>
        <w:tc>
          <w:tcPr>
            <w:tcW w:w="3793" w:type="dxa"/>
          </w:tcPr>
          <w:p w:rsidR="00D20E6C" w:rsidRPr="00567393" w:rsidRDefault="00D20E6C" w:rsidP="004574EA">
            <w:r>
              <w:rPr>
                <w:rFonts w:hint="eastAsia"/>
              </w:rPr>
              <w:t>每天定时器执行的操作集合</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D20E6C">
            <w:pPr>
              <w:autoSpaceDE w:val="0"/>
              <w:autoSpaceDN w:val="0"/>
              <w:adjustRightInd w:val="0"/>
              <w:jc w:val="left"/>
              <w:rPr>
                <w:kern w:val="0"/>
                <w:szCs w:val="21"/>
              </w:rPr>
            </w:pPr>
            <w:r w:rsidRPr="00D20E6C">
              <w:rPr>
                <w:color w:val="000000"/>
                <w:kern w:val="0"/>
                <w:szCs w:val="21"/>
              </w:rPr>
              <w:t>generateSummaryDataForRecordType1(String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生成各个支付机构为单位的对账和支付汇总数据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generateSummaryDataForRecordType2(String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生成清帐日为单位的对账和支付汇总数据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generatePayCheckDiffData(String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生成对账支付差异数据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deletePayCheckDiffInfo(String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删除支付差异数据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deletePayCheckTotalInfo(String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删除对账单汇总数据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deletePayCheckInfo(String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删除对账单数据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bCs/>
                <w:color w:val="7F0055"/>
                <w:kern w:val="0"/>
                <w:szCs w:val="21"/>
              </w:rPr>
              <w:t>void</w:t>
            </w:r>
            <w:r w:rsidRPr="00D20E6C">
              <w:rPr>
                <w:color w:val="000000"/>
                <w:kern w:val="0"/>
                <w:szCs w:val="21"/>
              </w:rPr>
              <w:t xml:space="preserve"> generatePayRecordFile(String checkDate,String BASE)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D20E6C">
            <w:pPr>
              <w:tabs>
                <w:tab w:val="left" w:pos="630"/>
              </w:tabs>
            </w:pPr>
            <w:r>
              <w:rPr>
                <w:rFonts w:hint="eastAsia"/>
              </w:rPr>
              <w:t>生成电商对账文件</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generateAllCheckFile(String checkDate,String BASE)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operCheckFailure(String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bl>
    <w:p w:rsidR="00D20E6C" w:rsidRDefault="00D20E6C"/>
    <w:p w:rsidR="00D20E6C" w:rsidRDefault="00D20E6C"/>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9"/>
        <w:gridCol w:w="4503"/>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4A4C92" w:rsidP="004574EA">
            <w:r>
              <w:rPr>
                <w:rFonts w:hint="eastAsia"/>
              </w:rPr>
              <w:t>EbPaymentOrgManager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4A4C92" w:rsidRDefault="004A4C92" w:rsidP="004574EA">
            <w:pPr>
              <w:rPr>
                <w:szCs w:val="21"/>
              </w:rPr>
            </w:pPr>
            <w:r w:rsidRPr="004A4C92">
              <w:rPr>
                <w:color w:val="000000"/>
                <w:kern w:val="0"/>
                <w:szCs w:val="21"/>
              </w:rPr>
              <w:t>stopEbPaymentOrgs()</w:t>
            </w:r>
          </w:p>
        </w:tc>
        <w:tc>
          <w:tcPr>
            <w:tcW w:w="4644" w:type="dxa"/>
          </w:tcPr>
          <w:p w:rsidR="00D20E6C" w:rsidRPr="00567393" w:rsidRDefault="004A4C92" w:rsidP="004574EA">
            <w:r>
              <w:rPr>
                <w:rFonts w:hint="eastAsia"/>
              </w:rPr>
              <w:t>停用全部支付机构</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updatePaymentOrgStatus(String str)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4A4C92" w:rsidP="004574EA">
            <w:r>
              <w:rPr>
                <w:rFonts w:hint="eastAsia"/>
              </w:rPr>
              <w:t>根据</w:t>
            </w:r>
            <w:r>
              <w:rPr>
                <w:rFonts w:hint="eastAsia"/>
              </w:rPr>
              <w:t>Id</w:t>
            </w:r>
            <w:r>
              <w:rPr>
                <w:rFonts w:hint="eastAsia"/>
              </w:rPr>
              <w:t>集合启用支付机构</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getPaymentOrgByStatus(</w:t>
            </w:r>
            <w:r w:rsidRPr="004A4C92">
              <w:rPr>
                <w:bCs/>
                <w:color w:val="7F0055"/>
                <w:kern w:val="0"/>
                <w:szCs w:val="21"/>
              </w:rPr>
              <w:t>int</w:t>
            </w:r>
            <w:r w:rsidRPr="004A4C92">
              <w:rPr>
                <w:color w:val="000000"/>
                <w:kern w:val="0"/>
                <w:szCs w:val="21"/>
              </w:rPr>
              <w:t xml:space="preserve"> status)</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4A4C92" w:rsidP="004574EA">
            <w:r>
              <w:rPr>
                <w:rFonts w:hint="eastAsia"/>
              </w:rPr>
              <w:t>根据启用状态获取支付机构列表</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getPaymentOrgList()</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getPaymentOrgById(</w:t>
            </w:r>
            <w:r w:rsidRPr="004A4C92">
              <w:rPr>
                <w:bCs/>
                <w:color w:val="7F0055"/>
                <w:kern w:val="0"/>
                <w:szCs w:val="21"/>
              </w:rPr>
              <w:t>long</w:t>
            </w:r>
            <w:r w:rsidRPr="004A4C92">
              <w:rPr>
                <w:color w:val="000000"/>
                <w:kern w:val="0"/>
                <w:szCs w:val="21"/>
              </w:rPr>
              <w:t xml:space="preserve"> poId)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savePaymentOrg(EbPaymentOrg paymentOrg)</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4A4C92" w:rsidRPr="00567393" w:rsidTr="004A4C92">
        <w:tc>
          <w:tcPr>
            <w:tcW w:w="4644" w:type="dxa"/>
            <w:tcBorders>
              <w:top w:val="single" w:sz="4" w:space="0" w:color="000000"/>
              <w:left w:val="single" w:sz="4" w:space="0" w:color="000000"/>
              <w:bottom w:val="single" w:sz="4" w:space="0" w:color="000000"/>
              <w:right w:val="single" w:sz="4" w:space="0" w:color="000000"/>
            </w:tcBorders>
          </w:tcPr>
          <w:p w:rsidR="004A4C92" w:rsidRPr="004A4C92" w:rsidRDefault="004A4C92" w:rsidP="004574EA">
            <w:pPr>
              <w:rPr>
                <w:szCs w:val="21"/>
              </w:rPr>
            </w:pPr>
            <w:r w:rsidRPr="004A4C92">
              <w:rPr>
                <w:color w:val="000000"/>
                <w:kern w:val="0"/>
                <w:szCs w:val="21"/>
              </w:rPr>
              <w:t>updatePaymentOrg(EbPaymentOrg paymentOrg)</w:t>
            </w:r>
          </w:p>
        </w:tc>
        <w:tc>
          <w:tcPr>
            <w:tcW w:w="4644" w:type="dxa"/>
            <w:tcBorders>
              <w:top w:val="single" w:sz="4" w:space="0" w:color="000000"/>
              <w:left w:val="single" w:sz="4" w:space="0" w:color="000000"/>
              <w:bottom w:val="single" w:sz="4" w:space="0" w:color="000000"/>
              <w:right w:val="single" w:sz="4" w:space="0" w:color="000000"/>
            </w:tcBorders>
          </w:tcPr>
          <w:p w:rsidR="004A4C92" w:rsidRPr="00567393" w:rsidRDefault="004A4C92" w:rsidP="004574EA"/>
        </w:tc>
      </w:tr>
      <w:tr w:rsidR="004A4C92" w:rsidRPr="00567393" w:rsidTr="004A4C92">
        <w:tc>
          <w:tcPr>
            <w:tcW w:w="4644" w:type="dxa"/>
            <w:tcBorders>
              <w:top w:val="single" w:sz="4" w:space="0" w:color="000000"/>
              <w:left w:val="single" w:sz="4" w:space="0" w:color="000000"/>
              <w:bottom w:val="single" w:sz="4" w:space="0" w:color="000000"/>
              <w:right w:val="single" w:sz="4" w:space="0" w:color="000000"/>
            </w:tcBorders>
          </w:tcPr>
          <w:p w:rsidR="004A4C92" w:rsidRPr="004A4C92" w:rsidRDefault="004A4C92" w:rsidP="004574EA">
            <w:pPr>
              <w:rPr>
                <w:szCs w:val="21"/>
              </w:rPr>
            </w:pPr>
            <w:r w:rsidRPr="004A4C92">
              <w:rPr>
                <w:color w:val="000000"/>
                <w:kern w:val="0"/>
                <w:szCs w:val="21"/>
              </w:rPr>
              <w:t>validPoName(Long poId, String poName)</w:t>
            </w:r>
          </w:p>
        </w:tc>
        <w:tc>
          <w:tcPr>
            <w:tcW w:w="4644" w:type="dxa"/>
            <w:tcBorders>
              <w:top w:val="single" w:sz="4" w:space="0" w:color="000000"/>
              <w:left w:val="single" w:sz="4" w:space="0" w:color="000000"/>
              <w:bottom w:val="single" w:sz="4" w:space="0" w:color="000000"/>
              <w:right w:val="single" w:sz="4" w:space="0" w:color="000000"/>
            </w:tcBorders>
          </w:tcPr>
          <w:p w:rsidR="004A4C92" w:rsidRPr="00567393" w:rsidRDefault="004A4C92" w:rsidP="004574EA"/>
        </w:tc>
      </w:tr>
    </w:tbl>
    <w:p w:rsidR="00D20E6C" w:rsidRDefault="00D20E6C"/>
    <w:p w:rsidR="004A4C92" w:rsidRDefault="004A4C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3"/>
        <w:gridCol w:w="4499"/>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382EE2" w:rsidP="004574EA">
            <w:r>
              <w:rPr>
                <w:rFonts w:hint="eastAsia"/>
              </w:rPr>
              <w:t>EbPaymentWayManager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382EE2" w:rsidRDefault="00382EE2" w:rsidP="004574EA">
            <w:pPr>
              <w:rPr>
                <w:szCs w:val="21"/>
              </w:rPr>
            </w:pPr>
            <w:r w:rsidRPr="00382EE2">
              <w:rPr>
                <w:color w:val="000000"/>
                <w:kern w:val="0"/>
                <w:szCs w:val="21"/>
              </w:rPr>
              <w:t>getAllPaymentWay()</w:t>
            </w:r>
          </w:p>
        </w:tc>
        <w:tc>
          <w:tcPr>
            <w:tcW w:w="4644" w:type="dxa"/>
          </w:tcPr>
          <w:p w:rsidR="00D20E6C" w:rsidRPr="00567393" w:rsidRDefault="00382EE2" w:rsidP="004574EA">
            <w:r>
              <w:rPr>
                <w:rFonts w:hint="eastAsia"/>
              </w:rPr>
              <w:t>查询</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82EE2" w:rsidRDefault="00382EE2" w:rsidP="004574EA">
            <w:pPr>
              <w:rPr>
                <w:szCs w:val="21"/>
              </w:rPr>
            </w:pPr>
            <w:r w:rsidRPr="00382EE2">
              <w:rPr>
                <w:color w:val="000000"/>
                <w:kern w:val="0"/>
                <w:szCs w:val="21"/>
              </w:rPr>
              <w:t>getEbPaymentWayById(Long pwId)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82EE2" w:rsidP="004574EA">
            <w:r>
              <w:rPr>
                <w:rFonts w:hint="eastAsia"/>
              </w:rPr>
              <w:t>通过分类方式</w:t>
            </w:r>
            <w:r>
              <w:rPr>
                <w:rFonts w:hint="eastAsia"/>
              </w:rPr>
              <w:t>Id</w:t>
            </w:r>
            <w:r>
              <w:rPr>
                <w:rFonts w:hint="eastAsia"/>
              </w:rPr>
              <w:t>获取分类方式实例</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82EE2" w:rsidRDefault="00382EE2" w:rsidP="004574EA">
            <w:pPr>
              <w:rPr>
                <w:szCs w:val="21"/>
              </w:rPr>
            </w:pPr>
            <w:r w:rsidRPr="00382EE2">
              <w:rPr>
                <w:color w:val="000000"/>
                <w:kern w:val="0"/>
                <w:szCs w:val="21"/>
              </w:rPr>
              <w:t>updatePaymentWay(EbPaymentWay ebpw)</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82EE2" w:rsidP="004574EA">
            <w:r>
              <w:rPr>
                <w:rFonts w:hint="eastAsia"/>
              </w:rPr>
              <w:t>修改</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09"/>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C06933" w:rsidP="004574EA">
            <w:r>
              <w:rPr>
                <w:rFonts w:hint="eastAsia"/>
              </w:rPr>
              <w:t>EbPayOlbankManager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C06933" w:rsidRDefault="00C06933" w:rsidP="004574EA">
            <w:pPr>
              <w:rPr>
                <w:szCs w:val="21"/>
              </w:rPr>
            </w:pPr>
            <w:r w:rsidRPr="00C06933">
              <w:rPr>
                <w:color w:val="000000"/>
                <w:kern w:val="0"/>
                <w:szCs w:val="21"/>
              </w:rPr>
              <w:t>stopEbPayOlbanks()</w:t>
            </w:r>
          </w:p>
        </w:tc>
        <w:tc>
          <w:tcPr>
            <w:tcW w:w="4644" w:type="dxa"/>
          </w:tcPr>
          <w:p w:rsidR="00D20E6C" w:rsidRPr="00567393" w:rsidRDefault="00C06933" w:rsidP="004574EA">
            <w:r>
              <w:rPr>
                <w:rFonts w:hint="eastAsia"/>
              </w:rPr>
              <w:t>停用全部网银</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updatePayOlbankStatus(String str)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C06933" w:rsidP="004574EA">
            <w:r>
              <w:rPr>
                <w:rFonts w:hint="eastAsia"/>
              </w:rPr>
              <w:t>根据</w:t>
            </w:r>
            <w:r>
              <w:rPr>
                <w:rFonts w:hint="eastAsia"/>
              </w:rPr>
              <w:t>Id</w:t>
            </w:r>
            <w:r>
              <w:rPr>
                <w:rFonts w:hint="eastAsia"/>
              </w:rPr>
              <w:t>集合启用网银</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getPayOlbankByStatus(</w:t>
            </w:r>
            <w:r w:rsidRPr="00C06933">
              <w:rPr>
                <w:bCs/>
                <w:color w:val="7F0055"/>
                <w:kern w:val="0"/>
                <w:szCs w:val="21"/>
              </w:rPr>
              <w:t>int</w:t>
            </w:r>
            <w:r w:rsidRPr="00C06933">
              <w:rPr>
                <w:color w:val="000000"/>
                <w:kern w:val="0"/>
                <w:szCs w:val="21"/>
              </w:rPr>
              <w:t xml:space="preserve"> status)</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C06933" w:rsidP="004574EA">
            <w:r>
              <w:rPr>
                <w:rFonts w:hint="eastAsia"/>
              </w:rPr>
              <w:t>根据启动状态获取网银列表</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getPayOlbankPageByPoId(</w:t>
            </w:r>
            <w:r w:rsidRPr="00C06933">
              <w:rPr>
                <w:bCs/>
                <w:color w:val="7F0055"/>
                <w:kern w:val="0"/>
                <w:szCs w:val="21"/>
              </w:rPr>
              <w:t>long</w:t>
            </w:r>
            <w:r w:rsidRPr="00C06933">
              <w:rPr>
                <w:color w:val="000000"/>
                <w:kern w:val="0"/>
                <w:szCs w:val="21"/>
              </w:rPr>
              <w:t xml:space="preserve"> poId, String keyWord, </w:t>
            </w:r>
            <w:r w:rsidRPr="00C06933">
              <w:rPr>
                <w:bCs/>
                <w:color w:val="7F0055"/>
                <w:kern w:val="0"/>
                <w:szCs w:val="21"/>
              </w:rPr>
              <w:t>int</w:t>
            </w:r>
            <w:r w:rsidRPr="00C06933">
              <w:rPr>
                <w:color w:val="000000"/>
                <w:kern w:val="0"/>
                <w:szCs w:val="21"/>
              </w:rPr>
              <w:t xml:space="preserve"> pageNo, </w:t>
            </w:r>
            <w:r w:rsidRPr="00C06933">
              <w:rPr>
                <w:bCs/>
                <w:color w:val="7F0055"/>
                <w:kern w:val="0"/>
                <w:szCs w:val="21"/>
              </w:rPr>
              <w:t>int</w:t>
            </w:r>
            <w:r w:rsidRPr="00C06933">
              <w:rPr>
                <w:color w:val="000000"/>
                <w:kern w:val="0"/>
                <w:szCs w:val="21"/>
              </w:rPr>
              <w:t xml:space="preserve"> pageSize)</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savePayOlbank(EbPayOlbank payOlbank)</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deletePayOlbank(</w:t>
            </w:r>
            <w:r w:rsidRPr="00C06933">
              <w:rPr>
                <w:bCs/>
                <w:color w:val="7F0055"/>
                <w:kern w:val="0"/>
                <w:szCs w:val="21"/>
              </w:rPr>
              <w:t>long</w:t>
            </w:r>
            <w:r w:rsidRPr="00C06933">
              <w:rPr>
                <w:color w:val="000000"/>
                <w:kern w:val="0"/>
                <w:szCs w:val="21"/>
              </w:rPr>
              <w:t xml:space="preserve"> olbankId)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C06933" w:rsidRPr="00567393" w:rsidTr="004574EA">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getPayOlbankById(</w:t>
            </w:r>
            <w:r w:rsidRPr="00C06933">
              <w:rPr>
                <w:bCs/>
                <w:color w:val="7F0055"/>
                <w:kern w:val="0"/>
                <w:szCs w:val="21"/>
              </w:rPr>
              <w:t>long</w:t>
            </w:r>
            <w:r w:rsidRPr="00C06933">
              <w:rPr>
                <w:color w:val="000000"/>
                <w:kern w:val="0"/>
                <w:szCs w:val="21"/>
              </w:rPr>
              <w:t xml:space="preserve"> olbankId)</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r w:rsidR="00C06933" w:rsidRPr="00567393" w:rsidTr="00C06933">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updatePayOlbank(EbPayOlbank payOlbank)</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r w:rsidR="00C06933" w:rsidRPr="00567393" w:rsidTr="00C06933">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validOlbankName(</w:t>
            </w:r>
            <w:r w:rsidRPr="00C06933">
              <w:rPr>
                <w:bCs/>
                <w:color w:val="7F0055"/>
                <w:kern w:val="0"/>
                <w:szCs w:val="21"/>
              </w:rPr>
              <w:t>long</w:t>
            </w:r>
            <w:r w:rsidRPr="00C06933">
              <w:rPr>
                <w:color w:val="000000"/>
                <w:kern w:val="0"/>
                <w:szCs w:val="21"/>
              </w:rPr>
              <w:t xml:space="preserve"> poId, Long olbankId, String olbankName)</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bl>
    <w:p w:rsidR="00D20E6C" w:rsidRDefault="00D20E6C"/>
    <w:p w:rsidR="00C06933" w:rsidRDefault="00C0693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18"/>
        <w:gridCol w:w="3544"/>
      </w:tblGrid>
      <w:tr w:rsidR="00D20E6C" w:rsidRPr="00567393" w:rsidTr="006B139C">
        <w:tc>
          <w:tcPr>
            <w:tcW w:w="5627" w:type="dxa"/>
            <w:shd w:val="clear" w:color="auto" w:fill="BFBFBF"/>
          </w:tcPr>
          <w:p w:rsidR="00D20E6C" w:rsidRPr="00567393" w:rsidRDefault="00D20E6C" w:rsidP="004574EA">
            <w:r w:rsidRPr="00567393">
              <w:rPr>
                <w:rFonts w:hint="eastAsia"/>
              </w:rPr>
              <w:t>类名</w:t>
            </w:r>
          </w:p>
        </w:tc>
        <w:tc>
          <w:tcPr>
            <w:tcW w:w="3661" w:type="dxa"/>
            <w:shd w:val="clear" w:color="auto" w:fill="BFBFBF"/>
          </w:tcPr>
          <w:p w:rsidR="00D20E6C" w:rsidRPr="00567393" w:rsidRDefault="006B139C" w:rsidP="004574EA">
            <w:r>
              <w:rPr>
                <w:rFonts w:hint="eastAsia"/>
              </w:rPr>
              <w:t>EbPayRecordManager</w:t>
            </w:r>
          </w:p>
        </w:tc>
      </w:tr>
      <w:tr w:rsidR="00D20E6C" w:rsidRPr="00567393" w:rsidTr="006B139C">
        <w:tc>
          <w:tcPr>
            <w:tcW w:w="5627" w:type="dxa"/>
          </w:tcPr>
          <w:p w:rsidR="00D20E6C" w:rsidRPr="00567393" w:rsidRDefault="00D20E6C" w:rsidP="004574EA">
            <w:r w:rsidRPr="00567393">
              <w:rPr>
                <w:rFonts w:hint="eastAsia"/>
              </w:rPr>
              <w:t>方法名称</w:t>
            </w:r>
          </w:p>
        </w:tc>
        <w:tc>
          <w:tcPr>
            <w:tcW w:w="3661" w:type="dxa"/>
          </w:tcPr>
          <w:p w:rsidR="00D20E6C" w:rsidRPr="00567393" w:rsidRDefault="00D20E6C" w:rsidP="004574EA">
            <w:r w:rsidRPr="00567393">
              <w:rPr>
                <w:rFonts w:hint="eastAsia"/>
              </w:rPr>
              <w:t>说明</w:t>
            </w:r>
          </w:p>
        </w:tc>
      </w:tr>
      <w:tr w:rsidR="00D20E6C" w:rsidRPr="00567393" w:rsidTr="006B139C">
        <w:tc>
          <w:tcPr>
            <w:tcW w:w="5627" w:type="dxa"/>
          </w:tcPr>
          <w:p w:rsidR="00D20E6C" w:rsidRPr="006B139C" w:rsidRDefault="006B139C" w:rsidP="004574EA">
            <w:pPr>
              <w:rPr>
                <w:szCs w:val="21"/>
              </w:rPr>
            </w:pPr>
            <w:r w:rsidRPr="006B139C">
              <w:rPr>
                <w:color w:val="000000"/>
                <w:kern w:val="0"/>
                <w:szCs w:val="21"/>
              </w:rPr>
              <w:t>getPayRecordPage(String orderNum, Date startDate, Date endDate, Long poId, Integer pageNo, Integer pageSize)</w:t>
            </w:r>
          </w:p>
        </w:tc>
        <w:tc>
          <w:tcPr>
            <w:tcW w:w="3661" w:type="dxa"/>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etRefundRecord(String orderNum, Date startDate, Date endDate, Long poId, Integer pageNo, Integer pageSize)</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 xml:space="preserve">getOrderPaymentPage(String orderNum, Date startDate, Date </w:t>
            </w:r>
            <w:r w:rsidRPr="006B139C">
              <w:rPr>
                <w:color w:val="000000"/>
                <w:kern w:val="0"/>
                <w:szCs w:val="21"/>
              </w:rPr>
              <w:lastRenderedPageBreak/>
              <w:t>endDate, Long poId, Integer pageNo, Integer pageSize, Integer isPaid)</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addPayRecord(String orderNum, Long poId, Long olbankId, EbPtlUser ptlUser)</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 xml:space="preserve">updatePayRecordAndOrder(String payRecordNum, </w:t>
            </w:r>
            <w:r w:rsidRPr="006B139C">
              <w:rPr>
                <w:bCs/>
                <w:color w:val="7F0055"/>
                <w:kern w:val="0"/>
                <w:szCs w:val="21"/>
              </w:rPr>
              <w:t>long</w:t>
            </w:r>
            <w:r w:rsidRPr="006B139C">
              <w:rPr>
                <w:color w:val="000000"/>
                <w:kern w:val="0"/>
                <w:szCs w:val="21"/>
              </w:rPr>
              <w:t xml:space="preserve"> isPaid, Date payDate, Date settleDate)</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getPayRecordByPayRecordNum(String payRecordNum)</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addRefundRecord(String orderNum,Long poId,Long olbankId,TsUser tsUser,Integer buziType,Integer tradeStatus)</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getPayRecordListByOrderId(Long orderId)</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getPayRecordList(String orderNum, Date orderTime, Long poId, List&lt;Integer&gt; buziTypeList)</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getFirstSuccessPayRecordByOrderNum(String orderNum)</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updateTradeStatusSuccess(String payRecordNum, Date settleDate)</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updateTradeStatusFailure(String payRecordNum)</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 xml:space="preserve">addRefundRecord(String orderNum, Long poId, Long olbankId, TsUser tsUser, </w:t>
            </w:r>
            <w:r w:rsidRPr="006B139C">
              <w:rPr>
                <w:bCs/>
                <w:color w:val="7F0055"/>
                <w:kern w:val="0"/>
                <w:szCs w:val="21"/>
              </w:rPr>
              <w:t>int</w:t>
            </w:r>
            <w:r w:rsidRPr="006B139C">
              <w:rPr>
                <w:color w:val="000000"/>
                <w:kern w:val="0"/>
                <w:szCs w:val="21"/>
              </w:rPr>
              <w:t xml:space="preserve"> buziType, </w:t>
            </w:r>
            <w:r w:rsidRPr="006B139C">
              <w:rPr>
                <w:bCs/>
                <w:color w:val="7F0055"/>
                <w:kern w:val="0"/>
                <w:szCs w:val="21"/>
              </w:rPr>
              <w:t>int</w:t>
            </w:r>
            <w:r w:rsidRPr="006B139C">
              <w:rPr>
                <w:color w:val="000000"/>
                <w:kern w:val="0"/>
                <w:szCs w:val="21"/>
              </w:rPr>
              <w:t xml:space="preserve"> tradeStatus, String memo)</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getPayRecordListByConditions(String orderNum, List&lt;Integer&gt; buziTypeList, List&lt;Integer&gt; tradeStatusList)</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addPayRecord(String payRecordNum, String orderNum, Long poId, Long olbankId, EbPtlUser ptlUser)</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getRevocateAndReverseRecordPage(String orderNum, Date startDate, Integer status, Integer pageNo, Integer pageSize)</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getRevocateSuccessRecordCount(String orderNum, Long poId)</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bl>
    <w:p w:rsidR="00D20E6C" w:rsidRDefault="00D20E6C"/>
    <w:p w:rsidR="006B139C" w:rsidRDefault="006B139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85"/>
        <w:gridCol w:w="4177"/>
      </w:tblGrid>
      <w:tr w:rsidR="00D20E6C" w:rsidRPr="00567393" w:rsidTr="006B139C">
        <w:tc>
          <w:tcPr>
            <w:tcW w:w="4967" w:type="dxa"/>
            <w:shd w:val="clear" w:color="auto" w:fill="BFBFBF"/>
          </w:tcPr>
          <w:p w:rsidR="00D20E6C" w:rsidRPr="00567393" w:rsidRDefault="00D20E6C" w:rsidP="004574EA">
            <w:r w:rsidRPr="00567393">
              <w:rPr>
                <w:rFonts w:hint="eastAsia"/>
              </w:rPr>
              <w:t>类名</w:t>
            </w:r>
          </w:p>
        </w:tc>
        <w:tc>
          <w:tcPr>
            <w:tcW w:w="4321" w:type="dxa"/>
            <w:shd w:val="clear" w:color="auto" w:fill="BFBFBF"/>
          </w:tcPr>
          <w:p w:rsidR="00D20E6C" w:rsidRPr="00567393" w:rsidRDefault="006B139C" w:rsidP="004574EA">
            <w:r>
              <w:rPr>
                <w:rFonts w:hint="eastAsia"/>
              </w:rPr>
              <w:t>EbPayTotalManager</w:t>
            </w:r>
          </w:p>
        </w:tc>
      </w:tr>
      <w:tr w:rsidR="00D20E6C" w:rsidRPr="00567393" w:rsidTr="006B139C">
        <w:tc>
          <w:tcPr>
            <w:tcW w:w="4967" w:type="dxa"/>
          </w:tcPr>
          <w:p w:rsidR="00D20E6C" w:rsidRPr="00567393" w:rsidRDefault="00D20E6C" w:rsidP="004574EA">
            <w:r w:rsidRPr="00567393">
              <w:rPr>
                <w:rFonts w:hint="eastAsia"/>
              </w:rPr>
              <w:t>方法名称</w:t>
            </w:r>
          </w:p>
        </w:tc>
        <w:tc>
          <w:tcPr>
            <w:tcW w:w="4321" w:type="dxa"/>
          </w:tcPr>
          <w:p w:rsidR="00D20E6C" w:rsidRPr="00567393" w:rsidRDefault="00D20E6C" w:rsidP="004574EA">
            <w:r w:rsidRPr="00567393">
              <w:rPr>
                <w:rFonts w:hint="eastAsia"/>
              </w:rPr>
              <w:t>说明</w:t>
            </w:r>
          </w:p>
        </w:tc>
      </w:tr>
      <w:tr w:rsidR="00D20E6C" w:rsidRPr="00567393" w:rsidTr="006B139C">
        <w:tc>
          <w:tcPr>
            <w:tcW w:w="4967" w:type="dxa"/>
          </w:tcPr>
          <w:p w:rsidR="00D20E6C" w:rsidRPr="006B139C" w:rsidRDefault="006B139C" w:rsidP="004574EA">
            <w:pPr>
              <w:rPr>
                <w:szCs w:val="21"/>
              </w:rPr>
            </w:pPr>
            <w:r w:rsidRPr="006B139C">
              <w:rPr>
                <w:color w:val="000000"/>
                <w:kern w:val="0"/>
                <w:szCs w:val="21"/>
              </w:rPr>
              <w:t>getRevocateSuccessRecordCount(String orderNum, Long poId)</w:t>
            </w:r>
          </w:p>
        </w:tc>
        <w:tc>
          <w:tcPr>
            <w:tcW w:w="4321" w:type="dxa"/>
          </w:tcPr>
          <w:p w:rsidR="00D20E6C" w:rsidRPr="00567393" w:rsidRDefault="006B139C" w:rsidP="004574EA">
            <w:r>
              <w:rPr>
                <w:rFonts w:hint="eastAsia"/>
              </w:rPr>
              <w:t>查询各个支付机构的对账单和支付单的汇总数据一个支付机构一条数据</w:t>
            </w:r>
          </w:p>
        </w:tc>
      </w:tr>
      <w:tr w:rsidR="00D20E6C" w:rsidRPr="00567393" w:rsidTr="006B139C">
        <w:tc>
          <w:tcPr>
            <w:tcW w:w="496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queryPayCheckTotalSummary(String checkDate)</w:t>
            </w:r>
          </w:p>
        </w:tc>
        <w:tc>
          <w:tcPr>
            <w:tcW w:w="4321" w:type="dxa"/>
            <w:tcBorders>
              <w:top w:val="single" w:sz="4" w:space="0" w:color="000000"/>
              <w:left w:val="single" w:sz="4" w:space="0" w:color="000000"/>
              <w:bottom w:val="single" w:sz="4" w:space="0" w:color="000000"/>
              <w:right w:val="single" w:sz="4" w:space="0" w:color="000000"/>
            </w:tcBorders>
          </w:tcPr>
          <w:p w:rsidR="00D20E6C" w:rsidRPr="00567393" w:rsidRDefault="006B139C" w:rsidP="006B139C">
            <w:r>
              <w:rPr>
                <w:rFonts w:hint="eastAsia"/>
              </w:rPr>
              <w:t>查询所有支付机构的对账单和支付数据的汇总，一个清帐日一条数据</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55"/>
        <w:gridCol w:w="4307"/>
      </w:tblGrid>
      <w:tr w:rsidR="00D20E6C" w:rsidRPr="00567393" w:rsidTr="00F01D87">
        <w:tc>
          <w:tcPr>
            <w:tcW w:w="4835" w:type="dxa"/>
            <w:shd w:val="clear" w:color="auto" w:fill="BFBFBF"/>
          </w:tcPr>
          <w:p w:rsidR="00D20E6C" w:rsidRPr="00567393" w:rsidRDefault="00D20E6C" w:rsidP="004574EA">
            <w:r w:rsidRPr="00567393">
              <w:rPr>
                <w:rFonts w:hint="eastAsia"/>
              </w:rPr>
              <w:t>类名</w:t>
            </w:r>
          </w:p>
        </w:tc>
        <w:tc>
          <w:tcPr>
            <w:tcW w:w="4453" w:type="dxa"/>
            <w:shd w:val="clear" w:color="auto" w:fill="BFBFBF"/>
          </w:tcPr>
          <w:p w:rsidR="00D20E6C" w:rsidRPr="00567393" w:rsidRDefault="00F01D87" w:rsidP="004574EA">
            <w:r>
              <w:rPr>
                <w:rFonts w:hint="eastAsia"/>
              </w:rPr>
              <w:t>EbPermissionManager</w:t>
            </w:r>
          </w:p>
        </w:tc>
      </w:tr>
      <w:tr w:rsidR="00D20E6C" w:rsidRPr="00567393" w:rsidTr="00F01D87">
        <w:tc>
          <w:tcPr>
            <w:tcW w:w="4835" w:type="dxa"/>
          </w:tcPr>
          <w:p w:rsidR="00D20E6C" w:rsidRPr="00567393" w:rsidRDefault="00D20E6C" w:rsidP="004574EA">
            <w:r w:rsidRPr="00567393">
              <w:rPr>
                <w:rFonts w:hint="eastAsia"/>
              </w:rPr>
              <w:t>方法名称</w:t>
            </w:r>
          </w:p>
        </w:tc>
        <w:tc>
          <w:tcPr>
            <w:tcW w:w="4453" w:type="dxa"/>
          </w:tcPr>
          <w:p w:rsidR="00D20E6C" w:rsidRPr="00567393" w:rsidRDefault="00D20E6C" w:rsidP="004574EA">
            <w:r w:rsidRPr="00567393">
              <w:rPr>
                <w:rFonts w:hint="eastAsia"/>
              </w:rPr>
              <w:t>说明</w:t>
            </w:r>
          </w:p>
        </w:tc>
      </w:tr>
      <w:tr w:rsidR="00D20E6C" w:rsidRPr="00567393" w:rsidTr="00F01D87">
        <w:tc>
          <w:tcPr>
            <w:tcW w:w="4835" w:type="dxa"/>
          </w:tcPr>
          <w:p w:rsidR="00D20E6C" w:rsidRPr="00F01D87" w:rsidRDefault="00F01D87" w:rsidP="004574EA">
            <w:pPr>
              <w:rPr>
                <w:szCs w:val="21"/>
              </w:rPr>
            </w:pPr>
            <w:r w:rsidRPr="00F01D87">
              <w:rPr>
                <w:color w:val="000000"/>
                <w:kern w:val="0"/>
                <w:szCs w:val="21"/>
              </w:rPr>
              <w:t>saveUser(TsUser entity, Long roleIds[])</w:t>
            </w:r>
          </w:p>
        </w:tc>
        <w:tc>
          <w:tcPr>
            <w:tcW w:w="4453" w:type="dxa"/>
          </w:tcPr>
          <w:p w:rsidR="00D20E6C" w:rsidRPr="00567393" w:rsidRDefault="00F01D87" w:rsidP="004574EA">
            <w:r>
              <w:rPr>
                <w:rFonts w:hint="eastAsia"/>
              </w:rPr>
              <w:t>保存用户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deleteUserById(Long id)</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根据用户标识删除用户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isExistUserName(String userName)</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判断用户是否存在</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batchDelUserById(Long ids[])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批量删除用户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 xml:space="preserve">updateUserStatus(Long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F01D87">
            <w:r>
              <w:rPr>
                <w:rFonts w:hint="eastAsia"/>
              </w:rPr>
              <w:t>修改用户状态</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lastRenderedPageBreak/>
              <w:t>updateUser(TsUser user, Long[] roleIds)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修改用户信息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recordUserLoginInfo(TsUser user,String ip)</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修改用户登陆信息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batchUpdateUserStatus(Long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批量修改用户信息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getUser(Long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获取用户信息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getUserPage(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获取用户分页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getUserByNameAndPassword(String name,String password)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根据用户密码获取用户，登录时用</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getRolePage(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获取角色分页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getRole(Long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根据角色</w:t>
            </w:r>
            <w:r>
              <w:rPr>
                <w:rFonts w:hint="eastAsia"/>
              </w:rPr>
              <w:t>Id</w:t>
            </w:r>
            <w:r>
              <w:rPr>
                <w:rFonts w:hint="eastAsia"/>
              </w:rPr>
              <w:t>获取角色信息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updateRoleStatus(Long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变更角色状态</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batchUpdateRoleStatus(Long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批量变更角色状态</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saveRole(String rolename, </w:t>
            </w:r>
            <w:r w:rsidRPr="00F01D87">
              <w:rPr>
                <w:bCs/>
                <w:color w:val="7F0055"/>
                <w:kern w:val="0"/>
                <w:szCs w:val="21"/>
              </w:rPr>
              <w:t>int</w:t>
            </w:r>
            <w:r w:rsidRPr="00F01D87">
              <w:rPr>
                <w:color w:val="000000"/>
                <w:kern w:val="0"/>
                <w:szCs w:val="21"/>
              </w:rPr>
              <w:t xml:space="preserve"> status, String description,Long [] areaId)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保存角色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updateRole(Long id, String rolename, </w:t>
            </w:r>
            <w:r w:rsidRPr="00F01D87">
              <w:rPr>
                <w:bCs/>
                <w:color w:val="7F0055"/>
                <w:kern w:val="0"/>
                <w:szCs w:val="21"/>
              </w:rPr>
              <w:t>int</w:t>
            </w:r>
            <w:r w:rsidRPr="00F01D87">
              <w:rPr>
                <w:color w:val="000000"/>
                <w:kern w:val="0"/>
                <w:szCs w:val="21"/>
              </w:rPr>
              <w:t xml:space="preserve"> status,String description, Long [] areaId)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修改角色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batchDelRoleById(Long ids[])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批量删除角色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deleteRoleById(Long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单个删除角色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isExistRoleName(String name)</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判断角色是否存在</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listRole()</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获取启用的角色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getPermPage(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权限分页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getPermission(Long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根据</w:t>
            </w:r>
            <w:r>
              <w:rPr>
                <w:rFonts w:hint="eastAsia"/>
              </w:rPr>
              <w:t>Id</w:t>
            </w:r>
            <w:r>
              <w:rPr>
                <w:rFonts w:hint="eastAsia"/>
              </w:rPr>
              <w:t>获取权限信息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updatePermStatus(Long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8647A5" w:rsidP="008647A5">
            <w:r>
              <w:rPr>
                <w:rFonts w:hint="eastAsia"/>
              </w:rPr>
              <w:t>修改权限状态</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 xml:space="preserve">batchUpdatePermStatus(Long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批量修改权限状态</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savePermission(EbPermission entity)</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保存权限信息</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updatePermission(EbPermission entity)</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修改权限信息</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batchDelPermById(Long ids[])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批量删除权限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deletePermById(Long 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删除权限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isExistPermName(Long pid,String permName)</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判断同级别权限是否存在</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listPermission()</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显示所有权限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listPermissionByExcludesPermId(Long excludesPermId)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显示所有权限，排除</w:t>
            </w:r>
            <w:r>
              <w:rPr>
                <w:rFonts w:hint="eastAsia"/>
              </w:rPr>
              <w:t>excludesPermId</w:t>
            </w:r>
            <w:r>
              <w:rPr>
                <w:rFonts w:hint="eastAsia"/>
              </w:rPr>
              <w:t>指定的权限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getLevelStrByPerm(EbPermission perm,StringBuilder builder)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获取当前权限所属的层级关系</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getLevelPermidByPerm(EbPermission perm,StringBuilder builder)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获取以当前权限为节点的所有下层节点的权限</w:t>
            </w:r>
            <w:r>
              <w:rPr>
                <w:rFonts w:hint="eastAsia"/>
              </w:rPr>
              <w:t>Id</w:t>
            </w:r>
            <w:r>
              <w:rPr>
                <w:rFonts w:hint="eastAsia"/>
              </w:rPr>
              <w:t>集合</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findUserPermByuserId(Long userid)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根据用户</w:t>
            </w:r>
            <w:r>
              <w:rPr>
                <w:rFonts w:hint="eastAsia"/>
              </w:rPr>
              <w:t>Id</w:t>
            </w:r>
            <w:r>
              <w:rPr>
                <w:rFonts w:hint="eastAsia"/>
              </w:rPr>
              <w:t>获取用户权限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findUserPmsPermByuserId(Long userid)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根据用户</w:t>
            </w:r>
            <w:r>
              <w:rPr>
                <w:rFonts w:hint="eastAsia"/>
              </w:rPr>
              <w:t>Id</w:t>
            </w:r>
            <w:r>
              <w:rPr>
                <w:rFonts w:hint="eastAsia"/>
              </w:rPr>
              <w:t>获取用户权限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getRoleHigh(Long 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根据角色</w:t>
            </w:r>
            <w:r>
              <w:rPr>
                <w:rFonts w:hint="eastAsia"/>
              </w:rPr>
              <w:t>Id</w:t>
            </w:r>
            <w:r>
              <w:rPr>
                <w:rFonts w:hint="eastAsia"/>
              </w:rPr>
              <w:t>获取角色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assignPermToRole(Long roleId, Long permIds[])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分配权限到角色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getObjectByName(String name)</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F01D87" w:rsidP="004574EA"/>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lastRenderedPageBreak/>
              <w:t>getJbpmRoleByUserId(TsUser TsUser)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登陆查询用户所管理的订单角色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getShowIndex(String jbpmNames)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返回用户的待办任务</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updateUserIndex(TsUser TsUser)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后台首页进行资料编辑</w:t>
            </w:r>
          </w:p>
        </w:tc>
      </w:tr>
    </w:tbl>
    <w:p w:rsidR="00D20E6C" w:rsidRDefault="00D20E6C"/>
    <w:p w:rsidR="006F5082" w:rsidRDefault="006F508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8"/>
        <w:gridCol w:w="4424"/>
      </w:tblGrid>
      <w:tr w:rsidR="00D20E6C" w:rsidRPr="00567393" w:rsidTr="000A7731">
        <w:tc>
          <w:tcPr>
            <w:tcW w:w="4703" w:type="dxa"/>
            <w:shd w:val="clear" w:color="auto" w:fill="BFBFBF"/>
          </w:tcPr>
          <w:p w:rsidR="00D20E6C" w:rsidRPr="00567393" w:rsidRDefault="00D20E6C" w:rsidP="004574EA">
            <w:r w:rsidRPr="00567393">
              <w:rPr>
                <w:rFonts w:hint="eastAsia"/>
              </w:rPr>
              <w:t>类名</w:t>
            </w:r>
          </w:p>
        </w:tc>
        <w:tc>
          <w:tcPr>
            <w:tcW w:w="4585" w:type="dxa"/>
            <w:shd w:val="clear" w:color="auto" w:fill="BFBFBF"/>
          </w:tcPr>
          <w:p w:rsidR="00D20E6C" w:rsidRPr="00567393" w:rsidRDefault="003C61AC" w:rsidP="004574EA">
            <w:r>
              <w:rPr>
                <w:rFonts w:hint="eastAsia"/>
              </w:rPr>
              <w:t>EbPtlUserManager</w:t>
            </w:r>
          </w:p>
        </w:tc>
      </w:tr>
      <w:tr w:rsidR="00D20E6C" w:rsidRPr="00567393" w:rsidTr="000A7731">
        <w:tc>
          <w:tcPr>
            <w:tcW w:w="4703" w:type="dxa"/>
          </w:tcPr>
          <w:p w:rsidR="00D20E6C" w:rsidRPr="00567393" w:rsidRDefault="00D20E6C" w:rsidP="004574EA">
            <w:r w:rsidRPr="00567393">
              <w:rPr>
                <w:rFonts w:hint="eastAsia"/>
              </w:rPr>
              <w:t>方法名称</w:t>
            </w:r>
          </w:p>
        </w:tc>
        <w:tc>
          <w:tcPr>
            <w:tcW w:w="4585" w:type="dxa"/>
          </w:tcPr>
          <w:p w:rsidR="00D20E6C" w:rsidRPr="00567393" w:rsidRDefault="00D20E6C" w:rsidP="004574EA">
            <w:r w:rsidRPr="00567393">
              <w:rPr>
                <w:rFonts w:hint="eastAsia"/>
              </w:rPr>
              <w:t>说明</w:t>
            </w:r>
          </w:p>
        </w:tc>
      </w:tr>
      <w:tr w:rsidR="00D20E6C" w:rsidRPr="00567393" w:rsidTr="000A7731">
        <w:tc>
          <w:tcPr>
            <w:tcW w:w="4703" w:type="dxa"/>
          </w:tcPr>
          <w:p w:rsidR="00D20E6C" w:rsidRPr="000A7731" w:rsidRDefault="000A7731" w:rsidP="004574EA">
            <w:pPr>
              <w:rPr>
                <w:szCs w:val="21"/>
              </w:rPr>
            </w:pPr>
            <w:r w:rsidRPr="000A7731">
              <w:rPr>
                <w:color w:val="000000"/>
                <w:kern w:val="0"/>
                <w:szCs w:val="21"/>
              </w:rPr>
              <w:t>getPtlUserByNameAndPassword(String name,String password)</w:t>
            </w:r>
          </w:p>
        </w:tc>
        <w:tc>
          <w:tcPr>
            <w:tcW w:w="4585" w:type="dxa"/>
          </w:tcPr>
          <w:p w:rsidR="00D20E6C" w:rsidRPr="00567393" w:rsidRDefault="000A7731" w:rsidP="004574EA">
            <w:r>
              <w:rPr>
                <w:rFonts w:hint="eastAsia"/>
              </w:rPr>
              <w:t>根据用户名和密码获取用户</w:t>
            </w:r>
          </w:p>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getUserByUserId(</w:t>
            </w:r>
            <w:r w:rsidRPr="000A7731">
              <w:rPr>
                <w:bCs/>
                <w:color w:val="7F0055"/>
                <w:kern w:val="0"/>
                <w:szCs w:val="21"/>
              </w:rPr>
              <w:t>long</w:t>
            </w:r>
            <w:r w:rsidRPr="000A7731">
              <w:rPr>
                <w:color w:val="000000"/>
                <w:kern w:val="0"/>
                <w:szCs w:val="21"/>
              </w:rPr>
              <w:t xml:space="preserve"> userId)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getUserByUserName(String name)</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updatePassword(</w:t>
            </w:r>
            <w:r w:rsidRPr="000A7731">
              <w:rPr>
                <w:bCs/>
                <w:color w:val="7F0055"/>
                <w:kern w:val="0"/>
                <w:szCs w:val="21"/>
              </w:rPr>
              <w:t>long</w:t>
            </w:r>
            <w:r w:rsidRPr="000A7731">
              <w:rPr>
                <w:color w:val="000000"/>
                <w:kern w:val="0"/>
                <w:szCs w:val="21"/>
              </w:rPr>
              <w:t xml:space="preserve"> userId, String password)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getLoginUser(String memberName,String password)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 xml:space="preserve">update(EbPtlUser member) </w:t>
            </w:r>
            <w:r w:rsidRPr="000A7731">
              <w:rPr>
                <w:bCs/>
                <w:color w:val="7F0055"/>
                <w:kern w:val="0"/>
                <w:szCs w:val="21"/>
              </w:rPr>
              <w:t>throws</w:t>
            </w:r>
            <w:r w:rsidRPr="000A7731">
              <w:rPr>
                <w:color w:val="000000"/>
                <w:kern w:val="0"/>
                <w:szCs w:val="21"/>
              </w:rPr>
              <w:t xml:space="preserve"> SQLException</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 xml:space="preserve">save(EbPtlUser member) </w:t>
            </w:r>
            <w:r w:rsidRPr="000A7731">
              <w:rPr>
                <w:bCs/>
                <w:color w:val="7F0055"/>
                <w:kern w:val="0"/>
                <w:szCs w:val="21"/>
              </w:rPr>
              <w:t>throws</w:t>
            </w:r>
            <w:r w:rsidRPr="000A7731">
              <w:rPr>
                <w:color w:val="000000"/>
                <w:kern w:val="0"/>
                <w:szCs w:val="21"/>
              </w:rPr>
              <w:t xml:space="preserve"> SQLException</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ptlUserNameNotExist(String memberName)</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getTotalCount(String search)</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得到符合条件的用户总数</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getPage(</w:t>
            </w:r>
            <w:r w:rsidRPr="000A7731">
              <w:rPr>
                <w:bCs/>
                <w:color w:val="7F0055"/>
                <w:kern w:val="0"/>
                <w:szCs w:val="21"/>
              </w:rPr>
              <w:t>int</w:t>
            </w:r>
            <w:r w:rsidRPr="000A7731">
              <w:rPr>
                <w:color w:val="000000"/>
                <w:kern w:val="0"/>
                <w:szCs w:val="21"/>
              </w:rPr>
              <w:t xml:space="preserve"> pageNo, </w:t>
            </w:r>
            <w:r w:rsidRPr="000A7731">
              <w:rPr>
                <w:bCs/>
                <w:color w:val="7F0055"/>
                <w:kern w:val="0"/>
                <w:szCs w:val="21"/>
              </w:rPr>
              <w:t>int</w:t>
            </w:r>
            <w:r w:rsidRPr="000A7731">
              <w:rPr>
                <w:color w:val="000000"/>
                <w:kern w:val="0"/>
                <w:szCs w:val="21"/>
              </w:rPr>
              <w:t xml:space="preserve"> pageSize, </w:t>
            </w:r>
            <w:r w:rsidRPr="000A7731">
              <w:rPr>
                <w:bCs/>
                <w:color w:val="7F0055"/>
                <w:kern w:val="0"/>
                <w:szCs w:val="21"/>
              </w:rPr>
              <w:t>int</w:t>
            </w:r>
            <w:r w:rsidRPr="000A7731">
              <w:rPr>
                <w:color w:val="000000"/>
                <w:kern w:val="0"/>
                <w:szCs w:val="21"/>
              </w:rPr>
              <w:t xml:space="preserve"> orderByStatus,</w:t>
            </w:r>
            <w:r w:rsidRPr="000A7731">
              <w:rPr>
                <w:bCs/>
                <w:color w:val="7F0055"/>
                <w:kern w:val="0"/>
                <w:szCs w:val="21"/>
              </w:rPr>
              <w:t>int</w:t>
            </w:r>
            <w:r w:rsidRPr="000A7731">
              <w:rPr>
                <w:color w:val="000000"/>
                <w:kern w:val="0"/>
                <w:szCs w:val="21"/>
              </w:rPr>
              <w:t xml:space="preserve"> orderBy, String search)</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得到当前页的用户数据</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changePtlUserStatus(</w:t>
            </w:r>
            <w:r w:rsidRPr="000A7731">
              <w:rPr>
                <w:bCs/>
                <w:color w:val="7F0055"/>
                <w:kern w:val="0"/>
                <w:szCs w:val="21"/>
              </w:rPr>
              <w:t>long</w:t>
            </w:r>
            <w:r w:rsidRPr="000A7731">
              <w:rPr>
                <w:color w:val="000000"/>
                <w:kern w:val="0"/>
                <w:szCs w:val="21"/>
              </w:rPr>
              <w:t xml:space="preserve"> ids[],</w:t>
            </w:r>
            <w:r w:rsidRPr="000A7731">
              <w:rPr>
                <w:bCs/>
                <w:color w:val="7F0055"/>
                <w:kern w:val="0"/>
                <w:szCs w:val="21"/>
              </w:rPr>
              <w:t>int</w:t>
            </w:r>
            <w:r w:rsidRPr="000A7731">
              <w:rPr>
                <w:color w:val="000000"/>
                <w:kern w:val="0"/>
                <w:szCs w:val="21"/>
              </w:rPr>
              <w:t xml:space="preserve"> status)</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批量更改状态</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getPtlUserByPhone(String username)</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bl>
    <w:p w:rsidR="00D20E6C" w:rsidRDefault="00D20E6C"/>
    <w:p w:rsidR="000A7731" w:rsidRDefault="000A7731"/>
    <w:p w:rsidR="000A7731" w:rsidRDefault="000A773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3"/>
        <w:gridCol w:w="4499"/>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3C61AC" w:rsidP="004574EA">
            <w:r>
              <w:rPr>
                <w:rFonts w:hint="eastAsia"/>
              </w:rPr>
              <w:t>EbRetOrderManager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3C61AC" w:rsidRDefault="003C61AC" w:rsidP="004574EA">
            <w:pPr>
              <w:rPr>
                <w:szCs w:val="21"/>
              </w:rPr>
            </w:pPr>
            <w:r w:rsidRPr="003C61AC">
              <w:rPr>
                <w:color w:val="000000"/>
                <w:kern w:val="0"/>
                <w:szCs w:val="21"/>
              </w:rPr>
              <w:t>getListForPage(Integer pageNo,Integer pageSize,Integer type,ModelMap map,Long userId)</w:t>
            </w:r>
          </w:p>
        </w:tc>
        <w:tc>
          <w:tcPr>
            <w:tcW w:w="4644" w:type="dxa"/>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save(EbReturnOrder retOrder)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delete(Map&lt;String,Object&gt;map)</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getById(Map&lt;String,Object&gt;map)</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updateStatus(Integer status,String orderNum)</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C61AC" w:rsidP="004574EA">
            <w:r>
              <w:rPr>
                <w:rFonts w:hint="eastAsia"/>
              </w:rPr>
              <w:t>修改退换货状态</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43"/>
        <w:gridCol w:w="4519"/>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4574EA" w:rsidP="004574EA">
            <w:r>
              <w:rPr>
                <w:rFonts w:hint="eastAsia"/>
              </w:rPr>
              <w:t>EbRoleManager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4574EA" w:rsidRDefault="004574EA" w:rsidP="004574EA">
            <w:pPr>
              <w:rPr>
                <w:szCs w:val="21"/>
              </w:rPr>
            </w:pPr>
            <w:r w:rsidRPr="004574EA">
              <w:rPr>
                <w:color w:val="000000"/>
                <w:kern w:val="0"/>
                <w:szCs w:val="21"/>
              </w:rPr>
              <w:t>getUserByRoleId(Long roleId)</w:t>
            </w:r>
          </w:p>
        </w:tc>
        <w:tc>
          <w:tcPr>
            <w:tcW w:w="4644" w:type="dxa"/>
          </w:tcPr>
          <w:p w:rsidR="00D20E6C" w:rsidRPr="00567393" w:rsidRDefault="00A2677E" w:rsidP="004574EA">
            <w:r>
              <w:rPr>
                <w:rFonts w:hint="eastAsia"/>
              </w:rPr>
              <w:t>通过角色</w:t>
            </w:r>
            <w:r>
              <w:rPr>
                <w:rFonts w:hint="eastAsia"/>
              </w:rPr>
              <w:t>Id</w:t>
            </w:r>
            <w:r>
              <w:rPr>
                <w:rFonts w:hint="eastAsia"/>
              </w:rPr>
              <w:t>查询所有的用户</w:t>
            </w:r>
          </w:p>
        </w:tc>
      </w:tr>
    </w:tbl>
    <w:p w:rsidR="00D20E6C" w:rsidRDefault="00D20E6C"/>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1"/>
        <w:gridCol w:w="4491"/>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A2677E" w:rsidP="00567393">
            <w:r>
              <w:rPr>
                <w:rFonts w:hint="eastAsia"/>
              </w:rPr>
              <w:t>EbShipAddrManager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A2677E" w:rsidRDefault="00A2677E" w:rsidP="00567393">
            <w:pPr>
              <w:rPr>
                <w:szCs w:val="21"/>
              </w:rPr>
            </w:pPr>
            <w:r w:rsidRPr="00A2677E">
              <w:rPr>
                <w:color w:val="000000"/>
                <w:kern w:val="0"/>
                <w:szCs w:val="21"/>
              </w:rPr>
              <w:t>getShipAddrsList(</w:t>
            </w:r>
            <w:r w:rsidRPr="00A2677E">
              <w:rPr>
                <w:bCs/>
                <w:color w:val="7F0055"/>
                <w:kern w:val="0"/>
                <w:szCs w:val="21"/>
              </w:rPr>
              <w:t>long</w:t>
            </w:r>
            <w:r w:rsidRPr="00A2677E">
              <w:rPr>
                <w:color w:val="000000"/>
                <w:kern w:val="0"/>
                <w:szCs w:val="21"/>
              </w:rPr>
              <w:t xml:space="preserve"> userId)</w:t>
            </w:r>
          </w:p>
        </w:tc>
        <w:tc>
          <w:tcPr>
            <w:tcW w:w="4644" w:type="dxa"/>
          </w:tcPr>
          <w:p w:rsidR="002B495A" w:rsidRPr="00567393" w:rsidRDefault="002B495A" w:rsidP="00567393"/>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getShipAddrByUserId(</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lastRenderedPageBreak/>
              <w:t>save(EbShipAddr addr)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update(EbShipAddr addr)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updateAddrNoneDefault(</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updateDefaultAddr(</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delete(Long addrId, Long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getShipAddrsListPage(</w:t>
            </w:r>
            <w:r w:rsidRPr="00A2677E">
              <w:rPr>
                <w:bCs/>
                <w:color w:val="7F0055"/>
                <w:kern w:val="0"/>
                <w:szCs w:val="21"/>
              </w:rPr>
              <w:t>long</w:t>
            </w:r>
            <w:r w:rsidRPr="00A2677E">
              <w:rPr>
                <w:color w:val="000000"/>
                <w:kern w:val="0"/>
                <w:szCs w:val="21"/>
              </w:rPr>
              <w:t xml:space="preserve"> userId,</w:t>
            </w:r>
            <w:r w:rsidRPr="00A2677E">
              <w:rPr>
                <w:bCs/>
                <w:color w:val="7F0055"/>
                <w:kern w:val="0"/>
                <w:szCs w:val="21"/>
              </w:rPr>
              <w:t>int</w:t>
            </w:r>
            <w:r w:rsidRPr="00A2677E">
              <w:rPr>
                <w:color w:val="000000"/>
                <w:kern w:val="0"/>
                <w:szCs w:val="21"/>
              </w:rPr>
              <w:t xml:space="preserve"> pageNo,</w:t>
            </w:r>
            <w:r w:rsidRPr="00A2677E">
              <w:rPr>
                <w:bCs/>
                <w:color w:val="7F0055"/>
                <w:kern w:val="0"/>
                <w:szCs w:val="21"/>
              </w:rPr>
              <w:t>int</w:t>
            </w:r>
            <w:r w:rsidRPr="00A2677E">
              <w:rPr>
                <w:color w:val="000000"/>
                <w:kern w:val="0"/>
                <w:szCs w:val="21"/>
              </w:rPr>
              <w:t xml:space="preserve"> pageSize)</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updateDefaultAddr(</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delete(Long addrId, Long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getShipAddrsListPage(</w:t>
            </w:r>
            <w:r w:rsidRPr="00A2677E">
              <w:rPr>
                <w:bCs/>
                <w:color w:val="7F0055"/>
                <w:kern w:val="0"/>
                <w:szCs w:val="21"/>
              </w:rPr>
              <w:t>long</w:t>
            </w:r>
            <w:r w:rsidRPr="00A2677E">
              <w:rPr>
                <w:color w:val="000000"/>
                <w:kern w:val="0"/>
                <w:szCs w:val="21"/>
              </w:rPr>
              <w:t xml:space="preserve"> userId,</w:t>
            </w:r>
            <w:r w:rsidRPr="00A2677E">
              <w:rPr>
                <w:bCs/>
                <w:color w:val="7F0055"/>
                <w:kern w:val="0"/>
                <w:szCs w:val="21"/>
              </w:rPr>
              <w:t>int</w:t>
            </w:r>
            <w:r w:rsidRPr="00A2677E">
              <w:rPr>
                <w:color w:val="000000"/>
                <w:kern w:val="0"/>
                <w:szCs w:val="21"/>
              </w:rPr>
              <w:t xml:space="preserve"> pageNo,</w:t>
            </w:r>
            <w:r w:rsidRPr="00A2677E">
              <w:rPr>
                <w:bCs/>
                <w:color w:val="7F0055"/>
                <w:kern w:val="0"/>
                <w:szCs w:val="21"/>
              </w:rPr>
              <w:t>int</w:t>
            </w:r>
            <w:r w:rsidRPr="00A2677E">
              <w:rPr>
                <w:color w:val="000000"/>
                <w:kern w:val="0"/>
                <w:szCs w:val="21"/>
              </w:rPr>
              <w:t xml:space="preserve"> pageSize)</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updateDefaultAddrByOrderId(EbCall call,EbOrder ebOrder)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2B495A" w:rsidRDefault="002B495A"/>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7"/>
        <w:gridCol w:w="4525"/>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A2677E" w:rsidP="000F6F1D">
            <w:r>
              <w:rPr>
                <w:rFonts w:hint="eastAsia"/>
              </w:rPr>
              <w:t>EbSimIdcardManager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getObjectById(Integer id)</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saveObject(EbSimIdcard ebSimIdcard)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9"/>
        <w:gridCol w:w="4523"/>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507368" w:rsidP="000F6F1D">
            <w:r>
              <w:rPr>
                <w:rFonts w:hint="eastAsia"/>
              </w:rPr>
              <w:t>EbSiteConfigManager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getEcpsCheckPath(Integer id)</w:t>
            </w:r>
          </w:p>
        </w:tc>
        <w:tc>
          <w:tcPr>
            <w:tcW w:w="4644" w:type="dxa"/>
          </w:tcPr>
          <w:p w:rsidR="00A2677E" w:rsidRPr="00567393" w:rsidRDefault="00A2677E" w:rsidP="000F6F1D"/>
        </w:tc>
      </w:tr>
    </w:tbl>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9"/>
        <w:gridCol w:w="4503"/>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507368" w:rsidP="000F6F1D">
            <w:r>
              <w:rPr>
                <w:rFonts w:hint="eastAsia"/>
              </w:rPr>
              <w:t>EbSkuManager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save(EbSku ebSku)</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getEbSkuByItemId(Long 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update(EbSku ebSku)</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delete(Long itemId)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updataShow(Long itemId)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updateBatchShowStatus(Long itemId,Integer showStatus)</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507368" w:rsidP="000F6F1D">
            <w:r>
              <w:rPr>
                <w:rFonts w:hint="eastAsia"/>
              </w:rPr>
              <w:t>批量更新卡号状态和相关的默认的</w:t>
            </w:r>
            <w:r>
              <w:rPr>
                <w:rFonts w:hint="eastAsia"/>
              </w:rPr>
              <w:t>sku</w:t>
            </w:r>
            <w:r>
              <w:rPr>
                <w:rFonts w:hint="eastAsia"/>
              </w:rPr>
              <w:t>状态</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deleteById(Long skuId)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getObjectById(Long skuId)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507368" w:rsidP="000F6F1D">
            <w:r>
              <w:rPr>
                <w:rFonts w:hint="eastAsia"/>
              </w:rPr>
              <w:t>跟据</w:t>
            </w:r>
            <w:r>
              <w:rPr>
                <w:rFonts w:hint="eastAsia"/>
              </w:rPr>
              <w:t>Id</w:t>
            </w:r>
            <w:r>
              <w:rPr>
                <w:rFonts w:hint="eastAsia"/>
              </w:rPr>
              <w:t>得到</w:t>
            </w:r>
            <w:r>
              <w:rPr>
                <w:rFonts w:hint="eastAsia"/>
              </w:rPr>
              <w:t>sku</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addStock(Long skuId,Integer num)</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507368" w:rsidRPr="00567393" w:rsidTr="000F6F1D">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0F6F1D">
            <w:pPr>
              <w:rPr>
                <w:color w:val="000000"/>
                <w:kern w:val="0"/>
                <w:szCs w:val="21"/>
              </w:rPr>
            </w:pPr>
            <w:r w:rsidRPr="00507368">
              <w:rPr>
                <w:color w:val="000000"/>
                <w:kern w:val="0"/>
                <w:szCs w:val="21"/>
              </w:rPr>
              <w:t>reduceStock(Long skuId,Integer num)</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r w:rsidR="00507368" w:rsidRPr="00567393" w:rsidTr="00507368">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507368">
            <w:pPr>
              <w:rPr>
                <w:color w:val="000000"/>
                <w:kern w:val="0"/>
                <w:szCs w:val="21"/>
              </w:rPr>
            </w:pPr>
            <w:r w:rsidRPr="00507368">
              <w:rPr>
                <w:color w:val="000000"/>
                <w:kern w:val="0"/>
                <w:szCs w:val="21"/>
              </w:rPr>
              <w:t>getEbSkuByskuId(Long skuid)</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r w:rsidR="00507368" w:rsidRPr="00567393" w:rsidTr="00507368">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0F6F1D">
            <w:pPr>
              <w:rPr>
                <w:color w:val="000000"/>
                <w:kern w:val="0"/>
                <w:szCs w:val="21"/>
              </w:rPr>
            </w:pPr>
            <w:r w:rsidRPr="00507368">
              <w:rPr>
                <w:color w:val="000000"/>
                <w:kern w:val="0"/>
                <w:szCs w:val="21"/>
              </w:rPr>
              <w:t>getCatTypeBySkuId(Long skuId)</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bl>
    <w:p w:rsidR="00A2677E" w:rsidRDefault="00A2677E"/>
    <w:p w:rsidR="00C230A2" w:rsidRDefault="00C230A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8"/>
        <w:gridCol w:w="4524"/>
      </w:tblGrid>
      <w:tr w:rsidR="00C230A2" w:rsidRPr="00567393" w:rsidTr="000F6F1D">
        <w:tc>
          <w:tcPr>
            <w:tcW w:w="4644" w:type="dxa"/>
            <w:shd w:val="clear" w:color="auto" w:fill="BFBFBF"/>
          </w:tcPr>
          <w:p w:rsidR="00C230A2" w:rsidRPr="00567393" w:rsidRDefault="00C230A2" w:rsidP="000F6F1D">
            <w:r w:rsidRPr="00567393">
              <w:rPr>
                <w:rFonts w:hint="eastAsia"/>
              </w:rPr>
              <w:t>类名</w:t>
            </w:r>
          </w:p>
        </w:tc>
        <w:tc>
          <w:tcPr>
            <w:tcW w:w="4644" w:type="dxa"/>
            <w:shd w:val="clear" w:color="auto" w:fill="BFBFBF"/>
          </w:tcPr>
          <w:p w:rsidR="00C230A2" w:rsidRPr="00567393" w:rsidRDefault="00C230A2" w:rsidP="000F6F1D">
            <w:r>
              <w:rPr>
                <w:rFonts w:hint="eastAsia"/>
              </w:rPr>
              <w:t>EbSkuOfferManager</w:t>
            </w:r>
          </w:p>
        </w:tc>
      </w:tr>
      <w:tr w:rsidR="00C230A2" w:rsidRPr="00567393" w:rsidTr="000F6F1D">
        <w:tc>
          <w:tcPr>
            <w:tcW w:w="4644" w:type="dxa"/>
          </w:tcPr>
          <w:p w:rsidR="00C230A2" w:rsidRPr="00567393" w:rsidRDefault="00C230A2" w:rsidP="000F6F1D">
            <w:r w:rsidRPr="00567393">
              <w:rPr>
                <w:rFonts w:hint="eastAsia"/>
              </w:rPr>
              <w:lastRenderedPageBreak/>
              <w:t>方法名称</w:t>
            </w:r>
          </w:p>
        </w:tc>
        <w:tc>
          <w:tcPr>
            <w:tcW w:w="4644" w:type="dxa"/>
          </w:tcPr>
          <w:p w:rsidR="00C230A2" w:rsidRPr="00567393" w:rsidRDefault="00C230A2" w:rsidP="000F6F1D">
            <w:r w:rsidRPr="00567393">
              <w:rPr>
                <w:rFonts w:hint="eastAsia"/>
              </w:rPr>
              <w:t>说明</w:t>
            </w:r>
          </w:p>
        </w:tc>
      </w:tr>
      <w:tr w:rsidR="00C230A2" w:rsidRPr="00567393" w:rsidTr="000F6F1D">
        <w:tc>
          <w:tcPr>
            <w:tcW w:w="4644" w:type="dxa"/>
          </w:tcPr>
          <w:p w:rsidR="00C230A2" w:rsidRPr="00C230A2" w:rsidRDefault="00C230A2" w:rsidP="000F6F1D">
            <w:pPr>
              <w:rPr>
                <w:szCs w:val="21"/>
              </w:rPr>
            </w:pPr>
            <w:r w:rsidRPr="00C230A2">
              <w:rPr>
                <w:color w:val="000000"/>
                <w:kern w:val="0"/>
                <w:szCs w:val="21"/>
              </w:rPr>
              <w:t>findSkuOfferById(Long id)</w:t>
            </w:r>
          </w:p>
        </w:tc>
        <w:tc>
          <w:tcPr>
            <w:tcW w:w="4644" w:type="dxa"/>
          </w:tcPr>
          <w:p w:rsidR="00C230A2" w:rsidRPr="00567393" w:rsidRDefault="00C230A2" w:rsidP="000F6F1D"/>
        </w:tc>
      </w:tr>
    </w:tbl>
    <w:p w:rsidR="00C230A2" w:rsidRDefault="00C230A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9"/>
        <w:gridCol w:w="4503"/>
      </w:tblGrid>
      <w:tr w:rsidR="00C230A2" w:rsidRPr="00567393" w:rsidTr="000F6F1D">
        <w:tc>
          <w:tcPr>
            <w:tcW w:w="4644" w:type="dxa"/>
            <w:shd w:val="clear" w:color="auto" w:fill="BFBFBF"/>
          </w:tcPr>
          <w:p w:rsidR="00C230A2" w:rsidRPr="00567393" w:rsidRDefault="00C230A2" w:rsidP="000F6F1D">
            <w:r w:rsidRPr="00567393">
              <w:rPr>
                <w:rFonts w:hint="eastAsia"/>
              </w:rPr>
              <w:t>类名</w:t>
            </w:r>
          </w:p>
        </w:tc>
        <w:tc>
          <w:tcPr>
            <w:tcW w:w="4644" w:type="dxa"/>
            <w:shd w:val="clear" w:color="auto" w:fill="BFBFBF"/>
          </w:tcPr>
          <w:p w:rsidR="00C230A2" w:rsidRPr="00567393" w:rsidRDefault="00C230A2" w:rsidP="000F6F1D">
            <w:r>
              <w:rPr>
                <w:rFonts w:hint="eastAsia"/>
              </w:rPr>
              <w:t>EbSpecValueManager</w:t>
            </w:r>
          </w:p>
        </w:tc>
      </w:tr>
      <w:tr w:rsidR="00C230A2" w:rsidRPr="00567393" w:rsidTr="000F6F1D">
        <w:tc>
          <w:tcPr>
            <w:tcW w:w="4644" w:type="dxa"/>
          </w:tcPr>
          <w:p w:rsidR="00C230A2" w:rsidRPr="00567393" w:rsidRDefault="00C230A2" w:rsidP="000F6F1D">
            <w:r w:rsidRPr="00567393">
              <w:rPr>
                <w:rFonts w:hint="eastAsia"/>
              </w:rPr>
              <w:t>方法名称</w:t>
            </w:r>
          </w:p>
        </w:tc>
        <w:tc>
          <w:tcPr>
            <w:tcW w:w="4644" w:type="dxa"/>
          </w:tcPr>
          <w:p w:rsidR="00C230A2" w:rsidRPr="00567393" w:rsidRDefault="00C230A2" w:rsidP="000F6F1D">
            <w:r w:rsidRPr="00567393">
              <w:rPr>
                <w:rFonts w:hint="eastAsia"/>
              </w:rPr>
              <w:t>说明</w:t>
            </w:r>
          </w:p>
        </w:tc>
      </w:tr>
      <w:tr w:rsidR="00C230A2" w:rsidRPr="00567393" w:rsidTr="000F6F1D">
        <w:tc>
          <w:tcPr>
            <w:tcW w:w="4644" w:type="dxa"/>
          </w:tcPr>
          <w:p w:rsidR="00C230A2" w:rsidRPr="00160DAB" w:rsidRDefault="00C230A2" w:rsidP="000F6F1D">
            <w:pPr>
              <w:rPr>
                <w:szCs w:val="21"/>
              </w:rPr>
            </w:pPr>
            <w:r w:rsidRPr="00160DAB">
              <w:rPr>
                <w:color w:val="000000"/>
                <w:kern w:val="0"/>
                <w:szCs w:val="21"/>
              </w:rPr>
              <w:t>save(EbSpecValue ebSpecValue)</w:t>
            </w:r>
          </w:p>
        </w:tc>
        <w:tc>
          <w:tcPr>
            <w:tcW w:w="4644" w:type="dxa"/>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t>getEbSpecBySkuId(Long 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C230A2">
            <w:pPr>
              <w:rPr>
                <w:szCs w:val="21"/>
              </w:rPr>
            </w:pPr>
            <w:r w:rsidRPr="00160DAB">
              <w:rPr>
                <w:color w:val="000000"/>
                <w:kern w:val="0"/>
                <w:szCs w:val="21"/>
              </w:rPr>
              <w:t>update(EbSpecValue ebSpecValue)</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t>delete(Long skuId)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t>getEbSpecValueById(Long skuId,Long featureId)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getEbSkuValueBySkuId(</w:t>
            </w:r>
            <w:r w:rsidRPr="00160DAB">
              <w:rPr>
                <w:bCs/>
                <w:color w:val="7F0055"/>
                <w:kern w:val="0"/>
                <w:szCs w:val="21"/>
              </w:rPr>
              <w:t>long</w:t>
            </w:r>
            <w:r w:rsidRPr="00160DAB">
              <w:rPr>
                <w:color w:val="000000"/>
                <w:kern w:val="0"/>
                <w:szCs w:val="21"/>
              </w:rPr>
              <w:t xml:space="preserve"> skuId)</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getEbSkuValueMapBySkuId(</w:t>
            </w:r>
            <w:r w:rsidRPr="00160DAB">
              <w:rPr>
                <w:bCs/>
                <w:color w:val="7F0055"/>
                <w:kern w:val="0"/>
                <w:szCs w:val="21"/>
              </w:rPr>
              <w:t>long</w:t>
            </w:r>
            <w:r w:rsidRPr="00160DAB">
              <w:rPr>
                <w:color w:val="000000"/>
                <w:kern w:val="0"/>
                <w:szCs w:val="21"/>
              </w:rPr>
              <w:t xml:space="preserve"> skuId)</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bl>
    <w:p w:rsidR="00C230A2" w:rsidRDefault="00C230A2"/>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0"/>
        <w:gridCol w:w="4502"/>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EbSupplierManager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save(EbSupplier suppl)</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update(EbSupplier suppl)</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getSupplById(Long supplId)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deleteById(Long supplId)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batchDeleteById(</w:t>
            </w:r>
            <w:r w:rsidRPr="00160DAB">
              <w:rPr>
                <w:b/>
                <w:bCs/>
                <w:color w:val="7F0055"/>
                <w:kern w:val="0"/>
                <w:szCs w:val="21"/>
              </w:rPr>
              <w:t>long</w:t>
            </w:r>
            <w:r w:rsidRPr="00160DAB">
              <w:rPr>
                <w:color w:val="000000"/>
                <w:kern w:val="0"/>
                <w:szCs w:val="21"/>
              </w:rPr>
              <w:t xml:space="preserve"> ids[])</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160DAB">
            <w:pPr>
              <w:autoSpaceDE w:val="0"/>
              <w:autoSpaceDN w:val="0"/>
              <w:adjustRightInd w:val="0"/>
              <w:jc w:val="left"/>
              <w:rPr>
                <w:kern w:val="0"/>
                <w:szCs w:val="21"/>
              </w:rPr>
            </w:pPr>
            <w:r w:rsidRPr="00160DAB">
              <w:rPr>
                <w:color w:val="000000"/>
                <w:kern w:val="0"/>
                <w:szCs w:val="21"/>
              </w:rPr>
              <w:t>getSupplListByCondition(Integer pageNo, Integer pageSize, Integer orderByStatus, Integer orderBy, Map condition,ModelMap model)</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46"/>
        <w:gridCol w:w="4516"/>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EbTplcatManager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saveTplcatSuit4(EbTplcat ebTplcat, EbCat ebCat)</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getOtherDeployList()</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8"/>
        <w:gridCol w:w="448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EbTploffergroupManager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160DAB">
        <w:trPr>
          <w:trHeight w:val="970"/>
        </w:trPr>
        <w:tc>
          <w:tcPr>
            <w:tcW w:w="4644" w:type="dxa"/>
          </w:tcPr>
          <w:p w:rsidR="00A2677E" w:rsidRPr="00160DAB" w:rsidRDefault="00160DAB" w:rsidP="000F6F1D">
            <w:pPr>
              <w:rPr>
                <w:szCs w:val="21"/>
              </w:rPr>
            </w:pPr>
            <w:r w:rsidRPr="00160DAB">
              <w:rPr>
                <w:color w:val="000000"/>
                <w:kern w:val="0"/>
                <w:szCs w:val="21"/>
              </w:rPr>
              <w:t>saveTploffergroupSuit4(EbTploffergroup ebTploffergroup, EbOfferGroup ebOfferGroup)</w:t>
            </w:r>
          </w:p>
        </w:tc>
        <w:tc>
          <w:tcPr>
            <w:tcW w:w="4644" w:type="dxa"/>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95"/>
        <w:gridCol w:w="4467"/>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JbpmFacade</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searchMyTaskList(String actorid)</w:t>
            </w:r>
          </w:p>
        </w:tc>
        <w:tc>
          <w:tcPr>
            <w:tcW w:w="4644" w:type="dxa"/>
          </w:tcPr>
          <w:p w:rsidR="00A2677E" w:rsidRPr="00567393" w:rsidRDefault="00A736CE" w:rsidP="000F6F1D">
            <w:r>
              <w:rPr>
                <w:rFonts w:hint="eastAsia"/>
              </w:rPr>
              <w:t>查询所有待办任务列表</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Pr>
                <w:color w:val="000000"/>
                <w:kern w:val="0"/>
                <w:szCs w:val="21"/>
              </w:rPr>
              <w:t>searchNextTransitions(String</w:t>
            </w:r>
            <w:r w:rsidRPr="00160DAB">
              <w:rPr>
                <w:color w:val="000000"/>
                <w:kern w:val="0"/>
                <w:szCs w:val="21"/>
              </w:rPr>
              <w:t>actorid,</w:t>
            </w:r>
            <w:r w:rsidRPr="00160DAB">
              <w:rPr>
                <w:bCs/>
                <w:color w:val="7F0055"/>
                <w:kern w:val="0"/>
                <w:szCs w:val="21"/>
              </w:rPr>
              <w:t>long</w:t>
            </w:r>
            <w:r w:rsidRPr="00160DAB">
              <w:rPr>
                <w:color w:val="000000"/>
                <w:kern w:val="0"/>
                <w:szCs w:val="21"/>
              </w:rPr>
              <w:t xml:space="preserve"> </w:t>
            </w:r>
            <w:r w:rsidRPr="00160DAB">
              <w:rPr>
                <w:color w:val="000000"/>
                <w:kern w:val="0"/>
                <w:szCs w:val="21"/>
              </w:rPr>
              <w:lastRenderedPageBreak/>
              <w:t>processInstanceId)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lastRenderedPageBreak/>
              <w:t>查询下步列表</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deployProcessDefinition(String jpdlNamePath)</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delProcessDefinition(String pdId)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部署流程定义</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addProcessInstance(String deployName,</w:t>
            </w:r>
            <w:r w:rsidRPr="00160DAB">
              <w:rPr>
                <w:color w:val="000000"/>
                <w:kern w:val="0"/>
                <w:szCs w:val="21"/>
                <w:u w:val="single"/>
              </w:rPr>
              <w:t>Map</w:t>
            </w:r>
            <w:r w:rsidRPr="00160DAB">
              <w:rPr>
                <w:color w:val="000000"/>
                <w:kern w:val="0"/>
                <w:szCs w:val="21"/>
              </w:rPr>
              <w:t xml:space="preserve"> map)</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根据流程实例来删除流程定义</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delProcessInstance(String piId)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删除业务实例</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taskAssign(String usrId,String taskId)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指定任务给对应的人</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completeTask(String pdId,String taskId)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指向实例的下一个流程</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getObjectByTask(String taskId,String key)</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160DAB">
            <w:pPr>
              <w:tabs>
                <w:tab w:val="left" w:pos="1260"/>
              </w:tabs>
              <w:rPr>
                <w:color w:val="000000"/>
                <w:kern w:val="0"/>
                <w:szCs w:val="21"/>
              </w:rPr>
            </w:pPr>
            <w:r w:rsidRPr="00160DAB">
              <w:rPr>
                <w:color w:val="000000"/>
                <w:kern w:val="0"/>
                <w:szCs w:val="21"/>
              </w:rPr>
              <w:t>getRepositoryService()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getExecutionService()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getTaskService()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getIdentityService()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addOutTransition(Task task,String sourceName,String destName)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addSubOutTransition(Task task,String sourceName,String destName,String testName,String s)</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addPreOutTransition(Task task)</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updatePreOutTransition(Task task)</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removeOutTransition(Task task,String sourceName,String destName)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29"/>
        <w:gridCol w:w="4033"/>
      </w:tblGrid>
      <w:tr w:rsidR="002B495A" w:rsidRPr="00567393" w:rsidTr="00015261">
        <w:tc>
          <w:tcPr>
            <w:tcW w:w="5099" w:type="dxa"/>
            <w:shd w:val="clear" w:color="auto" w:fill="BFBFBF"/>
          </w:tcPr>
          <w:p w:rsidR="002B495A" w:rsidRPr="00567393" w:rsidRDefault="002B495A" w:rsidP="00567393">
            <w:r w:rsidRPr="00567393">
              <w:rPr>
                <w:rFonts w:hint="eastAsia"/>
              </w:rPr>
              <w:t>类名</w:t>
            </w:r>
          </w:p>
        </w:tc>
        <w:tc>
          <w:tcPr>
            <w:tcW w:w="4189" w:type="dxa"/>
            <w:shd w:val="clear" w:color="auto" w:fill="BFBFBF"/>
          </w:tcPr>
          <w:p w:rsidR="002B495A" w:rsidRPr="00567393" w:rsidRDefault="00015261" w:rsidP="00567393">
            <w:r>
              <w:rPr>
                <w:rFonts w:hint="eastAsia"/>
              </w:rPr>
              <w:t>LogManager</w:t>
            </w:r>
          </w:p>
        </w:tc>
      </w:tr>
      <w:tr w:rsidR="002B495A" w:rsidRPr="00567393" w:rsidTr="00015261">
        <w:tc>
          <w:tcPr>
            <w:tcW w:w="5099" w:type="dxa"/>
          </w:tcPr>
          <w:p w:rsidR="002B495A" w:rsidRPr="00567393" w:rsidRDefault="002B495A" w:rsidP="00567393">
            <w:r w:rsidRPr="00567393">
              <w:rPr>
                <w:rFonts w:hint="eastAsia"/>
              </w:rPr>
              <w:t>方法名称</w:t>
            </w:r>
          </w:p>
        </w:tc>
        <w:tc>
          <w:tcPr>
            <w:tcW w:w="4189" w:type="dxa"/>
          </w:tcPr>
          <w:p w:rsidR="002B495A" w:rsidRPr="00567393" w:rsidRDefault="002B495A" w:rsidP="00567393">
            <w:r w:rsidRPr="00567393">
              <w:rPr>
                <w:rFonts w:hint="eastAsia"/>
              </w:rPr>
              <w:t>说明</w:t>
            </w:r>
          </w:p>
        </w:tc>
      </w:tr>
      <w:tr w:rsidR="002B495A" w:rsidRPr="00567393" w:rsidTr="00015261">
        <w:tc>
          <w:tcPr>
            <w:tcW w:w="5099" w:type="dxa"/>
          </w:tcPr>
          <w:p w:rsidR="002B495A" w:rsidRPr="00015261" w:rsidRDefault="00015261" w:rsidP="00567393">
            <w:pPr>
              <w:rPr>
                <w:szCs w:val="21"/>
              </w:rPr>
            </w:pPr>
            <w:r w:rsidRPr="00015261">
              <w:rPr>
                <w:color w:val="000000"/>
                <w:kern w:val="0"/>
                <w:szCs w:val="21"/>
              </w:rPr>
              <w:t>saveBackLandLog(String logIpAddress, String logUserName)</w:t>
            </w:r>
          </w:p>
        </w:tc>
        <w:tc>
          <w:tcPr>
            <w:tcW w:w="4189" w:type="dxa"/>
          </w:tcPr>
          <w:p w:rsidR="002B495A" w:rsidRPr="00567393" w:rsidRDefault="00015261" w:rsidP="00567393">
            <w:r>
              <w:rPr>
                <w:rFonts w:hint="eastAsia"/>
              </w:rPr>
              <w:t>保存登陆日志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deleteBackLandLogById(Integer id)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单个删除登陆日志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batchDelBackLandLogById(Integer ids[])</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批量删除登陆日志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getBackLandLogPage(</w:t>
            </w:r>
            <w:r w:rsidRPr="00015261">
              <w:rPr>
                <w:bCs/>
                <w:color w:val="7F0055"/>
                <w:kern w:val="0"/>
                <w:szCs w:val="21"/>
              </w:rPr>
              <w:t>int</w:t>
            </w:r>
            <w:r w:rsidRPr="00015261">
              <w:rPr>
                <w:color w:val="000000"/>
                <w:kern w:val="0"/>
                <w:szCs w:val="21"/>
              </w:rPr>
              <w:t xml:space="preserve"> pageNo, </w:t>
            </w:r>
            <w:r w:rsidRPr="00015261">
              <w:rPr>
                <w:bCs/>
                <w:color w:val="7F0055"/>
                <w:kern w:val="0"/>
                <w:szCs w:val="21"/>
              </w:rPr>
              <w:t>int</w:t>
            </w:r>
            <w:r w:rsidRPr="00015261">
              <w:rPr>
                <w:color w:val="000000"/>
                <w:kern w:val="0"/>
                <w:szCs w:val="21"/>
              </w:rPr>
              <w:t xml:space="preserve"> pageSize,String selTime, String userSearch, String begin, String end)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分页显示登陆日志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exportBackLandLog(HttpServletResponse response, String selTime,String userSearch,String begin,String end)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导出登陆日志</w:t>
            </w:r>
          </w:p>
        </w:tc>
      </w:tr>
    </w:tbl>
    <w:p w:rsidR="002B495A" w:rsidRDefault="002B495A"/>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6"/>
        <w:gridCol w:w="4536"/>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015261" w:rsidP="00567393">
            <w:r>
              <w:rPr>
                <w:rFonts w:hint="eastAsia"/>
              </w:rPr>
              <w:t>LookupManager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015261" w:rsidRDefault="00015261" w:rsidP="00567393">
            <w:pPr>
              <w:rPr>
                <w:szCs w:val="21"/>
              </w:rPr>
            </w:pPr>
            <w:r w:rsidRPr="00015261">
              <w:rPr>
                <w:color w:val="000000"/>
                <w:kern w:val="0"/>
                <w:szCs w:val="21"/>
              </w:rPr>
              <w:t>getAllRoles()</w:t>
            </w:r>
          </w:p>
        </w:tc>
        <w:tc>
          <w:tcPr>
            <w:tcW w:w="4644" w:type="dxa"/>
          </w:tcPr>
          <w:p w:rsidR="002B495A" w:rsidRPr="00567393" w:rsidRDefault="002B495A" w:rsidP="00567393"/>
        </w:tc>
      </w:tr>
    </w:tbl>
    <w:p w:rsidR="002B495A" w:rsidRDefault="002B495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90"/>
        <w:gridCol w:w="4472"/>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015261" w:rsidP="000F6F1D">
            <w:r>
              <w:rPr>
                <w:rFonts w:hint="eastAsia"/>
              </w:rPr>
              <w:t>MemberConfigManager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015261" w:rsidRDefault="00015261" w:rsidP="000F6F1D">
            <w:pPr>
              <w:rPr>
                <w:szCs w:val="21"/>
              </w:rPr>
            </w:pPr>
            <w:r w:rsidRPr="00015261">
              <w:rPr>
                <w:color w:val="000000"/>
                <w:kern w:val="0"/>
                <w:szCs w:val="21"/>
              </w:rPr>
              <w:t>getMemberConfigById(</w:t>
            </w:r>
            <w:r w:rsidRPr="00015261">
              <w:rPr>
                <w:bCs/>
                <w:color w:val="7F0055"/>
                <w:kern w:val="0"/>
                <w:szCs w:val="21"/>
              </w:rPr>
              <w:t>int</w:t>
            </w:r>
            <w:r w:rsidRPr="00015261">
              <w:rPr>
                <w:color w:val="000000"/>
                <w:kern w:val="0"/>
                <w:szCs w:val="21"/>
              </w:rPr>
              <w:t xml:space="preserve"> id)</w:t>
            </w:r>
          </w:p>
        </w:tc>
        <w:tc>
          <w:tcPr>
            <w:tcW w:w="4644" w:type="dxa"/>
          </w:tcPr>
          <w:p w:rsidR="00015261" w:rsidRPr="00567393" w:rsidRDefault="00015261" w:rsidP="000F6F1D">
            <w:r>
              <w:rPr>
                <w:rFonts w:hint="eastAsia"/>
              </w:rPr>
              <w:t>由</w:t>
            </w:r>
            <w:r>
              <w:rPr>
                <w:rFonts w:hint="eastAsia"/>
              </w:rPr>
              <w:t>Id</w:t>
            </w:r>
            <w:r>
              <w:rPr>
                <w:rFonts w:hint="eastAsia"/>
              </w:rPr>
              <w:t>号得到会员设置对象</w:t>
            </w:r>
          </w:p>
        </w:tc>
      </w:tr>
      <w:tr w:rsidR="00015261" w:rsidRPr="00567393" w:rsidTr="00015261">
        <w:trPr>
          <w:trHeight w:val="695"/>
        </w:trPr>
        <w:tc>
          <w:tcPr>
            <w:tcW w:w="4644" w:type="dxa"/>
          </w:tcPr>
          <w:p w:rsidR="00015261" w:rsidRPr="00015261" w:rsidRDefault="00015261" w:rsidP="000F6F1D">
            <w:pPr>
              <w:rPr>
                <w:color w:val="000000"/>
                <w:kern w:val="0"/>
                <w:szCs w:val="21"/>
              </w:rPr>
            </w:pPr>
            <w:r w:rsidRPr="00015261">
              <w:rPr>
                <w:color w:val="000000"/>
                <w:kern w:val="0"/>
                <w:szCs w:val="21"/>
              </w:rPr>
              <w:lastRenderedPageBreak/>
              <w:t>updateEbMemberConfig(EbMemberConfig member)</w:t>
            </w:r>
          </w:p>
        </w:tc>
        <w:tc>
          <w:tcPr>
            <w:tcW w:w="4644" w:type="dxa"/>
          </w:tcPr>
          <w:p w:rsidR="00015261" w:rsidRPr="00567393" w:rsidRDefault="00015261" w:rsidP="000F6F1D">
            <w:r>
              <w:rPr>
                <w:rFonts w:hint="eastAsia"/>
              </w:rPr>
              <w:t>更新会员设置对象</w:t>
            </w:r>
          </w:p>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53"/>
        <w:gridCol w:w="4509"/>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C05354" w:rsidP="000F6F1D">
            <w:r>
              <w:rPr>
                <w:rFonts w:hint="eastAsia"/>
              </w:rPr>
              <w:t>PmsPermissionManager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4D73BF" w:rsidRDefault="004D73BF" w:rsidP="000F6F1D">
            <w:pPr>
              <w:rPr>
                <w:szCs w:val="21"/>
              </w:rPr>
            </w:pPr>
            <w:r w:rsidRPr="004D73BF">
              <w:rPr>
                <w:color w:val="000000"/>
                <w:kern w:val="0"/>
                <w:szCs w:val="21"/>
              </w:rPr>
              <w:t>findUserPmsPermByuserId(Long userid)</w:t>
            </w:r>
          </w:p>
        </w:tc>
        <w:tc>
          <w:tcPr>
            <w:tcW w:w="4644" w:type="dxa"/>
          </w:tcPr>
          <w:p w:rsidR="00015261" w:rsidRPr="00567393" w:rsidRDefault="00015261" w:rsidP="000F6F1D"/>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65"/>
        <w:gridCol w:w="3797"/>
      </w:tblGrid>
      <w:tr w:rsidR="00015261" w:rsidRPr="00567393" w:rsidTr="004D73BF">
        <w:tc>
          <w:tcPr>
            <w:tcW w:w="5363" w:type="dxa"/>
            <w:shd w:val="clear" w:color="auto" w:fill="BFBFBF"/>
          </w:tcPr>
          <w:p w:rsidR="00015261" w:rsidRPr="00567393" w:rsidRDefault="00015261" w:rsidP="000F6F1D">
            <w:r w:rsidRPr="00567393">
              <w:rPr>
                <w:rFonts w:hint="eastAsia"/>
              </w:rPr>
              <w:t>类名</w:t>
            </w:r>
          </w:p>
        </w:tc>
        <w:tc>
          <w:tcPr>
            <w:tcW w:w="3925" w:type="dxa"/>
            <w:shd w:val="clear" w:color="auto" w:fill="BFBFBF"/>
          </w:tcPr>
          <w:p w:rsidR="00015261" w:rsidRPr="00567393" w:rsidRDefault="004D73BF" w:rsidP="000F6F1D">
            <w:r>
              <w:rPr>
                <w:rFonts w:hint="eastAsia"/>
              </w:rPr>
              <w:t>PortalEbItemManager</w:t>
            </w:r>
          </w:p>
        </w:tc>
      </w:tr>
      <w:tr w:rsidR="00015261" w:rsidRPr="00567393" w:rsidTr="004D73BF">
        <w:tc>
          <w:tcPr>
            <w:tcW w:w="5363" w:type="dxa"/>
          </w:tcPr>
          <w:p w:rsidR="00015261" w:rsidRPr="00567393" w:rsidRDefault="00015261" w:rsidP="000F6F1D">
            <w:r w:rsidRPr="00567393">
              <w:rPr>
                <w:rFonts w:hint="eastAsia"/>
              </w:rPr>
              <w:t>方法名称</w:t>
            </w:r>
          </w:p>
        </w:tc>
        <w:tc>
          <w:tcPr>
            <w:tcW w:w="3925" w:type="dxa"/>
          </w:tcPr>
          <w:p w:rsidR="00015261" w:rsidRPr="00567393" w:rsidRDefault="00015261" w:rsidP="000F6F1D">
            <w:r w:rsidRPr="00567393">
              <w:rPr>
                <w:rFonts w:hint="eastAsia"/>
              </w:rPr>
              <w:t>说明</w:t>
            </w:r>
          </w:p>
        </w:tc>
      </w:tr>
      <w:tr w:rsidR="00015261" w:rsidRPr="00567393" w:rsidTr="004D73BF">
        <w:tc>
          <w:tcPr>
            <w:tcW w:w="5363" w:type="dxa"/>
          </w:tcPr>
          <w:p w:rsidR="00015261" w:rsidRPr="004D73BF" w:rsidRDefault="004D73BF" w:rsidP="000F6F1D">
            <w:pPr>
              <w:rPr>
                <w:szCs w:val="21"/>
              </w:rPr>
            </w:pPr>
            <w:r w:rsidRPr="004D73BF">
              <w:rPr>
                <w:color w:val="000000"/>
                <w:kern w:val="0"/>
                <w:szCs w:val="21"/>
              </w:rPr>
              <w:t>getEbItemByItemId(Long itemId)</w:t>
            </w:r>
          </w:p>
        </w:tc>
        <w:tc>
          <w:tcPr>
            <w:tcW w:w="3925" w:type="dxa"/>
          </w:tcPr>
          <w:p w:rsidR="00015261" w:rsidRPr="00567393" w:rsidRDefault="0067019B" w:rsidP="000F6F1D">
            <w:r>
              <w:rPr>
                <w:rFonts w:hint="eastAsia"/>
              </w:rPr>
              <w:t>根据商品</w:t>
            </w:r>
            <w:r>
              <w:rPr>
                <w:rFonts w:hint="eastAsia"/>
              </w:rPr>
              <w:t>Id</w:t>
            </w:r>
            <w:r>
              <w:rPr>
                <w:rFonts w:hint="eastAsia"/>
              </w:rPr>
              <w:t>获取商品信息</w:t>
            </w:r>
          </w:p>
        </w:tc>
      </w:tr>
      <w:tr w:rsidR="004D73BF" w:rsidRPr="00567393" w:rsidTr="004D73BF">
        <w:tc>
          <w:tcPr>
            <w:tcW w:w="5363" w:type="dxa"/>
          </w:tcPr>
          <w:p w:rsidR="004D73BF" w:rsidRPr="004D73BF" w:rsidRDefault="004D73BF" w:rsidP="000F6F1D">
            <w:pPr>
              <w:rPr>
                <w:szCs w:val="21"/>
              </w:rPr>
            </w:pPr>
            <w:r w:rsidRPr="004D73BF">
              <w:rPr>
                <w:color w:val="000000"/>
                <w:kern w:val="0"/>
                <w:szCs w:val="21"/>
              </w:rPr>
              <w:t>addItemToCart( EbCartSku ebCartSku,HttpServletRequest request,HttpServletResponse response,EbPtlUser user)</w:t>
            </w:r>
          </w:p>
        </w:tc>
        <w:tc>
          <w:tcPr>
            <w:tcW w:w="3925" w:type="dxa"/>
          </w:tcPr>
          <w:p w:rsidR="004D73BF" w:rsidRPr="00567393" w:rsidRDefault="004D73BF" w:rsidP="000F6F1D"/>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viewItemsOfCart(HttpServletRequest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浏览我的购物车</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addCartSku(EbCartSku ebCartSku)</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添加购物车中的商品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listCartSkuByuserId(Long userId)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根据用户</w:t>
            </w:r>
            <w:r>
              <w:rPr>
                <w:rFonts w:hint="eastAsia"/>
              </w:rPr>
              <w:t>Id</w:t>
            </w:r>
            <w:r>
              <w:rPr>
                <w:rFonts w:hint="eastAsia"/>
              </w:rPr>
              <w:t>查找购物车中的商品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deleteCartSkuById(Long cartSkuId)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w:t>
            </w:r>
            <w:r>
              <w:rPr>
                <w:rFonts w:hint="eastAsia"/>
              </w:rPr>
              <w:t>skuId</w:t>
            </w:r>
            <w:r>
              <w:rPr>
                <w:rFonts w:hint="eastAsia"/>
              </w:rPr>
              <w:t>删除购物车中的商品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clearCart(HttpServletRequest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清空购物车</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deleteItemofCart(Long skuId,Long cartSkuId,HttpServletRequest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删除购物车中的商品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moveCookieCartIntoDb(HttpServletRequest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将</w:t>
            </w:r>
            <w:r>
              <w:rPr>
                <w:rFonts w:hint="eastAsia"/>
              </w:rPr>
              <w:t>Cookie</w:t>
            </w:r>
            <w:r>
              <w:rPr>
                <w:rFonts w:hint="eastAsia"/>
              </w:rPr>
              <w:t>中的商品信息转移到数据库购物车中</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addSkuNumOperation(</w:t>
            </w:r>
            <w:r w:rsidRPr="004D73BF">
              <w:rPr>
                <w:b/>
                <w:bCs/>
                <w:color w:val="7F0055"/>
                <w:kern w:val="0"/>
                <w:szCs w:val="21"/>
              </w:rPr>
              <w:t>boolean</w:t>
            </w:r>
            <w:r w:rsidRPr="004D73BF">
              <w:rPr>
                <w:color w:val="000000"/>
                <w:kern w:val="0"/>
                <w:szCs w:val="21"/>
              </w:rPr>
              <w:t xml:space="preserve"> inputFlag, Long skuId,Long cartSkuId,Integer num, 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4D73BF" w:rsidP="000F6F1D"/>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reduceSkuNumOperation(Long skuId,Long cartSkuId,Integer num, 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减少购物车中商品数量</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setDataReport(ModelMap map,HttpServletRequest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设置购物车数据，用户第一次查看购物车时调用</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getDataReport(Long skuId,HttpServletRequest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获取购物车的汇总信息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fillConfirmOrderData(Long userId,List&lt;EbCartSku&gt; listitem,ModelMap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填充订单确认信息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fillIndirectConfirmOrderData(ModelMap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确认购物车中的商品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fillIndirectConfirmOrderData(ModelMap model,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确认购物车中的商品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fillDirectConfirmOrderData(String skuId,</w:t>
            </w:r>
            <w:r w:rsidRPr="004D73BF">
              <w:rPr>
                <w:b/>
                <w:bCs/>
                <w:color w:val="7F0055"/>
                <w:kern w:val="0"/>
                <w:szCs w:val="21"/>
              </w:rPr>
              <w:t>int</w:t>
            </w:r>
            <w:r w:rsidRPr="004D73BF">
              <w:rPr>
                <w:color w:val="000000"/>
                <w:kern w:val="0"/>
                <w:szCs w:val="21"/>
              </w:rPr>
              <w:t xml:space="preserve"> </w:t>
            </w:r>
            <w:r w:rsidRPr="004D73BF">
              <w:rPr>
                <w:color w:val="000000"/>
                <w:kern w:val="0"/>
                <w:szCs w:val="21"/>
              </w:rPr>
              <w:lastRenderedPageBreak/>
              <w:t>num,ModelMap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lastRenderedPageBreak/>
              <w:t>填充直接购买数据</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fillDirectConfirmOrderData(String skuId, Integer num, ModelMap model,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填充直接购买数据</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processOrder(OrderParam param,HttpServletRequest request)</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提交订单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4D73BF">
            <w:pPr>
              <w:autoSpaceDE w:val="0"/>
              <w:autoSpaceDN w:val="0"/>
              <w:adjustRightInd w:val="0"/>
              <w:jc w:val="left"/>
              <w:rPr>
                <w:kern w:val="0"/>
                <w:szCs w:val="21"/>
              </w:rPr>
            </w:pPr>
            <w:r w:rsidRPr="004D73BF">
              <w:rPr>
                <w:color w:val="000000"/>
                <w:kern w:val="0"/>
                <w:szCs w:val="21"/>
              </w:rPr>
              <w:t>processOrder(OrderParam param, Long[] simCardSkuId,</w:t>
            </w:r>
          </w:p>
          <w:p w:rsidR="004D73BF" w:rsidRPr="004D73BF" w:rsidRDefault="004D73BF" w:rsidP="004D73BF">
            <w:pPr>
              <w:autoSpaceDE w:val="0"/>
              <w:autoSpaceDN w:val="0"/>
              <w:adjustRightInd w:val="0"/>
              <w:jc w:val="left"/>
              <w:rPr>
                <w:kern w:val="0"/>
                <w:szCs w:val="21"/>
              </w:rPr>
            </w:pPr>
            <w:r w:rsidRPr="004D73BF">
              <w:rPr>
                <w:color w:val="000000"/>
                <w:kern w:val="0"/>
                <w:szCs w:val="21"/>
              </w:rPr>
              <w:tab/>
            </w:r>
            <w:r w:rsidRPr="004D73BF">
              <w:rPr>
                <w:color w:val="000000"/>
                <w:kern w:val="0"/>
                <w:szCs w:val="21"/>
              </w:rPr>
              <w:tab/>
            </w:r>
            <w:r w:rsidRPr="004D73BF">
              <w:rPr>
                <w:color w:val="000000"/>
                <w:kern w:val="0"/>
                <w:szCs w:val="21"/>
              </w:rPr>
              <w:tab/>
              <w:t>String[] subscriberName, Integer[] idcardType, String[] idNum,</w:t>
            </w:r>
          </w:p>
          <w:p w:rsidR="004D73BF" w:rsidRPr="004D73BF" w:rsidRDefault="004D73BF" w:rsidP="004D73BF">
            <w:pPr>
              <w:autoSpaceDE w:val="0"/>
              <w:autoSpaceDN w:val="0"/>
              <w:adjustRightInd w:val="0"/>
              <w:jc w:val="left"/>
              <w:rPr>
                <w:kern w:val="0"/>
                <w:szCs w:val="21"/>
              </w:rPr>
            </w:pPr>
            <w:r w:rsidRPr="004D73BF">
              <w:rPr>
                <w:color w:val="000000"/>
                <w:kern w:val="0"/>
                <w:szCs w:val="21"/>
              </w:rPr>
              <w:tab/>
            </w:r>
            <w:r w:rsidRPr="004D73BF">
              <w:rPr>
                <w:color w:val="000000"/>
                <w:kern w:val="0"/>
                <w:szCs w:val="21"/>
              </w:rPr>
              <w:tab/>
            </w:r>
            <w:r w:rsidRPr="004D73BF">
              <w:rPr>
                <w:color w:val="000000"/>
                <w:kern w:val="0"/>
                <w:szCs w:val="21"/>
              </w:rPr>
              <w:tab/>
              <w:t>String[] idAddr, String[] idValidTo1, String[] phone,</w:t>
            </w:r>
          </w:p>
          <w:p w:rsidR="004D73BF" w:rsidRPr="004D73BF" w:rsidRDefault="004D73BF" w:rsidP="004D73BF">
            <w:pPr>
              <w:rPr>
                <w:color w:val="000000"/>
                <w:kern w:val="0"/>
                <w:szCs w:val="21"/>
              </w:rPr>
            </w:pPr>
            <w:r w:rsidRPr="004D73BF">
              <w:rPr>
                <w:color w:val="000000"/>
                <w:kern w:val="0"/>
                <w:szCs w:val="21"/>
              </w:rPr>
              <w:tab/>
            </w:r>
            <w:r w:rsidRPr="004D73BF">
              <w:rPr>
                <w:color w:val="000000"/>
                <w:kern w:val="0"/>
                <w:szCs w:val="21"/>
              </w:rPr>
              <w:tab/>
            </w:r>
            <w:r w:rsidRPr="004D73BF">
              <w:rPr>
                <w:color w:val="000000"/>
                <w:kern w:val="0"/>
                <w:szCs w:val="21"/>
              </w:rPr>
              <w:tab/>
              <w:t>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processOrder(OrderParam param,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insertOrder(OrderParam param,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onlinePayOrder(String orderNum, String status)</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在线支付状态更新订单状态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getOrderById(Long orderId)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根据订单</w:t>
            </w:r>
            <w:r>
              <w:rPr>
                <w:rFonts w:hint="eastAsia"/>
              </w:rPr>
              <w:t>Id</w:t>
            </w:r>
            <w:r>
              <w:rPr>
                <w:rFonts w:hint="eastAsia"/>
              </w:rPr>
              <w:t>获得订单信息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getOrderByNum(String orderNum)</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根据订单号获得订单信息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changeOrderPayment(String orderNum)</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修改订单配送方式</w:t>
            </w:r>
          </w:p>
        </w:tc>
      </w:tr>
    </w:tbl>
    <w:p w:rsidR="00015261" w:rsidRDefault="00015261"/>
    <w:p w:rsidR="004D73BF" w:rsidRDefault="004D73B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5"/>
        <w:gridCol w:w="4527"/>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C62D47" w:rsidP="000F6F1D">
            <w:r>
              <w:rPr>
                <w:rFonts w:hint="eastAsia"/>
              </w:rPr>
              <w:t>ProductManager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0453EC" w:rsidRDefault="000453EC" w:rsidP="000F6F1D">
            <w:pPr>
              <w:rPr>
                <w:szCs w:val="21"/>
              </w:rPr>
            </w:pPr>
            <w:r w:rsidRPr="000453EC">
              <w:rPr>
                <w:color w:val="000000"/>
                <w:kern w:val="0"/>
                <w:szCs w:val="21"/>
              </w:rPr>
              <w:t>findBySku(String sku)</w:t>
            </w:r>
          </w:p>
        </w:tc>
        <w:tc>
          <w:tcPr>
            <w:tcW w:w="4644" w:type="dxa"/>
          </w:tcPr>
          <w:p w:rsidR="00015261" w:rsidRPr="00567393" w:rsidRDefault="00015261" w:rsidP="000F6F1D"/>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shd w:val="clear" w:color="auto" w:fill="BFBFBF"/>
          </w:tcPr>
          <w:p w:rsidR="00C62D47" w:rsidRPr="00567393" w:rsidRDefault="00C62D47" w:rsidP="000F6F1D">
            <w:r w:rsidRPr="00567393">
              <w:rPr>
                <w:rFonts w:hint="eastAsia"/>
              </w:rPr>
              <w:t>类名</w:t>
            </w:r>
          </w:p>
        </w:tc>
        <w:tc>
          <w:tcPr>
            <w:tcW w:w="4644" w:type="dxa"/>
            <w:tcBorders>
              <w:top w:val="single" w:sz="4" w:space="0" w:color="000000"/>
              <w:left w:val="single" w:sz="4" w:space="0" w:color="000000"/>
              <w:bottom w:val="single" w:sz="4" w:space="0" w:color="000000"/>
              <w:right w:val="single" w:sz="4" w:space="0" w:color="000000"/>
            </w:tcBorders>
            <w:shd w:val="clear" w:color="auto" w:fill="BFBFBF"/>
          </w:tcPr>
          <w:p w:rsidR="00C62D47" w:rsidRPr="00567393" w:rsidRDefault="000453EC" w:rsidP="000F6F1D">
            <w:r>
              <w:rPr>
                <w:rFonts w:hint="eastAsia"/>
              </w:rPr>
              <w:t>RoleManager</w:t>
            </w:r>
          </w:p>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r w:rsidRPr="00567393">
              <w:rPr>
                <w:rFonts w:hint="eastAsia"/>
              </w:rPr>
              <w:t>方法名称</w:t>
            </w:r>
          </w:p>
        </w:tc>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r w:rsidRPr="00567393">
              <w:rPr>
                <w:rFonts w:hint="eastAsia"/>
              </w:rPr>
              <w:t>说明</w:t>
            </w:r>
          </w:p>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tcPr>
          <w:p w:rsidR="00C62D47" w:rsidRPr="000453EC" w:rsidRDefault="000453EC" w:rsidP="000F6F1D">
            <w:pPr>
              <w:rPr>
                <w:szCs w:val="21"/>
              </w:rPr>
            </w:pPr>
            <w:r w:rsidRPr="000453EC">
              <w:rPr>
                <w:color w:val="000000"/>
                <w:kern w:val="0"/>
                <w:szCs w:val="21"/>
              </w:rPr>
              <w:t>getRoles(Role role)</w:t>
            </w:r>
          </w:p>
        </w:tc>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getRole(String rolename)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saveRole(Role role)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removeRole(String rolename)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6"/>
        <w:gridCol w:w="4486"/>
      </w:tblGrid>
      <w:tr w:rsidR="00C62D47" w:rsidRPr="00567393" w:rsidTr="000F6F1D">
        <w:tc>
          <w:tcPr>
            <w:tcW w:w="4644" w:type="dxa"/>
            <w:shd w:val="clear" w:color="auto" w:fill="BFBFBF"/>
          </w:tcPr>
          <w:p w:rsidR="00C62D47" w:rsidRPr="00567393" w:rsidRDefault="00C62D47" w:rsidP="000F6F1D">
            <w:r w:rsidRPr="00567393">
              <w:rPr>
                <w:rFonts w:hint="eastAsia"/>
              </w:rPr>
              <w:t>类名</w:t>
            </w:r>
          </w:p>
        </w:tc>
        <w:tc>
          <w:tcPr>
            <w:tcW w:w="4644" w:type="dxa"/>
            <w:shd w:val="clear" w:color="auto" w:fill="BFBFBF"/>
          </w:tcPr>
          <w:p w:rsidR="00C62D47" w:rsidRPr="00567393" w:rsidRDefault="000453EC" w:rsidP="000F6F1D">
            <w:r>
              <w:rPr>
                <w:rFonts w:hint="eastAsia"/>
              </w:rPr>
              <w:t>SafetyConfigManager</w:t>
            </w:r>
          </w:p>
        </w:tc>
      </w:tr>
      <w:tr w:rsidR="00C62D47" w:rsidRPr="00567393" w:rsidTr="000F6F1D">
        <w:tc>
          <w:tcPr>
            <w:tcW w:w="4644" w:type="dxa"/>
          </w:tcPr>
          <w:p w:rsidR="00C62D47" w:rsidRPr="00567393" w:rsidRDefault="00C62D47" w:rsidP="000F6F1D">
            <w:r w:rsidRPr="00567393">
              <w:rPr>
                <w:rFonts w:hint="eastAsia"/>
              </w:rPr>
              <w:t>方法名称</w:t>
            </w:r>
          </w:p>
        </w:tc>
        <w:tc>
          <w:tcPr>
            <w:tcW w:w="4644" w:type="dxa"/>
          </w:tcPr>
          <w:p w:rsidR="00C62D47" w:rsidRPr="00567393" w:rsidRDefault="00C62D47" w:rsidP="000F6F1D">
            <w:r w:rsidRPr="00567393">
              <w:rPr>
                <w:rFonts w:hint="eastAsia"/>
              </w:rPr>
              <w:t>说明</w:t>
            </w:r>
          </w:p>
        </w:tc>
      </w:tr>
      <w:tr w:rsidR="00C62D47" w:rsidRPr="00567393" w:rsidTr="000F6F1D">
        <w:tc>
          <w:tcPr>
            <w:tcW w:w="4644" w:type="dxa"/>
          </w:tcPr>
          <w:p w:rsidR="00C62D47" w:rsidRPr="000453EC" w:rsidRDefault="000453EC" w:rsidP="000F6F1D">
            <w:pPr>
              <w:rPr>
                <w:szCs w:val="21"/>
              </w:rPr>
            </w:pPr>
            <w:r w:rsidRPr="000453EC">
              <w:rPr>
                <w:color w:val="000000"/>
                <w:kern w:val="0"/>
                <w:szCs w:val="21"/>
              </w:rPr>
              <w:t>getSafetyConfigById(</w:t>
            </w:r>
            <w:r w:rsidRPr="000453EC">
              <w:rPr>
                <w:bCs/>
                <w:color w:val="7F0055"/>
                <w:kern w:val="0"/>
                <w:szCs w:val="21"/>
              </w:rPr>
              <w:t>int</w:t>
            </w:r>
            <w:r w:rsidRPr="000453EC">
              <w:rPr>
                <w:color w:val="000000"/>
                <w:kern w:val="0"/>
                <w:szCs w:val="21"/>
              </w:rPr>
              <w:t xml:space="preserve"> id)</w:t>
            </w:r>
          </w:p>
        </w:tc>
        <w:tc>
          <w:tcPr>
            <w:tcW w:w="4644" w:type="dxa"/>
          </w:tcPr>
          <w:p w:rsidR="00C62D47" w:rsidRPr="00567393" w:rsidRDefault="000453EC" w:rsidP="000453EC">
            <w:pPr>
              <w:tabs>
                <w:tab w:val="left" w:pos="1050"/>
              </w:tabs>
            </w:pPr>
            <w:r>
              <w:rPr>
                <w:rFonts w:hint="eastAsia"/>
              </w:rPr>
              <w:t>由</w:t>
            </w:r>
            <w:r>
              <w:rPr>
                <w:rFonts w:hint="eastAsia"/>
              </w:rPr>
              <w:t>Id</w:t>
            </w:r>
            <w:r>
              <w:rPr>
                <w:rFonts w:hint="eastAsia"/>
              </w:rPr>
              <w:t>号得到性能及安全管理对象</w:t>
            </w:r>
          </w:p>
        </w:tc>
      </w:tr>
      <w:tr w:rsidR="000453EC" w:rsidRPr="00567393" w:rsidTr="000F6F1D">
        <w:tc>
          <w:tcPr>
            <w:tcW w:w="4644" w:type="dxa"/>
          </w:tcPr>
          <w:p w:rsidR="000453EC" w:rsidRPr="000453EC" w:rsidRDefault="000453EC" w:rsidP="000F6F1D">
            <w:pPr>
              <w:rPr>
                <w:color w:val="000000"/>
                <w:kern w:val="0"/>
                <w:szCs w:val="21"/>
              </w:rPr>
            </w:pPr>
            <w:r w:rsidRPr="000453EC">
              <w:rPr>
                <w:color w:val="000000"/>
                <w:kern w:val="0"/>
                <w:szCs w:val="21"/>
              </w:rPr>
              <w:t>updateEbSafetyConfig(EbSafetyConfig safety)</w:t>
            </w:r>
          </w:p>
        </w:tc>
        <w:tc>
          <w:tcPr>
            <w:tcW w:w="4644" w:type="dxa"/>
          </w:tcPr>
          <w:p w:rsidR="000453EC" w:rsidRPr="00567393" w:rsidRDefault="000453EC" w:rsidP="000F6F1D">
            <w:r>
              <w:rPr>
                <w:rFonts w:hint="eastAsia"/>
              </w:rPr>
              <w:t>更新性能及安全管理对象</w:t>
            </w:r>
          </w:p>
        </w:tc>
      </w:tr>
    </w:tbl>
    <w:p w:rsidR="00C62D47" w:rsidRDefault="00C62D4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64"/>
        <w:gridCol w:w="4498"/>
      </w:tblGrid>
      <w:tr w:rsidR="00C62D47" w:rsidRPr="00567393" w:rsidTr="000F6F1D">
        <w:tc>
          <w:tcPr>
            <w:tcW w:w="4644" w:type="dxa"/>
            <w:shd w:val="clear" w:color="auto" w:fill="BFBFBF"/>
          </w:tcPr>
          <w:p w:rsidR="00C62D47" w:rsidRPr="00567393" w:rsidRDefault="00C62D47" w:rsidP="000F6F1D">
            <w:r w:rsidRPr="00567393">
              <w:rPr>
                <w:rFonts w:hint="eastAsia"/>
              </w:rPr>
              <w:t>类名</w:t>
            </w:r>
          </w:p>
        </w:tc>
        <w:tc>
          <w:tcPr>
            <w:tcW w:w="4644" w:type="dxa"/>
            <w:shd w:val="clear" w:color="auto" w:fill="BFBFBF"/>
          </w:tcPr>
          <w:p w:rsidR="00C62D47" w:rsidRPr="00567393" w:rsidRDefault="006C4889" w:rsidP="000F6F1D">
            <w:r>
              <w:rPr>
                <w:rFonts w:hint="eastAsia"/>
              </w:rPr>
              <w:t>SiteConfigManager</w:t>
            </w:r>
          </w:p>
        </w:tc>
      </w:tr>
      <w:tr w:rsidR="00C62D47" w:rsidRPr="00567393" w:rsidTr="000F6F1D">
        <w:tc>
          <w:tcPr>
            <w:tcW w:w="4644" w:type="dxa"/>
          </w:tcPr>
          <w:p w:rsidR="00C62D47" w:rsidRPr="00567393" w:rsidRDefault="00C62D47" w:rsidP="000F6F1D">
            <w:r w:rsidRPr="00567393">
              <w:rPr>
                <w:rFonts w:hint="eastAsia"/>
              </w:rPr>
              <w:t>方法名称</w:t>
            </w:r>
          </w:p>
        </w:tc>
        <w:tc>
          <w:tcPr>
            <w:tcW w:w="4644" w:type="dxa"/>
          </w:tcPr>
          <w:p w:rsidR="00C62D47" w:rsidRPr="00567393" w:rsidRDefault="00C62D47" w:rsidP="000F6F1D">
            <w:r w:rsidRPr="00567393">
              <w:rPr>
                <w:rFonts w:hint="eastAsia"/>
              </w:rPr>
              <w:t>说明</w:t>
            </w:r>
          </w:p>
        </w:tc>
      </w:tr>
      <w:tr w:rsidR="00C62D47" w:rsidRPr="00567393" w:rsidTr="000F6F1D">
        <w:tc>
          <w:tcPr>
            <w:tcW w:w="4644" w:type="dxa"/>
          </w:tcPr>
          <w:p w:rsidR="00C62D47" w:rsidRPr="006C4889" w:rsidRDefault="006C4889" w:rsidP="000F6F1D">
            <w:pPr>
              <w:rPr>
                <w:szCs w:val="21"/>
              </w:rPr>
            </w:pPr>
            <w:r w:rsidRPr="006C4889">
              <w:rPr>
                <w:color w:val="000000"/>
                <w:kern w:val="0"/>
                <w:szCs w:val="21"/>
              </w:rPr>
              <w:t>getSiteConfigById(</w:t>
            </w:r>
            <w:r w:rsidRPr="006C4889">
              <w:rPr>
                <w:bCs/>
                <w:color w:val="7F0055"/>
                <w:kern w:val="0"/>
                <w:szCs w:val="21"/>
              </w:rPr>
              <w:t>int</w:t>
            </w:r>
            <w:r w:rsidRPr="006C4889">
              <w:rPr>
                <w:color w:val="000000"/>
                <w:kern w:val="0"/>
                <w:szCs w:val="21"/>
              </w:rPr>
              <w:t xml:space="preserve"> id)</w:t>
            </w:r>
          </w:p>
        </w:tc>
        <w:tc>
          <w:tcPr>
            <w:tcW w:w="4644" w:type="dxa"/>
          </w:tcPr>
          <w:p w:rsidR="00C62D47" w:rsidRPr="00567393" w:rsidRDefault="006C4889" w:rsidP="000F6F1D">
            <w:r>
              <w:rPr>
                <w:rFonts w:hint="eastAsia"/>
              </w:rPr>
              <w:t>由</w:t>
            </w:r>
            <w:r>
              <w:rPr>
                <w:rFonts w:hint="eastAsia"/>
              </w:rPr>
              <w:t>Id</w:t>
            </w:r>
            <w:r>
              <w:rPr>
                <w:rFonts w:hint="eastAsia"/>
              </w:rPr>
              <w:t>号得到全局设置对象</w:t>
            </w:r>
          </w:p>
        </w:tc>
      </w:tr>
      <w:tr w:rsidR="006C4889" w:rsidRPr="00567393" w:rsidTr="006C4889">
        <w:tc>
          <w:tcPr>
            <w:tcW w:w="4644" w:type="dxa"/>
            <w:tcBorders>
              <w:top w:val="single" w:sz="4" w:space="0" w:color="000000"/>
              <w:left w:val="single" w:sz="4" w:space="0" w:color="000000"/>
              <w:bottom w:val="single" w:sz="4" w:space="0" w:color="000000"/>
              <w:right w:val="single" w:sz="4" w:space="0" w:color="000000"/>
            </w:tcBorders>
          </w:tcPr>
          <w:p w:rsidR="006C4889" w:rsidRPr="006C4889" w:rsidRDefault="006C4889" w:rsidP="000F6F1D">
            <w:pPr>
              <w:rPr>
                <w:szCs w:val="21"/>
              </w:rPr>
            </w:pPr>
            <w:r w:rsidRPr="006C4889">
              <w:rPr>
                <w:color w:val="000000"/>
                <w:kern w:val="0"/>
                <w:szCs w:val="21"/>
              </w:rPr>
              <w:t>updateEbSiteConfig(EbSiteConfig site)</w:t>
            </w:r>
          </w:p>
        </w:tc>
        <w:tc>
          <w:tcPr>
            <w:tcW w:w="4644" w:type="dxa"/>
            <w:tcBorders>
              <w:top w:val="single" w:sz="4" w:space="0" w:color="000000"/>
              <w:left w:val="single" w:sz="4" w:space="0" w:color="000000"/>
              <w:bottom w:val="single" w:sz="4" w:space="0" w:color="000000"/>
              <w:right w:val="single" w:sz="4" w:space="0" w:color="000000"/>
            </w:tcBorders>
          </w:tcPr>
          <w:p w:rsidR="006C4889" w:rsidRPr="00567393" w:rsidRDefault="006C4889" w:rsidP="000F6F1D">
            <w:r>
              <w:rPr>
                <w:rFonts w:hint="eastAsia"/>
              </w:rPr>
              <w:t>更新全局设置对象</w:t>
            </w:r>
          </w:p>
        </w:tc>
      </w:tr>
    </w:tbl>
    <w:p w:rsidR="00C62D47" w:rsidRDefault="00C62D47"/>
    <w:p w:rsidR="00C81477" w:rsidRDefault="00FF3F05" w:rsidP="00DE5CA1">
      <w:pPr>
        <w:pStyle w:val="2"/>
      </w:pPr>
      <w:bookmarkStart w:id="161" w:name="_Toc330825453"/>
      <w:r>
        <w:rPr>
          <w:rFonts w:hint="eastAsia"/>
        </w:rPr>
        <w:lastRenderedPageBreak/>
        <w:t>用户登录</w:t>
      </w:r>
      <w:bookmarkEnd w:id="161"/>
    </w:p>
    <w:p w:rsidR="00C81477" w:rsidRDefault="00C81477" w:rsidP="00F20B47">
      <w:pPr>
        <w:pStyle w:val="3"/>
      </w:pPr>
      <w:bookmarkStart w:id="162" w:name="_Toc330825454"/>
      <w:r>
        <w:rPr>
          <w:rFonts w:hint="eastAsia"/>
        </w:rPr>
        <w:t>实现说明</w:t>
      </w:r>
      <w:bookmarkEnd w:id="162"/>
    </w:p>
    <w:p w:rsidR="00E96340" w:rsidRPr="00482E90" w:rsidRDefault="00E96340" w:rsidP="00DD0E61">
      <w:pPr>
        <w:numPr>
          <w:ilvl w:val="0"/>
          <w:numId w:val="7"/>
        </w:numPr>
        <w:spacing w:line="360" w:lineRule="auto"/>
        <w:rPr>
          <w:rFonts w:ascii="宋体" w:hAnsi="宋体"/>
        </w:rPr>
      </w:pPr>
      <w:r w:rsidRPr="00482E90">
        <w:rPr>
          <w:rFonts w:ascii="宋体" w:hAnsi="宋体" w:hint="eastAsia"/>
        </w:rPr>
        <w:t>功能定义</w:t>
      </w:r>
    </w:p>
    <w:p w:rsidR="00E96340" w:rsidRPr="00482E90" w:rsidRDefault="003822D8" w:rsidP="00482E90">
      <w:pPr>
        <w:spacing w:line="360" w:lineRule="auto"/>
        <w:ind w:firstLineChars="200" w:firstLine="420"/>
        <w:rPr>
          <w:rFonts w:ascii="宋体" w:hAnsi="宋体"/>
        </w:rPr>
      </w:pPr>
      <w:r w:rsidRPr="00482E90">
        <w:rPr>
          <w:rFonts w:ascii="宋体" w:hAnsi="宋体" w:hint="eastAsia"/>
        </w:rPr>
        <w:t>为</w:t>
      </w:r>
      <w:r w:rsidR="002A4ACC" w:rsidRPr="00482E90">
        <w:rPr>
          <w:rFonts w:ascii="宋体" w:hAnsi="宋体" w:hint="eastAsia"/>
        </w:rPr>
        <w:t>广西移动用户</w:t>
      </w:r>
      <w:r w:rsidR="00206001" w:rsidRPr="00482E90">
        <w:rPr>
          <w:rFonts w:ascii="宋体" w:hAnsi="宋体" w:hint="eastAsia"/>
        </w:rPr>
        <w:t>提供商城登录入口</w:t>
      </w:r>
      <w:r w:rsidR="00E5682E" w:rsidRPr="00482E90">
        <w:rPr>
          <w:rFonts w:ascii="宋体" w:hAnsi="宋体" w:hint="eastAsia"/>
        </w:rPr>
        <w:t>的</w:t>
      </w:r>
      <w:r w:rsidRPr="00482E90">
        <w:rPr>
          <w:rFonts w:ascii="宋体" w:hAnsi="宋体" w:hint="eastAsia"/>
        </w:rPr>
        <w:t>页面。</w:t>
      </w:r>
    </w:p>
    <w:p w:rsidR="000D4370" w:rsidRDefault="00C85B07" w:rsidP="007A53A6">
      <w:pPr>
        <w:pStyle w:val="T0"/>
      </w:pPr>
      <w:r>
        <w:rPr>
          <w:rFonts w:hint="eastAsia"/>
          <w:noProof/>
        </w:rPr>
        <w:drawing>
          <wp:inline distT="0" distB="0" distL="0" distR="0">
            <wp:extent cx="5753100" cy="273508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735080"/>
                    </a:xfrm>
                    <a:prstGeom prst="rect">
                      <a:avLst/>
                    </a:prstGeom>
                    <a:noFill/>
                    <a:ln>
                      <a:noFill/>
                    </a:ln>
                  </pic:spPr>
                </pic:pic>
              </a:graphicData>
            </a:graphic>
          </wp:inline>
        </w:drawing>
      </w:r>
    </w:p>
    <w:p w:rsidR="007A53A6" w:rsidRPr="007A53A6" w:rsidRDefault="00A12C33" w:rsidP="007A53A6">
      <w:pPr>
        <w:pStyle w:val="T"/>
      </w:pPr>
      <w:bookmarkStart w:id="163" w:name="_Toc330825138"/>
      <w:r>
        <w:rPr>
          <w:rFonts w:hint="eastAsia"/>
        </w:rPr>
        <w:t>用户登陆入口页面</w:t>
      </w:r>
      <w:bookmarkEnd w:id="163"/>
    </w:p>
    <w:p w:rsidR="003822D8" w:rsidRPr="00DD0E61" w:rsidRDefault="003822D8" w:rsidP="00DD0E61">
      <w:pPr>
        <w:numPr>
          <w:ilvl w:val="0"/>
          <w:numId w:val="7"/>
        </w:numPr>
        <w:spacing w:line="360" w:lineRule="auto"/>
        <w:rPr>
          <w:rFonts w:ascii="宋体" w:hAnsi="宋体"/>
        </w:rPr>
      </w:pPr>
      <w:r w:rsidRPr="00DD0E61">
        <w:rPr>
          <w:rFonts w:ascii="宋体" w:hAnsi="宋体" w:hint="eastAsia"/>
        </w:rPr>
        <w:t>处理流程</w:t>
      </w:r>
    </w:p>
    <w:p w:rsidR="003822D8" w:rsidRDefault="007A53A6" w:rsidP="007A53A6">
      <w:pPr>
        <w:pStyle w:val="T0"/>
      </w:pPr>
      <w:r>
        <w:object w:dxaOrig="9056" w:dyaOrig="1347">
          <v:shape id="_x0000_i1028" type="#_x0000_t75" style="width:446.25pt;height:66pt" o:ole="">
            <v:imagedata r:id="rId33" o:title=""/>
          </v:shape>
          <o:OLEObject Type="Embed" ProgID="Visio.Drawing.11" ShapeID="_x0000_i1028" DrawAspect="Content" ObjectID="_1535564179" r:id="rId34"/>
        </w:object>
      </w:r>
    </w:p>
    <w:p w:rsidR="007A53A6" w:rsidRPr="007A53A6" w:rsidRDefault="00002320" w:rsidP="00DE5CA1">
      <w:pPr>
        <w:pStyle w:val="T"/>
        <w:outlineLvl w:val="0"/>
      </w:pPr>
      <w:bookmarkStart w:id="164" w:name="_Toc330825139"/>
      <w:r>
        <w:rPr>
          <w:rFonts w:hint="eastAsia"/>
        </w:rPr>
        <w:t>用户登录处理流程图</w:t>
      </w:r>
      <w:bookmarkEnd w:id="164"/>
    </w:p>
    <w:p w:rsidR="00E96340" w:rsidRPr="00DD0E61" w:rsidRDefault="002A4ACC" w:rsidP="00DD0E61">
      <w:pPr>
        <w:numPr>
          <w:ilvl w:val="0"/>
          <w:numId w:val="7"/>
        </w:numPr>
        <w:spacing w:line="360" w:lineRule="auto"/>
        <w:rPr>
          <w:rFonts w:ascii="宋体" w:hAnsi="宋体"/>
        </w:rPr>
      </w:pPr>
      <w:r w:rsidRPr="00DD0E61">
        <w:rPr>
          <w:rFonts w:ascii="宋体" w:hAnsi="宋体" w:hint="eastAsia"/>
        </w:rPr>
        <w:t>业务规则</w:t>
      </w:r>
    </w:p>
    <w:p w:rsidR="002A4ACC" w:rsidRPr="00DD0E61" w:rsidRDefault="00E5682E" w:rsidP="00DD0E61">
      <w:pPr>
        <w:spacing w:line="360" w:lineRule="auto"/>
        <w:ind w:firstLineChars="200" w:firstLine="420"/>
        <w:rPr>
          <w:rFonts w:ascii="宋体" w:hAnsi="宋体"/>
        </w:rPr>
      </w:pPr>
      <w:r w:rsidRPr="00DD0E61">
        <w:rPr>
          <w:rFonts w:ascii="宋体" w:hAnsi="宋体" w:hint="eastAsia"/>
        </w:rPr>
        <w:t>广西移动用户输入手机号和</w:t>
      </w:r>
      <w:r w:rsidR="00206001" w:rsidRPr="00DD0E61">
        <w:rPr>
          <w:rFonts w:ascii="宋体" w:hAnsi="宋体" w:hint="eastAsia"/>
        </w:rPr>
        <w:t>服务</w:t>
      </w:r>
      <w:r w:rsidRPr="00DD0E61">
        <w:rPr>
          <w:rFonts w:ascii="宋体" w:hAnsi="宋体" w:hint="eastAsia"/>
        </w:rPr>
        <w:t>密码，即可登录移动商城</w:t>
      </w:r>
      <w:r w:rsidR="002A4ACC" w:rsidRPr="00DD0E61">
        <w:rPr>
          <w:rFonts w:ascii="宋体" w:hAnsi="宋体" w:hint="eastAsia"/>
        </w:rPr>
        <w:t>。</w:t>
      </w:r>
      <w:r w:rsidRPr="00DD0E61">
        <w:rPr>
          <w:rFonts w:ascii="宋体" w:hAnsi="宋体" w:hint="eastAsia"/>
        </w:rPr>
        <w:t>对于不是广西移动号卡的用户无法进行登录。</w:t>
      </w:r>
    </w:p>
    <w:p w:rsidR="00A13A0B" w:rsidRDefault="00A13A0B" w:rsidP="00DE5CA1">
      <w:pPr>
        <w:pStyle w:val="3"/>
      </w:pPr>
      <w:bookmarkStart w:id="165" w:name="_Toc330825455"/>
      <w:r>
        <w:rPr>
          <w:rFonts w:hint="eastAsia"/>
        </w:rPr>
        <w:lastRenderedPageBreak/>
        <w:t>程序设计</w:t>
      </w:r>
      <w:bookmarkEnd w:id="165"/>
    </w:p>
    <w:p w:rsidR="00A13A0B" w:rsidRDefault="00A13A0B" w:rsidP="00F20B47">
      <w:pPr>
        <w:pStyle w:val="4"/>
      </w:pPr>
      <w:r>
        <w:rPr>
          <w:rFonts w:hint="eastAsia"/>
        </w:rPr>
        <w:t>时序图</w:t>
      </w:r>
    </w:p>
    <w:p w:rsidR="00A13A0B" w:rsidRDefault="00C85B07" w:rsidP="007A53A6">
      <w:pPr>
        <w:pStyle w:val="T0"/>
      </w:pPr>
      <w:r>
        <w:rPr>
          <w:noProof/>
        </w:rPr>
        <w:drawing>
          <wp:inline distT="0" distB="0" distL="0" distR="0">
            <wp:extent cx="5448300" cy="304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8300" cy="3048000"/>
                    </a:xfrm>
                    <a:prstGeom prst="rect">
                      <a:avLst/>
                    </a:prstGeom>
                    <a:noFill/>
                    <a:ln>
                      <a:noFill/>
                    </a:ln>
                  </pic:spPr>
                </pic:pic>
              </a:graphicData>
            </a:graphic>
          </wp:inline>
        </w:drawing>
      </w:r>
    </w:p>
    <w:p w:rsidR="007A53A6" w:rsidRPr="007A53A6" w:rsidRDefault="00E073F0" w:rsidP="00DE5CA1">
      <w:pPr>
        <w:pStyle w:val="T"/>
        <w:outlineLvl w:val="0"/>
      </w:pPr>
      <w:bookmarkStart w:id="166" w:name="_Toc330825140"/>
      <w:r>
        <w:rPr>
          <w:rFonts w:hint="eastAsia"/>
        </w:rPr>
        <w:t>用户登陆时序图</w:t>
      </w:r>
      <w:bookmarkEnd w:id="166"/>
    </w:p>
    <w:p w:rsidR="00A13A0B" w:rsidRDefault="00A13A0B" w:rsidP="00DE5CA1">
      <w:pPr>
        <w:pStyle w:val="4"/>
      </w:pPr>
      <w:r>
        <w:rPr>
          <w:rFonts w:hint="eastAsia"/>
        </w:rPr>
        <w:t>核心接口方法</w:t>
      </w:r>
    </w:p>
    <w:p w:rsidR="00A13A0B" w:rsidRDefault="00A13A0B" w:rsidP="00AF2764">
      <w:pPr>
        <w:pStyle w:val="5"/>
      </w:pPr>
      <w:r>
        <w:rPr>
          <w:rFonts w:hint="eastAsia"/>
        </w:rPr>
        <w:t>JSP</w:t>
      </w:r>
      <w:r>
        <w:rPr>
          <w:rFonts w:hint="eastAsia"/>
        </w:rPr>
        <w:t>页面</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287"/>
      </w:tblGrid>
      <w:tr w:rsidR="00A13A0B" w:rsidTr="00A13A0B">
        <w:trPr>
          <w:trHeight w:val="491"/>
        </w:trPr>
        <w:tc>
          <w:tcPr>
            <w:tcW w:w="840" w:type="pct"/>
            <w:shd w:val="clear" w:color="auto" w:fill="BFBFBF"/>
            <w:vAlign w:val="center"/>
          </w:tcPr>
          <w:p w:rsidR="00A13A0B" w:rsidRPr="008B660E" w:rsidRDefault="00A13A0B" w:rsidP="00A13A0B">
            <w:pPr>
              <w:pStyle w:val="a3"/>
              <w:spacing w:line="480" w:lineRule="auto"/>
              <w:rPr>
                <w:sz w:val="21"/>
                <w:szCs w:val="21"/>
              </w:rPr>
            </w:pPr>
            <w:r w:rsidRPr="008B660E">
              <w:rPr>
                <w:rFonts w:hint="eastAsia"/>
                <w:sz w:val="21"/>
                <w:szCs w:val="21"/>
              </w:rPr>
              <w:t>jsp</w:t>
            </w:r>
            <w:r w:rsidRPr="008B660E">
              <w:rPr>
                <w:rFonts w:hint="eastAsia"/>
                <w:sz w:val="21"/>
                <w:szCs w:val="21"/>
              </w:rPr>
              <w:t>名称</w:t>
            </w:r>
          </w:p>
        </w:tc>
        <w:tc>
          <w:tcPr>
            <w:tcW w:w="4160" w:type="pct"/>
            <w:shd w:val="clear" w:color="auto" w:fill="BFBFBF"/>
            <w:vAlign w:val="center"/>
          </w:tcPr>
          <w:p w:rsidR="00A13A0B" w:rsidRPr="008B660E" w:rsidRDefault="00A13A0B" w:rsidP="00A13A0B">
            <w:pPr>
              <w:pStyle w:val="a3"/>
              <w:spacing w:line="480" w:lineRule="auto"/>
              <w:rPr>
                <w:sz w:val="21"/>
                <w:szCs w:val="21"/>
              </w:rPr>
            </w:pPr>
            <w:r w:rsidRPr="008B660E">
              <w:rPr>
                <w:sz w:val="21"/>
                <w:szCs w:val="21"/>
              </w:rPr>
              <w:t>login.jsp</w:t>
            </w:r>
          </w:p>
        </w:tc>
      </w:tr>
      <w:tr w:rsidR="00A13A0B" w:rsidTr="00A13A0B">
        <w:trPr>
          <w:trHeight w:val="349"/>
        </w:trPr>
        <w:tc>
          <w:tcPr>
            <w:tcW w:w="840" w:type="pct"/>
            <w:tcBorders>
              <w:bottom w:val="single" w:sz="4" w:space="0" w:color="auto"/>
            </w:tcBorders>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输入参数</w:t>
            </w:r>
          </w:p>
        </w:tc>
        <w:tc>
          <w:tcPr>
            <w:tcW w:w="4160" w:type="pct"/>
            <w:tcBorders>
              <w:bottom w:val="single" w:sz="4" w:space="0" w:color="auto"/>
            </w:tcBorders>
            <w:shd w:val="clear" w:color="auto" w:fill="auto"/>
          </w:tcPr>
          <w:p w:rsidR="00A13A0B" w:rsidRPr="008B660E" w:rsidRDefault="00A13A0B" w:rsidP="00A13A0B">
            <w:pPr>
              <w:pStyle w:val="a3"/>
              <w:spacing w:line="480" w:lineRule="auto"/>
              <w:rPr>
                <w:sz w:val="21"/>
                <w:szCs w:val="21"/>
              </w:rPr>
            </w:pPr>
            <w:r w:rsidRPr="008B660E">
              <w:rPr>
                <w:sz w:val="21"/>
                <w:szCs w:val="21"/>
              </w:rPr>
              <w:t>phone</w:t>
            </w:r>
            <w:r w:rsidRPr="008B660E">
              <w:rPr>
                <w:sz w:val="21"/>
                <w:szCs w:val="21"/>
              </w:rPr>
              <w:tab/>
            </w:r>
            <w:r w:rsidRPr="008B660E">
              <w:rPr>
                <w:rFonts w:hint="eastAsia"/>
                <w:sz w:val="21"/>
                <w:szCs w:val="21"/>
              </w:rPr>
              <w:t>手机号</w:t>
            </w:r>
          </w:p>
          <w:p w:rsidR="00A13A0B" w:rsidRPr="008B660E" w:rsidRDefault="00A13A0B" w:rsidP="00A13A0B">
            <w:pPr>
              <w:pStyle w:val="a3"/>
              <w:spacing w:line="480" w:lineRule="auto"/>
              <w:rPr>
                <w:sz w:val="21"/>
                <w:szCs w:val="21"/>
              </w:rPr>
            </w:pPr>
            <w:r w:rsidRPr="008B660E">
              <w:rPr>
                <w:sz w:val="21"/>
                <w:szCs w:val="21"/>
              </w:rPr>
              <w:t>password</w:t>
            </w:r>
            <w:r w:rsidRPr="008B660E">
              <w:rPr>
                <w:sz w:val="21"/>
                <w:szCs w:val="21"/>
              </w:rPr>
              <w:tab/>
            </w:r>
            <w:r w:rsidRPr="008B660E">
              <w:rPr>
                <w:rFonts w:hint="eastAsia"/>
                <w:sz w:val="21"/>
                <w:szCs w:val="21"/>
              </w:rPr>
              <w:t xml:space="preserve">  sim</w:t>
            </w:r>
            <w:r w:rsidRPr="008B660E">
              <w:rPr>
                <w:rFonts w:hint="eastAsia"/>
                <w:sz w:val="21"/>
                <w:szCs w:val="21"/>
              </w:rPr>
              <w:t>卡密码</w:t>
            </w:r>
          </w:p>
          <w:p w:rsidR="00A13A0B" w:rsidRPr="008B660E" w:rsidRDefault="00A13A0B" w:rsidP="00A13A0B">
            <w:pPr>
              <w:pStyle w:val="a3"/>
              <w:spacing w:line="480" w:lineRule="auto"/>
              <w:rPr>
                <w:sz w:val="21"/>
                <w:szCs w:val="21"/>
              </w:rPr>
            </w:pPr>
            <w:r w:rsidRPr="008B660E">
              <w:rPr>
                <w:sz w:val="21"/>
                <w:szCs w:val="21"/>
              </w:rPr>
              <w:t>captcha</w:t>
            </w:r>
            <w:r w:rsidRPr="008B660E">
              <w:rPr>
                <w:sz w:val="21"/>
                <w:szCs w:val="21"/>
              </w:rPr>
              <w:tab/>
            </w:r>
            <w:r w:rsidRPr="008B660E">
              <w:rPr>
                <w:rFonts w:hint="eastAsia"/>
                <w:sz w:val="21"/>
                <w:szCs w:val="21"/>
              </w:rPr>
              <w:t>图片随即验证码</w:t>
            </w:r>
          </w:p>
        </w:tc>
      </w:tr>
      <w:tr w:rsidR="00A13A0B" w:rsidTr="00A13A0B">
        <w:trPr>
          <w:trHeight w:val="246"/>
        </w:trPr>
        <w:tc>
          <w:tcPr>
            <w:tcW w:w="840" w:type="pct"/>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输出结果</w:t>
            </w:r>
          </w:p>
        </w:tc>
        <w:tc>
          <w:tcPr>
            <w:tcW w:w="4160" w:type="pct"/>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转到登录成功页，这个根据浏览的页面不同而不同</w:t>
            </w:r>
          </w:p>
        </w:tc>
      </w:tr>
    </w:tbl>
    <w:p w:rsidR="00A13A0B" w:rsidRPr="00270BB3" w:rsidRDefault="00A13A0B" w:rsidP="00A13A0B">
      <w:pPr>
        <w:spacing w:line="480" w:lineRule="auto"/>
      </w:pPr>
    </w:p>
    <w:p w:rsidR="00A13A0B" w:rsidRDefault="00A13A0B" w:rsidP="00AF2764">
      <w:pPr>
        <w:pStyle w:val="5"/>
      </w:pPr>
      <w:r>
        <w:rPr>
          <w:rFonts w:hint="eastAsia"/>
        </w:rPr>
        <w:t>控制层</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7626"/>
      </w:tblGrid>
      <w:tr w:rsidR="00A13A0B" w:rsidRPr="00462720"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A13A0B" w:rsidP="00A13A0B">
            <w:pPr>
              <w:pStyle w:val="a3"/>
              <w:rPr>
                <w:sz w:val="21"/>
                <w:szCs w:val="21"/>
              </w:rPr>
            </w:pPr>
            <w:r w:rsidRPr="008B660E">
              <w:rPr>
                <w:sz w:val="21"/>
                <w:szCs w:val="21"/>
              </w:rPr>
              <w:t>com.tangram.ebiz.webapp.controller.EbMemberController</w:t>
            </w:r>
          </w:p>
        </w:tc>
      </w:tr>
      <w:tr w:rsidR="00A13A0B" w:rsidRPr="00462720"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请求地址</w:t>
            </w:r>
          </w:p>
        </w:tc>
        <w:tc>
          <w:tcPr>
            <w:tcW w:w="4354" w:type="pct"/>
            <w:shd w:val="clear" w:color="auto" w:fill="auto"/>
            <w:vAlign w:val="center"/>
          </w:tcPr>
          <w:p w:rsidR="00A13A0B" w:rsidRPr="008B660E" w:rsidRDefault="00A13A0B" w:rsidP="00A13A0B">
            <w:pPr>
              <w:pStyle w:val="a3"/>
              <w:rPr>
                <w:sz w:val="21"/>
                <w:szCs w:val="21"/>
              </w:rPr>
            </w:pPr>
            <w:r w:rsidRPr="008B660E">
              <w:rPr>
                <w:sz w:val="21"/>
                <w:szCs w:val="21"/>
              </w:rPr>
              <w:t>/landing.do</w:t>
            </w:r>
          </w:p>
        </w:tc>
      </w:tr>
      <w:tr w:rsidR="00A13A0B" w:rsidRPr="00462720"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lastRenderedPageBreak/>
              <w:t>方法</w:t>
            </w:r>
          </w:p>
        </w:tc>
        <w:tc>
          <w:tcPr>
            <w:tcW w:w="4354" w:type="pct"/>
            <w:shd w:val="clear" w:color="auto" w:fill="F2F2F2"/>
          </w:tcPr>
          <w:p w:rsidR="00A13A0B" w:rsidRPr="008B660E" w:rsidRDefault="00A13A0B" w:rsidP="00A13A0B">
            <w:pPr>
              <w:pStyle w:val="a3"/>
              <w:rPr>
                <w:sz w:val="21"/>
                <w:szCs w:val="21"/>
              </w:rPr>
            </w:pPr>
            <w:r w:rsidRPr="008B660E">
              <w:rPr>
                <w:sz w:val="21"/>
                <w:szCs w:val="21"/>
              </w:rPr>
              <w:t>public String login(HttpServletRequest request,HttpServletResponse response,String phone, String password, String captcha,ModelMap model</w:t>
            </w:r>
            <w:r w:rsidR="00C210E7" w:rsidRPr="008B660E">
              <w:rPr>
                <w:rFonts w:hint="eastAsia"/>
                <w:sz w:val="21"/>
                <w:szCs w:val="21"/>
              </w:rPr>
              <w:t>,Integer passType,String randomPass</w:t>
            </w:r>
            <w:r w:rsidRPr="008B660E">
              <w:rPr>
                <w:sz w:val="21"/>
                <w:szCs w:val="21"/>
              </w:rPr>
              <w:t>)</w:t>
            </w:r>
          </w:p>
        </w:tc>
      </w:tr>
      <w:tr w:rsidR="00A13A0B" w:rsidRPr="00462720"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A13A0B" w:rsidP="00A13A0B">
            <w:pPr>
              <w:pStyle w:val="a3"/>
              <w:rPr>
                <w:sz w:val="21"/>
                <w:szCs w:val="21"/>
              </w:rPr>
            </w:pPr>
            <w:r w:rsidRPr="008B660E">
              <w:rPr>
                <w:sz w:val="21"/>
                <w:szCs w:val="21"/>
              </w:rPr>
              <w:t>phone</w:t>
            </w:r>
            <w:r w:rsidRPr="008B660E">
              <w:rPr>
                <w:rFonts w:hint="eastAsia"/>
                <w:sz w:val="21"/>
                <w:szCs w:val="21"/>
              </w:rPr>
              <w:tab/>
            </w:r>
            <w:r w:rsidRPr="008B660E">
              <w:rPr>
                <w:sz w:val="21"/>
                <w:szCs w:val="21"/>
              </w:rPr>
              <w:tab/>
            </w:r>
            <w:r w:rsidRPr="008B660E">
              <w:rPr>
                <w:rFonts w:hint="eastAsia"/>
                <w:sz w:val="21"/>
                <w:szCs w:val="21"/>
              </w:rPr>
              <w:t>手机号</w:t>
            </w:r>
          </w:p>
          <w:p w:rsidR="00A13A0B" w:rsidRPr="008B660E" w:rsidRDefault="00A13A0B" w:rsidP="00A13A0B">
            <w:pPr>
              <w:pStyle w:val="a3"/>
              <w:rPr>
                <w:sz w:val="21"/>
                <w:szCs w:val="21"/>
              </w:rPr>
            </w:pPr>
            <w:r w:rsidRPr="008B660E">
              <w:rPr>
                <w:rFonts w:hint="eastAsia"/>
                <w:sz w:val="21"/>
                <w:szCs w:val="21"/>
              </w:rPr>
              <w:t>password       sim</w:t>
            </w:r>
            <w:r w:rsidRPr="008B660E">
              <w:rPr>
                <w:rFonts w:hint="eastAsia"/>
                <w:sz w:val="21"/>
                <w:szCs w:val="21"/>
              </w:rPr>
              <w:t>卡密码</w:t>
            </w:r>
          </w:p>
          <w:p w:rsidR="00A13A0B" w:rsidRPr="008B660E" w:rsidRDefault="00A13A0B" w:rsidP="00A13A0B">
            <w:pPr>
              <w:pStyle w:val="a3"/>
              <w:rPr>
                <w:sz w:val="21"/>
                <w:szCs w:val="21"/>
              </w:rPr>
            </w:pPr>
            <w:r w:rsidRPr="008B660E">
              <w:rPr>
                <w:sz w:val="21"/>
                <w:szCs w:val="21"/>
              </w:rPr>
              <w:t xml:space="preserve">captcha        </w:t>
            </w:r>
            <w:r w:rsidRPr="008B660E">
              <w:rPr>
                <w:rFonts w:hint="eastAsia"/>
                <w:sz w:val="21"/>
                <w:szCs w:val="21"/>
              </w:rPr>
              <w:t>随即认证码</w:t>
            </w:r>
          </w:p>
        </w:tc>
      </w:tr>
      <w:tr w:rsidR="00A13A0B" w:rsidRPr="00462720"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登录成功跳转页面，会根据情况有不同的页面</w:t>
            </w:r>
          </w:p>
        </w:tc>
      </w:tr>
    </w:tbl>
    <w:p w:rsidR="00A13A0B" w:rsidRPr="00270BB3" w:rsidRDefault="00A13A0B" w:rsidP="00A13A0B"/>
    <w:p w:rsidR="00A13A0B" w:rsidRDefault="00A13A0B" w:rsidP="00AF2764">
      <w:pPr>
        <w:pStyle w:val="5"/>
      </w:pPr>
      <w:r>
        <w:rPr>
          <w:rFonts w:hint="eastAsia"/>
        </w:rPr>
        <w:t>业务逻辑层</w:t>
      </w:r>
    </w:p>
    <w:p w:rsidR="00A13A0B" w:rsidRPr="00270BB3" w:rsidRDefault="00A13A0B" w:rsidP="004C2B14">
      <w:pPr>
        <w:pStyle w:val="af6"/>
        <w:numPr>
          <w:ilvl w:val="0"/>
          <w:numId w:val="11"/>
        </w:numPr>
        <w:spacing w:line="480" w:lineRule="auto"/>
        <w:ind w:firstLineChars="0"/>
      </w:pPr>
      <w:r>
        <w:rPr>
          <w:rFonts w:hint="eastAsia"/>
        </w:rPr>
        <w:t>接口说明</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7626"/>
      </w:tblGrid>
      <w:tr w:rsidR="00A13A0B" w:rsidRPr="008B660E"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EC4554" w:rsidP="00A13A0B">
            <w:pPr>
              <w:pStyle w:val="a3"/>
              <w:rPr>
                <w:sz w:val="21"/>
                <w:szCs w:val="21"/>
              </w:rPr>
            </w:pPr>
            <w:r w:rsidRPr="008B660E">
              <w:rPr>
                <w:sz w:val="21"/>
                <w:szCs w:val="21"/>
              </w:rPr>
              <w:t>com.tangram.</w:t>
            </w:r>
            <w:r w:rsidRPr="008B660E">
              <w:rPr>
                <w:rFonts w:hint="eastAsia"/>
                <w:sz w:val="21"/>
                <w:szCs w:val="21"/>
              </w:rPr>
              <w:t>crmwebservice</w:t>
            </w:r>
            <w:r w:rsidR="00A13A0B" w:rsidRPr="008B660E">
              <w:rPr>
                <w:sz w:val="21"/>
                <w:szCs w:val="21"/>
              </w:rPr>
              <w:t xml:space="preserve">. </w:t>
            </w:r>
            <w:r w:rsidRPr="008B660E">
              <w:rPr>
                <w:rFonts w:hint="eastAsia"/>
                <w:sz w:val="21"/>
                <w:szCs w:val="21"/>
              </w:rPr>
              <w:t>service.CRMInterfaceImpl</w:t>
            </w:r>
          </w:p>
        </w:tc>
      </w:tr>
      <w:tr w:rsidR="00A13A0B" w:rsidRPr="008B660E"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t>方法</w:t>
            </w:r>
          </w:p>
        </w:tc>
        <w:tc>
          <w:tcPr>
            <w:tcW w:w="4354" w:type="pct"/>
            <w:shd w:val="clear" w:color="auto" w:fill="F2F2F2"/>
          </w:tcPr>
          <w:p w:rsidR="00A13A0B" w:rsidRPr="008B660E" w:rsidRDefault="00EC4554" w:rsidP="00A13A0B">
            <w:pPr>
              <w:pStyle w:val="a3"/>
              <w:rPr>
                <w:sz w:val="21"/>
                <w:szCs w:val="21"/>
              </w:rPr>
            </w:pPr>
            <w:r w:rsidRPr="008B660E">
              <w:rPr>
                <w:sz w:val="21"/>
                <w:szCs w:val="21"/>
              </w:rPr>
              <w:t>public Boolean</w:t>
            </w:r>
            <w:r w:rsidRPr="008B660E">
              <w:rPr>
                <w:rFonts w:hint="eastAsia"/>
                <w:sz w:val="21"/>
                <w:szCs w:val="21"/>
              </w:rPr>
              <w:t xml:space="preserve"> verifyUserPassword</w:t>
            </w:r>
            <w:r w:rsidRPr="008B660E">
              <w:rPr>
                <w:sz w:val="21"/>
                <w:szCs w:val="21"/>
              </w:rPr>
              <w:t>(</w:t>
            </w:r>
            <w:r w:rsidRPr="008B660E">
              <w:rPr>
                <w:rFonts w:hint="eastAsia"/>
                <w:sz w:val="21"/>
                <w:szCs w:val="21"/>
              </w:rPr>
              <w:t>CRMUser user</w:t>
            </w:r>
            <w:r w:rsidR="00A13A0B" w:rsidRPr="008B660E">
              <w:rPr>
                <w:sz w:val="21"/>
                <w:szCs w:val="21"/>
              </w:rPr>
              <w:t>) throws CRMInfoTipException</w:t>
            </w:r>
          </w:p>
        </w:tc>
      </w:tr>
      <w:tr w:rsidR="00A13A0B" w:rsidRPr="008B660E"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EC4554" w:rsidP="00A13A0B">
            <w:pPr>
              <w:pStyle w:val="a3"/>
              <w:rPr>
                <w:sz w:val="21"/>
                <w:szCs w:val="21"/>
              </w:rPr>
            </w:pPr>
            <w:r w:rsidRPr="008B660E">
              <w:rPr>
                <w:rFonts w:hint="eastAsia"/>
                <w:sz w:val="21"/>
                <w:szCs w:val="21"/>
              </w:rPr>
              <w:t xml:space="preserve">CRMUser user </w:t>
            </w:r>
            <w:r w:rsidRPr="008B660E">
              <w:rPr>
                <w:rFonts w:hint="eastAsia"/>
                <w:sz w:val="21"/>
                <w:szCs w:val="21"/>
              </w:rPr>
              <w:t>用户输入的信息</w:t>
            </w:r>
          </w:p>
        </w:tc>
      </w:tr>
      <w:tr w:rsidR="00A13A0B" w:rsidRPr="008B660E"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sz w:val="21"/>
                <w:szCs w:val="21"/>
              </w:rPr>
              <w:t>Boolean</w:t>
            </w:r>
            <w:r w:rsidRPr="008B660E">
              <w:rPr>
                <w:rFonts w:hint="eastAsia"/>
                <w:sz w:val="21"/>
                <w:szCs w:val="21"/>
              </w:rPr>
              <w:t xml:space="preserve"> true </w:t>
            </w:r>
            <w:r w:rsidRPr="008B660E">
              <w:rPr>
                <w:rFonts w:hint="eastAsia"/>
                <w:sz w:val="21"/>
                <w:szCs w:val="21"/>
              </w:rPr>
              <w:t>标示认证成功，</w:t>
            </w:r>
            <w:r w:rsidRPr="008B660E">
              <w:rPr>
                <w:rFonts w:hint="eastAsia"/>
                <w:sz w:val="21"/>
                <w:szCs w:val="21"/>
              </w:rPr>
              <w:t>false</w:t>
            </w:r>
            <w:r w:rsidRPr="008B660E">
              <w:rPr>
                <w:rFonts w:hint="eastAsia"/>
                <w:sz w:val="21"/>
                <w:szCs w:val="21"/>
              </w:rPr>
              <w:t>标示认证失败</w:t>
            </w:r>
          </w:p>
        </w:tc>
      </w:tr>
    </w:tbl>
    <w:p w:rsidR="00A13A0B" w:rsidRPr="008B660E" w:rsidRDefault="00A13A0B" w:rsidP="00A13A0B">
      <w:pPr>
        <w:rPr>
          <w:szCs w:val="21"/>
        </w:rPr>
      </w:pP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7626"/>
      </w:tblGrid>
      <w:tr w:rsidR="00A13A0B" w:rsidRPr="008B660E"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EC4554" w:rsidP="00A13A0B">
            <w:pPr>
              <w:pStyle w:val="a3"/>
              <w:rPr>
                <w:sz w:val="21"/>
                <w:szCs w:val="21"/>
              </w:rPr>
            </w:pPr>
            <w:r w:rsidRPr="008B660E">
              <w:rPr>
                <w:sz w:val="21"/>
                <w:szCs w:val="21"/>
              </w:rPr>
              <w:t>com.tangram.</w:t>
            </w:r>
            <w:r w:rsidRPr="008B660E">
              <w:rPr>
                <w:rFonts w:hint="eastAsia"/>
                <w:sz w:val="21"/>
                <w:szCs w:val="21"/>
              </w:rPr>
              <w:t>crmwebservice</w:t>
            </w:r>
            <w:r w:rsidRPr="008B660E">
              <w:rPr>
                <w:sz w:val="21"/>
                <w:szCs w:val="21"/>
              </w:rPr>
              <w:t xml:space="preserve">. </w:t>
            </w:r>
            <w:r w:rsidRPr="008B660E">
              <w:rPr>
                <w:rFonts w:hint="eastAsia"/>
                <w:sz w:val="21"/>
                <w:szCs w:val="21"/>
              </w:rPr>
              <w:t>service.CRMInterfaceImpl</w:t>
            </w:r>
          </w:p>
        </w:tc>
      </w:tr>
      <w:tr w:rsidR="00A13A0B" w:rsidRPr="008B660E"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t>方法</w:t>
            </w:r>
          </w:p>
        </w:tc>
        <w:tc>
          <w:tcPr>
            <w:tcW w:w="4354" w:type="pct"/>
            <w:shd w:val="clear" w:color="auto" w:fill="F2F2F2"/>
          </w:tcPr>
          <w:p w:rsidR="00A13A0B" w:rsidRPr="008B660E" w:rsidRDefault="002A3BFB" w:rsidP="00A13A0B">
            <w:pPr>
              <w:pStyle w:val="a3"/>
              <w:rPr>
                <w:sz w:val="21"/>
                <w:szCs w:val="21"/>
              </w:rPr>
            </w:pPr>
            <w:r w:rsidRPr="008B660E">
              <w:rPr>
                <w:sz w:val="21"/>
                <w:szCs w:val="21"/>
              </w:rPr>
              <w:t xml:space="preserve">public CRMUser </w:t>
            </w:r>
            <w:r w:rsidRPr="008B660E">
              <w:rPr>
                <w:rFonts w:hint="eastAsia"/>
                <w:sz w:val="21"/>
                <w:szCs w:val="21"/>
              </w:rPr>
              <w:t>queryUser</w:t>
            </w:r>
            <w:r w:rsidRPr="008B660E">
              <w:rPr>
                <w:sz w:val="21"/>
                <w:szCs w:val="21"/>
              </w:rPr>
              <w:t>Info(</w:t>
            </w:r>
            <w:r w:rsidRPr="008B660E">
              <w:rPr>
                <w:rFonts w:hint="eastAsia"/>
                <w:sz w:val="21"/>
                <w:szCs w:val="21"/>
              </w:rPr>
              <w:t>CRMser user</w:t>
            </w:r>
            <w:r w:rsidR="00A13A0B" w:rsidRPr="008B660E">
              <w:rPr>
                <w:sz w:val="21"/>
                <w:szCs w:val="21"/>
              </w:rPr>
              <w:t>) throws</w:t>
            </w:r>
            <w:r w:rsidRPr="008B660E">
              <w:rPr>
                <w:rFonts w:hint="eastAsia"/>
                <w:sz w:val="21"/>
                <w:szCs w:val="21"/>
              </w:rPr>
              <w:t xml:space="preserve"> RemoteException,</w:t>
            </w:r>
            <w:r w:rsidR="00A13A0B" w:rsidRPr="008B660E">
              <w:rPr>
                <w:sz w:val="21"/>
                <w:szCs w:val="21"/>
              </w:rPr>
              <w:t xml:space="preserve"> CRMInfoTipException;</w:t>
            </w:r>
          </w:p>
        </w:tc>
      </w:tr>
      <w:tr w:rsidR="00A13A0B" w:rsidRPr="008B660E"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2A3BFB" w:rsidP="00A13A0B">
            <w:pPr>
              <w:pStyle w:val="a3"/>
              <w:rPr>
                <w:sz w:val="21"/>
                <w:szCs w:val="21"/>
              </w:rPr>
            </w:pPr>
            <w:r w:rsidRPr="008B660E">
              <w:rPr>
                <w:rFonts w:hint="eastAsia"/>
                <w:sz w:val="21"/>
                <w:szCs w:val="21"/>
              </w:rPr>
              <w:t xml:space="preserve">CRMUser user </w:t>
            </w:r>
            <w:r w:rsidRPr="008B660E">
              <w:rPr>
                <w:rFonts w:hint="eastAsia"/>
                <w:sz w:val="21"/>
                <w:szCs w:val="21"/>
              </w:rPr>
              <w:t>用户输入的信息</w:t>
            </w:r>
          </w:p>
        </w:tc>
      </w:tr>
      <w:tr w:rsidR="00A13A0B" w:rsidRPr="008B660E"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客户信息</w:t>
            </w:r>
          </w:p>
        </w:tc>
      </w:tr>
    </w:tbl>
    <w:p w:rsidR="00C81477" w:rsidRDefault="00AE244C" w:rsidP="00F20B47">
      <w:pPr>
        <w:pStyle w:val="2"/>
      </w:pPr>
      <w:bookmarkStart w:id="167" w:name="_Toc330825456"/>
      <w:r>
        <w:rPr>
          <w:rFonts w:hint="eastAsia"/>
        </w:rPr>
        <w:t>前台页面</w:t>
      </w:r>
      <w:bookmarkEnd w:id="167"/>
    </w:p>
    <w:p w:rsidR="00C81477" w:rsidRDefault="00C81477" w:rsidP="00DE5CA1">
      <w:pPr>
        <w:pStyle w:val="3"/>
      </w:pPr>
      <w:bookmarkStart w:id="168" w:name="_Toc330825457"/>
      <w:r>
        <w:rPr>
          <w:rFonts w:hint="eastAsia"/>
        </w:rPr>
        <w:t>实现说明</w:t>
      </w:r>
      <w:bookmarkEnd w:id="168"/>
    </w:p>
    <w:p w:rsidR="000D4370" w:rsidRPr="000D4370" w:rsidRDefault="000D4370" w:rsidP="004C2B14">
      <w:pPr>
        <w:numPr>
          <w:ilvl w:val="0"/>
          <w:numId w:val="7"/>
        </w:numPr>
      </w:pPr>
      <w:r>
        <w:rPr>
          <w:rFonts w:hint="eastAsia"/>
        </w:rPr>
        <w:t>功能定义</w:t>
      </w:r>
    </w:p>
    <w:p w:rsidR="00206001" w:rsidRPr="00DD0E61" w:rsidRDefault="00206001" w:rsidP="00DD0E61">
      <w:pPr>
        <w:spacing w:line="360" w:lineRule="auto"/>
        <w:ind w:firstLineChars="200" w:firstLine="420"/>
        <w:rPr>
          <w:rFonts w:ascii="宋体" w:hAnsi="宋体"/>
        </w:rPr>
      </w:pPr>
      <w:r w:rsidRPr="00DD0E61">
        <w:rPr>
          <w:rFonts w:ascii="宋体" w:hAnsi="宋体" w:hint="eastAsia"/>
        </w:rPr>
        <w:t>【商城首页】</w:t>
      </w:r>
    </w:p>
    <w:p w:rsidR="00206001" w:rsidRPr="00DD0E61" w:rsidRDefault="006F0A67" w:rsidP="00DD0E61">
      <w:pPr>
        <w:spacing w:line="360" w:lineRule="auto"/>
        <w:ind w:firstLineChars="200" w:firstLine="420"/>
        <w:rPr>
          <w:rFonts w:ascii="宋体" w:hAnsi="宋体"/>
        </w:rPr>
      </w:pPr>
      <w:r w:rsidRPr="00DD0E61">
        <w:rPr>
          <w:rFonts w:ascii="宋体" w:hAnsi="宋体" w:hint="eastAsia"/>
        </w:rPr>
        <w:t>为进入商场用户</w:t>
      </w:r>
      <w:r w:rsidR="000D4370" w:rsidRPr="00DD0E61">
        <w:rPr>
          <w:rFonts w:ascii="宋体" w:hAnsi="宋体" w:hint="eastAsia"/>
        </w:rPr>
        <w:t>提供全局导航，</w:t>
      </w:r>
      <w:r w:rsidRPr="00DD0E61">
        <w:rPr>
          <w:rFonts w:ascii="宋体" w:hAnsi="宋体" w:hint="eastAsia"/>
        </w:rPr>
        <w:t>同时向用户展示</w:t>
      </w:r>
      <w:r w:rsidR="000D4370" w:rsidRPr="00DD0E61">
        <w:rPr>
          <w:rFonts w:ascii="宋体" w:hAnsi="宋体" w:hint="eastAsia"/>
        </w:rPr>
        <w:t>活动</w:t>
      </w:r>
      <w:r w:rsidRPr="00DD0E61">
        <w:rPr>
          <w:rFonts w:ascii="宋体" w:hAnsi="宋体" w:hint="eastAsia"/>
        </w:rPr>
        <w:t>、</w:t>
      </w:r>
      <w:r w:rsidR="000D4370" w:rsidRPr="00DD0E61">
        <w:rPr>
          <w:rFonts w:ascii="宋体" w:hAnsi="宋体" w:hint="eastAsia"/>
        </w:rPr>
        <w:t>品牌</w:t>
      </w:r>
      <w:r w:rsidRPr="00DD0E61">
        <w:rPr>
          <w:rFonts w:ascii="宋体" w:hAnsi="宋体" w:hint="eastAsia"/>
        </w:rPr>
        <w:t>信息</w:t>
      </w:r>
      <w:r w:rsidR="000D4370" w:rsidRPr="00DD0E61">
        <w:rPr>
          <w:rFonts w:ascii="宋体" w:hAnsi="宋体" w:hint="eastAsia"/>
        </w:rPr>
        <w:t>与</w:t>
      </w:r>
      <w:r w:rsidRPr="00DD0E61">
        <w:rPr>
          <w:rFonts w:ascii="宋体" w:hAnsi="宋体" w:hint="eastAsia"/>
        </w:rPr>
        <w:t>重要销售</w:t>
      </w:r>
      <w:r w:rsidR="000D4370" w:rsidRPr="00DD0E61">
        <w:rPr>
          <w:rFonts w:ascii="宋体" w:hAnsi="宋体" w:hint="eastAsia"/>
        </w:rPr>
        <w:t>信息</w:t>
      </w:r>
      <w:r w:rsidRPr="00DD0E61">
        <w:rPr>
          <w:rFonts w:ascii="宋体" w:hAnsi="宋体" w:hint="eastAsia"/>
        </w:rPr>
        <w:t>页面。</w:t>
      </w:r>
    </w:p>
    <w:p w:rsidR="000D4370" w:rsidRDefault="00C85B07" w:rsidP="007A53A6">
      <w:pPr>
        <w:pStyle w:val="T0"/>
      </w:pPr>
      <w:r>
        <w:rPr>
          <w:rFonts w:hint="eastAsia"/>
          <w:noProof/>
        </w:rPr>
        <w:lastRenderedPageBreak/>
        <w:drawing>
          <wp:inline distT="0" distB="0" distL="0" distR="0">
            <wp:extent cx="5762625" cy="35814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rsidR="00AB4F9C" w:rsidRPr="007A53A6" w:rsidRDefault="00AB4F9C" w:rsidP="007A53A6">
      <w:pPr>
        <w:pStyle w:val="T"/>
      </w:pPr>
      <w:bookmarkStart w:id="169" w:name="_Toc330825141"/>
      <w:r>
        <w:rPr>
          <w:rFonts w:hint="eastAsia"/>
        </w:rPr>
        <w:t>商城首页</w:t>
      </w:r>
      <w:bookmarkEnd w:id="169"/>
    </w:p>
    <w:p w:rsidR="00206001" w:rsidRPr="00DD0E61" w:rsidRDefault="00B53CA8" w:rsidP="00DD0E61">
      <w:pPr>
        <w:spacing w:line="360" w:lineRule="auto"/>
        <w:ind w:firstLineChars="200" w:firstLine="420"/>
        <w:rPr>
          <w:rFonts w:ascii="宋体" w:hAnsi="宋体"/>
        </w:rPr>
      </w:pPr>
      <w:r>
        <w:rPr>
          <w:rFonts w:ascii="宋体" w:hAnsi="宋体" w:hint="eastAsia"/>
        </w:rPr>
        <w:t>【优惠促销</w:t>
      </w:r>
      <w:r w:rsidR="00206001" w:rsidRPr="00DD0E61">
        <w:rPr>
          <w:rFonts w:ascii="宋体" w:hAnsi="宋体" w:hint="eastAsia"/>
        </w:rPr>
        <w:t>活动列表页】</w:t>
      </w:r>
    </w:p>
    <w:p w:rsidR="000D4370" w:rsidRPr="00DD0E61" w:rsidRDefault="006F0A67" w:rsidP="00DD0E61">
      <w:pPr>
        <w:spacing w:line="360" w:lineRule="auto"/>
        <w:ind w:firstLineChars="200" w:firstLine="420"/>
        <w:rPr>
          <w:rFonts w:ascii="宋体" w:hAnsi="宋体"/>
        </w:rPr>
      </w:pPr>
      <w:r w:rsidRPr="00DD0E61">
        <w:rPr>
          <w:rFonts w:ascii="宋体" w:hAnsi="宋体" w:hint="eastAsia"/>
        </w:rPr>
        <w:t>以列表形式展示</w:t>
      </w:r>
      <w:r w:rsidR="00AC41AB" w:rsidRPr="00DD0E61">
        <w:rPr>
          <w:rFonts w:ascii="宋体" w:hAnsi="宋体" w:hint="eastAsia"/>
        </w:rPr>
        <w:t>商城</w:t>
      </w:r>
      <w:r w:rsidR="00B53CA8">
        <w:rPr>
          <w:rFonts w:ascii="宋体" w:hAnsi="宋体" w:hint="eastAsia"/>
        </w:rPr>
        <w:t>的优惠促销</w:t>
      </w:r>
      <w:r w:rsidRPr="00DD0E61">
        <w:rPr>
          <w:rFonts w:ascii="宋体" w:hAnsi="宋体" w:hint="eastAsia"/>
        </w:rPr>
        <w:t>活动</w:t>
      </w:r>
      <w:r w:rsidR="00AC41AB" w:rsidRPr="00DD0E61">
        <w:rPr>
          <w:rFonts w:ascii="宋体" w:hAnsi="宋体" w:hint="eastAsia"/>
        </w:rPr>
        <w:t>的页面</w:t>
      </w:r>
      <w:r w:rsidRPr="00DD0E61">
        <w:rPr>
          <w:rFonts w:ascii="宋体" w:hAnsi="宋体" w:hint="eastAsia"/>
        </w:rPr>
        <w:t>，每页</w:t>
      </w:r>
      <w:r w:rsidR="00AC41AB" w:rsidRPr="00DD0E61">
        <w:rPr>
          <w:rFonts w:ascii="宋体" w:hAnsi="宋体" w:hint="eastAsia"/>
        </w:rPr>
        <w:t>按时间由近及远顺序</w:t>
      </w:r>
      <w:r w:rsidRPr="00DD0E61">
        <w:rPr>
          <w:rFonts w:ascii="宋体" w:hAnsi="宋体" w:hint="eastAsia"/>
        </w:rPr>
        <w:t>展示</w:t>
      </w:r>
      <w:r w:rsidR="00B53CA8">
        <w:rPr>
          <w:rFonts w:ascii="宋体" w:hAnsi="宋体" w:hint="eastAsia"/>
        </w:rPr>
        <w:t>4个优惠促销活动信息</w:t>
      </w:r>
      <w:r w:rsidR="00AC41AB" w:rsidRPr="00DD0E61">
        <w:rPr>
          <w:rFonts w:ascii="宋体" w:hAnsi="宋体" w:hint="eastAsia"/>
        </w:rPr>
        <w:t>。</w:t>
      </w:r>
    </w:p>
    <w:p w:rsidR="00AC41AB" w:rsidRDefault="00C85B07" w:rsidP="007A53A6">
      <w:pPr>
        <w:pStyle w:val="T0"/>
      </w:pPr>
      <w:r>
        <w:rPr>
          <w:rFonts w:hint="eastAsia"/>
          <w:noProof/>
        </w:rPr>
        <w:drawing>
          <wp:inline distT="0" distB="0" distL="0" distR="0">
            <wp:extent cx="5753100" cy="34766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536A20" w:rsidRPr="007A53A6" w:rsidRDefault="00536A20" w:rsidP="007A53A6">
      <w:pPr>
        <w:pStyle w:val="T"/>
      </w:pPr>
      <w:bookmarkStart w:id="170" w:name="_Toc330825142"/>
      <w:r>
        <w:rPr>
          <w:rFonts w:hint="eastAsia"/>
        </w:rPr>
        <w:t>优惠促销活动列表页</w:t>
      </w:r>
      <w:bookmarkEnd w:id="170"/>
    </w:p>
    <w:p w:rsidR="00D163C9" w:rsidRPr="00DD0E61" w:rsidRDefault="00D163C9" w:rsidP="00D163C9">
      <w:pPr>
        <w:spacing w:line="360" w:lineRule="auto"/>
        <w:ind w:firstLineChars="200" w:firstLine="420"/>
        <w:rPr>
          <w:rFonts w:ascii="宋体" w:hAnsi="宋体"/>
        </w:rPr>
      </w:pPr>
      <w:r>
        <w:rPr>
          <w:rFonts w:ascii="宋体" w:hAnsi="宋体" w:hint="eastAsia"/>
        </w:rPr>
        <w:lastRenderedPageBreak/>
        <w:t>【优惠促销</w:t>
      </w:r>
      <w:r w:rsidRPr="00DD0E61">
        <w:rPr>
          <w:rFonts w:ascii="宋体" w:hAnsi="宋体" w:hint="eastAsia"/>
        </w:rPr>
        <w:t>活动</w:t>
      </w:r>
      <w:r>
        <w:rPr>
          <w:rFonts w:ascii="宋体" w:hAnsi="宋体" w:hint="eastAsia"/>
        </w:rPr>
        <w:t>详细</w:t>
      </w:r>
      <w:r w:rsidRPr="00DD0E61">
        <w:rPr>
          <w:rFonts w:ascii="宋体" w:hAnsi="宋体" w:hint="eastAsia"/>
        </w:rPr>
        <w:t>页】</w:t>
      </w:r>
    </w:p>
    <w:p w:rsidR="00D163C9" w:rsidRPr="00DD0E61" w:rsidRDefault="00D163C9" w:rsidP="00D163C9">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活动说明页，向用户展示</w:t>
      </w:r>
      <w:r w:rsidR="002D6D94">
        <w:rPr>
          <w:rFonts w:ascii="宋体" w:hAnsi="宋体" w:hint="eastAsia"/>
        </w:rPr>
        <w:t>参与优惠促销</w:t>
      </w:r>
      <w:r w:rsidRPr="00DD0E61">
        <w:rPr>
          <w:rFonts w:ascii="宋体" w:hAnsi="宋体" w:hint="eastAsia"/>
        </w:rPr>
        <w:t>活动</w:t>
      </w:r>
      <w:r w:rsidR="002D6D94">
        <w:rPr>
          <w:rFonts w:ascii="宋体" w:hAnsi="宋体" w:hint="eastAsia"/>
        </w:rPr>
        <w:t>的基本信息。</w:t>
      </w:r>
    </w:p>
    <w:p w:rsidR="00D163C9" w:rsidRDefault="00C85B07" w:rsidP="007A53A6">
      <w:pPr>
        <w:pStyle w:val="T0"/>
      </w:pPr>
      <w:r>
        <w:rPr>
          <w:rFonts w:hint="eastAsia"/>
          <w:noProof/>
        </w:rPr>
        <w:drawing>
          <wp:inline distT="0" distB="0" distL="0" distR="0">
            <wp:extent cx="5753100" cy="3524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rsidR="007A53A6" w:rsidRDefault="00384C5A" w:rsidP="007A53A6">
      <w:pPr>
        <w:pStyle w:val="T"/>
      </w:pPr>
      <w:bookmarkStart w:id="171" w:name="_Toc330825143"/>
      <w:r>
        <w:rPr>
          <w:rFonts w:hint="eastAsia"/>
        </w:rPr>
        <w:t>优惠促销活动详细页</w:t>
      </w:r>
      <w:bookmarkEnd w:id="171"/>
    </w:p>
    <w:p w:rsidR="00792B73" w:rsidRDefault="00792B73" w:rsidP="00792B73">
      <w:pPr>
        <w:ind w:left="420"/>
      </w:pPr>
      <w:r>
        <w:rPr>
          <w:rFonts w:hint="eastAsia"/>
        </w:rPr>
        <w:t>【单品详细页】</w:t>
      </w:r>
    </w:p>
    <w:p w:rsidR="00792B73" w:rsidRDefault="00792B73" w:rsidP="00792B73">
      <w:pPr>
        <w:ind w:left="420"/>
      </w:pPr>
      <w:r>
        <w:rPr>
          <w:noProof/>
        </w:rPr>
        <w:drawing>
          <wp:inline distT="0" distB="0" distL="0" distR="0">
            <wp:extent cx="5760720" cy="3663795"/>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5760720" cy="3663795"/>
                    </a:xfrm>
                    <a:prstGeom prst="rect">
                      <a:avLst/>
                    </a:prstGeom>
                    <a:noFill/>
                    <a:ln w="9525">
                      <a:noFill/>
                      <a:miter lim="800000"/>
                      <a:headEnd/>
                      <a:tailEnd/>
                    </a:ln>
                  </pic:spPr>
                </pic:pic>
              </a:graphicData>
            </a:graphic>
          </wp:inline>
        </w:drawing>
      </w:r>
    </w:p>
    <w:p w:rsidR="00792B73" w:rsidRDefault="00792B73" w:rsidP="00792B73">
      <w:pPr>
        <w:pStyle w:val="T"/>
      </w:pPr>
      <w:bookmarkStart w:id="172" w:name="_Toc330825144"/>
      <w:r>
        <w:rPr>
          <w:rFonts w:hint="eastAsia"/>
        </w:rPr>
        <w:t>单品详细页</w:t>
      </w:r>
      <w:bookmarkEnd w:id="172"/>
    </w:p>
    <w:p w:rsidR="00792B73" w:rsidRPr="00792B73" w:rsidRDefault="00792B73" w:rsidP="00792B73">
      <w:pPr>
        <w:ind w:left="420"/>
      </w:pPr>
    </w:p>
    <w:p w:rsidR="00206001" w:rsidRPr="00DD0E61" w:rsidRDefault="00206001" w:rsidP="00DD0E61">
      <w:pPr>
        <w:spacing w:line="360" w:lineRule="auto"/>
        <w:ind w:firstLineChars="200" w:firstLine="420"/>
        <w:rPr>
          <w:rFonts w:ascii="宋体" w:hAnsi="宋体"/>
        </w:rPr>
      </w:pPr>
      <w:r w:rsidRPr="00DD0E61">
        <w:rPr>
          <w:rFonts w:ascii="宋体" w:hAnsi="宋体" w:hint="eastAsia"/>
        </w:rPr>
        <w:t>【品牌手机分类页】</w:t>
      </w:r>
    </w:p>
    <w:p w:rsidR="00AC41AB" w:rsidRPr="00DD0E61" w:rsidRDefault="00AC41AB" w:rsidP="00DD0E61">
      <w:pPr>
        <w:spacing w:line="360" w:lineRule="auto"/>
        <w:ind w:firstLineChars="200" w:firstLine="420"/>
        <w:rPr>
          <w:rFonts w:ascii="宋体" w:hAnsi="宋体"/>
        </w:rPr>
      </w:pPr>
      <w:r w:rsidRPr="00DD0E61">
        <w:rPr>
          <w:rFonts w:ascii="宋体" w:hAnsi="宋体" w:hint="eastAsia"/>
        </w:rPr>
        <w:t>展示某一品牌下全部销售机型信息的页面，同时为用户提供机型筛选功能。</w:t>
      </w:r>
    </w:p>
    <w:p w:rsidR="00AC41AB" w:rsidRDefault="00C85B07" w:rsidP="007A53A6">
      <w:pPr>
        <w:pStyle w:val="T0"/>
      </w:pPr>
      <w:r>
        <w:rPr>
          <w:rFonts w:hint="eastAsia"/>
          <w:noProof/>
        </w:rPr>
        <w:drawing>
          <wp:inline distT="0" distB="0" distL="0" distR="0">
            <wp:extent cx="5753100" cy="3181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rsidR="007A53A6" w:rsidRPr="007A53A6" w:rsidRDefault="00A96F97" w:rsidP="007A53A6">
      <w:pPr>
        <w:pStyle w:val="T"/>
      </w:pPr>
      <w:bookmarkStart w:id="173" w:name="_Toc330825145"/>
      <w:r>
        <w:rPr>
          <w:rFonts w:hint="eastAsia"/>
        </w:rPr>
        <w:t>品牌手机分类页</w:t>
      </w:r>
      <w:bookmarkEnd w:id="173"/>
    </w:p>
    <w:p w:rsidR="00E16627" w:rsidRPr="00DD0E61" w:rsidRDefault="00771C6A" w:rsidP="00DD0E61">
      <w:pPr>
        <w:spacing w:line="360" w:lineRule="auto"/>
        <w:ind w:firstLineChars="200" w:firstLine="420"/>
        <w:rPr>
          <w:rFonts w:ascii="宋体" w:hAnsi="宋体"/>
        </w:rPr>
      </w:pPr>
      <w:r>
        <w:rPr>
          <w:rFonts w:ascii="宋体" w:hAnsi="宋体" w:hint="eastAsia"/>
        </w:rPr>
        <w:t>【商品</w:t>
      </w:r>
      <w:r w:rsidR="00206001" w:rsidRPr="00DD0E61">
        <w:rPr>
          <w:rFonts w:ascii="宋体" w:hAnsi="宋体" w:hint="eastAsia"/>
        </w:rPr>
        <w:t>搜索页】</w:t>
      </w:r>
    </w:p>
    <w:p w:rsidR="00AC41AB" w:rsidRPr="00DD0E61" w:rsidRDefault="00E16627" w:rsidP="00DD0E61">
      <w:pPr>
        <w:spacing w:line="360" w:lineRule="auto"/>
        <w:ind w:firstLineChars="200" w:firstLine="420"/>
        <w:rPr>
          <w:rFonts w:ascii="宋体" w:hAnsi="宋体"/>
        </w:rPr>
      </w:pPr>
      <w:r w:rsidRPr="00DD0E61">
        <w:rPr>
          <w:rFonts w:ascii="宋体" w:hAnsi="宋体" w:hint="eastAsia"/>
        </w:rPr>
        <w:t>用户搜索结果页面，向用户展示包含搜索关键词的全部商品信息。</w:t>
      </w:r>
    </w:p>
    <w:p w:rsidR="00E16627" w:rsidRDefault="00C85B07" w:rsidP="00DD0E84">
      <w:pPr>
        <w:pStyle w:val="T0"/>
      </w:pPr>
      <w:r>
        <w:rPr>
          <w:rFonts w:hint="eastAsia"/>
          <w:noProof/>
        </w:rPr>
        <w:drawing>
          <wp:inline distT="0" distB="0" distL="0" distR="0">
            <wp:extent cx="5753100" cy="29051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DD0E84" w:rsidRPr="00DD0E84" w:rsidRDefault="004B1F79" w:rsidP="00DD0E84">
      <w:pPr>
        <w:pStyle w:val="T"/>
      </w:pPr>
      <w:bookmarkStart w:id="174" w:name="_Toc330825146"/>
      <w:r>
        <w:rPr>
          <w:rFonts w:hint="eastAsia"/>
        </w:rPr>
        <w:t>商品搜索页</w:t>
      </w:r>
      <w:bookmarkEnd w:id="174"/>
    </w:p>
    <w:p w:rsidR="000D4370" w:rsidRPr="00DD0E61" w:rsidRDefault="000D4370" w:rsidP="00DD0E61">
      <w:pPr>
        <w:numPr>
          <w:ilvl w:val="0"/>
          <w:numId w:val="7"/>
        </w:numPr>
        <w:spacing w:line="360" w:lineRule="auto"/>
        <w:rPr>
          <w:rFonts w:ascii="宋体" w:hAnsi="宋体"/>
        </w:rPr>
      </w:pPr>
      <w:r w:rsidRPr="00DD0E61">
        <w:rPr>
          <w:rFonts w:ascii="宋体" w:hAnsi="宋体" w:hint="eastAsia"/>
        </w:rPr>
        <w:t>处理流程</w:t>
      </w:r>
    </w:p>
    <w:p w:rsidR="004A7E21" w:rsidRDefault="00DD0E84" w:rsidP="00DD0E84">
      <w:pPr>
        <w:pStyle w:val="T0"/>
      </w:pPr>
      <w:r>
        <w:object w:dxaOrig="9183" w:dyaOrig="2890">
          <v:shape id="_x0000_i1029" type="#_x0000_t75" style="width:438.75pt;height:138pt" o:ole="">
            <v:imagedata r:id="rId42" o:title=""/>
          </v:shape>
          <o:OLEObject Type="Embed" ProgID="Visio.Drawing.11" ShapeID="_x0000_i1029" DrawAspect="Content" ObjectID="_1535564180" r:id="rId43"/>
        </w:object>
      </w:r>
    </w:p>
    <w:p w:rsidR="00DD0E84" w:rsidRPr="00DD0E84" w:rsidRDefault="001E20F9" w:rsidP="00DE5CA1">
      <w:pPr>
        <w:pStyle w:val="T"/>
        <w:outlineLvl w:val="0"/>
      </w:pPr>
      <w:bookmarkStart w:id="175" w:name="_Toc330825147"/>
      <w:r>
        <w:rPr>
          <w:rFonts w:hint="eastAsia"/>
        </w:rPr>
        <w:t>商品首页处理流程图</w:t>
      </w:r>
      <w:bookmarkEnd w:id="175"/>
    </w:p>
    <w:p w:rsidR="004A7E21" w:rsidRPr="00DD0E61" w:rsidRDefault="004A7E21" w:rsidP="00DD0E61">
      <w:pPr>
        <w:numPr>
          <w:ilvl w:val="0"/>
          <w:numId w:val="7"/>
        </w:numPr>
        <w:spacing w:line="360" w:lineRule="auto"/>
        <w:rPr>
          <w:rFonts w:ascii="宋体" w:hAnsi="宋体"/>
        </w:rPr>
      </w:pPr>
      <w:r w:rsidRPr="00DD0E61">
        <w:rPr>
          <w:rFonts w:ascii="宋体" w:hAnsi="宋体" w:hint="eastAsia"/>
        </w:rPr>
        <w:t>业务规则</w:t>
      </w:r>
    </w:p>
    <w:p w:rsidR="00C81477" w:rsidRPr="00DD0E61" w:rsidRDefault="00BC4A2B" w:rsidP="00DD0E61">
      <w:pPr>
        <w:spacing w:line="360" w:lineRule="auto"/>
        <w:ind w:firstLineChars="200" w:firstLine="420"/>
        <w:rPr>
          <w:rFonts w:ascii="宋体" w:hAnsi="宋体"/>
        </w:rPr>
      </w:pPr>
      <w:r w:rsidRPr="00DD0E61">
        <w:rPr>
          <w:rFonts w:ascii="宋体" w:hAnsi="宋体" w:hint="eastAsia"/>
        </w:rPr>
        <w:t>【商城首页】</w:t>
      </w:r>
    </w:p>
    <w:p w:rsidR="005648E0" w:rsidRPr="00DD0E61" w:rsidRDefault="00095548" w:rsidP="00DD0E61">
      <w:pPr>
        <w:spacing w:line="360" w:lineRule="auto"/>
        <w:ind w:firstLineChars="200" w:firstLine="420"/>
        <w:rPr>
          <w:rFonts w:ascii="宋体" w:hAnsi="宋体"/>
        </w:rPr>
      </w:pPr>
      <w:r>
        <w:rPr>
          <w:rFonts w:ascii="宋体" w:hAnsi="宋体" w:hint="eastAsia"/>
        </w:rPr>
        <w:t>首页由标准头、全局导航、搜</w:t>
      </w:r>
      <w:r w:rsidR="00867BE1">
        <w:rPr>
          <w:rFonts w:ascii="宋体" w:hAnsi="宋体" w:hint="eastAsia"/>
        </w:rPr>
        <w:t>索区、个人中心链接</w:t>
      </w:r>
      <w:r w:rsidR="005648E0" w:rsidRPr="00DD0E61">
        <w:rPr>
          <w:rFonts w:ascii="宋体" w:hAnsi="宋体" w:hint="eastAsia"/>
        </w:rPr>
        <w:t>、品牌导航、销量排行榜、营销活动快捷链接、内容区、帮助链接、标准尾组成。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标准头：显示欢迎信息、登录链接、外站链接</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全局</w:t>
      </w:r>
      <w:r w:rsidR="007F6B2E">
        <w:rPr>
          <w:rFonts w:ascii="宋体" w:hAnsi="宋体" w:hint="eastAsia"/>
        </w:rPr>
        <w:t>导航：显示广西移动目前标准全局导航，首页当前所在位置为“在线购机</w:t>
      </w:r>
      <w:r w:rsidRPr="00DD0E61">
        <w:rPr>
          <w:rFonts w:ascii="宋体" w:hAnsi="宋体" w:hint="eastAsia"/>
        </w:rPr>
        <w:t>”。</w:t>
      </w:r>
      <w:r w:rsidR="00D71581">
        <w:rPr>
          <w:rFonts w:ascii="宋体" w:hAnsi="宋体" w:hint="eastAsia"/>
        </w:rPr>
        <w:t>点击“首页”跳转到</w:t>
      </w:r>
      <w:hyperlink r:id="rId44" w:history="1">
        <w:r w:rsidR="00D71581">
          <w:rPr>
            <w:rStyle w:val="a6"/>
          </w:rPr>
          <w:t>http://www.gx.10086.cn/</w:t>
        </w:r>
      </w:hyperlink>
      <w:r w:rsidR="00D71581">
        <w:rPr>
          <w:rFonts w:hint="eastAsia"/>
        </w:rPr>
        <w:t>，点击“预约购机”跳转到</w:t>
      </w:r>
      <w:hyperlink r:id="rId45" w:history="1">
        <w:r w:rsidR="00D71581">
          <w:rPr>
            <w:rStyle w:val="a6"/>
          </w:rPr>
          <w:t>http://www.gx.10086.cn/shop/item/index.do</w:t>
        </w:r>
      </w:hyperlink>
      <w:r w:rsidR="00D71581">
        <w:rPr>
          <w:rFonts w:hint="eastAsia"/>
        </w:rPr>
        <w:t>，点击“预约选号”跳转到</w:t>
      </w:r>
      <w:hyperlink r:id="rId46" w:history="1">
        <w:r w:rsidR="00D71581">
          <w:rPr>
            <w:rStyle w:val="a6"/>
          </w:rPr>
          <w:t>http://service.gx.10086.cn/services/services/ng/9876517.jsp</w:t>
        </w:r>
      </w:hyperlink>
      <w:r w:rsidR="00D71581">
        <w:rPr>
          <w:rFonts w:hint="eastAsia"/>
        </w:rPr>
        <w:t>，点击网上交费，跳转到</w:t>
      </w:r>
      <w:hyperlink r:id="rId47" w:history="1">
        <w:r w:rsidR="00D71581">
          <w:rPr>
            <w:rStyle w:val="a6"/>
          </w:rPr>
          <w:t>http://service.gx.10086.cn/gotone/services/ng/PhonePay.jsp</w:t>
        </w:r>
      </w:hyperlink>
      <w:r w:rsidR="00D27340">
        <w:rPr>
          <w:rFonts w:hint="eastAsia"/>
        </w:rPr>
        <w:t>，点击“优惠促销”跳转到优惠促销活动页。</w:t>
      </w:r>
    </w:p>
    <w:p w:rsidR="005648E0" w:rsidRDefault="005648E0" w:rsidP="00DD0E61">
      <w:pPr>
        <w:spacing w:line="360" w:lineRule="auto"/>
        <w:ind w:firstLineChars="200" w:firstLine="420"/>
        <w:rPr>
          <w:rFonts w:ascii="宋体" w:hAnsi="宋体"/>
        </w:rPr>
      </w:pPr>
      <w:r w:rsidRPr="00DD0E61">
        <w:rPr>
          <w:rFonts w:ascii="宋体" w:hAnsi="宋体" w:hint="eastAsia"/>
        </w:rPr>
        <w:t>搜索区：在搜索框中输入关键字</w:t>
      </w:r>
      <w:r w:rsidR="00E33B86">
        <w:rPr>
          <w:rFonts w:ascii="宋体" w:hAnsi="宋体" w:hint="eastAsia"/>
        </w:rPr>
        <w:t>，</w:t>
      </w:r>
      <w:r w:rsidRPr="00DD0E61">
        <w:rPr>
          <w:rFonts w:ascii="宋体" w:hAnsi="宋体" w:hint="eastAsia"/>
        </w:rPr>
        <w:t>进行商品搜索。</w:t>
      </w:r>
    </w:p>
    <w:p w:rsidR="000F6F1D" w:rsidRPr="00DD0E61" w:rsidRDefault="000F6F1D" w:rsidP="00DD0E61">
      <w:pPr>
        <w:spacing w:line="360" w:lineRule="auto"/>
        <w:ind w:firstLineChars="200" w:firstLine="420"/>
        <w:rPr>
          <w:rFonts w:ascii="宋体" w:hAnsi="宋体"/>
        </w:rPr>
      </w:pPr>
      <w:r>
        <w:rPr>
          <w:rFonts w:ascii="宋体" w:hAnsi="宋体" w:hint="eastAsia"/>
        </w:rPr>
        <w:t>个人中心链接：点击个人中心链接中“我的订单”跳转到登陆后的个人中心；点击“我的移动”跳转到</w:t>
      </w:r>
      <w:hyperlink r:id="rId48" w:history="1">
        <w:r>
          <w:rPr>
            <w:rStyle w:val="a6"/>
          </w:rPr>
          <w:t>http://www.gx.10086.cn/gxtymh/index.do</w:t>
        </w:r>
      </w:hyperlink>
      <w:r>
        <w:rPr>
          <w:rFonts w:hint="eastAsia"/>
        </w:rPr>
        <w:t>；点击“网上营业厅”跳转到</w:t>
      </w:r>
      <w:hyperlink r:id="rId49" w:history="1">
        <w:r>
          <w:rPr>
            <w:rStyle w:val="a6"/>
          </w:rPr>
          <w:t>http://service.gx.10086.cn/index.jsp</w:t>
        </w:r>
      </w:hyperlink>
      <w:r>
        <w:rPr>
          <w:rFonts w:hint="eastAsia"/>
        </w:rPr>
        <w:t>；点击“积分商城”跳转到</w:t>
      </w:r>
      <w:hyperlink r:id="rId50" w:history="1">
        <w:r>
          <w:rPr>
            <w:rStyle w:val="a6"/>
          </w:rPr>
          <w:t>http://jf.10086.cn/</w:t>
        </w:r>
      </w:hyperlink>
      <w:r>
        <w:rPr>
          <w:rFonts w:hint="eastAsia"/>
        </w:rPr>
        <w:t>；点击“无线城市”跳转到</w:t>
      </w:r>
      <w:hyperlink r:id="rId51" w:history="1">
        <w:r>
          <w:rPr>
            <w:rStyle w:val="a6"/>
          </w:rPr>
          <w:t>http://www.gx.10086.cn/wxcs/pages/index_3d/index_3d.jsp?curPageName=index_3d</w:t>
        </w:r>
      </w:hyperlink>
      <w:r>
        <w:rPr>
          <w:rFonts w:hint="eastAsia"/>
        </w:rPr>
        <w:t>。</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品牌导航：显示全部手机品牌名称，数据从后台“品牌管理”中调用，显示顺序同“品牌管理”中的排序。</w:t>
      </w:r>
    </w:p>
    <w:p w:rsidR="005648E0" w:rsidRPr="00DD0E61" w:rsidRDefault="008B660E" w:rsidP="00DD0E61">
      <w:pPr>
        <w:spacing w:line="360" w:lineRule="auto"/>
        <w:ind w:firstLineChars="200" w:firstLine="420"/>
        <w:rPr>
          <w:rFonts w:ascii="宋体" w:hAnsi="宋体"/>
        </w:rPr>
      </w:pPr>
      <w:r>
        <w:rPr>
          <w:rFonts w:ascii="宋体" w:hAnsi="宋体" w:hint="eastAsia"/>
        </w:rPr>
        <w:t>销量排行榜：显示全站累计在线销售</w:t>
      </w:r>
      <w:r w:rsidR="005648E0" w:rsidRPr="00DD0E61">
        <w:rPr>
          <w:rFonts w:ascii="宋体" w:hAnsi="宋体" w:hint="eastAsia"/>
        </w:rPr>
        <w:t>营销案最多的</w:t>
      </w:r>
      <w:r w:rsidR="00D71581">
        <w:rPr>
          <w:rFonts w:ascii="宋体" w:hAnsi="宋体" w:hint="eastAsia"/>
        </w:rPr>
        <w:t>5</w:t>
      </w:r>
      <w:r>
        <w:rPr>
          <w:rFonts w:ascii="宋体" w:hAnsi="宋体" w:hint="eastAsia"/>
        </w:rPr>
        <w:t>款手机，显示手机名称、价格、缩略图，显示顺序为按销售</w:t>
      </w:r>
      <w:r w:rsidR="005648E0" w:rsidRPr="00DD0E61">
        <w:rPr>
          <w:rFonts w:ascii="宋体" w:hAnsi="宋体" w:hint="eastAsia"/>
        </w:rPr>
        <w:t>量降序显示。</w:t>
      </w:r>
    </w:p>
    <w:p w:rsidR="005648E0" w:rsidRPr="00DD0E61" w:rsidRDefault="005648E0" w:rsidP="00282D8A">
      <w:pPr>
        <w:spacing w:line="360" w:lineRule="auto"/>
        <w:ind w:firstLineChars="200" w:firstLine="420"/>
        <w:rPr>
          <w:rFonts w:ascii="宋体" w:hAnsi="宋体"/>
        </w:rPr>
      </w:pPr>
      <w:r w:rsidRPr="00DD0E61">
        <w:rPr>
          <w:rFonts w:ascii="宋体" w:hAnsi="宋体" w:hint="eastAsia"/>
        </w:rPr>
        <w:t>内容区：</w:t>
      </w:r>
      <w:r w:rsidR="00282D8A">
        <w:rPr>
          <w:rFonts w:ascii="宋体" w:hAnsi="宋体" w:hint="eastAsia"/>
        </w:rPr>
        <w:t>分页显示手机</w:t>
      </w:r>
      <w:r w:rsidR="00C724F3">
        <w:rPr>
          <w:rFonts w:ascii="宋体" w:hAnsi="宋体" w:hint="eastAsia"/>
        </w:rPr>
        <w:t>列</w:t>
      </w:r>
      <w:r w:rsidR="00282D8A">
        <w:rPr>
          <w:rFonts w:ascii="宋体" w:hAnsi="宋体" w:hint="eastAsia"/>
        </w:rPr>
        <w:t>表。同时可以选择“新机上架”和“特价专区”列表项。另外，可以根据自己的需求选择上商品的排序方式。</w:t>
      </w:r>
    </w:p>
    <w:p w:rsidR="00BC4A2B" w:rsidRPr="00DD0E61" w:rsidRDefault="001D6BD1" w:rsidP="00DD0E61">
      <w:pPr>
        <w:spacing w:line="360" w:lineRule="auto"/>
        <w:ind w:firstLineChars="200" w:firstLine="420"/>
        <w:rPr>
          <w:rFonts w:ascii="宋体" w:hAnsi="宋体"/>
        </w:rPr>
      </w:pPr>
      <w:r>
        <w:rPr>
          <w:rFonts w:ascii="宋体" w:hAnsi="宋体" w:hint="eastAsia"/>
        </w:rPr>
        <w:t>【优惠促销</w:t>
      </w:r>
      <w:r w:rsidR="00BC4A2B" w:rsidRPr="00DD0E61">
        <w:rPr>
          <w:rFonts w:ascii="宋体" w:hAnsi="宋体" w:hint="eastAsia"/>
        </w:rPr>
        <w:t>列</w:t>
      </w:r>
      <w:r w:rsidR="00B45725">
        <w:rPr>
          <w:rFonts w:ascii="宋体" w:hAnsi="宋体" w:hint="eastAsia"/>
        </w:rPr>
        <w:t>活动</w:t>
      </w:r>
      <w:r w:rsidR="00BC4A2B" w:rsidRPr="00DD0E61">
        <w:rPr>
          <w:rFonts w:ascii="宋体" w:hAnsi="宋体" w:hint="eastAsia"/>
        </w:rPr>
        <w:t>表页】</w:t>
      </w:r>
    </w:p>
    <w:p w:rsidR="005648E0" w:rsidRPr="00DD0E61" w:rsidRDefault="005471A4" w:rsidP="00DD0E61">
      <w:pPr>
        <w:spacing w:line="360" w:lineRule="auto"/>
        <w:ind w:firstLineChars="200" w:firstLine="420"/>
        <w:rPr>
          <w:rFonts w:ascii="宋体" w:hAnsi="宋体"/>
        </w:rPr>
      </w:pPr>
      <w:r>
        <w:rPr>
          <w:rFonts w:ascii="宋体" w:hAnsi="宋体" w:hint="eastAsia"/>
        </w:rPr>
        <w:lastRenderedPageBreak/>
        <w:t>优惠促销</w:t>
      </w:r>
      <w:r w:rsidR="00C52869">
        <w:rPr>
          <w:rFonts w:ascii="宋体" w:hAnsi="宋体" w:hint="eastAsia"/>
        </w:rPr>
        <w:t>列表页由标准头、全局导航、搜索区、个人中心链接</w:t>
      </w:r>
      <w:r w:rsidR="005648E0" w:rsidRPr="00DD0E61">
        <w:rPr>
          <w:rFonts w:ascii="宋体" w:hAnsi="宋体" w:hint="eastAsia"/>
        </w:rPr>
        <w:t>、内容区、翻页、帮助链接、标准尾组成。</w:t>
      </w:r>
    </w:p>
    <w:p w:rsidR="005648E0" w:rsidRDefault="005648E0" w:rsidP="001B76B7">
      <w:pPr>
        <w:spacing w:line="360" w:lineRule="auto"/>
        <w:ind w:firstLineChars="200" w:firstLine="420"/>
        <w:rPr>
          <w:rFonts w:ascii="宋体" w:hAnsi="宋体"/>
        </w:rPr>
      </w:pPr>
      <w:r w:rsidRPr="00DD0E61">
        <w:rPr>
          <w:rFonts w:ascii="宋体" w:hAnsi="宋体" w:hint="eastAsia"/>
        </w:rPr>
        <w:t>内容区：每页显示</w:t>
      </w:r>
      <w:r w:rsidR="00C724F3">
        <w:rPr>
          <w:rFonts w:ascii="宋体" w:hAnsi="宋体" w:hint="eastAsia"/>
        </w:rPr>
        <w:t>4个最新的优惠促销商品的信息，包括商品图片、商品</w:t>
      </w:r>
      <w:r w:rsidRPr="00DD0E61">
        <w:rPr>
          <w:rFonts w:ascii="宋体" w:hAnsi="宋体" w:hint="eastAsia"/>
        </w:rPr>
        <w:t>标题、活动时间、</w:t>
      </w:r>
      <w:r w:rsidR="000F6F1D">
        <w:rPr>
          <w:rFonts w:ascii="宋体" w:hAnsi="宋体" w:hint="eastAsia"/>
        </w:rPr>
        <w:t>活动类型、“查看活动”按钮。点击按钮后跳转到“优惠促销活动</w:t>
      </w:r>
      <w:r w:rsidR="0009524C">
        <w:rPr>
          <w:rFonts w:ascii="宋体" w:hAnsi="宋体" w:hint="eastAsia"/>
        </w:rPr>
        <w:t>详细页</w:t>
      </w:r>
      <w:r w:rsidRPr="00DD0E61">
        <w:rPr>
          <w:rFonts w:ascii="宋体" w:hAnsi="宋体" w:hint="eastAsia"/>
        </w:rPr>
        <w:t>”。</w:t>
      </w:r>
    </w:p>
    <w:p w:rsidR="001B76B7" w:rsidRPr="001B76B7" w:rsidRDefault="001B76B7" w:rsidP="001B76B7">
      <w:pPr>
        <w:spacing w:line="360" w:lineRule="auto"/>
        <w:ind w:firstLineChars="200" w:firstLine="420"/>
        <w:rPr>
          <w:rFonts w:ascii="宋体" w:hAnsi="宋体"/>
        </w:rPr>
      </w:pPr>
    </w:p>
    <w:p w:rsidR="00BC4A2B" w:rsidRPr="00DD0E61" w:rsidRDefault="000F6F1D" w:rsidP="00DD0E61">
      <w:pPr>
        <w:spacing w:line="360" w:lineRule="auto"/>
        <w:ind w:firstLineChars="200" w:firstLine="420"/>
        <w:rPr>
          <w:rFonts w:ascii="宋体" w:hAnsi="宋体"/>
        </w:rPr>
      </w:pPr>
      <w:r>
        <w:rPr>
          <w:rFonts w:ascii="宋体" w:hAnsi="宋体" w:hint="eastAsia"/>
        </w:rPr>
        <w:t>【优惠促销活动</w:t>
      </w:r>
      <w:r w:rsidR="001B76B7">
        <w:rPr>
          <w:rFonts w:ascii="宋体" w:hAnsi="宋体" w:hint="eastAsia"/>
        </w:rPr>
        <w:t>详细页</w:t>
      </w:r>
      <w:r w:rsidR="00BC4A2B" w:rsidRPr="00DD0E61">
        <w:rPr>
          <w:rFonts w:ascii="宋体" w:hAnsi="宋体" w:hint="eastAsia"/>
        </w:rPr>
        <w:t>】</w:t>
      </w:r>
    </w:p>
    <w:p w:rsidR="005648E0" w:rsidRPr="00DD0E61" w:rsidRDefault="00C52869" w:rsidP="00DD0E61">
      <w:pPr>
        <w:spacing w:line="360" w:lineRule="auto"/>
        <w:ind w:firstLineChars="200" w:firstLine="420"/>
        <w:rPr>
          <w:rFonts w:ascii="宋体" w:hAnsi="宋体"/>
        </w:rPr>
      </w:pPr>
      <w:r>
        <w:rPr>
          <w:rFonts w:ascii="宋体" w:hAnsi="宋体" w:hint="eastAsia"/>
        </w:rPr>
        <w:t>营销案活动页由标准头、全局导航、搜索区、个人中心链接</w:t>
      </w:r>
      <w:r w:rsidR="00F94FE4">
        <w:rPr>
          <w:rFonts w:ascii="宋体" w:hAnsi="宋体" w:hint="eastAsia"/>
        </w:rPr>
        <w:t>、内容区、翻页</w:t>
      </w:r>
      <w:r w:rsidR="005648E0" w:rsidRPr="00DD0E61">
        <w:rPr>
          <w:rFonts w:ascii="宋体" w:hAnsi="宋体" w:hint="eastAsia"/>
        </w:rPr>
        <w:t>、标准尾组成。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内容区：</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A.“最新活动”显示该活动的宣传图片、活动时间、活动说明</w:t>
      </w:r>
      <w:r w:rsidR="00F94FE4">
        <w:rPr>
          <w:rFonts w:ascii="宋体" w:hAnsi="宋体" w:hint="eastAsia"/>
        </w:rPr>
        <w:t>、适用品牌</w:t>
      </w:r>
      <w:r w:rsidRPr="00DD0E61">
        <w:rPr>
          <w:rFonts w:ascii="宋体" w:hAnsi="宋体" w:hint="eastAsia"/>
        </w:rPr>
        <w:t>。</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B.</w:t>
      </w:r>
      <w:r w:rsidR="001F1C5C">
        <w:rPr>
          <w:rFonts w:ascii="宋体" w:hAnsi="宋体" w:hint="eastAsia"/>
        </w:rPr>
        <w:t>“活动商品筛选”提供点击“价格”筛选商品，默认状态下均显示“全部</w:t>
      </w:r>
      <w:r w:rsidRPr="00DD0E61">
        <w:rPr>
          <w:rFonts w:ascii="宋体" w:hAnsi="宋体" w:hint="eastAsia"/>
        </w:rPr>
        <w:t>商品，点击具体属性后，本页刷新，在“商品列表”区显示符合筛选条件的手机。</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C. “商品列表”每页显示与该活动关联并且符合筛选条件的的</w:t>
      </w:r>
      <w:r w:rsidR="001F1C5C">
        <w:rPr>
          <w:rFonts w:ascii="宋体" w:hAnsi="宋体" w:hint="eastAsia"/>
        </w:rPr>
        <w:t>最新上架的手机，包括手机图片、手机名称、品牌</w:t>
      </w:r>
      <w:r w:rsidR="002D40B7">
        <w:rPr>
          <w:rFonts w:ascii="宋体" w:hAnsi="宋体" w:hint="eastAsia"/>
        </w:rPr>
        <w:t>、市场价、标签图、状态。点击商品图片或手机名称</w:t>
      </w:r>
      <w:r w:rsidRPr="00DD0E61">
        <w:rPr>
          <w:rFonts w:ascii="宋体" w:hAnsi="宋体" w:hint="eastAsia"/>
        </w:rPr>
        <w:t xml:space="preserve">跳转到 </w:t>
      </w:r>
      <w:r w:rsidR="001F1C5C">
        <w:rPr>
          <w:rFonts w:ascii="宋体" w:hAnsi="宋体" w:hint="eastAsia"/>
        </w:rPr>
        <w:t>“活动商品详细页”</w:t>
      </w:r>
      <w:r w:rsidRPr="00DD0E61">
        <w:rPr>
          <w:rFonts w:ascii="宋体" w:hAnsi="宋体" w:hint="eastAsia"/>
        </w:rPr>
        <w:t>。</w:t>
      </w:r>
    </w:p>
    <w:p w:rsidR="005648E0" w:rsidRPr="00DD0E61" w:rsidRDefault="005648E0" w:rsidP="00DD0E61">
      <w:pPr>
        <w:spacing w:line="360" w:lineRule="auto"/>
        <w:ind w:firstLineChars="200" w:firstLine="420"/>
        <w:rPr>
          <w:rFonts w:ascii="宋体" w:hAnsi="宋体"/>
        </w:rPr>
      </w:pPr>
    </w:p>
    <w:p w:rsidR="00BC4A2B" w:rsidRPr="00DD0E61" w:rsidRDefault="00FD3A9C" w:rsidP="00DD0E61">
      <w:pPr>
        <w:spacing w:line="360" w:lineRule="auto"/>
        <w:ind w:firstLineChars="200" w:firstLine="420"/>
        <w:rPr>
          <w:rFonts w:ascii="宋体" w:hAnsi="宋体"/>
        </w:rPr>
      </w:pPr>
      <w:r>
        <w:rPr>
          <w:rFonts w:ascii="宋体" w:hAnsi="宋体" w:hint="eastAsia"/>
        </w:rPr>
        <w:t>【活动商品详细页</w:t>
      </w:r>
      <w:r w:rsidR="00BC4A2B" w:rsidRPr="00DD0E61">
        <w:rPr>
          <w:rFonts w:ascii="宋体" w:hAnsi="宋体" w:hint="eastAsia"/>
        </w:rPr>
        <w:t>】</w:t>
      </w:r>
    </w:p>
    <w:p w:rsidR="005648E0" w:rsidRPr="00DD0E61" w:rsidRDefault="00B45725" w:rsidP="00DD0E61">
      <w:pPr>
        <w:spacing w:line="360" w:lineRule="auto"/>
        <w:ind w:firstLineChars="200" w:firstLine="420"/>
        <w:rPr>
          <w:rFonts w:ascii="宋体" w:hAnsi="宋体"/>
        </w:rPr>
      </w:pPr>
      <w:r>
        <w:rPr>
          <w:rFonts w:ascii="宋体" w:hAnsi="宋体" w:hint="eastAsia"/>
        </w:rPr>
        <w:t>活动商品详细页</w:t>
      </w:r>
      <w:r w:rsidR="005648E0" w:rsidRPr="00DD0E61">
        <w:rPr>
          <w:rFonts w:ascii="宋体" w:hAnsi="宋体" w:hint="eastAsia"/>
        </w:rPr>
        <w:t>由标准头、全局导航、搜索区、个人中心链接、当前位置、内容区、销量排行榜、</w:t>
      </w:r>
      <w:r>
        <w:rPr>
          <w:rFonts w:ascii="宋体" w:hAnsi="宋体" w:hint="eastAsia"/>
        </w:rPr>
        <w:t>我的浏览记录，</w:t>
      </w:r>
      <w:r w:rsidR="005648E0" w:rsidRPr="00DD0E61">
        <w:rPr>
          <w:rFonts w:ascii="宋体" w:hAnsi="宋体" w:hint="eastAsia"/>
        </w:rPr>
        <w:t>帮助链接、标准尾组成。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当前位置：路径为“ </w:t>
      </w:r>
      <w:r w:rsidR="00B45725">
        <w:rPr>
          <w:rFonts w:ascii="宋体" w:hAnsi="宋体" w:hint="eastAsia"/>
        </w:rPr>
        <w:t>商城</w:t>
      </w:r>
      <w:r w:rsidRPr="00DD0E61">
        <w:rPr>
          <w:rFonts w:ascii="宋体" w:hAnsi="宋体" w:hint="eastAsia"/>
        </w:rPr>
        <w:t>首页 &gt; 【品牌】 注意【】中为变量。</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内容区：</w:t>
      </w:r>
    </w:p>
    <w:p w:rsidR="005648E0" w:rsidRPr="00DD0E61" w:rsidRDefault="004B637D" w:rsidP="00DD0E61">
      <w:pPr>
        <w:spacing w:line="360" w:lineRule="auto"/>
        <w:ind w:firstLineChars="200" w:firstLine="420"/>
        <w:rPr>
          <w:rFonts w:ascii="宋体" w:hAnsi="宋体"/>
        </w:rPr>
      </w:pPr>
      <w:r>
        <w:rPr>
          <w:rFonts w:ascii="宋体" w:hAnsi="宋体" w:hint="eastAsia"/>
        </w:rPr>
        <w:t>商品标题：显示“商品名称”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商品基本信息：</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显示该商品的图片</w:t>
      </w:r>
    </w:p>
    <w:p w:rsidR="005648E0" w:rsidRDefault="005648E0" w:rsidP="00DD0E61">
      <w:pPr>
        <w:spacing w:line="360" w:lineRule="auto"/>
        <w:ind w:firstLineChars="200" w:firstLine="420"/>
        <w:rPr>
          <w:rFonts w:ascii="宋体" w:hAnsi="宋体"/>
        </w:rPr>
      </w:pPr>
      <w:r w:rsidRPr="00DD0E61">
        <w:rPr>
          <w:rFonts w:ascii="宋体" w:hAnsi="宋体" w:hint="eastAsia"/>
        </w:rPr>
        <w:t xml:space="preserve">               显示该商品的默认sku的市场价</w:t>
      </w:r>
    </w:p>
    <w:p w:rsidR="001C46C2" w:rsidRPr="00DD0E61" w:rsidRDefault="001C46C2" w:rsidP="00DD0E61">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 xml:space="preserve">   显示该商品的销售价</w:t>
      </w:r>
    </w:p>
    <w:p w:rsidR="005648E0" w:rsidRDefault="001C46C2" w:rsidP="00DD0E61">
      <w:pPr>
        <w:spacing w:line="360" w:lineRule="auto"/>
        <w:ind w:firstLineChars="200" w:firstLine="420"/>
        <w:rPr>
          <w:rFonts w:ascii="宋体" w:hAnsi="宋体"/>
        </w:rPr>
      </w:pPr>
      <w:r>
        <w:rPr>
          <w:rFonts w:ascii="宋体" w:hAnsi="宋体" w:hint="eastAsia"/>
        </w:rPr>
        <w:t xml:space="preserve"> 销量</w:t>
      </w:r>
    </w:p>
    <w:p w:rsidR="001C46C2" w:rsidRDefault="001C46C2" w:rsidP="001C46C2">
      <w:pPr>
        <w:spacing w:line="360" w:lineRule="auto"/>
        <w:ind w:leftChars="800" w:left="1680" w:firstLineChars="150" w:firstLine="315"/>
        <w:rPr>
          <w:rFonts w:ascii="宋体" w:hAnsi="宋体"/>
        </w:rPr>
      </w:pPr>
      <w:r>
        <w:rPr>
          <w:rFonts w:ascii="宋体" w:hAnsi="宋体" w:hint="eastAsia"/>
        </w:rPr>
        <w:t>库存</w:t>
      </w:r>
    </w:p>
    <w:p w:rsidR="000F6F1D" w:rsidRDefault="000F6F1D" w:rsidP="001C46C2">
      <w:pPr>
        <w:spacing w:line="360" w:lineRule="auto"/>
        <w:ind w:leftChars="800" w:left="1680" w:firstLineChars="150" w:firstLine="315"/>
        <w:rPr>
          <w:rFonts w:ascii="宋体" w:hAnsi="宋体"/>
        </w:rPr>
      </w:pPr>
      <w:r>
        <w:rPr>
          <w:rFonts w:ascii="宋体" w:hAnsi="宋体" w:hint="eastAsia"/>
        </w:rPr>
        <w:t>邮费</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“查看详细参数”点击后跳转到本页“规格参数”位置显示规格参数。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默认用户选择该商品的默认</w:t>
      </w:r>
      <w:r w:rsidRPr="00DD0E61">
        <w:rPr>
          <w:rFonts w:ascii="宋体" w:hAnsi="宋体"/>
        </w:rPr>
        <w:t>sku</w:t>
      </w:r>
      <w:r w:rsidRPr="00DD0E61">
        <w:rPr>
          <w:rFonts w:ascii="宋体" w:hAnsi="宋体" w:hint="eastAsia"/>
        </w:rPr>
        <w:t>，且为单选形式，选择不同的</w:t>
      </w:r>
      <w:r w:rsidRPr="00DD0E61">
        <w:rPr>
          <w:rFonts w:ascii="宋体" w:hAnsi="宋体"/>
        </w:rPr>
        <w:t>sku</w:t>
      </w:r>
      <w:r w:rsidRPr="00DD0E61">
        <w:rPr>
          <w:rFonts w:ascii="宋体" w:hAnsi="宋体" w:hint="eastAsia"/>
        </w:rPr>
        <w:t>，下方的活</w:t>
      </w:r>
      <w:r w:rsidRPr="00DD0E61">
        <w:rPr>
          <w:rFonts w:ascii="宋体" w:hAnsi="宋体" w:hint="eastAsia"/>
        </w:rPr>
        <w:lastRenderedPageBreak/>
        <w:t>动标签区域则会相应的切换到相应的</w:t>
      </w:r>
      <w:r w:rsidRPr="00DD0E61">
        <w:rPr>
          <w:rFonts w:ascii="宋体" w:hAnsi="宋体"/>
        </w:rPr>
        <w:t>sku</w:t>
      </w:r>
      <w:r w:rsidRPr="00DD0E61">
        <w:rPr>
          <w:rFonts w:ascii="宋体" w:hAnsi="宋体" w:hint="eastAsia"/>
        </w:rPr>
        <w:t>相关联的活动</w:t>
      </w:r>
    </w:p>
    <w:p w:rsidR="005648E0" w:rsidRPr="00DD0E61" w:rsidRDefault="005648E0" w:rsidP="00A12E5F">
      <w:pPr>
        <w:spacing w:line="360" w:lineRule="auto"/>
        <w:ind w:left="420" w:firstLine="420"/>
        <w:rPr>
          <w:rFonts w:ascii="宋体" w:hAnsi="宋体"/>
        </w:rPr>
      </w:pPr>
      <w:r w:rsidRPr="00DD0E61">
        <w:rPr>
          <w:rFonts w:ascii="宋体" w:hAnsi="宋体" w:hint="eastAsia"/>
        </w:rPr>
        <w:t>关联营销案信息：</w:t>
      </w:r>
    </w:p>
    <w:p w:rsidR="005648E0" w:rsidRPr="00DD0E61" w:rsidRDefault="005648E0" w:rsidP="00B65122">
      <w:pPr>
        <w:spacing w:line="360" w:lineRule="auto"/>
        <w:ind w:firstLineChars="200" w:firstLine="420"/>
        <w:rPr>
          <w:rFonts w:ascii="宋体" w:hAnsi="宋体"/>
        </w:rPr>
      </w:pPr>
      <w:r w:rsidRPr="00DD0E61">
        <w:rPr>
          <w:rFonts w:ascii="宋体" w:hAnsi="宋体" w:hint="eastAsia"/>
        </w:rPr>
        <w:t xml:space="preserve">                 活动tab</w:t>
      </w:r>
      <w:r w:rsidR="00B65122">
        <w:rPr>
          <w:rFonts w:ascii="宋体" w:hAnsi="宋体" w:hint="eastAsia"/>
        </w:rPr>
        <w:t>：点击活动标签切换显示对应营销案信息。</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活动基本信息： </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显示活动简称和活动名称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显示活动的适用品牌，有效时间，</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如果该活动由赠品，则显示赠品信息，含</w:t>
      </w:r>
      <w:r w:rsidRPr="00DD0E61">
        <w:rPr>
          <w:rFonts w:ascii="宋体" w:hAnsi="宋体"/>
        </w:rPr>
        <w:t>50x50</w:t>
      </w:r>
      <w:r w:rsidRPr="00DD0E61">
        <w:rPr>
          <w:rFonts w:ascii="宋体" w:hAnsi="宋体" w:hint="eastAsia"/>
        </w:rPr>
        <w:t>的赠品图片</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活动档次：</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显示该活动标签的活动档次，根据活动档次编号排序，</w:t>
      </w:r>
    </w:p>
    <w:p w:rsidR="004A7E21" w:rsidRDefault="005648E0" w:rsidP="000F586F">
      <w:pPr>
        <w:spacing w:line="360" w:lineRule="auto"/>
        <w:ind w:firstLineChars="200" w:firstLine="420"/>
        <w:rPr>
          <w:rFonts w:ascii="宋体" w:hAnsi="宋体"/>
        </w:rPr>
      </w:pPr>
      <w:r w:rsidRPr="00DD0E61">
        <w:rPr>
          <w:rFonts w:ascii="宋体" w:hAnsi="宋体" w:hint="eastAsia"/>
        </w:rPr>
        <w:t xml:space="preserve">                          显示活动档次简称、话费承诺</w:t>
      </w:r>
      <w:r w:rsidRPr="00DD0E61">
        <w:rPr>
          <w:rFonts w:ascii="宋体" w:hAnsi="宋体"/>
        </w:rPr>
        <w:t>(</w:t>
      </w:r>
      <w:r w:rsidRPr="00DD0E61">
        <w:rPr>
          <w:rFonts w:ascii="宋体" w:hAnsi="宋体" w:hint="eastAsia"/>
        </w:rPr>
        <w:t>含时间</w:t>
      </w:r>
      <w:r w:rsidRPr="00DD0E61">
        <w:rPr>
          <w:rFonts w:ascii="宋体" w:hAnsi="宋体"/>
        </w:rPr>
        <w:t>)</w:t>
      </w:r>
      <w:r w:rsidR="00E46743">
        <w:rPr>
          <w:rFonts w:ascii="宋体" w:hAnsi="宋体" w:hint="eastAsia"/>
        </w:rPr>
        <w:t>、活动期限</w:t>
      </w:r>
      <w:r w:rsidRPr="00DD0E61">
        <w:rPr>
          <w:rFonts w:ascii="宋体" w:hAnsi="宋体" w:hint="eastAsia"/>
        </w:rPr>
        <w:t>、购机价</w:t>
      </w:r>
      <w:r w:rsidRPr="00DD0E61">
        <w:rPr>
          <w:rFonts w:ascii="宋体" w:hAnsi="宋体"/>
        </w:rPr>
        <w:t>(</w:t>
      </w:r>
      <w:r w:rsidRPr="00DD0E61">
        <w:rPr>
          <w:rFonts w:ascii="宋体" w:hAnsi="宋体" w:hint="eastAsia"/>
        </w:rPr>
        <w:t>该</w:t>
      </w:r>
      <w:r w:rsidRPr="00DD0E61">
        <w:rPr>
          <w:rFonts w:ascii="宋体" w:hAnsi="宋体"/>
        </w:rPr>
        <w:t>sku</w:t>
      </w:r>
      <w:r w:rsidRPr="00DD0E61">
        <w:rPr>
          <w:rFonts w:ascii="宋体" w:hAnsi="宋体" w:hint="eastAsia"/>
        </w:rPr>
        <w:t>的销售价</w:t>
      </w:r>
      <w:r w:rsidRPr="00DD0E61">
        <w:rPr>
          <w:rFonts w:ascii="宋体" w:hAnsi="宋体"/>
        </w:rPr>
        <w:t>’</w:t>
      </w:r>
      <w:r w:rsidRPr="00DD0E61">
        <w:rPr>
          <w:rFonts w:ascii="宋体" w:hAnsi="宋体" w:hint="eastAsia"/>
        </w:rPr>
        <w:t>减</w:t>
      </w:r>
      <w:r w:rsidRPr="00DD0E61">
        <w:rPr>
          <w:rFonts w:ascii="宋体" w:hAnsi="宋体"/>
        </w:rPr>
        <w:t>’</w:t>
      </w:r>
      <w:r w:rsidRPr="00DD0E61">
        <w:rPr>
          <w:rFonts w:ascii="宋体" w:hAnsi="宋体" w:hint="eastAsia"/>
        </w:rPr>
        <w:t>该</w:t>
      </w:r>
      <w:r w:rsidRPr="00DD0E61">
        <w:rPr>
          <w:rFonts w:ascii="宋体" w:hAnsi="宋体"/>
        </w:rPr>
        <w:t>sku</w:t>
      </w:r>
      <w:r w:rsidRPr="00DD0E61">
        <w:rPr>
          <w:rFonts w:ascii="宋体" w:hAnsi="宋体" w:hint="eastAsia"/>
        </w:rPr>
        <w:t>的关联活动的优惠额</w:t>
      </w:r>
      <w:r w:rsidRPr="00DD0E61">
        <w:rPr>
          <w:rFonts w:ascii="宋体" w:hAnsi="宋体"/>
        </w:rPr>
        <w:t>)</w:t>
      </w:r>
      <w:r w:rsidRPr="00DD0E61">
        <w:rPr>
          <w:rFonts w:ascii="宋体" w:hAnsi="宋体" w:hint="eastAsia"/>
        </w:rPr>
        <w:t>、预存话费、</w:t>
      </w:r>
      <w:r w:rsidR="00E46743">
        <w:rPr>
          <w:rFonts w:ascii="宋体" w:hAnsi="宋体" w:hint="eastAsia"/>
        </w:rPr>
        <w:t>赠送话费、</w:t>
      </w:r>
      <w:r w:rsidRPr="00DD0E61">
        <w:rPr>
          <w:rFonts w:ascii="宋体" w:hAnsi="宋体" w:hint="eastAsia"/>
        </w:rPr>
        <w:t>备注信息</w:t>
      </w:r>
      <w:r w:rsidRPr="00DD0E61">
        <w:rPr>
          <w:rFonts w:ascii="宋体" w:hAnsi="宋体"/>
        </w:rPr>
        <w:t>(</w:t>
      </w:r>
      <w:r w:rsidRPr="00DD0E61">
        <w:rPr>
          <w:rFonts w:ascii="宋体" w:hAnsi="宋体" w:hint="eastAsia"/>
        </w:rPr>
        <w:t>首月返还和末月返还</w:t>
      </w:r>
      <w:r w:rsidRPr="00DD0E61">
        <w:rPr>
          <w:rFonts w:ascii="宋体" w:hAnsi="宋体"/>
        </w:rPr>
        <w:t>)</w:t>
      </w:r>
      <w:r w:rsidRPr="00DD0E61">
        <w:rPr>
          <w:rFonts w:ascii="宋体" w:hAnsi="宋体" w:hint="eastAsia"/>
        </w:rPr>
        <w:t>、实付</w:t>
      </w:r>
      <w:r w:rsidRPr="00DD0E61">
        <w:rPr>
          <w:rFonts w:ascii="宋体" w:hAnsi="宋体"/>
        </w:rPr>
        <w:t>(</w:t>
      </w:r>
      <w:r w:rsidRPr="00DD0E61">
        <w:rPr>
          <w:rFonts w:ascii="宋体" w:hAnsi="宋体" w:hint="eastAsia"/>
        </w:rPr>
        <w:t>购机价</w:t>
      </w:r>
      <w:r w:rsidRPr="00DD0E61">
        <w:rPr>
          <w:rFonts w:ascii="宋体" w:hAnsi="宋体"/>
        </w:rPr>
        <w:t>+</w:t>
      </w:r>
      <w:r w:rsidRPr="00DD0E61">
        <w:rPr>
          <w:rFonts w:ascii="宋体" w:hAnsi="宋体" w:hint="eastAsia"/>
        </w:rPr>
        <w:t>预存话费</w:t>
      </w:r>
      <w:r w:rsidR="00AE1180">
        <w:rPr>
          <w:rFonts w:ascii="宋体" w:hAnsi="宋体" w:hint="eastAsia"/>
        </w:rPr>
        <w:t>)</w:t>
      </w:r>
      <w:r w:rsidRPr="00DD0E61">
        <w:rPr>
          <w:rFonts w:ascii="宋体" w:hAnsi="宋体" w:hint="eastAsia"/>
        </w:rPr>
        <w:t>。</w:t>
      </w:r>
    </w:p>
    <w:p w:rsidR="009107DC" w:rsidRDefault="009107DC" w:rsidP="000F586F">
      <w:pPr>
        <w:spacing w:line="360" w:lineRule="auto"/>
        <w:ind w:firstLineChars="200" w:firstLine="420"/>
        <w:rPr>
          <w:rFonts w:ascii="宋体" w:hAnsi="宋体"/>
        </w:rPr>
      </w:pPr>
      <w:r>
        <w:rPr>
          <w:rFonts w:ascii="宋体" w:hAnsi="宋体" w:hint="eastAsia"/>
        </w:rPr>
        <w:tab/>
        <w:t>商品详情、商品参数、包装清单tab导航：</w:t>
      </w:r>
    </w:p>
    <w:p w:rsidR="009107DC" w:rsidRPr="009107DC" w:rsidRDefault="009107DC" w:rsidP="000F586F">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t>点击相应的导航进入相应的tab页。</w:t>
      </w:r>
    </w:p>
    <w:p w:rsidR="00C81477" w:rsidRDefault="00AE244C" w:rsidP="00DE5CA1">
      <w:pPr>
        <w:pStyle w:val="3"/>
      </w:pPr>
      <w:bookmarkStart w:id="176" w:name="_Toc330825458"/>
      <w:r>
        <w:rPr>
          <w:rFonts w:hint="eastAsia"/>
        </w:rPr>
        <w:lastRenderedPageBreak/>
        <w:t>程序设计</w:t>
      </w:r>
      <w:bookmarkEnd w:id="176"/>
    </w:p>
    <w:p w:rsidR="00AE244C" w:rsidRDefault="00AE244C" w:rsidP="00F20B47">
      <w:pPr>
        <w:pStyle w:val="4"/>
      </w:pPr>
      <w:r>
        <w:rPr>
          <w:rFonts w:hint="eastAsia"/>
        </w:rPr>
        <w:t>时序图</w:t>
      </w:r>
    </w:p>
    <w:p w:rsidR="00AE244C" w:rsidRDefault="00C85B07" w:rsidP="00DD0E84">
      <w:pPr>
        <w:pStyle w:val="T0"/>
      </w:pPr>
      <w:r>
        <w:rPr>
          <w:noProof/>
        </w:rPr>
        <w:drawing>
          <wp:inline distT="0" distB="0" distL="0" distR="0">
            <wp:extent cx="5753100" cy="4991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rsidR="00DD0E84" w:rsidRPr="00DD0E84" w:rsidRDefault="00860191" w:rsidP="00DE5CA1">
      <w:pPr>
        <w:pStyle w:val="T"/>
        <w:outlineLvl w:val="0"/>
      </w:pPr>
      <w:bookmarkStart w:id="177" w:name="_Toc330825148"/>
      <w:r>
        <w:rPr>
          <w:rFonts w:hint="eastAsia"/>
        </w:rPr>
        <w:t>商品首页处理时序图</w:t>
      </w:r>
      <w:bookmarkEnd w:id="177"/>
    </w:p>
    <w:p w:rsidR="00AE244C" w:rsidRDefault="00AE244C" w:rsidP="00DE5CA1">
      <w:pPr>
        <w:pStyle w:val="4"/>
      </w:pPr>
      <w:r>
        <w:rPr>
          <w:rFonts w:hint="eastAsia"/>
        </w:rPr>
        <w:t>核心接口方法</w:t>
      </w:r>
    </w:p>
    <w:p w:rsidR="00AE244C" w:rsidRDefault="00AE244C" w:rsidP="00AF2764">
      <w:pPr>
        <w:pStyle w:val="5"/>
        <w:tabs>
          <w:tab w:val="left" w:pos="1440"/>
        </w:tabs>
      </w:pPr>
      <w: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540"/>
      </w:tblGrid>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32046B" w:rsidP="00460C89">
            <w:pPr>
              <w:pStyle w:val="B0"/>
            </w:pPr>
            <w:r w:rsidRPr="0032046B">
              <w:t>ecps-portal\src\main\webapp\WEB-INF\ecps\portal\pages\item\search.jsp</w:t>
            </w:r>
          </w:p>
        </w:tc>
      </w:tr>
      <w:tr w:rsidR="00AE244C" w:rsidTr="00460C89">
        <w:trPr>
          <w:trHeight w:val="349"/>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queryString</w:t>
            </w:r>
            <w:r>
              <w:tab/>
            </w:r>
            <w:r>
              <w:rPr>
                <w:rFonts w:hint="eastAsia"/>
              </w:rPr>
              <w:t>搜索条件</w:t>
            </w:r>
            <w:r>
              <w:t>-</w:t>
            </w:r>
            <w:r>
              <w:rPr>
                <w:rFonts w:hint="eastAsia"/>
              </w:rPr>
              <w:t>商品名称</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根据商品名称模糊匹配</w:t>
            </w:r>
            <w:r>
              <w:t>,</w:t>
            </w:r>
            <w:r>
              <w:rPr>
                <w:rFonts w:hint="eastAsia"/>
              </w:rPr>
              <w:t>查询指定品牌下的商品列表</w:t>
            </w:r>
            <w:r>
              <w:t>.</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32046B" w:rsidP="00460C89">
            <w:pPr>
              <w:pStyle w:val="B0"/>
            </w:pPr>
            <w:r w:rsidRPr="0032046B">
              <w:t>ecps-portal\src\main\webapp\WEB-INF\ecps\portal\pages\home\index.jsp</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32046B" w:rsidP="00460C89">
            <w:pPr>
              <w:pStyle w:val="B0"/>
            </w:pPr>
            <w:r>
              <w:rPr>
                <w:rFonts w:hint="eastAsia"/>
              </w:rPr>
              <w:t>登陆后的个人主页。显示个人相关的信息</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lastRenderedPageBreak/>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BA592B" w:rsidP="00460C89">
            <w:pPr>
              <w:pStyle w:val="B0"/>
            </w:pPr>
            <w:r w:rsidRPr="00BA592B">
              <w:t>ecps-portal\src\main\webapp\WEB-INF\ecps\portal\pages\item\marketing.jsp</w:t>
            </w:r>
          </w:p>
        </w:tc>
      </w:tr>
      <w:tr w:rsidR="00AE244C" w:rsidTr="00460C89">
        <w:trPr>
          <w:trHeight w:val="349"/>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offerGroupId</w:t>
            </w:r>
            <w:r>
              <w:tab/>
            </w:r>
            <w:r>
              <w:rPr>
                <w:rFonts w:hint="eastAsia"/>
              </w:rPr>
              <w:t>促销活动</w:t>
            </w:r>
            <w:r>
              <w:t>ID</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根据促销活动</w:t>
            </w:r>
            <w:r>
              <w:t>ID,</w:t>
            </w:r>
            <w:r>
              <w:rPr>
                <w:rFonts w:hint="eastAsia"/>
              </w:rPr>
              <w:t>查询促销活动信息和该促销活动下的所有商品列表</w:t>
            </w:r>
            <w:r>
              <w:t>.</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027C69" w:rsidP="00460C89">
            <w:pPr>
              <w:pStyle w:val="B0"/>
            </w:pPr>
            <w:r w:rsidRPr="00027C69">
              <w:t>ecps-portal\src\main\webapp\ecps\portal\common\footer.jsp</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027C69" w:rsidP="00460C89">
            <w:pPr>
              <w:pStyle w:val="B0"/>
            </w:pPr>
            <w:r>
              <w:rPr>
                <w:rFonts w:hint="eastAsia"/>
              </w:rPr>
              <w:t>通用尾</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rsidRPr="00B3755B">
              <w:t>ecps-portal\src\main\webapp\WEB-INF\ecps\portal\pages\item\listitem.jsp</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显示商品</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rsidRPr="00B3755B">
              <w:t>ecps-portal\src\main\webapp\WEB-INF\ecps\portal\pages\item\viewitem.jsp</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商品</w:t>
            </w:r>
          </w:p>
        </w:tc>
      </w:tr>
    </w:tbl>
    <w:p w:rsidR="00AE244C" w:rsidRDefault="00AE244C" w:rsidP="00AE244C"/>
    <w:p w:rsidR="00AE244C" w:rsidRDefault="00AE244C" w:rsidP="00AF2764">
      <w:pPr>
        <w:pStyle w:val="5"/>
        <w:tabs>
          <w:tab w:val="left" w:pos="1440"/>
        </w:tabs>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t>com.tangram.ebiz.webapp.controller .EbItemController.java</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t>/get</w:t>
            </w:r>
            <w:r w:rsidRPr="002C78CF">
              <w:rPr>
                <w:rFonts w:hint="eastAsia"/>
              </w:rPr>
              <w:t>Item.do</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Pr="002C78CF" w:rsidRDefault="00AE244C" w:rsidP="00460C89">
            <w:pPr>
              <w:pStyle w:val="B0"/>
            </w:pPr>
            <w:r w:rsidRPr="002C78CF">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String getItem(ModelMap model, Long itemId,</w:t>
            </w:r>
          </w:p>
          <w:p w:rsidR="00AE244C" w:rsidRPr="002C78CF" w:rsidRDefault="00F2686D" w:rsidP="00F2686D">
            <w:pPr>
              <w:pStyle w:val="B0"/>
            </w:pP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color w:val="000000"/>
                <w:kern w:val="0"/>
              </w:rPr>
              <w:tab/>
              <w:t>HttpServletRequest request, HttpServletResponse response)</w:t>
            </w:r>
          </w:p>
        </w:tc>
      </w:tr>
      <w:tr w:rsidR="00AE244C" w:rsidTr="00460C89">
        <w:trPr>
          <w:trHeight w:val="349"/>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Pr="00ED6119" w:rsidRDefault="00F2686D" w:rsidP="00ED6119">
            <w:pPr>
              <w:pStyle w:val="B0"/>
            </w:pPr>
            <w:r w:rsidRPr="00ED6119">
              <w:t xml:space="preserve">Long itemId </w:t>
            </w:r>
            <w:r w:rsidRPr="00ED6119">
              <w:rPr>
                <w:rFonts w:hint="eastAsia"/>
              </w:rPr>
              <w:t>商品</w:t>
            </w:r>
            <w:r w:rsidRPr="00ED6119">
              <w:rPr>
                <w:rFonts w:hint="eastAsia"/>
              </w:rPr>
              <w:t>Id</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商品</w:t>
            </w:r>
            <w:r w:rsidR="00F2686D" w:rsidRPr="002C78CF">
              <w:rPr>
                <w:rFonts w:hint="eastAsia"/>
              </w:rPr>
              <w:t>详细信息</w:t>
            </w:r>
          </w:p>
        </w:tc>
      </w:tr>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rPr>
                <w:rFonts w:cs="Calibri"/>
              </w:rPr>
            </w:pPr>
            <w:r w:rsidRPr="002C78CF">
              <w:t>com.tangram.ebiz.webapp.controller .EbItemController.java</w:t>
            </w:r>
          </w:p>
        </w:tc>
      </w:tr>
      <w:tr w:rsidR="00AE244C" w:rsidTr="00460C8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t xml:space="preserve"> getS</w:t>
            </w:r>
            <w:r w:rsidRPr="002C78CF">
              <w:rPr>
                <w:rFonts w:hint="eastAsia"/>
              </w:rPr>
              <w:t>FrontPageList</w:t>
            </w:r>
            <w:r w:rsidR="00AE244C" w:rsidRPr="002C78CF">
              <w:t>.do</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Pr="002C78CF" w:rsidRDefault="00AE244C" w:rsidP="00460C89">
            <w:pPr>
              <w:pStyle w:val="B0"/>
            </w:pPr>
            <w:r w:rsidRPr="002C78CF">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String getFrontPageListByCondition(ModelMap model,</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HttpServletRequest request, HttpServletResponse response,</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String orderByStatus, String orderBy, Integer pageNo,</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Integer pageSize, String featureValueStr, String filter)</w:t>
            </w:r>
          </w:p>
          <w:p w:rsidR="00AE244C" w:rsidRPr="002C78CF" w:rsidRDefault="00F2686D" w:rsidP="00F2686D">
            <w:pPr>
              <w:pStyle w:val="B0"/>
            </w:pP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b/>
                <w:bCs/>
                <w:color w:val="7F0055"/>
                <w:kern w:val="0"/>
              </w:rPr>
              <w:t>throws</w:t>
            </w:r>
            <w:r w:rsidRPr="002C78CF">
              <w:rPr>
                <w:rFonts w:ascii="Consolas" w:hAnsi="Consolas" w:cs="Consolas"/>
                <w:color w:val="000000"/>
                <w:kern w:val="0"/>
              </w:rPr>
              <w:t xml:space="preserve"> UnsupportedEncodingException</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rPr>
                <w:rFonts w:hint="eastAsia"/>
              </w:rPr>
              <w:t>手机分类</w:t>
            </w:r>
          </w:p>
        </w:tc>
      </w:tr>
    </w:tbl>
    <w:p w:rsidR="00AE244C" w:rsidRDefault="00AE244C" w:rsidP="00AE244C"/>
    <w:p w:rsidR="00AE244C" w:rsidRDefault="00AE244C" w:rsidP="00AF2764">
      <w:pPr>
        <w:pStyle w:val="5"/>
        <w:tabs>
          <w:tab w:val="left" w:pos="1440"/>
        </w:tabs>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2B1223" w:rsidP="00460C89">
            <w:pPr>
              <w:pStyle w:val="B0"/>
            </w:pPr>
            <w:r w:rsidRPr="002B1223">
              <w:t>ecps-core\src\main\java\com\tangram\ebiz\service\EbItemManager.java</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Default="00AE244C" w:rsidP="00460C89">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AE244C" w:rsidRPr="00460C89" w:rsidRDefault="00AE244C" w:rsidP="00460C89">
            <w:pPr>
              <w:pStyle w:val="B0"/>
            </w:pPr>
            <w:r w:rsidRPr="00460C89">
              <w:t>Pagination getFrontPageListByCondition(Integer pageNo, Integer pageSize,Map&lt;String, Object&gt; condition) throws Exception</w:t>
            </w:r>
          </w:p>
        </w:tc>
      </w:tr>
      <w:tr w:rsidR="00AE244C" w:rsidTr="00460C89">
        <w:trPr>
          <w:trHeight w:val="349"/>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 xml:space="preserve">pageNo </w:t>
            </w:r>
            <w:r>
              <w:rPr>
                <w:rFonts w:hint="eastAsia"/>
              </w:rPr>
              <w:t>页数</w:t>
            </w:r>
          </w:p>
          <w:p w:rsidR="00AE244C" w:rsidRDefault="00AE244C" w:rsidP="00460C89">
            <w:pPr>
              <w:pStyle w:val="B0"/>
            </w:pPr>
            <w:r>
              <w:t xml:space="preserve">pageSize </w:t>
            </w:r>
            <w:r>
              <w:rPr>
                <w:rFonts w:hint="eastAsia"/>
              </w:rPr>
              <w:t>每页显示条数</w:t>
            </w:r>
          </w:p>
          <w:p w:rsidR="00AE244C" w:rsidRDefault="00AE244C" w:rsidP="00460C89">
            <w:pPr>
              <w:pStyle w:val="B0"/>
            </w:pPr>
            <w:r>
              <w:t xml:space="preserve">Map&lt;String, Object&gt; condition  </w:t>
            </w:r>
            <w:r>
              <w:rPr>
                <w:rFonts w:hint="eastAsia"/>
              </w:rPr>
              <w:t>查询条件集合</w:t>
            </w:r>
            <w:r>
              <w:t>(queryString, selBrandId, selPriceRange</w:t>
            </w:r>
            <w:r>
              <w:rPr>
                <w:rFonts w:hint="eastAsia"/>
              </w:rPr>
              <w:t>等查询条件</w:t>
            </w:r>
            <w:r>
              <w:t>).</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t xml:space="preserve">Pagination </w:t>
            </w:r>
            <w:r>
              <w:tab/>
            </w:r>
            <w:r>
              <w:rPr>
                <w:rFonts w:hint="eastAsia"/>
              </w:rPr>
              <w:t>商品列表分页对象</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根据查询条件查询商品列表，</w:t>
            </w:r>
            <w:r>
              <w:t xml:space="preserve">queryString, selBrandId </w:t>
            </w:r>
            <w:r>
              <w:rPr>
                <w:rFonts w:hint="eastAsia"/>
              </w:rPr>
              <w:t>品牌</w:t>
            </w:r>
            <w:r>
              <w:t xml:space="preserve">ID, selPriceRange </w:t>
            </w:r>
            <w:r>
              <w:rPr>
                <w:rFonts w:hint="eastAsia"/>
              </w:rPr>
              <w:t>价格范围等条件</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AE244C" w:rsidRDefault="00AE244C" w:rsidP="00460C89">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D9D9D9"/>
            <w:hideMark/>
          </w:tcPr>
          <w:p w:rsidR="00AE244C" w:rsidRDefault="00AE244C" w:rsidP="00460C89">
            <w:pPr>
              <w:pStyle w:val="B0"/>
            </w:pPr>
            <w:r>
              <w:t>List&lt;EbItem&gt; getItemsWithSales(Map&lt;String, Object&gt; map);</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count</w:t>
            </w:r>
            <w:r>
              <w:tab/>
            </w:r>
            <w:r>
              <w:tab/>
            </w:r>
            <w:r>
              <w:tab/>
            </w:r>
            <w:r>
              <w:tab/>
            </w:r>
            <w:r>
              <w:rPr>
                <w:rFonts w:hint="eastAsia"/>
              </w:rPr>
              <w:t>限制商品个数</w:t>
            </w:r>
          </w:p>
          <w:p w:rsidR="00AE244C" w:rsidRDefault="00AE244C" w:rsidP="00460C89">
            <w:pPr>
              <w:pStyle w:val="B0"/>
            </w:pPr>
            <w:r>
              <w:t>showStatus</w:t>
            </w:r>
            <w:r>
              <w:tab/>
            </w:r>
            <w:r>
              <w:tab/>
            </w:r>
            <w:r>
              <w:tab/>
            </w:r>
            <w:r>
              <w:rPr>
                <w:rFonts w:hint="eastAsia"/>
              </w:rPr>
              <w:t>上下架状态</w:t>
            </w:r>
            <w:r>
              <w:t>, 0:</w:t>
            </w:r>
            <w:r>
              <w:rPr>
                <w:rFonts w:hint="eastAsia"/>
              </w:rPr>
              <w:t>上架</w:t>
            </w:r>
            <w:r>
              <w:t>,1:</w:t>
            </w:r>
            <w:r>
              <w:rPr>
                <w:rFonts w:hint="eastAsia"/>
              </w:rPr>
              <w:t>下架</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销量排行列表</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根据限制商品个数，查询上架状态的商品并按销量</w:t>
            </w:r>
            <w:r>
              <w:t>sales</w:t>
            </w:r>
            <w:r>
              <w:rPr>
                <w:rFonts w:hint="eastAsia"/>
              </w:rPr>
              <w:t>字段降序排</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bl>
    <w:p w:rsidR="00AE244C" w:rsidRDefault="00AE244C" w:rsidP="00AE244C"/>
    <w:p w:rsidR="00AE244C" w:rsidRDefault="00AE244C" w:rsidP="00AF2764">
      <w:pPr>
        <w:pStyle w:val="5"/>
        <w:tabs>
          <w:tab w:val="left" w:pos="1440"/>
        </w:tabs>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AE244C" w:rsidTr="00460C89">
        <w:trPr>
          <w:trHeight w:val="491"/>
        </w:trPr>
        <w:tc>
          <w:tcPr>
            <w:tcW w:w="735"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rPr>
                <w:rFonts w:hint="eastAsia"/>
              </w:rPr>
              <w:t>接口名称</w:t>
            </w:r>
          </w:p>
        </w:tc>
        <w:tc>
          <w:tcPr>
            <w:tcW w:w="4265"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com.tangram.ebiz.dao. EbItemDao</w:t>
            </w:r>
          </w:p>
        </w:tc>
      </w:tr>
      <w:tr w:rsidR="00AE244C" w:rsidTr="00460C89">
        <w:trPr>
          <w:trHeight w:val="364"/>
        </w:trPr>
        <w:tc>
          <w:tcPr>
            <w:tcW w:w="735"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Default="00AE244C" w:rsidP="00460C89">
            <w:pPr>
              <w:pStyle w:val="B0"/>
            </w:pPr>
            <w:r>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F2F2F2"/>
            <w:hideMark/>
          </w:tcPr>
          <w:p w:rsidR="00AE244C" w:rsidRDefault="00AE244C" w:rsidP="00460C89">
            <w:pPr>
              <w:pStyle w:val="B0"/>
            </w:pPr>
            <w:r>
              <w:t>int getFrontPageTotalCount(Map&lt;String, Object&gt; page);</w:t>
            </w:r>
          </w:p>
        </w:tc>
      </w:tr>
      <w:tr w:rsidR="00AE244C" w:rsidTr="00460C89">
        <w:trPr>
          <w:trHeight w:val="349"/>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Map&lt;String, Object&gt; page</w:t>
            </w:r>
            <w:r>
              <w:tab/>
            </w:r>
            <w:r>
              <w:rPr>
                <w:rFonts w:hint="eastAsia"/>
              </w:rPr>
              <w:t>查询条件</w:t>
            </w:r>
            <w:r>
              <w:t>Map</w:t>
            </w:r>
          </w:p>
        </w:tc>
      </w:tr>
      <w:tr w:rsidR="00AE244C" w:rsidTr="00460C89">
        <w:trPr>
          <w:trHeight w:val="246"/>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26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总记录数</w:t>
            </w:r>
            <w:r>
              <w:t>,</w:t>
            </w:r>
            <w:r>
              <w:rPr>
                <w:rFonts w:hint="eastAsia"/>
              </w:rPr>
              <w:t>用于分页</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w:t>
            </w:r>
            <w:r>
              <w:t>,</w:t>
            </w:r>
            <w:r>
              <w:rPr>
                <w:rFonts w:hint="eastAsia"/>
              </w:rPr>
              <w:t>查找符合条件的结果记录总数</w:t>
            </w:r>
            <w:r>
              <w:t>.</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操作表</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EB_ITEM,EB_BRADN</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r w:rsidR="00AE244C" w:rsidTr="00460C89">
        <w:trPr>
          <w:trHeight w:val="363"/>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AE244C" w:rsidRDefault="00AE244C" w:rsidP="00460C89">
            <w:pPr>
              <w:pStyle w:val="B0"/>
            </w:pPr>
            <w:r>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hideMark/>
          </w:tcPr>
          <w:p w:rsidR="00AE244C" w:rsidRDefault="00AE244C" w:rsidP="00460C89">
            <w:pPr>
              <w:pStyle w:val="B0"/>
            </w:pPr>
            <w:r>
              <w:t>List&lt;EbItem&gt; getFrontPageListByCondition(Map&lt;String, Object&gt; page);</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Map&lt;String, Object&gt; page</w:t>
            </w:r>
            <w:r>
              <w:tab/>
            </w:r>
            <w:r>
              <w:rPr>
                <w:rFonts w:hint="eastAsia"/>
              </w:rPr>
              <w:t>查询条件</w:t>
            </w:r>
            <w:r>
              <w:t>Map</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26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t>List&lt;EbItem&gt;</w:t>
            </w:r>
            <w:r>
              <w:tab/>
            </w:r>
            <w:r>
              <w:rPr>
                <w:rFonts w:hint="eastAsia"/>
              </w:rPr>
              <w:t>商品列表</w:t>
            </w:r>
            <w:r>
              <w:t>List</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根据查询条件查询符合条件的记录集合</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操作表</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EB_ITEM,EB_BRADN</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bl>
    <w:p w:rsidR="00AE244C" w:rsidRDefault="00AE244C" w:rsidP="00AE244C"/>
    <w:p w:rsidR="00C81477" w:rsidRDefault="00C81477"/>
    <w:p w:rsidR="00C81477" w:rsidRDefault="00C81477"/>
    <w:p w:rsidR="00C81477" w:rsidRDefault="002B0050" w:rsidP="00DE5CA1">
      <w:pPr>
        <w:pStyle w:val="2"/>
      </w:pPr>
      <w:bookmarkStart w:id="178" w:name="_Toc330825459"/>
      <w:r>
        <w:rPr>
          <w:rFonts w:hint="eastAsia"/>
        </w:rPr>
        <w:t>在线购机</w:t>
      </w:r>
      <w:r w:rsidR="00A13A0B">
        <w:rPr>
          <w:rFonts w:hint="eastAsia"/>
        </w:rPr>
        <w:t>流程</w:t>
      </w:r>
      <w:bookmarkEnd w:id="178"/>
    </w:p>
    <w:p w:rsidR="00C81477" w:rsidRDefault="00C81477" w:rsidP="00F20B47">
      <w:pPr>
        <w:pStyle w:val="3"/>
      </w:pPr>
      <w:bookmarkStart w:id="179" w:name="_Toc330825460"/>
      <w:r>
        <w:rPr>
          <w:rFonts w:hint="eastAsia"/>
        </w:rPr>
        <w:t>实现说明</w:t>
      </w:r>
      <w:bookmarkEnd w:id="179"/>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功能定义</w:t>
      </w:r>
    </w:p>
    <w:p w:rsidR="00956B7E" w:rsidRPr="00DD0E61" w:rsidRDefault="006932FE" w:rsidP="00DD0E61">
      <w:pPr>
        <w:spacing w:line="360" w:lineRule="auto"/>
        <w:ind w:firstLineChars="200" w:firstLine="420"/>
        <w:rPr>
          <w:rFonts w:ascii="宋体" w:hAnsi="宋体"/>
        </w:rPr>
      </w:pPr>
      <w:r w:rsidRPr="00DD0E61">
        <w:rPr>
          <w:rFonts w:ascii="宋体" w:hAnsi="宋体" w:hint="eastAsia"/>
        </w:rPr>
        <w:t>用户对参与营销案活动的商品进</w:t>
      </w:r>
      <w:r w:rsidR="005B72FB">
        <w:rPr>
          <w:rFonts w:ascii="宋体" w:hAnsi="宋体" w:hint="eastAsia"/>
        </w:rPr>
        <w:t>行网上购买</w:t>
      </w:r>
      <w:r w:rsidR="00812275" w:rsidRPr="00DD0E61">
        <w:rPr>
          <w:rFonts w:ascii="宋体" w:hAnsi="宋体" w:hint="eastAsia"/>
        </w:rPr>
        <w:t>。</w:t>
      </w:r>
    </w:p>
    <w:p w:rsidR="006932FE" w:rsidRDefault="00C85B07" w:rsidP="00DD0E84">
      <w:pPr>
        <w:pStyle w:val="T0"/>
      </w:pPr>
      <w:r>
        <w:rPr>
          <w:rFonts w:hint="eastAsia"/>
          <w:noProof/>
        </w:rPr>
        <w:lastRenderedPageBreak/>
        <w:drawing>
          <wp:inline distT="0" distB="0" distL="0" distR="0">
            <wp:extent cx="5753100" cy="30956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rsidR="00DD0E84" w:rsidRPr="00DD0E84" w:rsidRDefault="00BA7AB3" w:rsidP="00DD0E84">
      <w:pPr>
        <w:pStyle w:val="T"/>
      </w:pPr>
      <w:bookmarkStart w:id="180" w:name="_Toc330825149"/>
      <w:r>
        <w:rPr>
          <w:rFonts w:hint="eastAsia"/>
        </w:rPr>
        <w:t>确认用户身份页</w:t>
      </w:r>
      <w:bookmarkEnd w:id="180"/>
    </w:p>
    <w:p w:rsidR="00376899" w:rsidRDefault="00C85B07" w:rsidP="00DD0E84">
      <w:pPr>
        <w:pStyle w:val="T0"/>
      </w:pPr>
      <w:r>
        <w:rPr>
          <w:rFonts w:hint="eastAsia"/>
          <w:noProof/>
        </w:rPr>
        <w:drawing>
          <wp:inline distT="0" distB="0" distL="0" distR="0">
            <wp:extent cx="5762625" cy="35052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DD0E84" w:rsidRPr="00DD0E84" w:rsidRDefault="007A533F" w:rsidP="00DD0E84">
      <w:pPr>
        <w:pStyle w:val="T"/>
      </w:pPr>
      <w:bookmarkStart w:id="181" w:name="_Toc330825150"/>
      <w:r>
        <w:rPr>
          <w:rFonts w:hint="eastAsia"/>
        </w:rPr>
        <w:t>确认订单信息页</w:t>
      </w:r>
      <w:bookmarkEnd w:id="181"/>
    </w:p>
    <w:p w:rsidR="00376899" w:rsidRDefault="00C85B07" w:rsidP="00DD0E84">
      <w:pPr>
        <w:pStyle w:val="T0"/>
      </w:pPr>
      <w:r>
        <w:rPr>
          <w:rFonts w:hint="eastAsia"/>
          <w:noProof/>
        </w:rPr>
        <w:lastRenderedPageBreak/>
        <w:drawing>
          <wp:inline distT="0" distB="0" distL="0" distR="0">
            <wp:extent cx="5753100" cy="3505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rsidR="00DD0E84" w:rsidRPr="00DD0E84" w:rsidRDefault="007A533F" w:rsidP="00DD0E84">
      <w:pPr>
        <w:pStyle w:val="T"/>
      </w:pPr>
      <w:bookmarkStart w:id="182" w:name="_Toc330825151"/>
      <w:r>
        <w:rPr>
          <w:rFonts w:hint="eastAsia"/>
        </w:rPr>
        <w:t>提交订单页</w:t>
      </w:r>
      <w:bookmarkEnd w:id="182"/>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处理流程</w:t>
      </w:r>
    </w:p>
    <w:p w:rsidR="00956B7E" w:rsidRDefault="00DD0E84" w:rsidP="00DD0E84">
      <w:pPr>
        <w:pStyle w:val="T0"/>
      </w:pPr>
      <w:r>
        <w:object w:dxaOrig="10572" w:dyaOrig="2323">
          <v:shape id="_x0000_i1030" type="#_x0000_t75" style="width:447.75pt;height:99pt" o:ole="">
            <v:imagedata r:id="rId56" o:title=""/>
          </v:shape>
          <o:OLEObject Type="Embed" ProgID="Visio.Drawing.11" ShapeID="_x0000_i1030" DrawAspect="Content" ObjectID="_1535564181" r:id="rId57"/>
        </w:object>
      </w:r>
    </w:p>
    <w:p w:rsidR="00DD0E84" w:rsidRPr="00DD0E84" w:rsidRDefault="007A533F" w:rsidP="00DE5CA1">
      <w:pPr>
        <w:pStyle w:val="T"/>
        <w:outlineLvl w:val="0"/>
      </w:pPr>
      <w:bookmarkStart w:id="183" w:name="_Toc330825152"/>
      <w:r>
        <w:rPr>
          <w:rFonts w:hint="eastAsia"/>
        </w:rPr>
        <w:t>商品购买处理流程</w:t>
      </w:r>
      <w:bookmarkEnd w:id="183"/>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业务规则</w:t>
      </w:r>
    </w:p>
    <w:p w:rsidR="000E11D2" w:rsidRDefault="00812275" w:rsidP="00DD0E61">
      <w:pPr>
        <w:spacing w:line="360" w:lineRule="auto"/>
        <w:ind w:firstLineChars="200" w:firstLine="420"/>
        <w:rPr>
          <w:rFonts w:ascii="宋体" w:hAnsi="宋体"/>
        </w:rPr>
      </w:pPr>
      <w:r w:rsidRPr="00DD0E61">
        <w:rPr>
          <w:rFonts w:ascii="宋体" w:hAnsi="宋体" w:hint="eastAsia"/>
        </w:rPr>
        <w:t>当用户的手机号码已办理过同类营销活动无法办理所选营销活动时（CRM</w:t>
      </w:r>
      <w:r w:rsidR="000E11D2">
        <w:rPr>
          <w:rFonts w:ascii="宋体" w:hAnsi="宋体" w:hint="eastAsia"/>
        </w:rPr>
        <w:t>提供互斥结果），跳转到“购机</w:t>
      </w:r>
      <w:r w:rsidRPr="00DD0E61">
        <w:rPr>
          <w:rFonts w:ascii="宋体" w:hAnsi="宋体" w:hint="eastAsia"/>
        </w:rPr>
        <w:t>失败”页，显示信息</w:t>
      </w:r>
      <w:r w:rsidR="000E11D2">
        <w:rPr>
          <w:rFonts w:ascii="宋体" w:hAnsi="宋体" w:hint="eastAsia"/>
        </w:rPr>
        <w:t>相关提示信息。</w:t>
      </w:r>
    </w:p>
    <w:p w:rsidR="000E64F2" w:rsidRDefault="00812275" w:rsidP="00DD0E61">
      <w:pPr>
        <w:spacing w:line="360" w:lineRule="auto"/>
        <w:ind w:firstLineChars="200" w:firstLine="420"/>
        <w:rPr>
          <w:rFonts w:ascii="宋体" w:hAnsi="宋体"/>
        </w:rPr>
      </w:pPr>
      <w:r w:rsidRPr="00DD0E61">
        <w:rPr>
          <w:rFonts w:ascii="宋体" w:hAnsi="宋体" w:hint="eastAsia"/>
        </w:rPr>
        <w:t>当用户点击按钮所选择的营销活动已无库存时（CRM提供库存结果），</w:t>
      </w:r>
      <w:r w:rsidR="000E64F2">
        <w:rPr>
          <w:rFonts w:ascii="宋体" w:hAnsi="宋体" w:hint="eastAsia"/>
        </w:rPr>
        <w:t>购机按钮</w:t>
      </w:r>
      <w:r w:rsidR="00ED61D4">
        <w:rPr>
          <w:rFonts w:ascii="宋体" w:hAnsi="宋体" w:hint="eastAsia"/>
        </w:rPr>
        <w:t>呈灰色显示。用户直接无法购机。</w:t>
      </w:r>
    </w:p>
    <w:p w:rsidR="00956B7E" w:rsidRPr="00DD0E61" w:rsidRDefault="00ED61D4" w:rsidP="00DD0E61">
      <w:pPr>
        <w:spacing w:line="360" w:lineRule="auto"/>
        <w:ind w:firstLineChars="200" w:firstLine="420"/>
        <w:rPr>
          <w:rFonts w:ascii="宋体" w:hAnsi="宋体"/>
        </w:rPr>
      </w:pPr>
      <w:r>
        <w:rPr>
          <w:rFonts w:ascii="宋体" w:hAnsi="宋体" w:hint="eastAsia"/>
        </w:rPr>
        <w:t>用户在点击在线购机时，跳转到确认页，填写相关的确认信息。</w:t>
      </w:r>
      <w:r w:rsidR="00E9707C">
        <w:rPr>
          <w:rFonts w:ascii="宋体" w:hAnsi="宋体" w:hint="eastAsia"/>
        </w:rPr>
        <w:t>验证后，跳转到订单详细信息页。填写订单的相关详细信息。填写完成后，点击提交按钮。系统验证后，返回相关提示信息。用户按所选择的支付信息支付后，便能在预定时间收到商品。</w:t>
      </w:r>
    </w:p>
    <w:p w:rsidR="00C81477" w:rsidRDefault="00A13A0B" w:rsidP="00DE5CA1">
      <w:pPr>
        <w:pStyle w:val="3"/>
      </w:pPr>
      <w:bookmarkStart w:id="184" w:name="_Toc330825461"/>
      <w:r>
        <w:rPr>
          <w:rFonts w:hint="eastAsia"/>
        </w:rPr>
        <w:lastRenderedPageBreak/>
        <w:t>程序设计</w:t>
      </w:r>
      <w:bookmarkEnd w:id="184"/>
    </w:p>
    <w:p w:rsidR="00A13A0B" w:rsidRPr="00550A46" w:rsidRDefault="00A13A0B" w:rsidP="00F20B47">
      <w:pPr>
        <w:pStyle w:val="4"/>
      </w:pPr>
      <w:r>
        <w:rPr>
          <w:rFonts w:hint="eastAsia"/>
        </w:rPr>
        <w:t>时序图</w:t>
      </w:r>
    </w:p>
    <w:p w:rsidR="00A13A0B" w:rsidRDefault="00C85B07" w:rsidP="00DA56DA">
      <w:pPr>
        <w:pStyle w:val="T0"/>
      </w:pPr>
      <w:r>
        <w:rPr>
          <w:noProof/>
        </w:rPr>
        <w:drawing>
          <wp:inline distT="0" distB="0" distL="0" distR="0">
            <wp:extent cx="4495800" cy="39147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95800" cy="3914775"/>
                    </a:xfrm>
                    <a:prstGeom prst="rect">
                      <a:avLst/>
                    </a:prstGeom>
                    <a:noFill/>
                    <a:ln>
                      <a:noFill/>
                    </a:ln>
                  </pic:spPr>
                </pic:pic>
              </a:graphicData>
            </a:graphic>
          </wp:inline>
        </w:drawing>
      </w:r>
    </w:p>
    <w:p w:rsidR="00DA56DA" w:rsidRPr="00DA56DA" w:rsidRDefault="00DA56DA" w:rsidP="00DE5CA1">
      <w:pPr>
        <w:pStyle w:val="T"/>
        <w:outlineLvl w:val="0"/>
      </w:pPr>
      <w:bookmarkStart w:id="185" w:name="_Toc330825153"/>
      <w:r>
        <w:rPr>
          <w:rFonts w:hint="eastAsia"/>
        </w:rPr>
        <w:t>在线购物流程时序图</w:t>
      </w:r>
      <w:bookmarkEnd w:id="185"/>
    </w:p>
    <w:p w:rsidR="00A13A0B" w:rsidRDefault="00A13A0B" w:rsidP="00DE5CA1">
      <w:pPr>
        <w:pStyle w:val="4"/>
      </w:pPr>
      <w:r>
        <w:rPr>
          <w:rFonts w:hint="eastAsia"/>
        </w:rPr>
        <w:t>核心接口方法</w:t>
      </w:r>
    </w:p>
    <w:p w:rsidR="00A13A0B" w:rsidRDefault="00A13A0B" w:rsidP="00AF2764">
      <w:pPr>
        <w:pStyle w:val="5"/>
      </w:pPr>
      <w:r>
        <w:rPr>
          <w:rFonts w:hint="eastAsia"/>
        </w:rP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540"/>
      </w:tblGrid>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BE091E" w:rsidP="00460C89">
            <w:pPr>
              <w:pStyle w:val="B0"/>
            </w:pPr>
            <w:r w:rsidRPr="00BE091E">
              <w:t>ecps-portal\src\main\webapp\WEB-INF\ecps\portal\pages\offer\selectCard.jsp</w:t>
            </w:r>
          </w:p>
        </w:tc>
      </w:tr>
      <w:tr w:rsidR="00A13A0B" w:rsidTr="00460C89">
        <w:trPr>
          <w:trHeight w:val="349"/>
        </w:trPr>
        <w:tc>
          <w:tcPr>
            <w:tcW w:w="840"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160" w:type="pct"/>
            <w:tcBorders>
              <w:bottom w:val="single" w:sz="4" w:space="0" w:color="auto"/>
            </w:tcBorders>
            <w:shd w:val="clear" w:color="auto" w:fill="auto"/>
          </w:tcPr>
          <w:p w:rsidR="00A13A0B" w:rsidRPr="00FB726D" w:rsidRDefault="00A13A0B" w:rsidP="00460C89">
            <w:pPr>
              <w:pStyle w:val="B0"/>
            </w:pPr>
            <w:r w:rsidRPr="00F2123F">
              <w:t>skuId</w:t>
            </w:r>
            <w:r w:rsidRPr="00FB726D">
              <w:tab/>
            </w:r>
            <w:r>
              <w:rPr>
                <w:rFonts w:hint="eastAsia"/>
              </w:rPr>
              <w:t>规格</w:t>
            </w:r>
            <w:r>
              <w:rPr>
                <w:rFonts w:hint="eastAsia"/>
              </w:rPr>
              <w:t>ID</w:t>
            </w:r>
          </w:p>
          <w:p w:rsidR="00A13A0B" w:rsidRDefault="00A13A0B" w:rsidP="00460C89">
            <w:pPr>
              <w:pStyle w:val="B0"/>
            </w:pPr>
            <w:r w:rsidRPr="00F2123F">
              <w:t>itemId</w:t>
            </w:r>
            <w:r w:rsidRPr="00FB726D">
              <w:tab/>
            </w:r>
            <w:r w:rsidRPr="00FB726D">
              <w:tab/>
            </w:r>
            <w:r>
              <w:rPr>
                <w:rFonts w:hint="eastAsia"/>
              </w:rPr>
              <w:t>商品</w:t>
            </w:r>
            <w:r>
              <w:rPr>
                <w:rFonts w:hint="eastAsia"/>
              </w:rPr>
              <w:t>ID</w:t>
            </w:r>
          </w:p>
          <w:p w:rsidR="00A13A0B" w:rsidRPr="00FB726D" w:rsidRDefault="00A13A0B" w:rsidP="00460C89">
            <w:pPr>
              <w:pStyle w:val="B0"/>
            </w:pPr>
            <w:r w:rsidRPr="00F2123F">
              <w:t>offerId</w:t>
            </w:r>
            <w:r>
              <w:rPr>
                <w:rFonts w:hint="eastAsia"/>
              </w:rPr>
              <w:t>活动档次</w:t>
            </w:r>
            <w:r>
              <w:rPr>
                <w:rFonts w:hint="eastAsia"/>
              </w:rPr>
              <w:t>ID</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2E7F15" w:rsidP="00460C89">
            <w:pPr>
              <w:pStyle w:val="B0"/>
            </w:pPr>
            <w:r>
              <w:rPr>
                <w:rFonts w:hint="eastAsia"/>
              </w:rPr>
              <w:t>在线购机填写订单信息</w:t>
            </w:r>
            <w:r w:rsidR="00A13A0B">
              <w:rPr>
                <w:rFonts w:hint="eastAsia"/>
              </w:rPr>
              <w:t>页面</w:t>
            </w:r>
            <w:r w:rsidR="00A13A0B">
              <w:rPr>
                <w:rFonts w:hint="eastAsia"/>
              </w:rPr>
              <w:t>.</w:t>
            </w:r>
          </w:p>
        </w:tc>
      </w:tr>
    </w:tbl>
    <w:p w:rsidR="00A13A0B"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540"/>
      </w:tblGrid>
      <w:tr w:rsidR="00C84236" w:rsidRPr="00FB726D" w:rsidTr="006F22F1">
        <w:trPr>
          <w:trHeight w:val="491"/>
        </w:trPr>
        <w:tc>
          <w:tcPr>
            <w:tcW w:w="840" w:type="pct"/>
            <w:shd w:val="clear" w:color="auto" w:fill="BFBFBF"/>
            <w:vAlign w:val="center"/>
          </w:tcPr>
          <w:p w:rsidR="00C84236" w:rsidRPr="00FB726D" w:rsidRDefault="00C84236" w:rsidP="006F22F1">
            <w:pPr>
              <w:pStyle w:val="B0"/>
            </w:pPr>
            <w:r w:rsidRPr="00FB726D">
              <w:rPr>
                <w:rFonts w:hint="eastAsia"/>
              </w:rPr>
              <w:t>jsp</w:t>
            </w:r>
            <w:r w:rsidRPr="00FB726D">
              <w:rPr>
                <w:rFonts w:hint="eastAsia"/>
              </w:rPr>
              <w:t>名称</w:t>
            </w:r>
          </w:p>
        </w:tc>
        <w:tc>
          <w:tcPr>
            <w:tcW w:w="4160" w:type="pct"/>
            <w:shd w:val="clear" w:color="auto" w:fill="BFBFBF"/>
            <w:vAlign w:val="center"/>
          </w:tcPr>
          <w:p w:rsidR="00C84236" w:rsidRPr="00FB726D" w:rsidRDefault="00C84236" w:rsidP="006F22F1">
            <w:pPr>
              <w:pStyle w:val="B0"/>
            </w:pPr>
            <w:r w:rsidRPr="00C84236">
              <w:t>ecps-portal\src\main\webapp\WEB-INF\ecps\portal\pages\offer\confirmOrderOffer.jsp</w:t>
            </w:r>
          </w:p>
        </w:tc>
      </w:tr>
      <w:tr w:rsidR="00C84236" w:rsidRPr="00FB726D" w:rsidTr="006F22F1">
        <w:trPr>
          <w:trHeight w:val="246"/>
        </w:trPr>
        <w:tc>
          <w:tcPr>
            <w:tcW w:w="840" w:type="pct"/>
            <w:shd w:val="clear" w:color="auto" w:fill="auto"/>
            <w:vAlign w:val="center"/>
          </w:tcPr>
          <w:p w:rsidR="00C84236" w:rsidRPr="00FB726D" w:rsidRDefault="00C84236" w:rsidP="006F22F1">
            <w:pPr>
              <w:pStyle w:val="B0"/>
            </w:pPr>
            <w:r w:rsidRPr="00FB726D">
              <w:rPr>
                <w:rFonts w:hint="eastAsia"/>
              </w:rPr>
              <w:t>输出结果</w:t>
            </w:r>
          </w:p>
        </w:tc>
        <w:tc>
          <w:tcPr>
            <w:tcW w:w="4160" w:type="pct"/>
            <w:shd w:val="clear" w:color="auto" w:fill="auto"/>
            <w:vAlign w:val="center"/>
          </w:tcPr>
          <w:p w:rsidR="00C84236" w:rsidRPr="00FB726D" w:rsidRDefault="00C84236" w:rsidP="006F22F1">
            <w:pPr>
              <w:pStyle w:val="B0"/>
            </w:pPr>
            <w:r>
              <w:rPr>
                <w:rFonts w:hint="eastAsia"/>
              </w:rPr>
              <w:t>确认订单信息页面</w:t>
            </w:r>
          </w:p>
        </w:tc>
      </w:tr>
    </w:tbl>
    <w:p w:rsidR="00C84236" w:rsidRDefault="00C84236"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540"/>
      </w:tblGrid>
      <w:tr w:rsidR="008C7435" w:rsidRPr="00FB726D" w:rsidTr="006F22F1">
        <w:trPr>
          <w:trHeight w:val="491"/>
        </w:trPr>
        <w:tc>
          <w:tcPr>
            <w:tcW w:w="840" w:type="pct"/>
            <w:shd w:val="clear" w:color="auto" w:fill="BFBFBF"/>
            <w:vAlign w:val="center"/>
          </w:tcPr>
          <w:p w:rsidR="008C7435" w:rsidRPr="00FB726D" w:rsidRDefault="008C7435" w:rsidP="006F22F1">
            <w:pPr>
              <w:pStyle w:val="B0"/>
            </w:pPr>
            <w:r w:rsidRPr="00FB726D">
              <w:rPr>
                <w:rFonts w:hint="eastAsia"/>
              </w:rPr>
              <w:t>jsp</w:t>
            </w:r>
            <w:r w:rsidRPr="00FB726D">
              <w:rPr>
                <w:rFonts w:hint="eastAsia"/>
              </w:rPr>
              <w:t>名称</w:t>
            </w:r>
          </w:p>
        </w:tc>
        <w:tc>
          <w:tcPr>
            <w:tcW w:w="4160" w:type="pct"/>
            <w:shd w:val="clear" w:color="auto" w:fill="BFBFBF"/>
            <w:vAlign w:val="center"/>
          </w:tcPr>
          <w:p w:rsidR="008C7435" w:rsidRPr="00FB726D" w:rsidRDefault="008C7435" w:rsidP="006F22F1">
            <w:pPr>
              <w:pStyle w:val="B0"/>
            </w:pPr>
            <w:r w:rsidRPr="008C7435">
              <w:t>ecps-portal\src\main\webapp\WEB-INF\ecps\portal\pages\item\selfcreated.jsp</w:t>
            </w:r>
          </w:p>
        </w:tc>
      </w:tr>
      <w:tr w:rsidR="008C7435" w:rsidRPr="00FB726D" w:rsidTr="006F22F1">
        <w:trPr>
          <w:trHeight w:val="246"/>
        </w:trPr>
        <w:tc>
          <w:tcPr>
            <w:tcW w:w="840" w:type="pct"/>
            <w:shd w:val="clear" w:color="auto" w:fill="auto"/>
            <w:vAlign w:val="center"/>
          </w:tcPr>
          <w:p w:rsidR="008C7435" w:rsidRPr="00FB726D" w:rsidRDefault="008C7435" w:rsidP="006F22F1">
            <w:pPr>
              <w:pStyle w:val="B0"/>
            </w:pPr>
            <w:r w:rsidRPr="00FB726D">
              <w:rPr>
                <w:rFonts w:hint="eastAsia"/>
              </w:rPr>
              <w:t>输出结果</w:t>
            </w:r>
          </w:p>
        </w:tc>
        <w:tc>
          <w:tcPr>
            <w:tcW w:w="4160" w:type="pct"/>
            <w:shd w:val="clear" w:color="auto" w:fill="auto"/>
            <w:vAlign w:val="center"/>
          </w:tcPr>
          <w:p w:rsidR="008C7435" w:rsidRPr="00FB726D" w:rsidRDefault="008C7435" w:rsidP="006F22F1">
            <w:pPr>
              <w:pStyle w:val="B0"/>
            </w:pPr>
            <w:r>
              <w:rPr>
                <w:rFonts w:hint="eastAsia"/>
              </w:rPr>
              <w:t>提交订单结果页面。</w:t>
            </w:r>
          </w:p>
        </w:tc>
      </w:tr>
    </w:tbl>
    <w:p w:rsidR="008C7435" w:rsidRPr="00C84236" w:rsidRDefault="008C7435" w:rsidP="00A13A0B"/>
    <w:p w:rsidR="00A13A0B" w:rsidRDefault="00A13A0B" w:rsidP="00AF2764">
      <w:pPr>
        <w:pStyle w:val="5"/>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13A0B" w:rsidRPr="00462720"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FB726D" w:rsidRDefault="00831078" w:rsidP="00460C89">
            <w:pPr>
              <w:pStyle w:val="B0"/>
            </w:pPr>
            <w:r w:rsidRPr="00831078">
              <w:t>com.tangram.ebiz.webapp.controller</w:t>
            </w:r>
            <w:r>
              <w:rPr>
                <w:rFonts w:hint="eastAsia"/>
              </w:rPr>
              <w:t>.EbOfferController</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请求地址</w:t>
            </w:r>
          </w:p>
        </w:tc>
        <w:tc>
          <w:tcPr>
            <w:tcW w:w="4354" w:type="pct"/>
            <w:shd w:val="clear" w:color="auto" w:fill="auto"/>
            <w:vAlign w:val="center"/>
          </w:tcPr>
          <w:p w:rsidR="00A13A0B" w:rsidRPr="002B6A07" w:rsidRDefault="007532D7" w:rsidP="002B6A07">
            <w:pPr>
              <w:pStyle w:val="B0"/>
            </w:pPr>
            <w:r w:rsidRPr="002B6A07">
              <w:t>/selectCard.do</w:t>
            </w:r>
          </w:p>
        </w:tc>
      </w:tr>
      <w:tr w:rsidR="00A13A0B" w:rsidRPr="00462720"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7C66A3" w:rsidRDefault="007C66A3" w:rsidP="007C66A3">
            <w:pPr>
              <w:autoSpaceDE w:val="0"/>
              <w:autoSpaceDN w:val="0"/>
              <w:adjustRightInd w:val="0"/>
              <w:jc w:val="left"/>
              <w:rPr>
                <w:rFonts w:ascii="Calibri" w:hAnsi="Calibri" w:cs="Calibri"/>
                <w:kern w:val="0"/>
                <w:szCs w:val="21"/>
              </w:rPr>
            </w:pPr>
            <w:r w:rsidRPr="007C66A3">
              <w:rPr>
                <w:rFonts w:ascii="Calibri" w:hAnsi="Calibri" w:cs="Calibri"/>
                <w:color w:val="000000"/>
                <w:kern w:val="0"/>
                <w:szCs w:val="21"/>
              </w:rPr>
              <w:t>String selectCard(HttpServletRequest request, HttpServletResponse response,Long skuOfferId,ModelMap model)</w:t>
            </w:r>
          </w:p>
        </w:tc>
      </w:tr>
      <w:tr w:rsidR="00A13A0B" w:rsidRPr="00462720"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FB726D" w:rsidRDefault="00A13A0B" w:rsidP="00460C89">
            <w:pPr>
              <w:pStyle w:val="B0"/>
            </w:pPr>
            <w:r w:rsidRPr="00F2123F">
              <w:t>sku</w:t>
            </w:r>
            <w:r w:rsidR="007C66A3">
              <w:rPr>
                <w:rFonts w:hint="eastAsia"/>
              </w:rPr>
              <w:t>Offer</w:t>
            </w:r>
            <w:r w:rsidRPr="00F2123F">
              <w:t>Id</w:t>
            </w:r>
            <w:r w:rsidRPr="00FB726D">
              <w:tab/>
            </w:r>
            <w:r>
              <w:rPr>
                <w:rFonts w:hint="eastAsia"/>
              </w:rPr>
              <w:t>ID</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7B0D12" w:rsidP="00460C89">
            <w:pPr>
              <w:pStyle w:val="B0"/>
            </w:pPr>
            <w:r>
              <w:t>offer/selectCard</w:t>
            </w:r>
          </w:p>
        </w:tc>
      </w:tr>
      <w:tr w:rsidR="00A13A0B" w:rsidRPr="00462720" w:rsidTr="00460C89">
        <w:trPr>
          <w:trHeight w:val="208"/>
        </w:trPr>
        <w:tc>
          <w:tcPr>
            <w:tcW w:w="646" w:type="pct"/>
            <w:shd w:val="clear" w:color="auto" w:fill="auto"/>
            <w:vAlign w:val="center"/>
          </w:tcPr>
          <w:p w:rsidR="00A13A0B" w:rsidRPr="00FB726D" w:rsidRDefault="00A13A0B" w:rsidP="00460C89">
            <w:pPr>
              <w:pStyle w:val="B0"/>
            </w:pPr>
            <w:r w:rsidRPr="00FB726D">
              <w:rPr>
                <w:rFonts w:hint="eastAsia"/>
              </w:rPr>
              <w:t>注释</w:t>
            </w:r>
          </w:p>
        </w:tc>
        <w:tc>
          <w:tcPr>
            <w:tcW w:w="4354" w:type="pct"/>
            <w:shd w:val="clear" w:color="auto" w:fill="auto"/>
          </w:tcPr>
          <w:p w:rsidR="00A13A0B" w:rsidRPr="00FB726D" w:rsidRDefault="007B0D12" w:rsidP="00460C89">
            <w:pPr>
              <w:pStyle w:val="B0"/>
            </w:pPr>
            <w:r>
              <w:rPr>
                <w:rFonts w:hint="eastAsia"/>
              </w:rPr>
              <w:t>挑选购买商品</w:t>
            </w:r>
          </w:p>
        </w:tc>
      </w:tr>
      <w:tr w:rsidR="000D3438" w:rsidRPr="00D27BFB"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0D3438" w:rsidRDefault="000D3438" w:rsidP="006F22F1">
            <w:pPr>
              <w:pStyle w:val="B0"/>
            </w:pPr>
            <w:r>
              <w:rPr>
                <w:rFonts w:hint="eastAsia"/>
              </w:rPr>
              <w:t>/derectBuyOffer.do</w:t>
            </w:r>
          </w:p>
        </w:tc>
      </w:tr>
      <w:tr w:rsidR="000D3438" w:rsidRPr="007C66A3" w:rsidTr="002C78C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0D3438" w:rsidRPr="00FB726D" w:rsidRDefault="000D3438" w:rsidP="006F22F1">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tcPr>
          <w:p w:rsidR="000D3438" w:rsidRPr="000D3438" w:rsidRDefault="000D3438" w:rsidP="000D3438">
            <w:pPr>
              <w:autoSpaceDE w:val="0"/>
              <w:autoSpaceDN w:val="0"/>
              <w:adjustRightInd w:val="0"/>
              <w:jc w:val="left"/>
              <w:rPr>
                <w:rFonts w:ascii="Calibri" w:hAnsi="Calibri" w:cs="Calibri"/>
                <w:kern w:val="0"/>
                <w:szCs w:val="21"/>
              </w:rPr>
            </w:pPr>
            <w:r w:rsidRPr="000D3438">
              <w:rPr>
                <w:rFonts w:ascii="Calibri" w:hAnsi="Calibri" w:cs="Calibri"/>
                <w:color w:val="000000"/>
                <w:kern w:val="0"/>
                <w:szCs w:val="21"/>
              </w:rPr>
              <w:t>String confirOrderOffer(Long skuOfferId, String cardNum,</w:t>
            </w:r>
          </w:p>
          <w:p w:rsidR="000D3438" w:rsidRPr="000D3438" w:rsidRDefault="000D3438" w:rsidP="000D3438">
            <w:pPr>
              <w:autoSpaceDE w:val="0"/>
              <w:autoSpaceDN w:val="0"/>
              <w:adjustRightInd w:val="0"/>
              <w:jc w:val="left"/>
              <w:rPr>
                <w:rFonts w:ascii="Calibri" w:hAnsi="Calibri" w:cs="Calibri"/>
                <w:kern w:val="0"/>
                <w:szCs w:val="21"/>
              </w:rPr>
            </w:pPr>
            <w:r w:rsidRPr="000D3438">
              <w:rPr>
                <w:rFonts w:ascii="Calibri" w:hAnsi="Calibri" w:cs="Calibri"/>
                <w:color w:val="000000"/>
                <w:kern w:val="0"/>
                <w:szCs w:val="21"/>
              </w:rPr>
              <w:tab/>
            </w:r>
            <w:r w:rsidRPr="000D3438">
              <w:rPr>
                <w:rFonts w:ascii="Calibri" w:hAnsi="Calibri" w:cs="Calibri"/>
                <w:color w:val="000000"/>
                <w:kern w:val="0"/>
                <w:szCs w:val="21"/>
              </w:rPr>
              <w:tab/>
            </w:r>
            <w:r w:rsidRPr="000D3438">
              <w:rPr>
                <w:rFonts w:ascii="Calibri" w:hAnsi="Calibri" w:cs="Calibri"/>
                <w:color w:val="000000"/>
                <w:kern w:val="0"/>
                <w:szCs w:val="21"/>
              </w:rPr>
              <w:tab/>
              <w:t>Integer skuFreeId, ModelMap model, HttpServletRequest request,</w:t>
            </w:r>
          </w:p>
          <w:p w:rsidR="000D3438" w:rsidRPr="000D3438" w:rsidRDefault="000D3438" w:rsidP="000D3438">
            <w:pPr>
              <w:pStyle w:val="B0"/>
              <w:rPr>
                <w:rFonts w:cs="Calibri"/>
              </w:rPr>
            </w:pPr>
            <w:r w:rsidRPr="000D3438">
              <w:rPr>
                <w:rFonts w:cs="Calibri"/>
                <w:color w:val="000000"/>
                <w:kern w:val="0"/>
              </w:rPr>
              <w:tab/>
            </w:r>
            <w:r w:rsidRPr="000D3438">
              <w:rPr>
                <w:rFonts w:cs="Calibri"/>
                <w:color w:val="000000"/>
                <w:kern w:val="0"/>
              </w:rPr>
              <w:tab/>
            </w:r>
            <w:r w:rsidRPr="000D3438">
              <w:rPr>
                <w:rFonts w:cs="Calibri"/>
                <w:color w:val="000000"/>
                <w:kern w:val="0"/>
              </w:rPr>
              <w:tab/>
              <w:t>HttpServletResponse response)</w:t>
            </w:r>
          </w:p>
        </w:tc>
      </w:tr>
      <w:tr w:rsidR="000D3438" w:rsidRPr="00FB726D"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FB726D" w:rsidRDefault="000D3438" w:rsidP="006F22F1">
            <w:pPr>
              <w:pStyle w:val="B0"/>
            </w:pPr>
            <w:r>
              <w:t>O</w:t>
            </w:r>
            <w:r>
              <w:rPr>
                <w:rFonts w:hint="eastAsia"/>
              </w:rPr>
              <w:t>ffer/confirmOrderOffer</w:t>
            </w:r>
          </w:p>
        </w:tc>
      </w:tr>
      <w:tr w:rsidR="000D3438" w:rsidRPr="00FB726D"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注释</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FB726D" w:rsidRDefault="000D3438" w:rsidP="006F22F1">
            <w:pPr>
              <w:pStyle w:val="B0"/>
            </w:pPr>
            <w:r>
              <w:rPr>
                <w:rFonts w:hint="eastAsia"/>
              </w:rPr>
              <w:t>确认购买商品</w:t>
            </w:r>
          </w:p>
        </w:tc>
      </w:tr>
      <w:tr w:rsidR="00C62E9F" w:rsidRPr="000D3438"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0D3438" w:rsidRDefault="00C62E9F" w:rsidP="00C62E9F">
            <w:pPr>
              <w:pStyle w:val="B0"/>
            </w:pPr>
            <w:r>
              <w:rPr>
                <w:rFonts w:hint="eastAsia"/>
              </w:rPr>
              <w:t>/submitOrder.do</w:t>
            </w:r>
          </w:p>
        </w:tc>
      </w:tr>
      <w:tr w:rsidR="00C62E9F" w:rsidRPr="000D3438" w:rsidTr="002C78C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C62E9F" w:rsidRPr="00FB726D" w:rsidRDefault="00C62E9F" w:rsidP="006F22F1">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tcPr>
          <w:p w:rsidR="00C62E9F" w:rsidRPr="00C62E9F" w:rsidRDefault="00C62E9F" w:rsidP="00C62E9F">
            <w:pPr>
              <w:autoSpaceDE w:val="0"/>
              <w:autoSpaceDN w:val="0"/>
              <w:adjustRightInd w:val="0"/>
              <w:jc w:val="left"/>
              <w:rPr>
                <w:rFonts w:ascii="Calibri" w:hAnsi="Calibri" w:cs="Calibri"/>
                <w:kern w:val="0"/>
                <w:szCs w:val="21"/>
              </w:rPr>
            </w:pPr>
            <w:r w:rsidRPr="00C62E9F">
              <w:rPr>
                <w:rFonts w:ascii="Calibri" w:hAnsi="Calibri" w:cs="Calibri"/>
                <w:color w:val="000000"/>
                <w:kern w:val="0"/>
                <w:szCs w:val="21"/>
              </w:rPr>
              <w:t>String submitOrder(ModelMap model, OrderParam param,</w:t>
            </w:r>
          </w:p>
          <w:p w:rsidR="00C62E9F" w:rsidRPr="00C62E9F" w:rsidRDefault="00C62E9F" w:rsidP="00C62E9F">
            <w:pPr>
              <w:pStyle w:val="B0"/>
            </w:pPr>
            <w:r w:rsidRPr="00C62E9F">
              <w:rPr>
                <w:rFonts w:cs="Calibri"/>
                <w:color w:val="000000"/>
                <w:kern w:val="0"/>
              </w:rPr>
              <w:tab/>
            </w:r>
            <w:r w:rsidRPr="00C62E9F">
              <w:rPr>
                <w:rFonts w:cs="Calibri"/>
                <w:color w:val="000000"/>
                <w:kern w:val="0"/>
              </w:rPr>
              <w:tab/>
            </w:r>
            <w:r w:rsidRPr="00C62E9F">
              <w:rPr>
                <w:rFonts w:cs="Calibri"/>
                <w:color w:val="000000"/>
                <w:kern w:val="0"/>
              </w:rPr>
              <w:tab/>
              <w:t>HttpServletRequest request, HttpServletResponse response)</w:t>
            </w:r>
          </w:p>
        </w:tc>
      </w:tr>
      <w:tr w:rsidR="00C62E9F" w:rsidRPr="00FB726D"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FB726D" w:rsidRDefault="00C62E9F" w:rsidP="006F22F1">
            <w:pPr>
              <w:pStyle w:val="B0"/>
            </w:pPr>
            <w:r>
              <w:t>I</w:t>
            </w:r>
            <w:r>
              <w:rPr>
                <w:rFonts w:hint="eastAsia"/>
              </w:rPr>
              <w:t>tem/selfcreated</w:t>
            </w:r>
          </w:p>
        </w:tc>
      </w:tr>
      <w:tr w:rsidR="00C62E9F" w:rsidRPr="00FB726D"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注释</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FB726D" w:rsidRDefault="00C62E9F" w:rsidP="006F22F1">
            <w:pPr>
              <w:pStyle w:val="B0"/>
            </w:pPr>
            <w:r>
              <w:rPr>
                <w:rFonts w:hint="eastAsia"/>
              </w:rPr>
              <w:t>购买商品反馈结果</w:t>
            </w:r>
          </w:p>
        </w:tc>
      </w:tr>
    </w:tbl>
    <w:p w:rsidR="00A13A0B" w:rsidRPr="008A57FC" w:rsidRDefault="00A13A0B" w:rsidP="00A13A0B"/>
    <w:p w:rsidR="00A13A0B" w:rsidRDefault="00A13A0B" w:rsidP="00AF2764">
      <w:pPr>
        <w:pStyle w:val="5"/>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13A0B"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FB726D" w:rsidRDefault="00A13A0B" w:rsidP="00460C89">
            <w:pPr>
              <w:pStyle w:val="B0"/>
            </w:pPr>
            <w:r w:rsidRPr="004C6AC8">
              <w:t>com.tangram.ebiz.service</w:t>
            </w:r>
            <w:r w:rsidRPr="004C6AC8">
              <w:rPr>
                <w:rFonts w:hint="eastAsia"/>
              </w:rPr>
              <w:t>.</w:t>
            </w:r>
            <w:r w:rsidR="00224E7D">
              <w:rPr>
                <w:rFonts w:hint="eastAsia"/>
              </w:rPr>
              <w:t>EbSkuOfferManager</w:t>
            </w:r>
          </w:p>
        </w:tc>
      </w:tr>
      <w:tr w:rsidR="00A13A0B"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224E7D" w:rsidRDefault="00224E7D" w:rsidP="00460C89">
            <w:pPr>
              <w:pStyle w:val="B0"/>
              <w:rPr>
                <w:rFonts w:cs="Calibri"/>
              </w:rPr>
            </w:pPr>
            <w:r w:rsidRPr="00224E7D">
              <w:rPr>
                <w:rFonts w:cs="Calibri"/>
                <w:color w:val="000000"/>
                <w:kern w:val="0"/>
              </w:rPr>
              <w:t>EbSkuOffer findSkuOfferById(Long id)</w:t>
            </w:r>
          </w:p>
        </w:tc>
      </w:tr>
      <w:tr w:rsidR="00A13A0B"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FB726D" w:rsidRDefault="00224E7D" w:rsidP="00460C89">
            <w:pPr>
              <w:pStyle w:val="B0"/>
            </w:pPr>
            <w:r>
              <w:rPr>
                <w:rFonts w:hint="eastAsia"/>
              </w:rPr>
              <w:t>Long id</w:t>
            </w:r>
          </w:p>
        </w:tc>
      </w:tr>
      <w:tr w:rsidR="00A13A0B"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224E7D" w:rsidP="00460C89">
            <w:pPr>
              <w:pStyle w:val="B0"/>
            </w:pPr>
            <w:r>
              <w:rPr>
                <w:rFonts w:hint="eastAsia"/>
              </w:rPr>
              <w:t>EbSkuOffer</w:t>
            </w:r>
          </w:p>
        </w:tc>
      </w:tr>
      <w:tr w:rsidR="00A13A0B" w:rsidTr="00460C89">
        <w:trPr>
          <w:trHeight w:val="208"/>
        </w:trPr>
        <w:tc>
          <w:tcPr>
            <w:tcW w:w="646" w:type="pct"/>
            <w:shd w:val="clear" w:color="auto" w:fill="auto"/>
            <w:vAlign w:val="center"/>
          </w:tcPr>
          <w:p w:rsidR="00A13A0B" w:rsidRPr="00FB726D" w:rsidRDefault="00A13A0B" w:rsidP="00460C89">
            <w:pPr>
              <w:pStyle w:val="B0"/>
            </w:pPr>
            <w:r w:rsidRPr="00FB726D">
              <w:rPr>
                <w:rFonts w:hint="eastAsia"/>
              </w:rPr>
              <w:t>是否实现</w:t>
            </w:r>
          </w:p>
        </w:tc>
        <w:tc>
          <w:tcPr>
            <w:tcW w:w="4354" w:type="pct"/>
            <w:shd w:val="clear" w:color="auto" w:fill="auto"/>
          </w:tcPr>
          <w:p w:rsidR="00A13A0B" w:rsidRPr="00FB726D" w:rsidRDefault="00A13A0B" w:rsidP="00460C89">
            <w:pPr>
              <w:pStyle w:val="B0"/>
            </w:pPr>
            <w:r>
              <w:rPr>
                <w:rFonts w:hint="eastAsia"/>
              </w:rPr>
              <w:t>已</w:t>
            </w:r>
            <w:r w:rsidRPr="00FB726D">
              <w:rPr>
                <w:rFonts w:hint="eastAsia"/>
              </w:rPr>
              <w:t>实现</w:t>
            </w:r>
          </w:p>
        </w:tc>
      </w:tr>
    </w:tbl>
    <w:p w:rsidR="00A13A0B"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2A0998" w:rsidRPr="00FB726D" w:rsidTr="006F22F1">
        <w:trPr>
          <w:trHeight w:val="491"/>
        </w:trPr>
        <w:tc>
          <w:tcPr>
            <w:tcW w:w="646" w:type="pct"/>
            <w:shd w:val="clear" w:color="auto" w:fill="BFBFBF"/>
            <w:vAlign w:val="center"/>
          </w:tcPr>
          <w:p w:rsidR="002A0998" w:rsidRPr="00FB726D" w:rsidRDefault="002A0998" w:rsidP="006F22F1">
            <w:pPr>
              <w:pStyle w:val="B0"/>
            </w:pPr>
            <w:r w:rsidRPr="00FB726D">
              <w:rPr>
                <w:rFonts w:hint="eastAsia"/>
              </w:rPr>
              <w:t>接口名称</w:t>
            </w:r>
          </w:p>
        </w:tc>
        <w:tc>
          <w:tcPr>
            <w:tcW w:w="4354" w:type="pct"/>
            <w:shd w:val="clear" w:color="auto" w:fill="BFBFBF"/>
            <w:vAlign w:val="center"/>
          </w:tcPr>
          <w:p w:rsidR="002A0998" w:rsidRPr="00FB726D" w:rsidRDefault="002A0998" w:rsidP="006F22F1">
            <w:pPr>
              <w:pStyle w:val="B0"/>
            </w:pPr>
            <w:r w:rsidRPr="004C6AC8">
              <w:t>com.tangram.ebiz.service</w:t>
            </w:r>
            <w:r w:rsidRPr="004C6AC8">
              <w:rPr>
                <w:rFonts w:hint="eastAsia"/>
              </w:rPr>
              <w:t>.</w:t>
            </w:r>
            <w:r>
              <w:rPr>
                <w:rFonts w:hint="eastAsia"/>
              </w:rPr>
              <w:t>EbSkuManager</w:t>
            </w:r>
          </w:p>
        </w:tc>
      </w:tr>
      <w:tr w:rsidR="002A0998" w:rsidRPr="00224E7D" w:rsidTr="006F22F1">
        <w:trPr>
          <w:trHeight w:val="364"/>
        </w:trPr>
        <w:tc>
          <w:tcPr>
            <w:tcW w:w="646" w:type="pct"/>
            <w:shd w:val="clear" w:color="auto" w:fill="F2F2F2"/>
            <w:vAlign w:val="center"/>
          </w:tcPr>
          <w:p w:rsidR="002A0998" w:rsidRPr="00FB726D" w:rsidRDefault="002A0998" w:rsidP="006F22F1">
            <w:pPr>
              <w:pStyle w:val="B0"/>
            </w:pPr>
            <w:r w:rsidRPr="00FB726D">
              <w:rPr>
                <w:rFonts w:hint="eastAsia"/>
              </w:rPr>
              <w:t>方法</w:t>
            </w:r>
          </w:p>
        </w:tc>
        <w:tc>
          <w:tcPr>
            <w:tcW w:w="4354" w:type="pct"/>
            <w:shd w:val="clear" w:color="auto" w:fill="F2F2F2"/>
          </w:tcPr>
          <w:p w:rsidR="002A0998" w:rsidRPr="00C40438" w:rsidRDefault="00C40438" w:rsidP="006F22F1">
            <w:pPr>
              <w:pStyle w:val="B0"/>
              <w:rPr>
                <w:rFonts w:cs="Calibri"/>
              </w:rPr>
            </w:pPr>
            <w:r w:rsidRPr="00C40438">
              <w:rPr>
                <w:rFonts w:cs="Calibri"/>
                <w:color w:val="000000"/>
                <w:kern w:val="0"/>
              </w:rPr>
              <w:t>EbSku getObjectById(Long skuId)</w:t>
            </w:r>
          </w:p>
        </w:tc>
      </w:tr>
      <w:tr w:rsidR="002A0998" w:rsidRPr="00FB726D" w:rsidTr="006F22F1">
        <w:trPr>
          <w:trHeight w:val="349"/>
        </w:trPr>
        <w:tc>
          <w:tcPr>
            <w:tcW w:w="646" w:type="pct"/>
            <w:tcBorders>
              <w:bottom w:val="single" w:sz="4" w:space="0" w:color="auto"/>
            </w:tcBorders>
            <w:shd w:val="clear" w:color="auto" w:fill="auto"/>
            <w:vAlign w:val="center"/>
          </w:tcPr>
          <w:p w:rsidR="002A0998" w:rsidRPr="00FB726D" w:rsidRDefault="002A0998" w:rsidP="006F22F1">
            <w:pPr>
              <w:pStyle w:val="B0"/>
            </w:pPr>
            <w:r w:rsidRPr="00FB726D">
              <w:rPr>
                <w:rFonts w:hint="eastAsia"/>
              </w:rPr>
              <w:t>输入参数</w:t>
            </w:r>
          </w:p>
        </w:tc>
        <w:tc>
          <w:tcPr>
            <w:tcW w:w="4354" w:type="pct"/>
            <w:tcBorders>
              <w:bottom w:val="single" w:sz="4" w:space="0" w:color="auto"/>
            </w:tcBorders>
            <w:shd w:val="clear" w:color="auto" w:fill="auto"/>
          </w:tcPr>
          <w:p w:rsidR="002A0998" w:rsidRPr="00FB726D" w:rsidRDefault="00C40438" w:rsidP="006F22F1">
            <w:pPr>
              <w:pStyle w:val="B0"/>
            </w:pPr>
            <w:r>
              <w:rPr>
                <w:rFonts w:hint="eastAsia"/>
              </w:rPr>
              <w:t>Long skuId</w:t>
            </w:r>
          </w:p>
        </w:tc>
      </w:tr>
      <w:tr w:rsidR="002A0998" w:rsidRPr="00FB726D" w:rsidTr="006F22F1">
        <w:trPr>
          <w:trHeight w:val="246"/>
        </w:trPr>
        <w:tc>
          <w:tcPr>
            <w:tcW w:w="646" w:type="pct"/>
            <w:shd w:val="clear" w:color="auto" w:fill="auto"/>
            <w:vAlign w:val="center"/>
          </w:tcPr>
          <w:p w:rsidR="002A0998" w:rsidRPr="00FB726D" w:rsidRDefault="002A0998" w:rsidP="006F22F1">
            <w:pPr>
              <w:pStyle w:val="B0"/>
            </w:pPr>
            <w:r w:rsidRPr="00FB726D">
              <w:rPr>
                <w:rFonts w:hint="eastAsia"/>
              </w:rPr>
              <w:t>返回值</w:t>
            </w:r>
          </w:p>
        </w:tc>
        <w:tc>
          <w:tcPr>
            <w:tcW w:w="4354" w:type="pct"/>
            <w:shd w:val="clear" w:color="auto" w:fill="auto"/>
            <w:vAlign w:val="center"/>
          </w:tcPr>
          <w:p w:rsidR="002A0998" w:rsidRPr="00FB726D" w:rsidRDefault="002A0998" w:rsidP="006F22F1">
            <w:pPr>
              <w:pStyle w:val="B0"/>
            </w:pPr>
            <w:r>
              <w:rPr>
                <w:rFonts w:hint="eastAsia"/>
              </w:rPr>
              <w:t>EbSku</w:t>
            </w:r>
          </w:p>
        </w:tc>
      </w:tr>
      <w:tr w:rsidR="002A0998" w:rsidRPr="00FB726D" w:rsidTr="006F22F1">
        <w:trPr>
          <w:trHeight w:val="208"/>
        </w:trPr>
        <w:tc>
          <w:tcPr>
            <w:tcW w:w="646" w:type="pct"/>
            <w:shd w:val="clear" w:color="auto" w:fill="auto"/>
            <w:vAlign w:val="center"/>
          </w:tcPr>
          <w:p w:rsidR="002A0998" w:rsidRPr="00FB726D" w:rsidRDefault="002A0998" w:rsidP="006F22F1">
            <w:pPr>
              <w:pStyle w:val="B0"/>
            </w:pPr>
            <w:r w:rsidRPr="00FB726D">
              <w:rPr>
                <w:rFonts w:hint="eastAsia"/>
              </w:rPr>
              <w:t>是否实现</w:t>
            </w:r>
          </w:p>
        </w:tc>
        <w:tc>
          <w:tcPr>
            <w:tcW w:w="4354" w:type="pct"/>
            <w:shd w:val="clear" w:color="auto" w:fill="auto"/>
          </w:tcPr>
          <w:p w:rsidR="002A0998" w:rsidRPr="00FB726D" w:rsidRDefault="002A0998" w:rsidP="006F22F1">
            <w:pPr>
              <w:pStyle w:val="B0"/>
            </w:pPr>
            <w:r>
              <w:rPr>
                <w:rFonts w:hint="eastAsia"/>
              </w:rPr>
              <w:t>已</w:t>
            </w:r>
            <w:r w:rsidRPr="00FB726D">
              <w:rPr>
                <w:rFonts w:hint="eastAsia"/>
              </w:rPr>
              <w:t>实现</w:t>
            </w:r>
          </w:p>
        </w:tc>
      </w:tr>
    </w:tbl>
    <w:p w:rsidR="008C5AC3" w:rsidRDefault="008C5AC3"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334CE7" w:rsidRPr="00FB726D" w:rsidTr="006F22F1">
        <w:trPr>
          <w:trHeight w:val="491"/>
        </w:trPr>
        <w:tc>
          <w:tcPr>
            <w:tcW w:w="646" w:type="pct"/>
            <w:shd w:val="clear" w:color="auto" w:fill="BFBFBF"/>
            <w:vAlign w:val="center"/>
          </w:tcPr>
          <w:p w:rsidR="00334CE7" w:rsidRPr="00FB726D" w:rsidRDefault="00334CE7" w:rsidP="006F22F1">
            <w:pPr>
              <w:pStyle w:val="B0"/>
            </w:pPr>
            <w:r w:rsidRPr="00FB726D">
              <w:rPr>
                <w:rFonts w:hint="eastAsia"/>
              </w:rPr>
              <w:t>接口名称</w:t>
            </w:r>
          </w:p>
        </w:tc>
        <w:tc>
          <w:tcPr>
            <w:tcW w:w="4354" w:type="pct"/>
            <w:shd w:val="clear" w:color="auto" w:fill="BFBFBF"/>
            <w:vAlign w:val="center"/>
          </w:tcPr>
          <w:p w:rsidR="00334CE7" w:rsidRPr="00FB726D" w:rsidRDefault="00334CE7" w:rsidP="006F22F1">
            <w:pPr>
              <w:pStyle w:val="B0"/>
            </w:pPr>
            <w:r w:rsidRPr="004C6AC8">
              <w:t>com.tangram.ebiz.service</w:t>
            </w:r>
            <w:r w:rsidRPr="004C6AC8">
              <w:rPr>
                <w:rFonts w:hint="eastAsia"/>
              </w:rPr>
              <w:t>.</w:t>
            </w:r>
            <w:r>
              <w:rPr>
                <w:rFonts w:hint="eastAsia"/>
              </w:rPr>
              <w:t>EbOfferManager</w:t>
            </w:r>
          </w:p>
        </w:tc>
      </w:tr>
      <w:tr w:rsidR="00334CE7" w:rsidRPr="00C40438" w:rsidTr="006F22F1">
        <w:trPr>
          <w:trHeight w:val="364"/>
        </w:trPr>
        <w:tc>
          <w:tcPr>
            <w:tcW w:w="646" w:type="pct"/>
            <w:shd w:val="clear" w:color="auto" w:fill="F2F2F2"/>
            <w:vAlign w:val="center"/>
          </w:tcPr>
          <w:p w:rsidR="00334CE7" w:rsidRPr="00FB726D" w:rsidRDefault="00334CE7" w:rsidP="006F22F1">
            <w:pPr>
              <w:pStyle w:val="B0"/>
            </w:pPr>
            <w:r w:rsidRPr="00FB726D">
              <w:rPr>
                <w:rFonts w:hint="eastAsia"/>
              </w:rPr>
              <w:t>方法</w:t>
            </w:r>
          </w:p>
        </w:tc>
        <w:tc>
          <w:tcPr>
            <w:tcW w:w="4354" w:type="pct"/>
            <w:shd w:val="clear" w:color="auto" w:fill="F2F2F2"/>
          </w:tcPr>
          <w:p w:rsidR="00334CE7" w:rsidRPr="00334CE7" w:rsidRDefault="00334CE7" w:rsidP="006F22F1">
            <w:pPr>
              <w:pStyle w:val="B0"/>
              <w:rPr>
                <w:rFonts w:cs="Calibri"/>
              </w:rPr>
            </w:pPr>
            <w:r w:rsidRPr="00334CE7">
              <w:rPr>
                <w:rFonts w:cs="Calibri"/>
                <w:color w:val="000000"/>
                <w:kern w:val="0"/>
              </w:rPr>
              <w:t>EbOffer getOfferByOfferId(Long offerId)</w:t>
            </w:r>
          </w:p>
        </w:tc>
      </w:tr>
      <w:tr w:rsidR="00334CE7" w:rsidRPr="00FB726D" w:rsidTr="006F22F1">
        <w:trPr>
          <w:trHeight w:val="349"/>
        </w:trPr>
        <w:tc>
          <w:tcPr>
            <w:tcW w:w="646" w:type="pct"/>
            <w:tcBorders>
              <w:bottom w:val="single" w:sz="4" w:space="0" w:color="auto"/>
            </w:tcBorders>
            <w:shd w:val="clear" w:color="auto" w:fill="auto"/>
            <w:vAlign w:val="center"/>
          </w:tcPr>
          <w:p w:rsidR="00334CE7" w:rsidRPr="00FB726D" w:rsidRDefault="00334CE7" w:rsidP="006F22F1">
            <w:pPr>
              <w:pStyle w:val="B0"/>
            </w:pPr>
            <w:r w:rsidRPr="00FB726D">
              <w:rPr>
                <w:rFonts w:hint="eastAsia"/>
              </w:rPr>
              <w:t>输入参数</w:t>
            </w:r>
          </w:p>
        </w:tc>
        <w:tc>
          <w:tcPr>
            <w:tcW w:w="4354" w:type="pct"/>
            <w:tcBorders>
              <w:bottom w:val="single" w:sz="4" w:space="0" w:color="auto"/>
            </w:tcBorders>
            <w:shd w:val="clear" w:color="auto" w:fill="auto"/>
          </w:tcPr>
          <w:p w:rsidR="00334CE7" w:rsidRPr="00FB726D" w:rsidRDefault="00334CE7" w:rsidP="006F22F1">
            <w:pPr>
              <w:pStyle w:val="B0"/>
            </w:pPr>
            <w:r>
              <w:rPr>
                <w:rFonts w:hint="eastAsia"/>
              </w:rPr>
              <w:t xml:space="preserve">Long </w:t>
            </w:r>
            <w:r>
              <w:t>offered</w:t>
            </w:r>
          </w:p>
        </w:tc>
      </w:tr>
      <w:tr w:rsidR="00334CE7" w:rsidRPr="00FB726D" w:rsidTr="006F22F1">
        <w:trPr>
          <w:trHeight w:val="246"/>
        </w:trPr>
        <w:tc>
          <w:tcPr>
            <w:tcW w:w="646" w:type="pct"/>
            <w:shd w:val="clear" w:color="auto" w:fill="auto"/>
            <w:vAlign w:val="center"/>
          </w:tcPr>
          <w:p w:rsidR="00334CE7" w:rsidRPr="00FB726D" w:rsidRDefault="00334CE7" w:rsidP="006F22F1">
            <w:pPr>
              <w:pStyle w:val="B0"/>
            </w:pPr>
            <w:r w:rsidRPr="00FB726D">
              <w:rPr>
                <w:rFonts w:hint="eastAsia"/>
              </w:rPr>
              <w:lastRenderedPageBreak/>
              <w:t>返回值</w:t>
            </w:r>
          </w:p>
        </w:tc>
        <w:tc>
          <w:tcPr>
            <w:tcW w:w="4354" w:type="pct"/>
            <w:shd w:val="clear" w:color="auto" w:fill="auto"/>
            <w:vAlign w:val="center"/>
          </w:tcPr>
          <w:p w:rsidR="00334CE7" w:rsidRPr="00FB726D" w:rsidRDefault="00334CE7" w:rsidP="006F22F1">
            <w:pPr>
              <w:pStyle w:val="B0"/>
            </w:pPr>
            <w:r>
              <w:rPr>
                <w:rFonts w:hint="eastAsia"/>
              </w:rPr>
              <w:t>Eb</w:t>
            </w:r>
            <w:r w:rsidR="008C5AC3">
              <w:rPr>
                <w:rFonts w:hint="eastAsia"/>
              </w:rPr>
              <w:t>Offer</w:t>
            </w:r>
          </w:p>
        </w:tc>
      </w:tr>
      <w:tr w:rsidR="00334CE7" w:rsidRPr="00FB726D" w:rsidTr="006F22F1">
        <w:trPr>
          <w:trHeight w:val="208"/>
        </w:trPr>
        <w:tc>
          <w:tcPr>
            <w:tcW w:w="646" w:type="pct"/>
            <w:shd w:val="clear" w:color="auto" w:fill="auto"/>
            <w:vAlign w:val="center"/>
          </w:tcPr>
          <w:p w:rsidR="00334CE7" w:rsidRPr="00FB726D" w:rsidRDefault="00334CE7" w:rsidP="006F22F1">
            <w:pPr>
              <w:pStyle w:val="B0"/>
            </w:pPr>
            <w:r w:rsidRPr="00FB726D">
              <w:rPr>
                <w:rFonts w:hint="eastAsia"/>
              </w:rPr>
              <w:t>是否实现</w:t>
            </w:r>
          </w:p>
        </w:tc>
        <w:tc>
          <w:tcPr>
            <w:tcW w:w="4354" w:type="pct"/>
            <w:shd w:val="clear" w:color="auto" w:fill="auto"/>
          </w:tcPr>
          <w:p w:rsidR="00334CE7" w:rsidRPr="00FB726D" w:rsidRDefault="00334CE7" w:rsidP="006F22F1">
            <w:pPr>
              <w:pStyle w:val="B0"/>
            </w:pPr>
            <w:r>
              <w:rPr>
                <w:rFonts w:hint="eastAsia"/>
              </w:rPr>
              <w:t>已</w:t>
            </w:r>
            <w:r w:rsidRPr="00FB726D">
              <w:rPr>
                <w:rFonts w:hint="eastAsia"/>
              </w:rPr>
              <w:t>实现</w:t>
            </w:r>
          </w:p>
        </w:tc>
      </w:tr>
    </w:tbl>
    <w:p w:rsidR="00334CE7" w:rsidRDefault="00334CE7"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8C5AC3" w:rsidRPr="00FB726D" w:rsidTr="006F22F1">
        <w:trPr>
          <w:trHeight w:val="491"/>
        </w:trPr>
        <w:tc>
          <w:tcPr>
            <w:tcW w:w="646" w:type="pct"/>
            <w:shd w:val="clear" w:color="auto" w:fill="BFBFBF"/>
            <w:vAlign w:val="center"/>
          </w:tcPr>
          <w:p w:rsidR="008C5AC3" w:rsidRPr="00FB726D" w:rsidRDefault="008C5AC3" w:rsidP="006F22F1">
            <w:pPr>
              <w:pStyle w:val="B0"/>
            </w:pPr>
            <w:r w:rsidRPr="00FB726D">
              <w:rPr>
                <w:rFonts w:hint="eastAsia"/>
              </w:rPr>
              <w:t>接口名称</w:t>
            </w:r>
          </w:p>
        </w:tc>
        <w:tc>
          <w:tcPr>
            <w:tcW w:w="4354" w:type="pct"/>
            <w:shd w:val="clear" w:color="auto" w:fill="BFBFBF"/>
            <w:vAlign w:val="center"/>
          </w:tcPr>
          <w:p w:rsidR="008C5AC3" w:rsidRPr="00FB726D" w:rsidRDefault="008C5AC3" w:rsidP="006F22F1">
            <w:pPr>
              <w:pStyle w:val="B0"/>
            </w:pPr>
            <w:r w:rsidRPr="004C6AC8">
              <w:t>com.tangram.ebiz.service</w:t>
            </w:r>
            <w:r w:rsidRPr="004C6AC8">
              <w:rPr>
                <w:rFonts w:hint="eastAsia"/>
              </w:rPr>
              <w:t>.</w:t>
            </w:r>
            <w:r>
              <w:rPr>
                <w:rFonts w:hint="eastAsia"/>
              </w:rPr>
              <w:t>PortalEbItemManager</w:t>
            </w:r>
          </w:p>
        </w:tc>
      </w:tr>
      <w:tr w:rsidR="008C5AC3" w:rsidRPr="00C40438" w:rsidTr="006F22F1">
        <w:trPr>
          <w:trHeight w:val="364"/>
        </w:trPr>
        <w:tc>
          <w:tcPr>
            <w:tcW w:w="646" w:type="pct"/>
            <w:shd w:val="clear" w:color="auto" w:fill="F2F2F2"/>
            <w:vAlign w:val="center"/>
          </w:tcPr>
          <w:p w:rsidR="008C5AC3" w:rsidRPr="00FB726D" w:rsidRDefault="008C5AC3" w:rsidP="006F22F1">
            <w:pPr>
              <w:pStyle w:val="B0"/>
            </w:pPr>
            <w:r w:rsidRPr="00FB726D">
              <w:rPr>
                <w:rFonts w:hint="eastAsia"/>
              </w:rPr>
              <w:t>方法</w:t>
            </w:r>
          </w:p>
        </w:tc>
        <w:tc>
          <w:tcPr>
            <w:tcW w:w="4354" w:type="pct"/>
            <w:shd w:val="clear" w:color="auto" w:fill="F2F2F2"/>
          </w:tcPr>
          <w:p w:rsidR="008C5AC3" w:rsidRPr="008C5AC3" w:rsidRDefault="008C5AC3" w:rsidP="006F22F1">
            <w:pPr>
              <w:pStyle w:val="B0"/>
              <w:rPr>
                <w:rFonts w:cs="Calibri"/>
              </w:rPr>
            </w:pPr>
            <w:r w:rsidRPr="008C5AC3">
              <w:rPr>
                <w:rFonts w:cs="Calibri"/>
                <w:b/>
                <w:bCs/>
                <w:color w:val="7F0055"/>
                <w:kern w:val="0"/>
              </w:rPr>
              <w:t>void</w:t>
            </w:r>
            <w:r w:rsidRPr="008C5AC3">
              <w:rPr>
                <w:rFonts w:cs="Calibri"/>
                <w:color w:val="000000"/>
                <w:kern w:val="0"/>
              </w:rPr>
              <w:t xml:space="preserve"> processOrder(OrderParam param,HttpServletRequest request)</w:t>
            </w:r>
          </w:p>
        </w:tc>
      </w:tr>
      <w:tr w:rsidR="008C5AC3" w:rsidRPr="00FB726D" w:rsidTr="006F22F1">
        <w:trPr>
          <w:trHeight w:val="349"/>
        </w:trPr>
        <w:tc>
          <w:tcPr>
            <w:tcW w:w="646" w:type="pct"/>
            <w:tcBorders>
              <w:bottom w:val="single" w:sz="4" w:space="0" w:color="auto"/>
            </w:tcBorders>
            <w:shd w:val="clear" w:color="auto" w:fill="auto"/>
            <w:vAlign w:val="center"/>
          </w:tcPr>
          <w:p w:rsidR="008C5AC3" w:rsidRPr="00FB726D" w:rsidRDefault="008C5AC3" w:rsidP="006F22F1">
            <w:pPr>
              <w:pStyle w:val="B0"/>
            </w:pPr>
            <w:r w:rsidRPr="00FB726D">
              <w:rPr>
                <w:rFonts w:hint="eastAsia"/>
              </w:rPr>
              <w:t>输入参数</w:t>
            </w:r>
          </w:p>
        </w:tc>
        <w:tc>
          <w:tcPr>
            <w:tcW w:w="4354" w:type="pct"/>
            <w:tcBorders>
              <w:bottom w:val="single" w:sz="4" w:space="0" w:color="auto"/>
            </w:tcBorders>
            <w:shd w:val="clear" w:color="auto" w:fill="auto"/>
          </w:tcPr>
          <w:p w:rsidR="008C5AC3" w:rsidRPr="00FB726D" w:rsidRDefault="008C5AC3" w:rsidP="006F22F1">
            <w:pPr>
              <w:pStyle w:val="B0"/>
            </w:pPr>
            <w:r>
              <w:rPr>
                <w:rFonts w:hint="eastAsia"/>
              </w:rPr>
              <w:t>OrderParam param</w:t>
            </w:r>
          </w:p>
        </w:tc>
      </w:tr>
      <w:tr w:rsidR="008C5AC3" w:rsidRPr="00FB726D" w:rsidTr="006F22F1">
        <w:trPr>
          <w:trHeight w:val="246"/>
        </w:trPr>
        <w:tc>
          <w:tcPr>
            <w:tcW w:w="646" w:type="pct"/>
            <w:shd w:val="clear" w:color="auto" w:fill="auto"/>
            <w:vAlign w:val="center"/>
          </w:tcPr>
          <w:p w:rsidR="008C5AC3" w:rsidRPr="00FB726D" w:rsidRDefault="008C5AC3" w:rsidP="006F22F1">
            <w:pPr>
              <w:pStyle w:val="B0"/>
            </w:pPr>
            <w:r w:rsidRPr="00FB726D">
              <w:rPr>
                <w:rFonts w:hint="eastAsia"/>
              </w:rPr>
              <w:t>返回值</w:t>
            </w:r>
          </w:p>
        </w:tc>
        <w:tc>
          <w:tcPr>
            <w:tcW w:w="4354" w:type="pct"/>
            <w:shd w:val="clear" w:color="auto" w:fill="auto"/>
            <w:vAlign w:val="center"/>
          </w:tcPr>
          <w:p w:rsidR="008C5AC3" w:rsidRPr="00FB726D" w:rsidRDefault="008C5AC3" w:rsidP="006F22F1">
            <w:pPr>
              <w:pStyle w:val="B0"/>
            </w:pPr>
            <w:r>
              <w:rPr>
                <w:rFonts w:hint="eastAsia"/>
              </w:rPr>
              <w:t>无</w:t>
            </w:r>
          </w:p>
        </w:tc>
      </w:tr>
      <w:tr w:rsidR="008C5AC3" w:rsidRPr="00FB726D" w:rsidTr="006F22F1">
        <w:trPr>
          <w:trHeight w:val="208"/>
        </w:trPr>
        <w:tc>
          <w:tcPr>
            <w:tcW w:w="646" w:type="pct"/>
            <w:shd w:val="clear" w:color="auto" w:fill="auto"/>
            <w:vAlign w:val="center"/>
          </w:tcPr>
          <w:p w:rsidR="008C5AC3" w:rsidRPr="00FB726D" w:rsidRDefault="008C5AC3" w:rsidP="006F22F1">
            <w:pPr>
              <w:pStyle w:val="B0"/>
            </w:pPr>
            <w:r w:rsidRPr="00FB726D">
              <w:rPr>
                <w:rFonts w:hint="eastAsia"/>
              </w:rPr>
              <w:t>是否实现</w:t>
            </w:r>
          </w:p>
        </w:tc>
        <w:tc>
          <w:tcPr>
            <w:tcW w:w="4354" w:type="pct"/>
            <w:shd w:val="clear" w:color="auto" w:fill="auto"/>
          </w:tcPr>
          <w:p w:rsidR="008C5AC3" w:rsidRPr="00FB726D" w:rsidRDefault="008C5AC3" w:rsidP="006F22F1">
            <w:pPr>
              <w:pStyle w:val="B0"/>
            </w:pPr>
            <w:r>
              <w:rPr>
                <w:rFonts w:hint="eastAsia"/>
              </w:rPr>
              <w:t>已</w:t>
            </w:r>
            <w:r w:rsidRPr="00FB726D">
              <w:rPr>
                <w:rFonts w:hint="eastAsia"/>
              </w:rPr>
              <w:t>实现</w:t>
            </w:r>
          </w:p>
        </w:tc>
      </w:tr>
    </w:tbl>
    <w:p w:rsidR="008C5AC3" w:rsidRPr="008A57FC" w:rsidRDefault="008C5AC3" w:rsidP="00A13A0B"/>
    <w:p w:rsidR="00A13A0B" w:rsidRDefault="00A13A0B" w:rsidP="00AF2764">
      <w:pPr>
        <w:pStyle w:val="5"/>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A13A0B" w:rsidTr="00460C89">
        <w:trPr>
          <w:trHeight w:val="491"/>
        </w:trPr>
        <w:tc>
          <w:tcPr>
            <w:tcW w:w="735" w:type="pct"/>
            <w:shd w:val="clear" w:color="auto" w:fill="BFBFBF"/>
            <w:vAlign w:val="center"/>
          </w:tcPr>
          <w:p w:rsidR="00A13A0B" w:rsidRPr="00FB726D" w:rsidRDefault="00A13A0B" w:rsidP="00460C89">
            <w:pPr>
              <w:pStyle w:val="B0"/>
            </w:pPr>
            <w:r w:rsidRPr="00FB726D">
              <w:rPr>
                <w:rFonts w:hint="eastAsia"/>
              </w:rPr>
              <w:t>接口名称</w:t>
            </w:r>
          </w:p>
        </w:tc>
        <w:tc>
          <w:tcPr>
            <w:tcW w:w="4265" w:type="pct"/>
            <w:shd w:val="clear" w:color="auto" w:fill="BFBFBF"/>
            <w:vAlign w:val="center"/>
          </w:tcPr>
          <w:p w:rsidR="00A13A0B" w:rsidRPr="00FB726D" w:rsidRDefault="00A13A0B" w:rsidP="00460C89">
            <w:pPr>
              <w:pStyle w:val="B0"/>
            </w:pPr>
            <w:r w:rsidRPr="009C4A23">
              <w:t>com.tangram.ebiz.dao</w:t>
            </w:r>
            <w:r>
              <w:rPr>
                <w:rFonts w:hint="eastAsia"/>
              </w:rPr>
              <w:t>.</w:t>
            </w:r>
            <w:r w:rsidRPr="005E3331">
              <w:t xml:space="preserve"> Eb</w:t>
            </w:r>
            <w:r w:rsidR="0053384E">
              <w:rPr>
                <w:rFonts w:hint="eastAsia"/>
              </w:rPr>
              <w:t>Sku</w:t>
            </w:r>
            <w:r w:rsidRPr="005E3331">
              <w:t>OfferDao</w:t>
            </w:r>
          </w:p>
        </w:tc>
      </w:tr>
      <w:tr w:rsidR="00A13A0B" w:rsidTr="00460C89">
        <w:trPr>
          <w:trHeight w:val="364"/>
        </w:trPr>
        <w:tc>
          <w:tcPr>
            <w:tcW w:w="735" w:type="pct"/>
            <w:shd w:val="clear" w:color="auto" w:fill="F2F2F2"/>
            <w:vAlign w:val="center"/>
          </w:tcPr>
          <w:p w:rsidR="00A13A0B" w:rsidRPr="00FB726D" w:rsidRDefault="00A13A0B" w:rsidP="00460C89">
            <w:pPr>
              <w:pStyle w:val="B0"/>
            </w:pPr>
            <w:r w:rsidRPr="00FB726D">
              <w:rPr>
                <w:rFonts w:hint="eastAsia"/>
              </w:rPr>
              <w:t>方法</w:t>
            </w:r>
          </w:p>
        </w:tc>
        <w:tc>
          <w:tcPr>
            <w:tcW w:w="4265" w:type="pct"/>
            <w:shd w:val="clear" w:color="auto" w:fill="F2F2F2"/>
          </w:tcPr>
          <w:p w:rsidR="00A13A0B" w:rsidRPr="0053384E" w:rsidRDefault="0053384E" w:rsidP="00460C89">
            <w:pPr>
              <w:pStyle w:val="B0"/>
              <w:rPr>
                <w:rFonts w:cs="Calibri"/>
              </w:rPr>
            </w:pPr>
            <w:r w:rsidRPr="0053384E">
              <w:rPr>
                <w:rFonts w:cs="Calibri"/>
                <w:color w:val="000000"/>
                <w:kern w:val="0"/>
              </w:rPr>
              <w:t>List&lt;EbSkuOffer&gt; findSkuOfferByOfferId(Long offerId)</w:t>
            </w:r>
          </w:p>
        </w:tc>
      </w:tr>
      <w:tr w:rsidR="00A13A0B" w:rsidTr="00460C89">
        <w:trPr>
          <w:trHeight w:val="349"/>
        </w:trPr>
        <w:tc>
          <w:tcPr>
            <w:tcW w:w="735"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265" w:type="pct"/>
            <w:tcBorders>
              <w:bottom w:val="single" w:sz="4" w:space="0" w:color="auto"/>
            </w:tcBorders>
            <w:shd w:val="clear" w:color="auto" w:fill="auto"/>
          </w:tcPr>
          <w:p w:rsidR="00A13A0B" w:rsidRPr="00FB726D" w:rsidRDefault="0053384E" w:rsidP="00460C89">
            <w:pPr>
              <w:pStyle w:val="B0"/>
            </w:pPr>
            <w:r>
              <w:rPr>
                <w:rFonts w:hint="eastAsia"/>
              </w:rPr>
              <w:t>Long offerId</w:t>
            </w:r>
          </w:p>
        </w:tc>
      </w:tr>
      <w:tr w:rsidR="00A13A0B" w:rsidTr="00460C89">
        <w:trPr>
          <w:trHeight w:val="208"/>
        </w:trPr>
        <w:tc>
          <w:tcPr>
            <w:tcW w:w="735" w:type="pct"/>
            <w:shd w:val="clear" w:color="auto" w:fill="auto"/>
            <w:vAlign w:val="center"/>
          </w:tcPr>
          <w:p w:rsidR="00A13A0B" w:rsidRPr="00FB726D" w:rsidRDefault="00A13A0B" w:rsidP="00460C89">
            <w:pPr>
              <w:pStyle w:val="B0"/>
            </w:pPr>
            <w:r w:rsidRPr="00FB726D">
              <w:rPr>
                <w:rFonts w:hint="eastAsia"/>
              </w:rPr>
              <w:t>注释</w:t>
            </w:r>
          </w:p>
        </w:tc>
        <w:tc>
          <w:tcPr>
            <w:tcW w:w="4265" w:type="pct"/>
            <w:shd w:val="clear" w:color="auto" w:fill="auto"/>
          </w:tcPr>
          <w:p w:rsidR="00A13A0B" w:rsidRPr="00FB726D" w:rsidRDefault="009C33E9" w:rsidP="00460C89">
            <w:pPr>
              <w:pStyle w:val="B0"/>
            </w:pPr>
            <w:r>
              <w:rPr>
                <w:rFonts w:hint="eastAsia"/>
              </w:rPr>
              <w:t>根据</w:t>
            </w:r>
            <w:r>
              <w:rPr>
                <w:rFonts w:hint="eastAsia"/>
              </w:rPr>
              <w:t>offerId</w:t>
            </w:r>
            <w:r>
              <w:rPr>
                <w:rFonts w:hint="eastAsia"/>
              </w:rPr>
              <w:t>查询</w:t>
            </w:r>
          </w:p>
        </w:tc>
      </w:tr>
      <w:tr w:rsidR="00A13A0B" w:rsidTr="00460C89">
        <w:trPr>
          <w:trHeight w:val="208"/>
        </w:trPr>
        <w:tc>
          <w:tcPr>
            <w:tcW w:w="735" w:type="pct"/>
            <w:shd w:val="clear" w:color="auto" w:fill="auto"/>
            <w:vAlign w:val="center"/>
          </w:tcPr>
          <w:p w:rsidR="00A13A0B" w:rsidRPr="00FB726D" w:rsidRDefault="00A13A0B" w:rsidP="00460C89">
            <w:pPr>
              <w:pStyle w:val="B0"/>
            </w:pPr>
            <w:r w:rsidRPr="00FB726D">
              <w:rPr>
                <w:rFonts w:hint="eastAsia"/>
              </w:rPr>
              <w:t>是否实现</w:t>
            </w:r>
          </w:p>
        </w:tc>
        <w:tc>
          <w:tcPr>
            <w:tcW w:w="4265" w:type="pct"/>
            <w:shd w:val="clear" w:color="auto" w:fill="auto"/>
          </w:tcPr>
          <w:p w:rsidR="00A13A0B" w:rsidRPr="00FB726D" w:rsidRDefault="00A13A0B" w:rsidP="00460C89">
            <w:pPr>
              <w:pStyle w:val="B0"/>
            </w:pPr>
            <w:r>
              <w:rPr>
                <w:rFonts w:hint="eastAsia"/>
              </w:rPr>
              <w:t>已</w:t>
            </w:r>
            <w:r w:rsidRPr="00FB726D">
              <w:rPr>
                <w:rFonts w:hint="eastAsia"/>
              </w:rPr>
              <w:t>实现</w:t>
            </w:r>
          </w:p>
        </w:tc>
      </w:tr>
    </w:tbl>
    <w:p w:rsidR="00A13A0B" w:rsidRPr="008A57FC"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21EF7" w:rsidRPr="00FB726D" w:rsidTr="006F22F1">
        <w:trPr>
          <w:trHeight w:val="491"/>
        </w:trPr>
        <w:tc>
          <w:tcPr>
            <w:tcW w:w="735" w:type="pct"/>
            <w:shd w:val="clear" w:color="auto" w:fill="BFBFBF"/>
            <w:vAlign w:val="center"/>
          </w:tcPr>
          <w:p w:rsidR="00221EF7" w:rsidRPr="00FB726D" w:rsidRDefault="00221EF7" w:rsidP="006F22F1">
            <w:pPr>
              <w:pStyle w:val="B0"/>
            </w:pPr>
            <w:r w:rsidRPr="00FB726D">
              <w:rPr>
                <w:rFonts w:hint="eastAsia"/>
              </w:rPr>
              <w:t>接口名称</w:t>
            </w:r>
          </w:p>
        </w:tc>
        <w:tc>
          <w:tcPr>
            <w:tcW w:w="4265" w:type="pct"/>
            <w:shd w:val="clear" w:color="auto" w:fill="BFBFBF"/>
            <w:vAlign w:val="center"/>
          </w:tcPr>
          <w:p w:rsidR="00221EF7" w:rsidRPr="00FB726D" w:rsidRDefault="00221EF7" w:rsidP="006F22F1">
            <w:pPr>
              <w:pStyle w:val="B0"/>
            </w:pPr>
            <w:r w:rsidRPr="009C4A23">
              <w:t>com.tangram.ebiz.dao</w:t>
            </w:r>
            <w:r>
              <w:rPr>
                <w:rFonts w:hint="eastAsia"/>
              </w:rPr>
              <w:t>.</w:t>
            </w:r>
            <w:r w:rsidRPr="005E3331">
              <w:t xml:space="preserve"> Eb</w:t>
            </w:r>
            <w:r>
              <w:rPr>
                <w:rFonts w:hint="eastAsia"/>
              </w:rPr>
              <w:t>Sku</w:t>
            </w:r>
            <w:r w:rsidRPr="005E3331">
              <w:t>Dao</w:t>
            </w:r>
          </w:p>
        </w:tc>
      </w:tr>
      <w:tr w:rsidR="00221EF7" w:rsidRPr="0053384E" w:rsidTr="006F22F1">
        <w:trPr>
          <w:trHeight w:val="364"/>
        </w:trPr>
        <w:tc>
          <w:tcPr>
            <w:tcW w:w="735" w:type="pct"/>
            <w:shd w:val="clear" w:color="auto" w:fill="F2F2F2"/>
            <w:vAlign w:val="center"/>
          </w:tcPr>
          <w:p w:rsidR="00221EF7" w:rsidRPr="00FB726D" w:rsidRDefault="00221EF7" w:rsidP="006F22F1">
            <w:pPr>
              <w:pStyle w:val="B0"/>
            </w:pPr>
            <w:r w:rsidRPr="00FB726D">
              <w:rPr>
                <w:rFonts w:hint="eastAsia"/>
              </w:rPr>
              <w:t>方法</w:t>
            </w:r>
          </w:p>
        </w:tc>
        <w:tc>
          <w:tcPr>
            <w:tcW w:w="4265" w:type="pct"/>
            <w:shd w:val="clear" w:color="auto" w:fill="F2F2F2"/>
          </w:tcPr>
          <w:p w:rsidR="00221EF7" w:rsidRPr="00221EF7" w:rsidRDefault="00221EF7" w:rsidP="006F22F1">
            <w:pPr>
              <w:pStyle w:val="B0"/>
              <w:rPr>
                <w:rFonts w:cs="Calibri"/>
              </w:rPr>
            </w:pPr>
            <w:r w:rsidRPr="00221EF7">
              <w:rPr>
                <w:rFonts w:cs="Calibri"/>
                <w:color w:val="000000"/>
                <w:kern w:val="0"/>
              </w:rPr>
              <w:t>EbSku getEbSkuByskuId(Long skuId)</w:t>
            </w:r>
          </w:p>
        </w:tc>
      </w:tr>
      <w:tr w:rsidR="00221EF7" w:rsidRPr="00FB726D" w:rsidTr="006F22F1">
        <w:trPr>
          <w:trHeight w:val="349"/>
        </w:trPr>
        <w:tc>
          <w:tcPr>
            <w:tcW w:w="735" w:type="pct"/>
            <w:tcBorders>
              <w:bottom w:val="single" w:sz="4" w:space="0" w:color="auto"/>
            </w:tcBorders>
            <w:shd w:val="clear" w:color="auto" w:fill="auto"/>
            <w:vAlign w:val="center"/>
          </w:tcPr>
          <w:p w:rsidR="00221EF7" w:rsidRPr="00FB726D" w:rsidRDefault="00221EF7" w:rsidP="006F22F1">
            <w:pPr>
              <w:pStyle w:val="B0"/>
            </w:pPr>
            <w:r w:rsidRPr="00FB726D">
              <w:rPr>
                <w:rFonts w:hint="eastAsia"/>
              </w:rPr>
              <w:t>输入参数</w:t>
            </w:r>
          </w:p>
        </w:tc>
        <w:tc>
          <w:tcPr>
            <w:tcW w:w="4265" w:type="pct"/>
            <w:tcBorders>
              <w:bottom w:val="single" w:sz="4" w:space="0" w:color="auto"/>
            </w:tcBorders>
            <w:shd w:val="clear" w:color="auto" w:fill="auto"/>
          </w:tcPr>
          <w:p w:rsidR="00221EF7" w:rsidRPr="00FB726D" w:rsidRDefault="00221EF7" w:rsidP="006F22F1">
            <w:pPr>
              <w:pStyle w:val="B0"/>
            </w:pPr>
            <w:r>
              <w:rPr>
                <w:rFonts w:hint="eastAsia"/>
              </w:rPr>
              <w:t>Long skuId</w:t>
            </w:r>
          </w:p>
        </w:tc>
      </w:tr>
      <w:tr w:rsidR="00221EF7" w:rsidRPr="00FB726D" w:rsidTr="006F22F1">
        <w:trPr>
          <w:trHeight w:val="208"/>
        </w:trPr>
        <w:tc>
          <w:tcPr>
            <w:tcW w:w="735" w:type="pct"/>
            <w:shd w:val="clear" w:color="auto" w:fill="auto"/>
            <w:vAlign w:val="center"/>
          </w:tcPr>
          <w:p w:rsidR="00221EF7" w:rsidRPr="00FB726D" w:rsidRDefault="00221EF7" w:rsidP="006F22F1">
            <w:pPr>
              <w:pStyle w:val="B0"/>
            </w:pPr>
            <w:r w:rsidRPr="00FB726D">
              <w:rPr>
                <w:rFonts w:hint="eastAsia"/>
              </w:rPr>
              <w:t>注释</w:t>
            </w:r>
          </w:p>
        </w:tc>
        <w:tc>
          <w:tcPr>
            <w:tcW w:w="4265" w:type="pct"/>
            <w:shd w:val="clear" w:color="auto" w:fill="auto"/>
          </w:tcPr>
          <w:p w:rsidR="00221EF7" w:rsidRPr="00FB726D" w:rsidRDefault="00221EF7" w:rsidP="006F22F1">
            <w:pPr>
              <w:pStyle w:val="B0"/>
            </w:pPr>
            <w:r>
              <w:rPr>
                <w:rFonts w:hint="eastAsia"/>
              </w:rPr>
              <w:t>根据</w:t>
            </w:r>
            <w:r>
              <w:rPr>
                <w:rFonts w:hint="eastAsia"/>
              </w:rPr>
              <w:t>skuId</w:t>
            </w:r>
            <w:r>
              <w:rPr>
                <w:rFonts w:hint="eastAsia"/>
              </w:rPr>
              <w:t>查询</w:t>
            </w:r>
          </w:p>
        </w:tc>
      </w:tr>
      <w:tr w:rsidR="00221EF7" w:rsidRPr="00FB726D" w:rsidTr="006F22F1">
        <w:trPr>
          <w:trHeight w:val="208"/>
        </w:trPr>
        <w:tc>
          <w:tcPr>
            <w:tcW w:w="735" w:type="pct"/>
            <w:shd w:val="clear" w:color="auto" w:fill="auto"/>
            <w:vAlign w:val="center"/>
          </w:tcPr>
          <w:p w:rsidR="00221EF7" w:rsidRPr="00FB726D" w:rsidRDefault="00221EF7" w:rsidP="006F22F1">
            <w:pPr>
              <w:pStyle w:val="B0"/>
            </w:pPr>
            <w:r w:rsidRPr="00FB726D">
              <w:rPr>
                <w:rFonts w:hint="eastAsia"/>
              </w:rPr>
              <w:t>是否实现</w:t>
            </w:r>
          </w:p>
        </w:tc>
        <w:tc>
          <w:tcPr>
            <w:tcW w:w="4265" w:type="pct"/>
            <w:shd w:val="clear" w:color="auto" w:fill="auto"/>
          </w:tcPr>
          <w:p w:rsidR="00221EF7" w:rsidRPr="00FB726D" w:rsidRDefault="00221EF7" w:rsidP="006F22F1">
            <w:pPr>
              <w:pStyle w:val="B0"/>
            </w:pPr>
            <w:r>
              <w:rPr>
                <w:rFonts w:hint="eastAsia"/>
              </w:rPr>
              <w:t>已</w:t>
            </w:r>
            <w:r w:rsidRPr="00FB726D">
              <w:rPr>
                <w:rFonts w:hint="eastAsia"/>
              </w:rPr>
              <w:t>实现</w:t>
            </w:r>
          </w:p>
        </w:tc>
      </w:tr>
    </w:tbl>
    <w:p w:rsidR="00C81477" w:rsidRDefault="00C8147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9E1659" w:rsidRPr="00FB726D" w:rsidTr="006F22F1">
        <w:trPr>
          <w:trHeight w:val="491"/>
        </w:trPr>
        <w:tc>
          <w:tcPr>
            <w:tcW w:w="735" w:type="pct"/>
            <w:shd w:val="clear" w:color="auto" w:fill="BFBFBF"/>
            <w:vAlign w:val="center"/>
          </w:tcPr>
          <w:p w:rsidR="009E1659" w:rsidRPr="00FB726D" w:rsidRDefault="009E1659" w:rsidP="006F22F1">
            <w:pPr>
              <w:pStyle w:val="B0"/>
            </w:pPr>
            <w:r w:rsidRPr="00FB726D">
              <w:rPr>
                <w:rFonts w:hint="eastAsia"/>
              </w:rPr>
              <w:t>接口名称</w:t>
            </w:r>
          </w:p>
        </w:tc>
        <w:tc>
          <w:tcPr>
            <w:tcW w:w="4265" w:type="pct"/>
            <w:shd w:val="clear" w:color="auto" w:fill="BFBFBF"/>
            <w:vAlign w:val="center"/>
          </w:tcPr>
          <w:p w:rsidR="009E1659" w:rsidRPr="00FB726D" w:rsidRDefault="009E1659" w:rsidP="006F22F1">
            <w:pPr>
              <w:pStyle w:val="B0"/>
            </w:pPr>
            <w:r w:rsidRPr="009C4A23">
              <w:t>com.tangram.ebiz.dao</w:t>
            </w:r>
            <w:r>
              <w:rPr>
                <w:rFonts w:hint="eastAsia"/>
              </w:rPr>
              <w:t>.</w:t>
            </w:r>
            <w:r w:rsidRPr="005E3331">
              <w:t xml:space="preserve"> Eb</w:t>
            </w:r>
            <w:r>
              <w:rPr>
                <w:rFonts w:hint="eastAsia"/>
              </w:rPr>
              <w:t>Item</w:t>
            </w:r>
            <w:r w:rsidRPr="005E3331">
              <w:t>Dao</w:t>
            </w:r>
          </w:p>
        </w:tc>
      </w:tr>
      <w:tr w:rsidR="009E1659" w:rsidRPr="00221EF7" w:rsidTr="006F22F1">
        <w:trPr>
          <w:trHeight w:val="364"/>
        </w:trPr>
        <w:tc>
          <w:tcPr>
            <w:tcW w:w="735" w:type="pct"/>
            <w:shd w:val="clear" w:color="auto" w:fill="F2F2F2"/>
            <w:vAlign w:val="center"/>
          </w:tcPr>
          <w:p w:rsidR="009E1659" w:rsidRPr="00FB726D" w:rsidRDefault="009E1659" w:rsidP="006F22F1">
            <w:pPr>
              <w:pStyle w:val="B0"/>
            </w:pPr>
            <w:r w:rsidRPr="00FB726D">
              <w:rPr>
                <w:rFonts w:hint="eastAsia"/>
              </w:rPr>
              <w:t>方法</w:t>
            </w:r>
          </w:p>
        </w:tc>
        <w:tc>
          <w:tcPr>
            <w:tcW w:w="4265" w:type="pct"/>
            <w:shd w:val="clear" w:color="auto" w:fill="F2F2F2"/>
          </w:tcPr>
          <w:p w:rsidR="009E1659" w:rsidRPr="00CC4581" w:rsidRDefault="006455D4" w:rsidP="006F22F1">
            <w:pPr>
              <w:pStyle w:val="B0"/>
              <w:rPr>
                <w:rFonts w:cs="Calibri"/>
              </w:rPr>
            </w:pPr>
            <w:r w:rsidRPr="00CC4581">
              <w:rPr>
                <w:rFonts w:cs="Calibri"/>
                <w:color w:val="000000"/>
                <w:kern w:val="0"/>
              </w:rPr>
              <w:t>EbItem getEbItemById(Long itemId)</w:t>
            </w:r>
          </w:p>
        </w:tc>
      </w:tr>
      <w:tr w:rsidR="009E1659" w:rsidRPr="00FB726D" w:rsidTr="006F22F1">
        <w:trPr>
          <w:trHeight w:val="349"/>
        </w:trPr>
        <w:tc>
          <w:tcPr>
            <w:tcW w:w="735" w:type="pct"/>
            <w:tcBorders>
              <w:bottom w:val="single" w:sz="4" w:space="0" w:color="auto"/>
            </w:tcBorders>
            <w:shd w:val="clear" w:color="auto" w:fill="auto"/>
            <w:vAlign w:val="center"/>
          </w:tcPr>
          <w:p w:rsidR="009E1659" w:rsidRPr="00FB726D" w:rsidRDefault="009E1659" w:rsidP="006F22F1">
            <w:pPr>
              <w:pStyle w:val="B0"/>
            </w:pPr>
            <w:r w:rsidRPr="00FB726D">
              <w:rPr>
                <w:rFonts w:hint="eastAsia"/>
              </w:rPr>
              <w:t>输入参数</w:t>
            </w:r>
          </w:p>
        </w:tc>
        <w:tc>
          <w:tcPr>
            <w:tcW w:w="4265" w:type="pct"/>
            <w:tcBorders>
              <w:bottom w:val="single" w:sz="4" w:space="0" w:color="auto"/>
            </w:tcBorders>
            <w:shd w:val="clear" w:color="auto" w:fill="auto"/>
          </w:tcPr>
          <w:p w:rsidR="009E1659" w:rsidRPr="00FB726D" w:rsidRDefault="009E1659" w:rsidP="006F22F1">
            <w:pPr>
              <w:pStyle w:val="B0"/>
            </w:pPr>
            <w:r>
              <w:rPr>
                <w:rFonts w:hint="eastAsia"/>
              </w:rPr>
              <w:t xml:space="preserve">Long </w:t>
            </w:r>
            <w:r w:rsidR="00CC4581">
              <w:rPr>
                <w:rFonts w:hint="eastAsia"/>
              </w:rPr>
              <w:t>itemId</w:t>
            </w:r>
          </w:p>
        </w:tc>
      </w:tr>
      <w:tr w:rsidR="009E1659" w:rsidRPr="00FB726D" w:rsidTr="006F22F1">
        <w:trPr>
          <w:trHeight w:val="208"/>
        </w:trPr>
        <w:tc>
          <w:tcPr>
            <w:tcW w:w="735" w:type="pct"/>
            <w:shd w:val="clear" w:color="auto" w:fill="auto"/>
            <w:vAlign w:val="center"/>
          </w:tcPr>
          <w:p w:rsidR="009E1659" w:rsidRPr="00FB726D" w:rsidRDefault="009E1659" w:rsidP="006F22F1">
            <w:pPr>
              <w:pStyle w:val="B0"/>
            </w:pPr>
            <w:r w:rsidRPr="00FB726D">
              <w:rPr>
                <w:rFonts w:hint="eastAsia"/>
              </w:rPr>
              <w:t>注释</w:t>
            </w:r>
          </w:p>
        </w:tc>
        <w:tc>
          <w:tcPr>
            <w:tcW w:w="4265" w:type="pct"/>
            <w:shd w:val="clear" w:color="auto" w:fill="auto"/>
          </w:tcPr>
          <w:p w:rsidR="009E1659" w:rsidRPr="00FB726D" w:rsidRDefault="009E1659" w:rsidP="006F22F1">
            <w:pPr>
              <w:pStyle w:val="B0"/>
            </w:pPr>
            <w:r>
              <w:rPr>
                <w:rFonts w:hint="eastAsia"/>
              </w:rPr>
              <w:t>根据</w:t>
            </w:r>
            <w:r w:rsidR="00CC4581">
              <w:rPr>
                <w:rFonts w:hint="eastAsia"/>
              </w:rPr>
              <w:t>item</w:t>
            </w:r>
            <w:r>
              <w:rPr>
                <w:rFonts w:hint="eastAsia"/>
              </w:rPr>
              <w:t>Id</w:t>
            </w:r>
            <w:r>
              <w:rPr>
                <w:rFonts w:hint="eastAsia"/>
              </w:rPr>
              <w:t>查询</w:t>
            </w:r>
          </w:p>
        </w:tc>
      </w:tr>
      <w:tr w:rsidR="009E1659" w:rsidRPr="00FB726D" w:rsidTr="006F22F1">
        <w:trPr>
          <w:trHeight w:val="208"/>
        </w:trPr>
        <w:tc>
          <w:tcPr>
            <w:tcW w:w="735" w:type="pct"/>
            <w:shd w:val="clear" w:color="auto" w:fill="auto"/>
            <w:vAlign w:val="center"/>
          </w:tcPr>
          <w:p w:rsidR="009E1659" w:rsidRPr="00FB726D" w:rsidRDefault="009E1659" w:rsidP="006F22F1">
            <w:pPr>
              <w:pStyle w:val="B0"/>
            </w:pPr>
            <w:r w:rsidRPr="00FB726D">
              <w:rPr>
                <w:rFonts w:hint="eastAsia"/>
              </w:rPr>
              <w:t>是否实现</w:t>
            </w:r>
          </w:p>
        </w:tc>
        <w:tc>
          <w:tcPr>
            <w:tcW w:w="4265" w:type="pct"/>
            <w:shd w:val="clear" w:color="auto" w:fill="auto"/>
          </w:tcPr>
          <w:p w:rsidR="009E1659" w:rsidRPr="00FB726D" w:rsidRDefault="009E1659" w:rsidP="006F22F1">
            <w:pPr>
              <w:pStyle w:val="B0"/>
            </w:pPr>
            <w:r>
              <w:rPr>
                <w:rFonts w:hint="eastAsia"/>
              </w:rPr>
              <w:t>已</w:t>
            </w:r>
            <w:r w:rsidRPr="00FB726D">
              <w:rPr>
                <w:rFonts w:hint="eastAsia"/>
              </w:rPr>
              <w:t>实现</w:t>
            </w:r>
          </w:p>
        </w:tc>
      </w:tr>
    </w:tbl>
    <w:p w:rsidR="00290E4A" w:rsidRDefault="00290E4A">
      <w:pPr>
        <w:rPr>
          <w:rFonts w:ascii="Consolas" w:hAnsi="Consolas" w:cs="Consolas"/>
          <w:color w:val="000000"/>
          <w:kern w:val="0"/>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90E4A" w:rsidRPr="00FB726D" w:rsidTr="006F22F1">
        <w:trPr>
          <w:trHeight w:val="491"/>
        </w:trPr>
        <w:tc>
          <w:tcPr>
            <w:tcW w:w="735" w:type="pct"/>
            <w:shd w:val="clear" w:color="auto" w:fill="BFBFBF"/>
            <w:vAlign w:val="center"/>
          </w:tcPr>
          <w:p w:rsidR="00290E4A" w:rsidRPr="00FB726D" w:rsidRDefault="00290E4A" w:rsidP="006F22F1">
            <w:pPr>
              <w:pStyle w:val="B0"/>
            </w:pPr>
            <w:r w:rsidRPr="00FB726D">
              <w:rPr>
                <w:rFonts w:hint="eastAsia"/>
              </w:rPr>
              <w:t>接口名称</w:t>
            </w:r>
          </w:p>
        </w:tc>
        <w:tc>
          <w:tcPr>
            <w:tcW w:w="4265" w:type="pct"/>
            <w:shd w:val="clear" w:color="auto" w:fill="BFBFBF"/>
            <w:vAlign w:val="center"/>
          </w:tcPr>
          <w:p w:rsidR="00290E4A" w:rsidRPr="00FB726D" w:rsidRDefault="00290E4A" w:rsidP="006F22F1">
            <w:pPr>
              <w:pStyle w:val="B0"/>
            </w:pPr>
            <w:r w:rsidRPr="009C4A23">
              <w:t>com.tangram.ebiz.dao</w:t>
            </w:r>
            <w:r>
              <w:rPr>
                <w:rFonts w:hint="eastAsia"/>
              </w:rPr>
              <w:t>.</w:t>
            </w:r>
            <w:r w:rsidRPr="005E3331">
              <w:t xml:space="preserve"> Eb</w:t>
            </w:r>
            <w:r>
              <w:rPr>
                <w:rFonts w:hint="eastAsia"/>
              </w:rPr>
              <w:t>Offer</w:t>
            </w:r>
            <w:r w:rsidRPr="005E3331">
              <w:t>Dao</w:t>
            </w:r>
          </w:p>
        </w:tc>
      </w:tr>
      <w:tr w:rsidR="00290E4A" w:rsidRPr="00CC4581" w:rsidTr="006F22F1">
        <w:trPr>
          <w:trHeight w:val="364"/>
        </w:trPr>
        <w:tc>
          <w:tcPr>
            <w:tcW w:w="735" w:type="pct"/>
            <w:shd w:val="clear" w:color="auto" w:fill="F2F2F2"/>
            <w:vAlign w:val="center"/>
          </w:tcPr>
          <w:p w:rsidR="00290E4A" w:rsidRPr="00FB726D" w:rsidRDefault="00290E4A" w:rsidP="006F22F1">
            <w:pPr>
              <w:pStyle w:val="B0"/>
            </w:pPr>
            <w:r w:rsidRPr="00FB726D">
              <w:rPr>
                <w:rFonts w:hint="eastAsia"/>
              </w:rPr>
              <w:t>方法</w:t>
            </w:r>
          </w:p>
        </w:tc>
        <w:tc>
          <w:tcPr>
            <w:tcW w:w="4265" w:type="pct"/>
            <w:shd w:val="clear" w:color="auto" w:fill="F2F2F2"/>
          </w:tcPr>
          <w:p w:rsidR="00290E4A" w:rsidRPr="00290E4A" w:rsidRDefault="00290E4A" w:rsidP="00290E4A">
            <w:pPr>
              <w:rPr>
                <w:rFonts w:ascii="Calibri" w:hAnsi="Calibri" w:cs="Calibri"/>
                <w:color w:val="000000"/>
                <w:kern w:val="0"/>
                <w:szCs w:val="21"/>
              </w:rPr>
            </w:pPr>
            <w:r w:rsidRPr="00290E4A">
              <w:rPr>
                <w:rFonts w:ascii="Calibri" w:hAnsi="Calibri" w:cs="Calibri"/>
                <w:color w:val="000000"/>
                <w:kern w:val="0"/>
                <w:szCs w:val="21"/>
              </w:rPr>
              <w:t>EbOffer getOfferById(Long offerId)</w:t>
            </w:r>
          </w:p>
        </w:tc>
      </w:tr>
      <w:tr w:rsidR="00290E4A" w:rsidRPr="00FB726D" w:rsidTr="006F22F1">
        <w:trPr>
          <w:trHeight w:val="349"/>
        </w:trPr>
        <w:tc>
          <w:tcPr>
            <w:tcW w:w="735" w:type="pct"/>
            <w:tcBorders>
              <w:bottom w:val="single" w:sz="4" w:space="0" w:color="auto"/>
            </w:tcBorders>
            <w:shd w:val="clear" w:color="auto" w:fill="auto"/>
            <w:vAlign w:val="center"/>
          </w:tcPr>
          <w:p w:rsidR="00290E4A" w:rsidRPr="00FB726D" w:rsidRDefault="00290E4A" w:rsidP="006F22F1">
            <w:pPr>
              <w:pStyle w:val="B0"/>
            </w:pPr>
            <w:r w:rsidRPr="00FB726D">
              <w:rPr>
                <w:rFonts w:hint="eastAsia"/>
              </w:rPr>
              <w:t>输入参数</w:t>
            </w:r>
          </w:p>
        </w:tc>
        <w:tc>
          <w:tcPr>
            <w:tcW w:w="4265" w:type="pct"/>
            <w:tcBorders>
              <w:bottom w:val="single" w:sz="4" w:space="0" w:color="auto"/>
            </w:tcBorders>
            <w:shd w:val="clear" w:color="auto" w:fill="auto"/>
          </w:tcPr>
          <w:p w:rsidR="00290E4A" w:rsidRPr="00FB726D" w:rsidRDefault="00290E4A" w:rsidP="006F22F1">
            <w:pPr>
              <w:pStyle w:val="B0"/>
            </w:pPr>
            <w:r>
              <w:rPr>
                <w:rFonts w:hint="eastAsia"/>
              </w:rPr>
              <w:t>Long offerId</w:t>
            </w:r>
          </w:p>
        </w:tc>
      </w:tr>
      <w:tr w:rsidR="00290E4A" w:rsidRPr="00FB726D" w:rsidTr="006F22F1">
        <w:trPr>
          <w:trHeight w:val="208"/>
        </w:trPr>
        <w:tc>
          <w:tcPr>
            <w:tcW w:w="735" w:type="pct"/>
            <w:shd w:val="clear" w:color="auto" w:fill="auto"/>
            <w:vAlign w:val="center"/>
          </w:tcPr>
          <w:p w:rsidR="00290E4A" w:rsidRPr="00FB726D" w:rsidRDefault="00290E4A" w:rsidP="006F22F1">
            <w:pPr>
              <w:pStyle w:val="B0"/>
            </w:pPr>
            <w:r w:rsidRPr="00FB726D">
              <w:rPr>
                <w:rFonts w:hint="eastAsia"/>
              </w:rPr>
              <w:t>注释</w:t>
            </w:r>
          </w:p>
        </w:tc>
        <w:tc>
          <w:tcPr>
            <w:tcW w:w="4265" w:type="pct"/>
            <w:shd w:val="clear" w:color="auto" w:fill="auto"/>
          </w:tcPr>
          <w:p w:rsidR="00290E4A" w:rsidRPr="00FB726D" w:rsidRDefault="00290E4A" w:rsidP="006F22F1">
            <w:pPr>
              <w:pStyle w:val="B0"/>
            </w:pPr>
            <w:r>
              <w:rPr>
                <w:rFonts w:hint="eastAsia"/>
              </w:rPr>
              <w:t>根据</w:t>
            </w:r>
            <w:r>
              <w:rPr>
                <w:rFonts w:hint="eastAsia"/>
              </w:rPr>
              <w:t>offerId</w:t>
            </w:r>
            <w:r>
              <w:rPr>
                <w:rFonts w:hint="eastAsia"/>
              </w:rPr>
              <w:t>查询</w:t>
            </w:r>
          </w:p>
        </w:tc>
      </w:tr>
      <w:tr w:rsidR="00290E4A" w:rsidRPr="00FB726D" w:rsidTr="006F22F1">
        <w:trPr>
          <w:trHeight w:val="208"/>
        </w:trPr>
        <w:tc>
          <w:tcPr>
            <w:tcW w:w="735" w:type="pct"/>
            <w:shd w:val="clear" w:color="auto" w:fill="auto"/>
            <w:vAlign w:val="center"/>
          </w:tcPr>
          <w:p w:rsidR="00290E4A" w:rsidRPr="00FB726D" w:rsidRDefault="00290E4A" w:rsidP="006F22F1">
            <w:pPr>
              <w:pStyle w:val="B0"/>
            </w:pPr>
            <w:r w:rsidRPr="00FB726D">
              <w:rPr>
                <w:rFonts w:hint="eastAsia"/>
              </w:rPr>
              <w:t>是否实现</w:t>
            </w:r>
          </w:p>
        </w:tc>
        <w:tc>
          <w:tcPr>
            <w:tcW w:w="4265" w:type="pct"/>
            <w:shd w:val="clear" w:color="auto" w:fill="auto"/>
          </w:tcPr>
          <w:p w:rsidR="00290E4A" w:rsidRPr="00FB726D" w:rsidRDefault="00290E4A" w:rsidP="006F22F1">
            <w:pPr>
              <w:pStyle w:val="B0"/>
            </w:pPr>
            <w:r>
              <w:rPr>
                <w:rFonts w:hint="eastAsia"/>
              </w:rPr>
              <w:t>已</w:t>
            </w:r>
            <w:r w:rsidRPr="00FB726D">
              <w:rPr>
                <w:rFonts w:hint="eastAsia"/>
              </w:rPr>
              <w:t>实现</w:t>
            </w:r>
          </w:p>
        </w:tc>
      </w:tr>
    </w:tbl>
    <w:p w:rsidR="00290E4A" w:rsidRDefault="00290E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B045C2" w:rsidRPr="00FB726D" w:rsidTr="006F22F1">
        <w:trPr>
          <w:trHeight w:val="491"/>
        </w:trPr>
        <w:tc>
          <w:tcPr>
            <w:tcW w:w="735" w:type="pct"/>
            <w:shd w:val="clear" w:color="auto" w:fill="BFBFBF"/>
            <w:vAlign w:val="center"/>
          </w:tcPr>
          <w:p w:rsidR="00B045C2" w:rsidRPr="00FB726D" w:rsidRDefault="00B045C2" w:rsidP="006F22F1">
            <w:pPr>
              <w:pStyle w:val="B0"/>
            </w:pPr>
            <w:r w:rsidRPr="00FB726D">
              <w:rPr>
                <w:rFonts w:hint="eastAsia"/>
              </w:rPr>
              <w:t>接口名称</w:t>
            </w:r>
          </w:p>
        </w:tc>
        <w:tc>
          <w:tcPr>
            <w:tcW w:w="4265" w:type="pct"/>
            <w:shd w:val="clear" w:color="auto" w:fill="BFBFBF"/>
            <w:vAlign w:val="center"/>
          </w:tcPr>
          <w:p w:rsidR="00B045C2" w:rsidRPr="00FB726D" w:rsidRDefault="00B045C2" w:rsidP="006F22F1">
            <w:pPr>
              <w:pStyle w:val="B0"/>
            </w:pPr>
            <w:r w:rsidRPr="009C4A23">
              <w:t>com.tangram.ebiz.dao</w:t>
            </w:r>
            <w:r>
              <w:rPr>
                <w:rFonts w:hint="eastAsia"/>
              </w:rPr>
              <w:t>.</w:t>
            </w:r>
            <w:r w:rsidRPr="005E3331">
              <w:t xml:space="preserve"> Eb</w:t>
            </w:r>
            <w:r>
              <w:rPr>
                <w:rFonts w:hint="eastAsia"/>
              </w:rPr>
              <w:t>ShipAddrDao</w:t>
            </w:r>
          </w:p>
        </w:tc>
      </w:tr>
      <w:tr w:rsidR="00B045C2" w:rsidRPr="00290E4A" w:rsidTr="006F22F1">
        <w:trPr>
          <w:trHeight w:val="364"/>
        </w:trPr>
        <w:tc>
          <w:tcPr>
            <w:tcW w:w="735" w:type="pct"/>
            <w:shd w:val="clear" w:color="auto" w:fill="F2F2F2"/>
            <w:vAlign w:val="center"/>
          </w:tcPr>
          <w:p w:rsidR="00B045C2" w:rsidRPr="00FB726D" w:rsidRDefault="00B045C2" w:rsidP="006F22F1">
            <w:pPr>
              <w:pStyle w:val="B0"/>
            </w:pPr>
            <w:r w:rsidRPr="00FB726D">
              <w:rPr>
                <w:rFonts w:hint="eastAsia"/>
              </w:rPr>
              <w:t>方法</w:t>
            </w:r>
          </w:p>
        </w:tc>
        <w:tc>
          <w:tcPr>
            <w:tcW w:w="4265" w:type="pct"/>
            <w:shd w:val="clear" w:color="auto" w:fill="F2F2F2"/>
          </w:tcPr>
          <w:p w:rsidR="00B045C2" w:rsidRPr="00EA1AF6" w:rsidRDefault="00EA1AF6" w:rsidP="006F22F1">
            <w:pPr>
              <w:rPr>
                <w:rFonts w:ascii="Calibri" w:hAnsi="Calibri" w:cs="Calibri"/>
                <w:color w:val="000000"/>
                <w:kern w:val="0"/>
                <w:szCs w:val="21"/>
              </w:rPr>
            </w:pPr>
            <w:r w:rsidRPr="00EA1AF6">
              <w:rPr>
                <w:rFonts w:ascii="Calibri" w:hAnsi="Calibri" w:cs="Calibri"/>
                <w:color w:val="000000"/>
                <w:kern w:val="0"/>
                <w:szCs w:val="21"/>
              </w:rPr>
              <w:t>List&lt;EbShipAddr&gt; getShipAddrsList(</w:t>
            </w:r>
            <w:r w:rsidRPr="00EA1AF6">
              <w:rPr>
                <w:rFonts w:ascii="Calibri" w:hAnsi="Calibri" w:cs="Calibri"/>
                <w:b/>
                <w:bCs/>
                <w:color w:val="7F0055"/>
                <w:kern w:val="0"/>
                <w:szCs w:val="21"/>
              </w:rPr>
              <w:t>long</w:t>
            </w:r>
            <w:r w:rsidRPr="00EA1AF6">
              <w:rPr>
                <w:rFonts w:ascii="Calibri" w:hAnsi="Calibri" w:cs="Calibri"/>
                <w:color w:val="000000"/>
                <w:kern w:val="0"/>
                <w:szCs w:val="21"/>
              </w:rPr>
              <w:t xml:space="preserve"> userId)</w:t>
            </w:r>
          </w:p>
        </w:tc>
      </w:tr>
      <w:tr w:rsidR="00B045C2" w:rsidRPr="00FB726D" w:rsidTr="006F22F1">
        <w:trPr>
          <w:trHeight w:val="349"/>
        </w:trPr>
        <w:tc>
          <w:tcPr>
            <w:tcW w:w="735" w:type="pct"/>
            <w:tcBorders>
              <w:bottom w:val="single" w:sz="4" w:space="0" w:color="auto"/>
            </w:tcBorders>
            <w:shd w:val="clear" w:color="auto" w:fill="auto"/>
            <w:vAlign w:val="center"/>
          </w:tcPr>
          <w:p w:rsidR="00B045C2" w:rsidRPr="00FB726D" w:rsidRDefault="00B045C2" w:rsidP="006F22F1">
            <w:pPr>
              <w:pStyle w:val="B0"/>
            </w:pPr>
            <w:r w:rsidRPr="00FB726D">
              <w:rPr>
                <w:rFonts w:hint="eastAsia"/>
              </w:rPr>
              <w:lastRenderedPageBreak/>
              <w:t>输入参数</w:t>
            </w:r>
          </w:p>
        </w:tc>
        <w:tc>
          <w:tcPr>
            <w:tcW w:w="4265" w:type="pct"/>
            <w:tcBorders>
              <w:bottom w:val="single" w:sz="4" w:space="0" w:color="auto"/>
            </w:tcBorders>
            <w:shd w:val="clear" w:color="auto" w:fill="auto"/>
          </w:tcPr>
          <w:p w:rsidR="00B045C2" w:rsidRPr="00FB726D" w:rsidRDefault="00B045C2" w:rsidP="006F22F1">
            <w:pPr>
              <w:pStyle w:val="B0"/>
            </w:pPr>
            <w:r>
              <w:rPr>
                <w:rFonts w:hint="eastAsia"/>
              </w:rPr>
              <w:t xml:space="preserve">Long </w:t>
            </w:r>
            <w:r w:rsidR="00EA1AF6">
              <w:rPr>
                <w:rFonts w:hint="eastAsia"/>
              </w:rPr>
              <w:t>userId</w:t>
            </w:r>
          </w:p>
        </w:tc>
      </w:tr>
      <w:tr w:rsidR="00B045C2" w:rsidRPr="00FB726D" w:rsidTr="006F22F1">
        <w:trPr>
          <w:trHeight w:val="208"/>
        </w:trPr>
        <w:tc>
          <w:tcPr>
            <w:tcW w:w="735" w:type="pct"/>
            <w:shd w:val="clear" w:color="auto" w:fill="auto"/>
            <w:vAlign w:val="center"/>
          </w:tcPr>
          <w:p w:rsidR="00B045C2" w:rsidRPr="00FB726D" w:rsidRDefault="00B045C2" w:rsidP="006F22F1">
            <w:pPr>
              <w:pStyle w:val="B0"/>
            </w:pPr>
            <w:r w:rsidRPr="00FB726D">
              <w:rPr>
                <w:rFonts w:hint="eastAsia"/>
              </w:rPr>
              <w:t>注释</w:t>
            </w:r>
          </w:p>
        </w:tc>
        <w:tc>
          <w:tcPr>
            <w:tcW w:w="4265" w:type="pct"/>
            <w:shd w:val="clear" w:color="auto" w:fill="auto"/>
          </w:tcPr>
          <w:p w:rsidR="00B045C2" w:rsidRPr="00FB726D" w:rsidRDefault="00B045C2" w:rsidP="006F22F1">
            <w:pPr>
              <w:pStyle w:val="B0"/>
            </w:pPr>
            <w:r>
              <w:rPr>
                <w:rFonts w:hint="eastAsia"/>
              </w:rPr>
              <w:t>根据</w:t>
            </w:r>
            <w:r>
              <w:rPr>
                <w:rFonts w:hint="eastAsia"/>
              </w:rPr>
              <w:t>offerId</w:t>
            </w:r>
            <w:r>
              <w:rPr>
                <w:rFonts w:hint="eastAsia"/>
              </w:rPr>
              <w:t>查询</w:t>
            </w:r>
          </w:p>
        </w:tc>
      </w:tr>
      <w:tr w:rsidR="00B045C2" w:rsidRPr="00FB726D" w:rsidTr="006F22F1">
        <w:trPr>
          <w:trHeight w:val="208"/>
        </w:trPr>
        <w:tc>
          <w:tcPr>
            <w:tcW w:w="735" w:type="pct"/>
            <w:shd w:val="clear" w:color="auto" w:fill="auto"/>
            <w:vAlign w:val="center"/>
          </w:tcPr>
          <w:p w:rsidR="00B045C2" w:rsidRPr="00FB726D" w:rsidRDefault="00B045C2" w:rsidP="006F22F1">
            <w:pPr>
              <w:pStyle w:val="B0"/>
            </w:pPr>
            <w:r w:rsidRPr="00FB726D">
              <w:rPr>
                <w:rFonts w:hint="eastAsia"/>
              </w:rPr>
              <w:t>是否实现</w:t>
            </w:r>
          </w:p>
        </w:tc>
        <w:tc>
          <w:tcPr>
            <w:tcW w:w="4265" w:type="pct"/>
            <w:shd w:val="clear" w:color="auto" w:fill="auto"/>
          </w:tcPr>
          <w:p w:rsidR="00B045C2" w:rsidRPr="00FB726D" w:rsidRDefault="00B045C2" w:rsidP="006F22F1">
            <w:pPr>
              <w:pStyle w:val="B0"/>
            </w:pPr>
            <w:r>
              <w:rPr>
                <w:rFonts w:hint="eastAsia"/>
              </w:rPr>
              <w:t>已</w:t>
            </w:r>
            <w:r w:rsidRPr="00FB726D">
              <w:rPr>
                <w:rFonts w:hint="eastAsia"/>
              </w:rPr>
              <w:t>实现</w:t>
            </w:r>
          </w:p>
        </w:tc>
      </w:tr>
    </w:tbl>
    <w:p w:rsidR="00B045C2" w:rsidRDefault="00B045C2"/>
    <w:p w:rsidR="00C81477" w:rsidRDefault="00A13A0B" w:rsidP="00DE5CA1">
      <w:pPr>
        <w:pStyle w:val="2"/>
      </w:pPr>
      <w:bookmarkStart w:id="186" w:name="_Toc330825462"/>
      <w:r>
        <w:rPr>
          <w:rFonts w:hint="eastAsia"/>
        </w:rPr>
        <w:t>用户中心</w:t>
      </w:r>
      <w:bookmarkEnd w:id="186"/>
    </w:p>
    <w:p w:rsidR="00C81477" w:rsidRDefault="00C81477" w:rsidP="00F20B47">
      <w:pPr>
        <w:pStyle w:val="3"/>
      </w:pPr>
      <w:bookmarkStart w:id="187" w:name="_Toc330825463"/>
      <w:r>
        <w:rPr>
          <w:rFonts w:hint="eastAsia"/>
        </w:rPr>
        <w:t>实现说明</w:t>
      </w:r>
      <w:bookmarkEnd w:id="187"/>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功能定义</w:t>
      </w:r>
    </w:p>
    <w:p w:rsidR="00956B7E" w:rsidRPr="00DD0E61" w:rsidRDefault="008B660E" w:rsidP="00DD0E61">
      <w:pPr>
        <w:spacing w:line="360" w:lineRule="auto"/>
        <w:ind w:firstLineChars="200" w:firstLine="420"/>
        <w:rPr>
          <w:rFonts w:ascii="宋体" w:hAnsi="宋体"/>
        </w:rPr>
      </w:pPr>
      <w:r>
        <w:rPr>
          <w:rFonts w:ascii="宋体" w:hAnsi="宋体" w:hint="eastAsia"/>
        </w:rPr>
        <w:t>记录用户订</w:t>
      </w:r>
      <w:r w:rsidR="00F64270" w:rsidRPr="00DD0E61">
        <w:rPr>
          <w:rFonts w:ascii="宋体" w:hAnsi="宋体" w:hint="eastAsia"/>
        </w:rPr>
        <w:t>单信息以及收藏信息的页面。</w:t>
      </w:r>
    </w:p>
    <w:p w:rsidR="00F64270" w:rsidRDefault="00C85B07" w:rsidP="00DA56DA">
      <w:pPr>
        <w:pStyle w:val="T0"/>
      </w:pPr>
      <w:r>
        <w:rPr>
          <w:rFonts w:hint="eastAsia"/>
          <w:noProof/>
        </w:rPr>
        <w:drawing>
          <wp:inline distT="0" distB="0" distL="0" distR="0">
            <wp:extent cx="5762625"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DA56DA" w:rsidRPr="00DA56DA" w:rsidRDefault="007A533F" w:rsidP="00DA56DA">
      <w:pPr>
        <w:pStyle w:val="T"/>
      </w:pPr>
      <w:bookmarkStart w:id="188" w:name="_Toc330825154"/>
      <w:r>
        <w:rPr>
          <w:rFonts w:hint="eastAsia"/>
        </w:rPr>
        <w:t>用户中心</w:t>
      </w:r>
      <w:bookmarkEnd w:id="188"/>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处理流程</w:t>
      </w:r>
    </w:p>
    <w:p w:rsidR="00956B7E" w:rsidRDefault="006F22F1" w:rsidP="00DA56DA">
      <w:pPr>
        <w:pStyle w:val="T0"/>
      </w:pPr>
      <w:r>
        <w:object w:dxaOrig="6320" w:dyaOrig="3457">
          <v:shape id="_x0000_i1031" type="#_x0000_t75" style="width:315.75pt;height:172.5pt" o:ole="">
            <v:imagedata r:id="rId60" o:title=""/>
          </v:shape>
          <o:OLEObject Type="Embed" ProgID="Visio.Drawing.11" ShapeID="_x0000_i1031" DrawAspect="Content" ObjectID="_1535564182" r:id="rId61"/>
        </w:object>
      </w:r>
    </w:p>
    <w:p w:rsidR="00DA56DA" w:rsidRPr="00DA56DA" w:rsidRDefault="007A533F" w:rsidP="00DA56DA">
      <w:pPr>
        <w:pStyle w:val="T"/>
      </w:pPr>
      <w:bookmarkStart w:id="189" w:name="_Toc330825155"/>
      <w:r>
        <w:rPr>
          <w:rFonts w:hint="eastAsia"/>
        </w:rPr>
        <w:t>用户中心结构图</w:t>
      </w:r>
      <w:bookmarkEnd w:id="189"/>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业务规则</w:t>
      </w:r>
    </w:p>
    <w:p w:rsidR="00956B7E" w:rsidRPr="00DD0E61" w:rsidRDefault="006F22F1" w:rsidP="00DD0E61">
      <w:pPr>
        <w:spacing w:line="360" w:lineRule="auto"/>
        <w:ind w:firstLineChars="200" w:firstLine="420"/>
        <w:rPr>
          <w:rFonts w:ascii="宋体" w:hAnsi="宋体"/>
        </w:rPr>
      </w:pPr>
      <w:r>
        <w:rPr>
          <w:rFonts w:ascii="宋体" w:hAnsi="宋体" w:hint="eastAsia"/>
        </w:rPr>
        <w:t>只有登录用户才能进入个人中心，</w:t>
      </w:r>
      <w:bookmarkStart w:id="190" w:name="OLE_LINK6"/>
      <w:bookmarkStart w:id="191" w:name="OLE_LINK7"/>
      <w:r>
        <w:rPr>
          <w:rFonts w:ascii="宋体" w:hAnsi="宋体" w:hint="eastAsia"/>
        </w:rPr>
        <w:t>进入个人中心用户可查看个人的购买订单</w:t>
      </w:r>
      <w:r w:rsidR="000F05C7" w:rsidRPr="00DD0E61">
        <w:rPr>
          <w:rFonts w:ascii="宋体" w:hAnsi="宋体" w:hint="eastAsia"/>
        </w:rPr>
        <w:t>记录以及收藏记录。</w:t>
      </w:r>
    </w:p>
    <w:p w:rsidR="000F05C7" w:rsidRPr="00DD0E61" w:rsidRDefault="00A23065" w:rsidP="00DD0E61">
      <w:pPr>
        <w:spacing w:line="360" w:lineRule="auto"/>
        <w:ind w:firstLineChars="200" w:firstLine="420"/>
        <w:rPr>
          <w:rFonts w:ascii="宋体" w:hAnsi="宋体"/>
        </w:rPr>
      </w:pPr>
      <w:r>
        <w:rPr>
          <w:rFonts w:ascii="宋体" w:hAnsi="宋体" w:hint="eastAsia"/>
        </w:rPr>
        <w:t>我的订单</w:t>
      </w:r>
      <w:r w:rsidR="000F05C7" w:rsidRPr="00DD0E61">
        <w:rPr>
          <w:rFonts w:ascii="宋体" w:hAnsi="宋体" w:hint="eastAsia"/>
        </w:rPr>
        <w:t>信息页</w:t>
      </w:r>
      <w:r>
        <w:rPr>
          <w:rFonts w:ascii="宋体" w:hAnsi="宋体" w:hint="eastAsia"/>
        </w:rPr>
        <w:t>分页显示订单信息</w:t>
      </w:r>
      <w:r w:rsidR="000F05C7" w:rsidRPr="00DD0E61">
        <w:rPr>
          <w:rFonts w:ascii="宋体" w:hAnsi="宋体" w:hint="eastAsia"/>
        </w:rPr>
        <w:t>，按</w:t>
      </w:r>
      <w:r w:rsidR="008B660E">
        <w:rPr>
          <w:rFonts w:ascii="宋体" w:hAnsi="宋体" w:hint="eastAsia"/>
        </w:rPr>
        <w:t>在线订购</w:t>
      </w:r>
      <w:r w:rsidR="000F05C7" w:rsidRPr="00DD0E61">
        <w:rPr>
          <w:rFonts w:ascii="宋体" w:hAnsi="宋体" w:hint="eastAsia"/>
        </w:rPr>
        <w:t>时间由近及远降序排列。</w:t>
      </w:r>
    </w:p>
    <w:p w:rsidR="000F05C7" w:rsidRPr="00DD0E61" w:rsidRDefault="00A23065" w:rsidP="00DD0E61">
      <w:pPr>
        <w:spacing w:line="360" w:lineRule="auto"/>
        <w:ind w:firstLineChars="200" w:firstLine="420"/>
        <w:rPr>
          <w:rFonts w:ascii="宋体" w:hAnsi="宋体"/>
        </w:rPr>
      </w:pPr>
      <w:r>
        <w:rPr>
          <w:rFonts w:ascii="宋体" w:hAnsi="宋体" w:hint="eastAsia"/>
        </w:rPr>
        <w:t>收藏信息页分页显示我的</w:t>
      </w:r>
      <w:r w:rsidR="000F05C7" w:rsidRPr="00DD0E61">
        <w:rPr>
          <w:rFonts w:ascii="宋体" w:hAnsi="宋体" w:hint="eastAsia"/>
        </w:rPr>
        <w:t>收藏信息，按收藏时间由近及远降序排列。</w:t>
      </w:r>
    </w:p>
    <w:p w:rsidR="00C81477" w:rsidRDefault="009A13FF" w:rsidP="00F20B47">
      <w:pPr>
        <w:pStyle w:val="3"/>
      </w:pPr>
      <w:bookmarkStart w:id="192" w:name="_Toc330825464"/>
      <w:bookmarkEnd w:id="190"/>
      <w:bookmarkEnd w:id="191"/>
      <w:r>
        <w:rPr>
          <w:rFonts w:hint="eastAsia"/>
        </w:rPr>
        <w:t>程序设计</w:t>
      </w:r>
      <w:bookmarkEnd w:id="192"/>
    </w:p>
    <w:p w:rsidR="00A13A0B" w:rsidRDefault="00A13A0B" w:rsidP="00F20B47">
      <w:pPr>
        <w:pStyle w:val="4"/>
      </w:pPr>
      <w:r>
        <w:rPr>
          <w:rFonts w:hint="eastAsia"/>
        </w:rPr>
        <w:t>时序图</w:t>
      </w:r>
    </w:p>
    <w:p w:rsidR="00A13A0B" w:rsidRDefault="00C85B07" w:rsidP="00DA56DA">
      <w:pPr>
        <w:pStyle w:val="T0"/>
      </w:pPr>
      <w:r>
        <w:rPr>
          <w:rFonts w:hint="eastAsia"/>
          <w:noProof/>
        </w:rPr>
        <w:drawing>
          <wp:inline distT="0" distB="0" distL="0" distR="0">
            <wp:extent cx="3762375" cy="3819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375" cy="3819525"/>
                    </a:xfrm>
                    <a:prstGeom prst="rect">
                      <a:avLst/>
                    </a:prstGeom>
                    <a:noFill/>
                    <a:ln>
                      <a:noFill/>
                    </a:ln>
                  </pic:spPr>
                </pic:pic>
              </a:graphicData>
            </a:graphic>
          </wp:inline>
        </w:drawing>
      </w:r>
    </w:p>
    <w:p w:rsidR="00DA56DA" w:rsidRPr="00DA56DA" w:rsidRDefault="007A533F" w:rsidP="00DA56DA">
      <w:pPr>
        <w:pStyle w:val="T"/>
      </w:pPr>
      <w:bookmarkStart w:id="193" w:name="_Toc330825156"/>
      <w:r>
        <w:rPr>
          <w:rFonts w:hint="eastAsia"/>
        </w:rPr>
        <w:lastRenderedPageBreak/>
        <w:t>用户中心处理时序图</w:t>
      </w:r>
      <w:bookmarkEnd w:id="193"/>
    </w:p>
    <w:p w:rsidR="00A13A0B" w:rsidRDefault="00A13A0B" w:rsidP="00F20B47">
      <w:pPr>
        <w:pStyle w:val="4"/>
      </w:pPr>
      <w:r>
        <w:rPr>
          <w:rFonts w:hint="eastAsia"/>
        </w:rPr>
        <w:t>核心接口方法</w:t>
      </w:r>
    </w:p>
    <w:p w:rsidR="00A13A0B" w:rsidRDefault="00A13A0B" w:rsidP="00DE5CA1">
      <w:pPr>
        <w:pStyle w:val="5"/>
      </w:pPr>
      <w:r>
        <w:rPr>
          <w:rFonts w:hint="eastAsia"/>
        </w:rP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540"/>
      </w:tblGrid>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1451D0" w:rsidP="00460C89">
            <w:pPr>
              <w:pStyle w:val="B0"/>
            </w:pPr>
            <w:r w:rsidRPr="001451D0">
              <w:t>ecps-portal\src\main\webapp\WEB-INF\ecps\portal\pages\home\index.jsp</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1451D0" w:rsidP="00460C89">
            <w:pPr>
              <w:pStyle w:val="B0"/>
            </w:pPr>
            <w:r>
              <w:rPr>
                <w:rFonts w:hint="eastAsia"/>
              </w:rPr>
              <w:t>登陆成功后的页面，显示个人中心。</w:t>
            </w:r>
          </w:p>
        </w:tc>
      </w:tr>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3340CD" w:rsidP="00460C89">
            <w:pPr>
              <w:pStyle w:val="B0"/>
            </w:pPr>
            <w:r w:rsidRPr="003340CD">
              <w:t>ecps-portal\src\main\webapp\WEB-INF\ecps\portal\pages\home\myOrders.jsp</w:t>
            </w:r>
          </w:p>
        </w:tc>
      </w:tr>
      <w:tr w:rsidR="00A13A0B" w:rsidTr="00460C89">
        <w:trPr>
          <w:trHeight w:val="349"/>
        </w:trPr>
        <w:tc>
          <w:tcPr>
            <w:tcW w:w="840"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160" w:type="pct"/>
            <w:tcBorders>
              <w:bottom w:val="single" w:sz="4" w:space="0" w:color="auto"/>
            </w:tcBorders>
            <w:shd w:val="clear" w:color="auto" w:fill="auto"/>
          </w:tcPr>
          <w:p w:rsidR="00A13A0B" w:rsidRPr="00B7741F" w:rsidRDefault="00A13A0B" w:rsidP="00460C89">
            <w:pPr>
              <w:pStyle w:val="B0"/>
            </w:pPr>
            <w:r>
              <w:t>phone</w:t>
            </w:r>
            <w:r>
              <w:tab/>
            </w:r>
            <w:r>
              <w:rPr>
                <w:rFonts w:hint="eastAsia"/>
              </w:rPr>
              <w:t>手机号</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A13A0B" w:rsidP="00460C89">
            <w:pPr>
              <w:pStyle w:val="B0"/>
            </w:pPr>
            <w:r>
              <w:rPr>
                <w:rFonts w:hint="eastAsia"/>
              </w:rPr>
              <w:t>展示我的</w:t>
            </w:r>
            <w:r w:rsidR="00B25B54">
              <w:rPr>
                <w:rFonts w:hint="eastAsia"/>
              </w:rPr>
              <w:t>订单</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D309D6" w:rsidRDefault="00D309D6" w:rsidP="009439F8">
            <w:pPr>
              <w:pStyle w:val="B0"/>
              <w:rPr>
                <w:rFonts w:cs="Calibri"/>
              </w:rPr>
            </w:pPr>
            <w:r w:rsidRPr="00D309D6">
              <w:rPr>
                <w:rFonts w:cs="Calibri"/>
              </w:rPr>
              <w:t>jsp</w:t>
            </w:r>
            <w:r w:rsidRPr="00D309D6">
              <w:rPr>
                <w:rFonts w:cs="Calibri"/>
              </w:rPr>
              <w:t>名称</w:t>
            </w:r>
          </w:p>
        </w:tc>
        <w:tc>
          <w:tcPr>
            <w:tcW w:w="416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D309D6" w:rsidRDefault="00D309D6" w:rsidP="009439F8">
            <w:pPr>
              <w:pStyle w:val="B0"/>
              <w:rPr>
                <w:rFonts w:cs="Calibri"/>
              </w:rPr>
            </w:pPr>
            <w:r w:rsidRPr="00D309D6">
              <w:rPr>
                <w:rFonts w:cs="Calibri"/>
              </w:rPr>
              <w:t>ecps-portal\src\main\webapp\WEB-INF\ecps\portal\pages\home\myOrders.jsp</w:t>
            </w:r>
          </w:p>
        </w:tc>
      </w:tr>
      <w:tr w:rsidR="00D309D6" w:rsidRPr="00B7741F"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B7741F" w:rsidRDefault="00D309D6" w:rsidP="009439F8">
            <w:pPr>
              <w:pStyle w:val="B0"/>
            </w:pPr>
            <w:r>
              <w:t>phone</w:t>
            </w:r>
            <w:r>
              <w:tab/>
            </w:r>
            <w:r>
              <w:rPr>
                <w:rFonts w:hint="eastAsia"/>
              </w:rPr>
              <w:t>手机号</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Pr>
                <w:rFonts w:hint="eastAsia"/>
              </w:rPr>
              <w:t>展示我的订单</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FB726D" w:rsidRDefault="00D309D6" w:rsidP="009439F8">
            <w:pPr>
              <w:pStyle w:val="B0"/>
            </w:pPr>
            <w:r w:rsidRPr="00FB726D">
              <w:rPr>
                <w:rFonts w:hint="eastAsia"/>
              </w:rPr>
              <w:t>jsp</w:t>
            </w:r>
            <w:r w:rsidRPr="00FB726D">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FB726D" w:rsidRDefault="00D309D6" w:rsidP="009439F8">
            <w:pPr>
              <w:pStyle w:val="B0"/>
            </w:pPr>
            <w:r w:rsidRPr="00D309D6">
              <w:t>ecps-portal\src\main\webapp\WEB-INF\ecps\portal\pages\home\myFavorites.jsp</w:t>
            </w:r>
          </w:p>
        </w:tc>
      </w:tr>
      <w:tr w:rsidR="00D309D6" w:rsidRPr="00B7741F"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B7741F" w:rsidRDefault="00D309D6" w:rsidP="009439F8">
            <w:pPr>
              <w:pStyle w:val="B0"/>
            </w:pPr>
            <w:r>
              <w:t>phone</w:t>
            </w:r>
            <w:r>
              <w:tab/>
            </w:r>
            <w:r>
              <w:rPr>
                <w:rFonts w:hint="eastAsia"/>
              </w:rPr>
              <w:t>手机号</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Pr>
                <w:rFonts w:hint="eastAsia"/>
              </w:rPr>
              <w:t>展示我的收藏</w:t>
            </w:r>
          </w:p>
        </w:tc>
      </w:tr>
    </w:tbl>
    <w:p w:rsidR="00A13A0B" w:rsidRPr="00270BB3" w:rsidRDefault="00A13A0B" w:rsidP="00A13A0B">
      <w:pPr>
        <w:spacing w:line="480" w:lineRule="auto"/>
      </w:pPr>
    </w:p>
    <w:p w:rsidR="00A13A0B" w:rsidRDefault="00A13A0B" w:rsidP="00DE5CA1">
      <w:pPr>
        <w:pStyle w:val="5"/>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13A0B" w:rsidRPr="00462720"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0321AF" w:rsidRDefault="0036189B" w:rsidP="00460C89">
            <w:pPr>
              <w:pStyle w:val="B0"/>
            </w:pPr>
            <w:r w:rsidRPr="0036189B">
              <w:t>com.tangram.ebiz.webapp.controller</w:t>
            </w:r>
            <w:r>
              <w:t>.Eb</w:t>
            </w:r>
            <w:r>
              <w:rPr>
                <w:rFonts w:hint="eastAsia"/>
              </w:rPr>
              <w:t>MemberController</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请求地址</w:t>
            </w:r>
          </w:p>
        </w:tc>
        <w:tc>
          <w:tcPr>
            <w:tcW w:w="4354" w:type="pct"/>
            <w:shd w:val="clear" w:color="auto" w:fill="auto"/>
            <w:vAlign w:val="center"/>
          </w:tcPr>
          <w:p w:rsidR="00A13A0B" w:rsidRPr="00FB726D" w:rsidRDefault="00A13A0B" w:rsidP="00460C89">
            <w:pPr>
              <w:pStyle w:val="B0"/>
            </w:pPr>
            <w:r>
              <w:t>/</w:t>
            </w:r>
            <w:r w:rsidR="0036189B">
              <w:rPr>
                <w:rFonts w:hint="eastAsia"/>
              </w:rPr>
              <w:t>landing.do</w:t>
            </w:r>
          </w:p>
        </w:tc>
      </w:tr>
      <w:tr w:rsidR="00A13A0B" w:rsidRPr="00462720"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2A54CC" w:rsidRDefault="002A54CC" w:rsidP="002A54CC">
            <w:pPr>
              <w:autoSpaceDE w:val="0"/>
              <w:autoSpaceDN w:val="0"/>
              <w:adjustRightInd w:val="0"/>
              <w:jc w:val="left"/>
              <w:rPr>
                <w:rFonts w:ascii="Calibri" w:hAnsi="Calibri" w:cs="Calibri"/>
                <w:kern w:val="0"/>
                <w:szCs w:val="21"/>
              </w:rPr>
            </w:pPr>
            <w:r w:rsidRPr="002A54CC">
              <w:rPr>
                <w:rFonts w:ascii="Calibri" w:hAnsi="Calibri" w:cs="Calibri"/>
                <w:color w:val="000000"/>
                <w:kern w:val="0"/>
                <w:szCs w:val="21"/>
              </w:rPr>
              <w:t>String login(HttpServletRequest request, String username,String returnUrl, String password, String captcha,HttpServletResponse response, ModelMap model, Integer passType, String randomPass)</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665E0B" w:rsidRDefault="00A13A0B" w:rsidP="00460C89">
            <w:pPr>
              <w:pStyle w:val="B0"/>
            </w:pPr>
            <w:r>
              <w:rPr>
                <w:rFonts w:hint="eastAsia"/>
              </w:rPr>
              <w:t>成功返回：</w:t>
            </w:r>
            <w:r w:rsidR="002A54CC">
              <w:rPr>
                <w:rFonts w:hint="eastAsia"/>
              </w:rPr>
              <w:t>redirect:center/userMain</w:t>
            </w:r>
            <w:r>
              <w:rPr>
                <w:rFonts w:hint="eastAsia"/>
              </w:rPr>
              <w:t>，失败返回：</w:t>
            </w:r>
            <w:r w:rsidR="002A54CC">
              <w:rPr>
                <w:rFonts w:hint="eastAsia"/>
              </w:rPr>
              <w:t>passport/login</w:t>
            </w:r>
          </w:p>
        </w:tc>
      </w:tr>
      <w:tr w:rsidR="009A13FF" w:rsidRPr="00462720" w:rsidTr="00460C89">
        <w:trPr>
          <w:trHeight w:val="491"/>
        </w:trPr>
        <w:tc>
          <w:tcPr>
            <w:tcW w:w="646" w:type="pct"/>
            <w:shd w:val="clear" w:color="auto" w:fill="BFBFBF"/>
            <w:vAlign w:val="center"/>
          </w:tcPr>
          <w:p w:rsidR="009A13FF" w:rsidRPr="00FB726D" w:rsidRDefault="009A13FF" w:rsidP="00460C89">
            <w:pPr>
              <w:pStyle w:val="B0"/>
            </w:pPr>
            <w:r w:rsidRPr="00FB726D">
              <w:rPr>
                <w:rFonts w:hint="eastAsia"/>
              </w:rPr>
              <w:t>接口名称</w:t>
            </w:r>
          </w:p>
        </w:tc>
        <w:tc>
          <w:tcPr>
            <w:tcW w:w="4354" w:type="pct"/>
            <w:shd w:val="clear" w:color="auto" w:fill="BFBFBF"/>
            <w:vAlign w:val="center"/>
          </w:tcPr>
          <w:p w:rsidR="009A13FF" w:rsidRPr="000321AF" w:rsidRDefault="009A13FF" w:rsidP="00460C89">
            <w:pPr>
              <w:pStyle w:val="B0"/>
            </w:pPr>
            <w:r w:rsidRPr="000321AF">
              <w:t>com.tangram.ebiz.webapp.controller.</w:t>
            </w:r>
            <w:r w:rsidR="00432680">
              <w:t xml:space="preserve"> Eb</w:t>
            </w:r>
            <w:r w:rsidR="00432680">
              <w:rPr>
                <w:rFonts w:hint="eastAsia"/>
              </w:rPr>
              <w:t>MemberController</w:t>
            </w:r>
          </w:p>
        </w:tc>
      </w:tr>
      <w:tr w:rsidR="009A13FF" w:rsidRPr="00462720"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请求地址</w:t>
            </w:r>
          </w:p>
        </w:tc>
        <w:tc>
          <w:tcPr>
            <w:tcW w:w="4354" w:type="pct"/>
            <w:shd w:val="clear" w:color="auto" w:fill="auto"/>
            <w:vAlign w:val="center"/>
          </w:tcPr>
          <w:p w:rsidR="009A13FF" w:rsidRPr="00FB726D" w:rsidRDefault="009A13FF" w:rsidP="00460C89">
            <w:pPr>
              <w:pStyle w:val="B0"/>
            </w:pPr>
            <w:r>
              <w:t>/</w:t>
            </w:r>
            <w:r w:rsidR="00432680">
              <w:rPr>
                <w:rFonts w:hint="eastAsia"/>
              </w:rPr>
              <w:t>userMain</w:t>
            </w:r>
          </w:p>
        </w:tc>
      </w:tr>
      <w:tr w:rsidR="009A13FF" w:rsidRPr="00462720" w:rsidTr="00460C89">
        <w:trPr>
          <w:trHeight w:val="364"/>
        </w:trPr>
        <w:tc>
          <w:tcPr>
            <w:tcW w:w="646" w:type="pct"/>
            <w:shd w:val="clear" w:color="auto" w:fill="F2F2F2"/>
            <w:vAlign w:val="center"/>
          </w:tcPr>
          <w:p w:rsidR="009A13FF" w:rsidRPr="00FB726D" w:rsidRDefault="009A13FF" w:rsidP="00460C89">
            <w:pPr>
              <w:pStyle w:val="B0"/>
            </w:pPr>
            <w:r w:rsidRPr="00FB726D">
              <w:rPr>
                <w:rFonts w:hint="eastAsia"/>
              </w:rPr>
              <w:t>方法</w:t>
            </w:r>
          </w:p>
        </w:tc>
        <w:tc>
          <w:tcPr>
            <w:tcW w:w="4354" w:type="pct"/>
            <w:shd w:val="clear" w:color="auto" w:fill="F2F2F2"/>
          </w:tcPr>
          <w:p w:rsidR="009A13FF" w:rsidRPr="00502137" w:rsidRDefault="00AB4F41" w:rsidP="00460C89">
            <w:pPr>
              <w:pStyle w:val="B0"/>
              <w:rPr>
                <w:rFonts w:cs="Calibri"/>
              </w:rPr>
            </w:pPr>
            <w:r w:rsidRPr="00502137">
              <w:rPr>
                <w:rFonts w:cs="Calibri"/>
                <w:color w:val="000000"/>
                <w:kern w:val="0"/>
              </w:rPr>
              <w:t>userMain(ModelMap model,HttpServletRequest request)</w:t>
            </w:r>
          </w:p>
        </w:tc>
      </w:tr>
      <w:tr w:rsidR="009A13FF" w:rsidRPr="00462720"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返回值</w:t>
            </w:r>
          </w:p>
        </w:tc>
        <w:tc>
          <w:tcPr>
            <w:tcW w:w="4354" w:type="pct"/>
            <w:shd w:val="clear" w:color="auto" w:fill="auto"/>
            <w:vAlign w:val="center"/>
          </w:tcPr>
          <w:p w:rsidR="009A13FF" w:rsidRPr="00665E0B" w:rsidRDefault="00502137" w:rsidP="00460C89">
            <w:pPr>
              <w:pStyle w:val="B0"/>
            </w:pPr>
            <w:r>
              <w:rPr>
                <w:rFonts w:hint="eastAsia"/>
              </w:rPr>
              <w:t>成功返回</w:t>
            </w:r>
            <w:r>
              <w:rPr>
                <w:rFonts w:hint="eastAsia"/>
              </w:rPr>
              <w:t>:home/index</w:t>
            </w:r>
            <w:r w:rsidR="009A13FF">
              <w:rPr>
                <w:rFonts w:hint="eastAsia"/>
              </w:rPr>
              <w:t>，失败返回：</w:t>
            </w:r>
            <w:r>
              <w:rPr>
                <w:rFonts w:hint="eastAsia"/>
              </w:rPr>
              <w:t>passport/login</w:t>
            </w:r>
          </w:p>
        </w:tc>
      </w:tr>
      <w:tr w:rsidR="00287F76" w:rsidRPr="000321AF"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tcPr>
          <w:p w:rsidR="00287F76" w:rsidRPr="00FB726D" w:rsidRDefault="00287F76"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tcPr>
          <w:p w:rsidR="00287F76" w:rsidRPr="000321AF" w:rsidRDefault="00287F76" w:rsidP="009439F8">
            <w:pPr>
              <w:pStyle w:val="B0"/>
            </w:pPr>
            <w:r w:rsidRPr="000321AF">
              <w:t>com.tangram.ebiz.webapp.controller.</w:t>
            </w:r>
            <w:r>
              <w:t xml:space="preserve"> E</w:t>
            </w:r>
            <w:r>
              <w:rPr>
                <w:rFonts w:hint="eastAsia"/>
              </w:rPr>
              <w:t>bUserController</w:t>
            </w:r>
          </w:p>
        </w:tc>
      </w:tr>
      <w:tr w:rsidR="00287F76" w:rsidRPr="00FB726D"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t>/</w:t>
            </w:r>
            <w:r>
              <w:rPr>
                <w:rFonts w:hint="eastAsia"/>
              </w:rPr>
              <w:t>orderList.do</w:t>
            </w:r>
          </w:p>
        </w:tc>
      </w:tr>
      <w:tr w:rsidR="00287F76" w:rsidRPr="00502137"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287F76" w:rsidRPr="00FB726D" w:rsidRDefault="00287F76"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tcPr>
          <w:p w:rsidR="00287F76" w:rsidRPr="00287F76" w:rsidRDefault="00287F76" w:rsidP="00287F76">
            <w:pPr>
              <w:autoSpaceDE w:val="0"/>
              <w:autoSpaceDN w:val="0"/>
              <w:adjustRightInd w:val="0"/>
              <w:jc w:val="left"/>
              <w:rPr>
                <w:rFonts w:ascii="Calibri" w:hAnsi="Calibri" w:cs="Calibri"/>
                <w:kern w:val="0"/>
                <w:szCs w:val="21"/>
              </w:rPr>
            </w:pPr>
            <w:r w:rsidRPr="00287F76">
              <w:rPr>
                <w:rFonts w:ascii="Calibri" w:hAnsi="Calibri" w:cs="Calibri"/>
                <w:color w:val="000000"/>
                <w:kern w:val="0"/>
                <w:szCs w:val="21"/>
              </w:rPr>
              <w:t>listOrder(ModelMap mo</w:t>
            </w:r>
            <w:r>
              <w:rPr>
                <w:rFonts w:ascii="Calibri" w:hAnsi="Calibri" w:cs="Calibri"/>
                <w:color w:val="000000"/>
                <w:kern w:val="0"/>
                <w:szCs w:val="21"/>
              </w:rPr>
              <w:t>del, HttpServletRequest request</w:t>
            </w:r>
            <w:r>
              <w:rPr>
                <w:rFonts w:ascii="Calibri" w:hAnsi="Calibri" w:cs="Calibri" w:hint="eastAsia"/>
                <w:color w:val="000000"/>
                <w:kern w:val="0"/>
                <w:szCs w:val="21"/>
              </w:rPr>
              <w:t>,</w:t>
            </w:r>
            <w:r w:rsidRPr="00287F76">
              <w:rPr>
                <w:rFonts w:ascii="Calibri" w:hAnsi="Calibri" w:cs="Calibri"/>
                <w:color w:val="000000"/>
                <w:kern w:val="0"/>
                <w:szCs w:val="21"/>
              </w:rPr>
              <w:t>Integer pageNo, Integer pageSize, String selTime, String userSearch, String begin, String end,Integer orderByStatus,String orderState)</w:t>
            </w:r>
          </w:p>
        </w:tc>
      </w:tr>
      <w:tr w:rsidR="00287F76" w:rsidRPr="00665E0B"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665E0B" w:rsidRDefault="00287F76" w:rsidP="009439F8">
            <w:pPr>
              <w:pStyle w:val="B0"/>
            </w:pPr>
            <w:r>
              <w:rPr>
                <w:rFonts w:hint="eastAsia"/>
              </w:rPr>
              <w:t>成功返回</w:t>
            </w:r>
            <w:r>
              <w:rPr>
                <w:rFonts w:hint="eastAsia"/>
              </w:rPr>
              <w:t>:home/myOrders</w:t>
            </w:r>
            <w:r>
              <w:rPr>
                <w:rFonts w:hint="eastAsia"/>
              </w:rPr>
              <w:t>，失败返回：</w:t>
            </w:r>
            <w:r>
              <w:rPr>
                <w:rFonts w:hint="eastAsia"/>
              </w:rPr>
              <w:t>passport/login</w:t>
            </w:r>
          </w:p>
        </w:tc>
      </w:tr>
      <w:tr w:rsidR="00287F76" w:rsidRPr="000321AF"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0321AF" w:rsidRDefault="00287F76" w:rsidP="009439F8">
            <w:pPr>
              <w:pStyle w:val="B0"/>
            </w:pPr>
            <w:r w:rsidRPr="000321AF">
              <w:t>com.tangram.ebiz.webapp.controller.</w:t>
            </w:r>
            <w:r>
              <w:t xml:space="preserve"> E</w:t>
            </w:r>
            <w:r>
              <w:rPr>
                <w:rFonts w:hint="eastAsia"/>
              </w:rPr>
              <w:t>bUserController</w:t>
            </w:r>
          </w:p>
        </w:tc>
      </w:tr>
      <w:tr w:rsidR="00287F76" w:rsidRPr="00FB726D"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t>/</w:t>
            </w:r>
            <w:r>
              <w:rPr>
                <w:rFonts w:hint="eastAsia"/>
              </w:rPr>
              <w:t>favors.do</w:t>
            </w:r>
          </w:p>
        </w:tc>
      </w:tr>
      <w:tr w:rsidR="00287F76" w:rsidRPr="00287F76"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287F76" w:rsidRDefault="00287F76" w:rsidP="00287F76">
            <w:pPr>
              <w:autoSpaceDE w:val="0"/>
              <w:autoSpaceDN w:val="0"/>
              <w:adjustRightInd w:val="0"/>
              <w:jc w:val="left"/>
              <w:rPr>
                <w:rFonts w:ascii="Calibri" w:hAnsi="Calibri" w:cs="Calibri"/>
                <w:kern w:val="0"/>
                <w:szCs w:val="21"/>
              </w:rPr>
            </w:pPr>
            <w:r w:rsidRPr="00287F76">
              <w:rPr>
                <w:rFonts w:ascii="Calibri" w:hAnsi="Calibri" w:cs="Calibri"/>
                <w:color w:val="000000"/>
                <w:kern w:val="0"/>
                <w:szCs w:val="21"/>
              </w:rPr>
              <w:t xml:space="preserve">myFavors(ModelMap model, HttpServletRequest request,Integer pageNo, Integer </w:t>
            </w:r>
            <w:r w:rsidRPr="00287F76">
              <w:rPr>
                <w:rFonts w:ascii="Calibri" w:hAnsi="Calibri" w:cs="Calibri"/>
                <w:color w:val="000000"/>
                <w:kern w:val="0"/>
                <w:szCs w:val="21"/>
              </w:rPr>
              <w:lastRenderedPageBreak/>
              <w:t>pageSize,Integer favorType)</w:t>
            </w:r>
          </w:p>
        </w:tc>
      </w:tr>
      <w:tr w:rsidR="00287F76" w:rsidRPr="00665E0B"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lastRenderedPageBreak/>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665E0B" w:rsidRDefault="00287F76" w:rsidP="009439F8">
            <w:pPr>
              <w:pStyle w:val="B0"/>
            </w:pPr>
            <w:r>
              <w:rPr>
                <w:rFonts w:hint="eastAsia"/>
              </w:rPr>
              <w:t>成功返回</w:t>
            </w:r>
            <w:r>
              <w:rPr>
                <w:rFonts w:hint="eastAsia"/>
              </w:rPr>
              <w:t>:home/myFavorites</w:t>
            </w:r>
            <w:r>
              <w:rPr>
                <w:rFonts w:hint="eastAsia"/>
              </w:rPr>
              <w:t>，失败返回：</w:t>
            </w:r>
            <w:r>
              <w:rPr>
                <w:rFonts w:hint="eastAsia"/>
              </w:rPr>
              <w:t>passport/login</w:t>
            </w:r>
          </w:p>
        </w:tc>
      </w:tr>
    </w:tbl>
    <w:p w:rsidR="009A13FF" w:rsidRPr="00270BB3" w:rsidRDefault="009A13FF" w:rsidP="00A13A0B"/>
    <w:p w:rsidR="00A13A0B" w:rsidRDefault="00A13A0B" w:rsidP="00DE5CA1">
      <w:pPr>
        <w:pStyle w:val="5"/>
      </w:pPr>
      <w:r>
        <w:rPr>
          <w:rFonts w:hint="eastAsia"/>
        </w:rPr>
        <w:t>业务逻辑层</w:t>
      </w:r>
    </w:p>
    <w:p w:rsidR="00A13A0B" w:rsidRPr="00270BB3" w:rsidRDefault="00A13A0B" w:rsidP="004C2B14">
      <w:pPr>
        <w:pStyle w:val="af6"/>
        <w:numPr>
          <w:ilvl w:val="0"/>
          <w:numId w:val="11"/>
        </w:numPr>
        <w:spacing w:line="480" w:lineRule="auto"/>
        <w:ind w:firstLineChars="0"/>
      </w:pPr>
      <w:r>
        <w:rPr>
          <w:rFonts w:hint="eastAsia"/>
        </w:rPr>
        <w:t>接口说明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A13A0B"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C817ED" w:rsidRDefault="0015272D" w:rsidP="00460C89">
            <w:pPr>
              <w:pStyle w:val="B0"/>
            </w:pPr>
            <w:r>
              <w:t>com.tangram.ebiz.service.</w:t>
            </w:r>
            <w:r w:rsidR="00232B5F">
              <w:rPr>
                <w:rFonts w:hint="eastAsia"/>
              </w:rPr>
              <w:t>EbPtlUser</w:t>
            </w:r>
            <w:r w:rsidR="00A13A0B" w:rsidRPr="00C817ED">
              <w:t>Manager</w:t>
            </w:r>
          </w:p>
        </w:tc>
      </w:tr>
      <w:tr w:rsidR="00A13A0B"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F37B37" w:rsidRDefault="00F37B37" w:rsidP="00460C89">
            <w:pPr>
              <w:pStyle w:val="B0"/>
              <w:rPr>
                <w:rFonts w:cs="Calibri"/>
              </w:rPr>
            </w:pPr>
            <w:r w:rsidRPr="00F37B37">
              <w:rPr>
                <w:rFonts w:cs="Calibri"/>
                <w:color w:val="000000"/>
                <w:kern w:val="0"/>
              </w:rPr>
              <w:t>EbPtlUser getUserByUserName(String name)</w:t>
            </w:r>
          </w:p>
        </w:tc>
      </w:tr>
      <w:tr w:rsidR="00A13A0B"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B8071A" w:rsidRDefault="00F37B37" w:rsidP="00460C89">
            <w:pPr>
              <w:pStyle w:val="B0"/>
            </w:pPr>
            <w:r>
              <w:rPr>
                <w:rFonts w:hint="eastAsia"/>
              </w:rPr>
              <w:t>String name</w:t>
            </w:r>
          </w:p>
        </w:tc>
      </w:tr>
      <w:tr w:rsidR="00A13A0B"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A13A0B" w:rsidP="00460C89">
            <w:pPr>
              <w:pStyle w:val="B0"/>
            </w:pPr>
            <w:r>
              <w:rPr>
                <w:rFonts w:hint="eastAsia"/>
              </w:rPr>
              <w:t>返回</w:t>
            </w:r>
            <w:r w:rsidR="00F37B37">
              <w:rPr>
                <w:rFonts w:hint="eastAsia"/>
              </w:rPr>
              <w:t>EbPtUser</w:t>
            </w:r>
            <w:r>
              <w:rPr>
                <w:rFonts w:hint="eastAsia"/>
              </w:rPr>
              <w:t>对象</w:t>
            </w:r>
          </w:p>
        </w:tc>
      </w:tr>
      <w:tr w:rsidR="009A13FF" w:rsidTr="00460C89">
        <w:trPr>
          <w:trHeight w:val="491"/>
        </w:trPr>
        <w:tc>
          <w:tcPr>
            <w:tcW w:w="646" w:type="pct"/>
            <w:shd w:val="clear" w:color="auto" w:fill="BFBFBF"/>
            <w:vAlign w:val="center"/>
          </w:tcPr>
          <w:p w:rsidR="009A13FF" w:rsidRPr="00FB726D" w:rsidRDefault="009A13FF" w:rsidP="00460C89">
            <w:pPr>
              <w:pStyle w:val="B0"/>
            </w:pPr>
            <w:r w:rsidRPr="00FB726D">
              <w:rPr>
                <w:rFonts w:hint="eastAsia"/>
              </w:rPr>
              <w:t>接口名称</w:t>
            </w:r>
          </w:p>
        </w:tc>
        <w:tc>
          <w:tcPr>
            <w:tcW w:w="4354" w:type="pct"/>
            <w:shd w:val="clear" w:color="auto" w:fill="BFBFBF"/>
            <w:vAlign w:val="center"/>
          </w:tcPr>
          <w:p w:rsidR="009A13FF" w:rsidRPr="00C817ED" w:rsidRDefault="009A13FF" w:rsidP="00460C89">
            <w:pPr>
              <w:pStyle w:val="B0"/>
            </w:pPr>
            <w:r w:rsidRPr="00C817ED">
              <w:t>com.t</w:t>
            </w:r>
            <w:r w:rsidR="0015272D">
              <w:t>angram.ebiz.service.</w:t>
            </w:r>
            <w:r w:rsidR="001F0EE4">
              <w:rPr>
                <w:rFonts w:hint="eastAsia"/>
              </w:rPr>
              <w:t>EbOrder</w:t>
            </w:r>
            <w:r w:rsidRPr="00C817ED">
              <w:t>Manager</w:t>
            </w:r>
          </w:p>
        </w:tc>
      </w:tr>
      <w:tr w:rsidR="009A13FF" w:rsidTr="00460C89">
        <w:trPr>
          <w:trHeight w:val="364"/>
        </w:trPr>
        <w:tc>
          <w:tcPr>
            <w:tcW w:w="646" w:type="pct"/>
            <w:shd w:val="clear" w:color="auto" w:fill="F2F2F2"/>
            <w:vAlign w:val="center"/>
          </w:tcPr>
          <w:p w:rsidR="009A13FF" w:rsidRPr="00FB726D" w:rsidRDefault="009A13FF" w:rsidP="00460C89">
            <w:pPr>
              <w:pStyle w:val="B0"/>
            </w:pPr>
            <w:r w:rsidRPr="00FB726D">
              <w:rPr>
                <w:rFonts w:hint="eastAsia"/>
              </w:rPr>
              <w:t>方法</w:t>
            </w:r>
          </w:p>
        </w:tc>
        <w:tc>
          <w:tcPr>
            <w:tcW w:w="4354" w:type="pct"/>
            <w:shd w:val="clear" w:color="auto" w:fill="F2F2F2"/>
          </w:tcPr>
          <w:p w:rsidR="009A13FF" w:rsidRPr="00B85D56" w:rsidRDefault="001F0EE4" w:rsidP="00460C89">
            <w:pPr>
              <w:pStyle w:val="B0"/>
              <w:rPr>
                <w:rFonts w:cs="Calibri"/>
              </w:rPr>
            </w:pPr>
            <w:r w:rsidRPr="00B85D56">
              <w:rPr>
                <w:rFonts w:cs="Calibri"/>
                <w:color w:val="000000"/>
                <w:kern w:val="0"/>
              </w:rPr>
              <w:t>Pagination getOrderPage(ModelMap map,</w:t>
            </w:r>
            <w:r w:rsidRPr="00B85D56">
              <w:rPr>
                <w:rFonts w:cs="Calibri"/>
                <w:b/>
                <w:bCs/>
                <w:color w:val="7F0055"/>
                <w:kern w:val="0"/>
              </w:rPr>
              <w:t>int</w:t>
            </w:r>
            <w:r w:rsidRPr="00B85D56">
              <w:rPr>
                <w:rFonts w:cs="Calibri"/>
                <w:color w:val="000000"/>
                <w:kern w:val="0"/>
              </w:rPr>
              <w:t xml:space="preserve"> pageNo,</w:t>
            </w:r>
            <w:r w:rsidRPr="00B85D56">
              <w:rPr>
                <w:rFonts w:cs="Calibri"/>
                <w:b/>
                <w:bCs/>
                <w:color w:val="7F0055"/>
                <w:kern w:val="0"/>
              </w:rPr>
              <w:t>int</w:t>
            </w:r>
            <w:r w:rsidRPr="00B85D56">
              <w:rPr>
                <w:rFonts w:cs="Calibri"/>
                <w:color w:val="000000"/>
                <w:kern w:val="0"/>
              </w:rPr>
              <w:t xml:space="preserve"> pageSize,String selTime,String userSearch,String begin,String end,Long userID,Integer orderByStatus,String orderState)</w:t>
            </w:r>
          </w:p>
        </w:tc>
      </w:tr>
      <w:tr w:rsidR="009A13FF"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返回值</w:t>
            </w:r>
          </w:p>
        </w:tc>
        <w:tc>
          <w:tcPr>
            <w:tcW w:w="4354" w:type="pct"/>
            <w:shd w:val="clear" w:color="auto" w:fill="auto"/>
            <w:vAlign w:val="center"/>
          </w:tcPr>
          <w:p w:rsidR="009A13FF" w:rsidRPr="00FB726D" w:rsidRDefault="009A13FF" w:rsidP="00460C89">
            <w:pPr>
              <w:pStyle w:val="B0"/>
            </w:pPr>
            <w:r>
              <w:rPr>
                <w:rFonts w:hint="eastAsia"/>
              </w:rPr>
              <w:t>返回</w:t>
            </w:r>
            <w:r w:rsidRPr="00C817ED">
              <w:t>Pagination</w:t>
            </w:r>
            <w:r>
              <w:rPr>
                <w:rFonts w:hint="eastAsia"/>
              </w:rPr>
              <w:t>对象</w:t>
            </w:r>
          </w:p>
        </w:tc>
      </w:tr>
      <w:tr w:rsidR="002C29CA" w:rsidRPr="00C817ED"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C817ED" w:rsidRDefault="002C29CA" w:rsidP="009439F8">
            <w:pPr>
              <w:pStyle w:val="B0"/>
            </w:pPr>
            <w:r w:rsidRPr="00C817ED">
              <w:t>com.t</w:t>
            </w:r>
            <w:r>
              <w:t>angram.ebiz.service.</w:t>
            </w:r>
            <w:r>
              <w:rPr>
                <w:rFonts w:hint="eastAsia"/>
              </w:rPr>
              <w:t>EbFavor</w:t>
            </w:r>
            <w:r w:rsidRPr="00C817ED">
              <w:t>Manager</w:t>
            </w:r>
          </w:p>
        </w:tc>
      </w:tr>
      <w:tr w:rsidR="002C29CA" w:rsidRPr="00B85D56"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40610E" w:rsidRDefault="002C29CA" w:rsidP="0040610E">
            <w:pPr>
              <w:autoSpaceDE w:val="0"/>
              <w:autoSpaceDN w:val="0"/>
              <w:adjustRightInd w:val="0"/>
              <w:jc w:val="left"/>
              <w:rPr>
                <w:rFonts w:ascii="Calibri" w:hAnsi="Calibri" w:cs="Calibri"/>
                <w:kern w:val="0"/>
                <w:szCs w:val="21"/>
              </w:rPr>
            </w:pPr>
            <w:r w:rsidRPr="002C29CA">
              <w:rPr>
                <w:rFonts w:ascii="Calibri" w:hAnsi="Calibri" w:cs="Calibri"/>
                <w:color w:val="000000"/>
                <w:kern w:val="0"/>
                <w:szCs w:val="21"/>
              </w:rPr>
              <w:t>Pagination getItemListByCondition(Integer pageNo, Integer pageSize,Map condition, ModelMap model ,Integer type)</w:t>
            </w:r>
          </w:p>
        </w:tc>
      </w:tr>
      <w:tr w:rsidR="002C29CA" w:rsidRPr="00FB726D"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Pr>
                <w:rFonts w:hint="eastAsia"/>
              </w:rPr>
              <w:t>返回</w:t>
            </w:r>
            <w:r w:rsidRPr="00C817ED">
              <w:t>Pagination</w:t>
            </w:r>
            <w:r>
              <w:rPr>
                <w:rFonts w:hint="eastAsia"/>
              </w:rPr>
              <w:t>对象</w:t>
            </w:r>
          </w:p>
        </w:tc>
      </w:tr>
    </w:tbl>
    <w:p w:rsidR="009A13FF" w:rsidRDefault="009A13FF" w:rsidP="00A13A0B"/>
    <w:p w:rsidR="005548AD" w:rsidRDefault="005548AD" w:rsidP="00DE5CA1">
      <w:pPr>
        <w:pStyle w:val="5"/>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D506E3" w:rsidRPr="00FB726D" w:rsidTr="009439F8">
        <w:trPr>
          <w:trHeight w:val="491"/>
        </w:trPr>
        <w:tc>
          <w:tcPr>
            <w:tcW w:w="735" w:type="pct"/>
            <w:shd w:val="clear" w:color="auto" w:fill="BFBFBF"/>
            <w:vAlign w:val="center"/>
          </w:tcPr>
          <w:p w:rsidR="00D506E3" w:rsidRPr="00FB726D" w:rsidRDefault="00D506E3" w:rsidP="009439F8">
            <w:pPr>
              <w:pStyle w:val="B0"/>
            </w:pPr>
            <w:r w:rsidRPr="00FB726D">
              <w:rPr>
                <w:rFonts w:hint="eastAsia"/>
              </w:rPr>
              <w:t>接口名称</w:t>
            </w:r>
          </w:p>
        </w:tc>
        <w:tc>
          <w:tcPr>
            <w:tcW w:w="4265" w:type="pct"/>
            <w:shd w:val="clear" w:color="auto" w:fill="BFBFBF"/>
            <w:vAlign w:val="center"/>
          </w:tcPr>
          <w:p w:rsidR="00D506E3" w:rsidRPr="00FB726D" w:rsidRDefault="00D506E3" w:rsidP="009439F8">
            <w:pPr>
              <w:pStyle w:val="B0"/>
            </w:pPr>
            <w:r w:rsidRPr="009C4A23">
              <w:t>com.tangram.ebiz.dao</w:t>
            </w:r>
            <w:r>
              <w:rPr>
                <w:rFonts w:hint="eastAsia"/>
              </w:rPr>
              <w:t>.</w:t>
            </w:r>
            <w:r w:rsidRPr="005E3331">
              <w:t xml:space="preserve"> Eb</w:t>
            </w:r>
            <w:r>
              <w:rPr>
                <w:rFonts w:hint="eastAsia"/>
              </w:rPr>
              <w:t>Favor</w:t>
            </w:r>
            <w:r w:rsidRPr="005E3331">
              <w:t>Dao</w:t>
            </w:r>
          </w:p>
        </w:tc>
      </w:tr>
      <w:tr w:rsidR="00D506E3" w:rsidRPr="0053384E" w:rsidTr="009439F8">
        <w:trPr>
          <w:trHeight w:val="364"/>
        </w:trPr>
        <w:tc>
          <w:tcPr>
            <w:tcW w:w="735" w:type="pct"/>
            <w:shd w:val="clear" w:color="auto" w:fill="F2F2F2"/>
            <w:vAlign w:val="center"/>
          </w:tcPr>
          <w:p w:rsidR="00D506E3" w:rsidRPr="00FB726D" w:rsidRDefault="00D506E3" w:rsidP="009439F8">
            <w:pPr>
              <w:pStyle w:val="B0"/>
            </w:pPr>
            <w:r w:rsidRPr="00FB726D">
              <w:rPr>
                <w:rFonts w:hint="eastAsia"/>
              </w:rPr>
              <w:t>方法</w:t>
            </w:r>
          </w:p>
        </w:tc>
        <w:tc>
          <w:tcPr>
            <w:tcW w:w="4265" w:type="pct"/>
            <w:shd w:val="clear" w:color="auto" w:fill="F2F2F2"/>
          </w:tcPr>
          <w:p w:rsidR="00D506E3" w:rsidRPr="00D506E3" w:rsidRDefault="00D506E3" w:rsidP="009439F8">
            <w:pPr>
              <w:pStyle w:val="B0"/>
              <w:rPr>
                <w:rFonts w:cs="Calibri"/>
              </w:rPr>
            </w:pPr>
            <w:r w:rsidRPr="00D506E3">
              <w:rPr>
                <w:rFonts w:cs="Calibri"/>
                <w:b/>
                <w:bCs/>
                <w:color w:val="7F0055"/>
                <w:kern w:val="0"/>
              </w:rPr>
              <w:t>int</w:t>
            </w:r>
            <w:r w:rsidRPr="00D506E3">
              <w:rPr>
                <w:rFonts w:cs="Calibri"/>
                <w:color w:val="000000"/>
                <w:kern w:val="0"/>
              </w:rPr>
              <w:t xml:space="preserve"> getTotalFavorsCount(Map&lt;String, Object&gt; map)</w:t>
            </w:r>
          </w:p>
        </w:tc>
      </w:tr>
      <w:tr w:rsidR="00D506E3" w:rsidRPr="00FB726D" w:rsidTr="009439F8">
        <w:trPr>
          <w:trHeight w:val="349"/>
        </w:trPr>
        <w:tc>
          <w:tcPr>
            <w:tcW w:w="735" w:type="pct"/>
            <w:tcBorders>
              <w:bottom w:val="single" w:sz="4" w:space="0" w:color="auto"/>
            </w:tcBorders>
            <w:shd w:val="clear" w:color="auto" w:fill="auto"/>
            <w:vAlign w:val="center"/>
          </w:tcPr>
          <w:p w:rsidR="00D506E3" w:rsidRPr="00FB726D" w:rsidRDefault="00D506E3" w:rsidP="009439F8">
            <w:pPr>
              <w:pStyle w:val="B0"/>
            </w:pPr>
            <w:r w:rsidRPr="00FB726D">
              <w:rPr>
                <w:rFonts w:hint="eastAsia"/>
              </w:rPr>
              <w:t>输入参数</w:t>
            </w:r>
          </w:p>
        </w:tc>
        <w:tc>
          <w:tcPr>
            <w:tcW w:w="4265" w:type="pct"/>
            <w:tcBorders>
              <w:bottom w:val="single" w:sz="4" w:space="0" w:color="auto"/>
            </w:tcBorders>
            <w:shd w:val="clear" w:color="auto" w:fill="auto"/>
          </w:tcPr>
          <w:p w:rsidR="00D506E3" w:rsidRPr="00FB726D" w:rsidRDefault="00D506E3" w:rsidP="009439F8">
            <w:pPr>
              <w:pStyle w:val="B0"/>
            </w:pPr>
            <w:r>
              <w:rPr>
                <w:rFonts w:hint="eastAsia"/>
              </w:rPr>
              <w:t>Map&lt;String,Object&gt;</w:t>
            </w: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注释</w:t>
            </w:r>
          </w:p>
        </w:tc>
        <w:tc>
          <w:tcPr>
            <w:tcW w:w="4265" w:type="pct"/>
            <w:shd w:val="clear" w:color="auto" w:fill="auto"/>
          </w:tcPr>
          <w:p w:rsidR="00D506E3" w:rsidRPr="00FB726D" w:rsidRDefault="00D506E3" w:rsidP="009439F8">
            <w:pPr>
              <w:pStyle w:val="B0"/>
            </w:pP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是否实现</w:t>
            </w:r>
          </w:p>
        </w:tc>
        <w:tc>
          <w:tcPr>
            <w:tcW w:w="4265" w:type="pct"/>
            <w:shd w:val="clear" w:color="auto" w:fill="auto"/>
          </w:tcPr>
          <w:p w:rsidR="00D506E3" w:rsidRPr="00FB726D" w:rsidRDefault="00D506E3" w:rsidP="009439F8">
            <w:pPr>
              <w:pStyle w:val="B0"/>
            </w:pPr>
            <w:r>
              <w:rPr>
                <w:rFonts w:hint="eastAsia"/>
              </w:rPr>
              <w:t>已</w:t>
            </w:r>
            <w:r w:rsidRPr="00FB726D">
              <w:rPr>
                <w:rFonts w:hint="eastAsia"/>
              </w:rPr>
              <w:t>实现</w:t>
            </w:r>
          </w:p>
        </w:tc>
      </w:tr>
    </w:tbl>
    <w:p w:rsidR="00C81477" w:rsidRDefault="00C8147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D506E3" w:rsidRPr="00FB726D" w:rsidTr="009439F8">
        <w:trPr>
          <w:trHeight w:val="491"/>
        </w:trPr>
        <w:tc>
          <w:tcPr>
            <w:tcW w:w="735" w:type="pct"/>
            <w:shd w:val="clear" w:color="auto" w:fill="BFBFBF"/>
            <w:vAlign w:val="center"/>
          </w:tcPr>
          <w:p w:rsidR="00D506E3" w:rsidRPr="00FB726D" w:rsidRDefault="00D506E3" w:rsidP="009439F8">
            <w:pPr>
              <w:pStyle w:val="B0"/>
            </w:pPr>
            <w:r w:rsidRPr="00FB726D">
              <w:rPr>
                <w:rFonts w:hint="eastAsia"/>
              </w:rPr>
              <w:t>接口名称</w:t>
            </w:r>
          </w:p>
        </w:tc>
        <w:tc>
          <w:tcPr>
            <w:tcW w:w="4265" w:type="pct"/>
            <w:shd w:val="clear" w:color="auto" w:fill="BFBFBF"/>
            <w:vAlign w:val="center"/>
          </w:tcPr>
          <w:p w:rsidR="00D506E3" w:rsidRPr="00FB726D" w:rsidRDefault="00D506E3" w:rsidP="009439F8">
            <w:pPr>
              <w:pStyle w:val="B0"/>
            </w:pPr>
            <w:r w:rsidRPr="009C4A23">
              <w:t>com.tangram.ebiz.dao</w:t>
            </w:r>
            <w:r>
              <w:rPr>
                <w:rFonts w:hint="eastAsia"/>
              </w:rPr>
              <w:t>.</w:t>
            </w:r>
            <w:r w:rsidRPr="005E3331">
              <w:t xml:space="preserve"> Eb</w:t>
            </w:r>
            <w:r>
              <w:rPr>
                <w:rFonts w:hint="eastAsia"/>
              </w:rPr>
              <w:t>Order</w:t>
            </w:r>
            <w:r w:rsidRPr="005E3331">
              <w:t>Dao</w:t>
            </w:r>
          </w:p>
        </w:tc>
      </w:tr>
      <w:tr w:rsidR="00D506E3" w:rsidRPr="0053384E" w:rsidTr="009439F8">
        <w:trPr>
          <w:trHeight w:val="364"/>
        </w:trPr>
        <w:tc>
          <w:tcPr>
            <w:tcW w:w="735" w:type="pct"/>
            <w:shd w:val="clear" w:color="auto" w:fill="F2F2F2"/>
            <w:vAlign w:val="center"/>
          </w:tcPr>
          <w:p w:rsidR="00D506E3" w:rsidRPr="00FB726D" w:rsidRDefault="00D506E3" w:rsidP="009439F8">
            <w:pPr>
              <w:pStyle w:val="B0"/>
            </w:pPr>
            <w:r w:rsidRPr="00FB726D">
              <w:rPr>
                <w:rFonts w:hint="eastAsia"/>
              </w:rPr>
              <w:t>方法</w:t>
            </w:r>
          </w:p>
        </w:tc>
        <w:tc>
          <w:tcPr>
            <w:tcW w:w="4265" w:type="pct"/>
            <w:shd w:val="clear" w:color="auto" w:fill="F2F2F2"/>
          </w:tcPr>
          <w:p w:rsidR="00D506E3" w:rsidRPr="003E3677" w:rsidRDefault="003E3677" w:rsidP="009439F8">
            <w:pPr>
              <w:pStyle w:val="B0"/>
              <w:rPr>
                <w:rFonts w:cs="Calibri"/>
              </w:rPr>
            </w:pPr>
            <w:r w:rsidRPr="003E3677">
              <w:rPr>
                <w:rFonts w:cs="Calibri"/>
                <w:b/>
                <w:bCs/>
                <w:color w:val="7F0055"/>
                <w:kern w:val="0"/>
              </w:rPr>
              <w:t>int</w:t>
            </w:r>
            <w:r w:rsidRPr="003E3677">
              <w:rPr>
                <w:rFonts w:cs="Calibri"/>
                <w:color w:val="000000"/>
                <w:kern w:val="0"/>
              </w:rPr>
              <w:t xml:space="preserve"> getOrderTotalCount2(Map&lt;String, Object&gt; param)</w:t>
            </w:r>
          </w:p>
        </w:tc>
      </w:tr>
      <w:tr w:rsidR="00D506E3" w:rsidRPr="00FB726D" w:rsidTr="009439F8">
        <w:trPr>
          <w:trHeight w:val="349"/>
        </w:trPr>
        <w:tc>
          <w:tcPr>
            <w:tcW w:w="735" w:type="pct"/>
            <w:tcBorders>
              <w:bottom w:val="single" w:sz="4" w:space="0" w:color="auto"/>
            </w:tcBorders>
            <w:shd w:val="clear" w:color="auto" w:fill="auto"/>
            <w:vAlign w:val="center"/>
          </w:tcPr>
          <w:p w:rsidR="00D506E3" w:rsidRPr="00FB726D" w:rsidRDefault="00D506E3" w:rsidP="009439F8">
            <w:pPr>
              <w:pStyle w:val="B0"/>
            </w:pPr>
            <w:r w:rsidRPr="00FB726D">
              <w:rPr>
                <w:rFonts w:hint="eastAsia"/>
              </w:rPr>
              <w:t>输入参数</w:t>
            </w:r>
          </w:p>
        </w:tc>
        <w:tc>
          <w:tcPr>
            <w:tcW w:w="4265" w:type="pct"/>
            <w:tcBorders>
              <w:bottom w:val="single" w:sz="4" w:space="0" w:color="auto"/>
            </w:tcBorders>
            <w:shd w:val="clear" w:color="auto" w:fill="auto"/>
          </w:tcPr>
          <w:p w:rsidR="00D506E3" w:rsidRPr="00FB726D" w:rsidRDefault="003E3677" w:rsidP="009439F8">
            <w:pPr>
              <w:pStyle w:val="B0"/>
            </w:pPr>
            <w:r>
              <w:rPr>
                <w:rFonts w:hint="eastAsia"/>
              </w:rPr>
              <w:t>Map&lt;String ,Object&gt;param</w:t>
            </w: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注释</w:t>
            </w:r>
          </w:p>
        </w:tc>
        <w:tc>
          <w:tcPr>
            <w:tcW w:w="4265" w:type="pct"/>
            <w:shd w:val="clear" w:color="auto" w:fill="auto"/>
          </w:tcPr>
          <w:p w:rsidR="00D506E3" w:rsidRPr="00FB726D" w:rsidRDefault="00D506E3" w:rsidP="009439F8">
            <w:pPr>
              <w:pStyle w:val="B0"/>
            </w:pP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是否实现</w:t>
            </w:r>
          </w:p>
        </w:tc>
        <w:tc>
          <w:tcPr>
            <w:tcW w:w="4265" w:type="pct"/>
            <w:shd w:val="clear" w:color="auto" w:fill="auto"/>
          </w:tcPr>
          <w:p w:rsidR="00D506E3" w:rsidRPr="00FB726D" w:rsidRDefault="00D506E3" w:rsidP="009439F8">
            <w:pPr>
              <w:pStyle w:val="B0"/>
            </w:pPr>
            <w:r>
              <w:rPr>
                <w:rFonts w:hint="eastAsia"/>
              </w:rPr>
              <w:t>已</w:t>
            </w:r>
            <w:r w:rsidRPr="00FB726D">
              <w:rPr>
                <w:rFonts w:hint="eastAsia"/>
              </w:rPr>
              <w:t>实现</w:t>
            </w:r>
          </w:p>
        </w:tc>
      </w:tr>
      <w:tr w:rsidR="003E3677" w:rsidRPr="003E3677"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tcPr>
          <w:p w:rsidR="003E3677" w:rsidRPr="00FB726D" w:rsidRDefault="003E3677" w:rsidP="009439F8">
            <w:pPr>
              <w:pStyle w:val="B0"/>
            </w:pPr>
            <w:r w:rsidRPr="00FB726D">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tcPr>
          <w:p w:rsidR="003E3677" w:rsidRPr="003E3677" w:rsidRDefault="003E3677" w:rsidP="009439F8">
            <w:pPr>
              <w:pStyle w:val="B0"/>
              <w:rPr>
                <w:rFonts w:cs="Calibri"/>
              </w:rPr>
            </w:pPr>
            <w:r w:rsidRPr="003E3677">
              <w:rPr>
                <w:rFonts w:cs="Calibri"/>
                <w:color w:val="000000"/>
                <w:kern w:val="0"/>
              </w:rPr>
              <w:t>Integer portalOrderTotal(Map&lt;String,Object&gt; 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Map&lt;String ,Object&gt;param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已</w:t>
            </w:r>
            <w:r w:rsidRPr="00FB726D">
              <w:rPr>
                <w:rFonts w:hint="eastAsia"/>
              </w:rPr>
              <w:t>实现</w:t>
            </w:r>
          </w:p>
        </w:tc>
      </w:tr>
      <w:tr w:rsidR="003E3677" w:rsidRPr="003E3677"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tcPr>
          <w:p w:rsidR="003E3677" w:rsidRPr="00FB726D" w:rsidRDefault="003E3677" w:rsidP="009439F8">
            <w:pPr>
              <w:pStyle w:val="B0"/>
            </w:pPr>
            <w:r w:rsidRPr="00FB726D">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tcPr>
          <w:p w:rsidR="003E3677" w:rsidRPr="003E3677" w:rsidRDefault="003E3677" w:rsidP="009439F8">
            <w:pPr>
              <w:pStyle w:val="B0"/>
              <w:rPr>
                <w:rFonts w:cs="Calibri"/>
                <w:sz w:val="18"/>
                <w:szCs w:val="18"/>
              </w:rPr>
            </w:pPr>
            <w:r w:rsidRPr="003E3677">
              <w:rPr>
                <w:rFonts w:cs="Calibri"/>
                <w:color w:val="000000"/>
                <w:kern w:val="0"/>
                <w:sz w:val="18"/>
                <w:szCs w:val="18"/>
              </w:rPr>
              <w:t>Integer portalOrderSum(Map&lt;String,Object&gt;param)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Map&lt;String ,Object&gt;param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已</w:t>
            </w:r>
            <w:r w:rsidRPr="00FB726D">
              <w:rPr>
                <w:rFonts w:hint="eastAsia"/>
              </w:rPr>
              <w:t>实现</w:t>
            </w:r>
          </w:p>
        </w:tc>
      </w:tr>
    </w:tbl>
    <w:p w:rsidR="00D506E3" w:rsidRDefault="00D506E3"/>
    <w:p w:rsidR="00C81477" w:rsidRDefault="00AE244C" w:rsidP="00DE5CA1">
      <w:pPr>
        <w:pStyle w:val="2"/>
      </w:pPr>
      <w:bookmarkStart w:id="194" w:name="_Toc330825465"/>
      <w:r>
        <w:rPr>
          <w:rFonts w:hint="eastAsia"/>
        </w:rPr>
        <w:t>商品管理</w:t>
      </w:r>
      <w:bookmarkEnd w:id="194"/>
    </w:p>
    <w:p w:rsidR="00C81477" w:rsidRDefault="00C81477" w:rsidP="00F20B47">
      <w:pPr>
        <w:pStyle w:val="3"/>
      </w:pPr>
      <w:bookmarkStart w:id="195" w:name="_Toc330825466"/>
      <w:r>
        <w:rPr>
          <w:rFonts w:hint="eastAsia"/>
        </w:rPr>
        <w:t>实现说明</w:t>
      </w:r>
      <w:bookmarkEnd w:id="195"/>
    </w:p>
    <w:p w:rsidR="004B5D19" w:rsidRDefault="004B5D19" w:rsidP="00DD0E61">
      <w:pPr>
        <w:numPr>
          <w:ilvl w:val="0"/>
          <w:numId w:val="7"/>
        </w:numPr>
        <w:spacing w:line="360" w:lineRule="auto"/>
        <w:rPr>
          <w:rFonts w:ascii="宋体" w:hAnsi="宋体"/>
        </w:rPr>
      </w:pPr>
      <w:r w:rsidRPr="00DD0E61">
        <w:rPr>
          <w:rFonts w:ascii="宋体" w:hAnsi="宋体" w:hint="eastAsia"/>
        </w:rPr>
        <w:t>功能定义</w:t>
      </w:r>
    </w:p>
    <w:p w:rsidR="00D72423" w:rsidRDefault="00D72423" w:rsidP="00D72423">
      <w:pPr>
        <w:spacing w:line="360" w:lineRule="auto"/>
        <w:ind w:left="420"/>
      </w:pPr>
      <w:r>
        <w:rPr>
          <w:rFonts w:ascii="宋体" w:hAnsi="宋体" w:hint="eastAsia"/>
        </w:rPr>
        <w:t>商品管理页包括</w:t>
      </w:r>
      <w:r>
        <w:rPr>
          <w:rFonts w:hint="eastAsia"/>
        </w:rPr>
        <w:t>添加商品、商品修改删除、商品审核、设置上下架、设置分类、参数管理、商品规格管理、品牌管理、活动管理。</w:t>
      </w:r>
    </w:p>
    <w:p w:rsidR="001E3BF7" w:rsidRPr="00DD0E61" w:rsidRDefault="001E3BF7" w:rsidP="00D72423">
      <w:pPr>
        <w:spacing w:line="360" w:lineRule="auto"/>
        <w:ind w:left="420"/>
        <w:rPr>
          <w:rFonts w:ascii="宋体" w:hAnsi="宋体"/>
        </w:rPr>
      </w:pPr>
      <w:r>
        <w:rPr>
          <w:rFonts w:ascii="宋体" w:hAnsi="宋体" w:hint="eastAsia"/>
        </w:rPr>
        <w:t>商品录入/上下架</w:t>
      </w:r>
    </w:p>
    <w:p w:rsidR="00084C5D" w:rsidRDefault="00C85B07" w:rsidP="00DD0E84">
      <w:pPr>
        <w:pStyle w:val="T0"/>
      </w:pPr>
      <w:r>
        <w:rPr>
          <w:rFonts w:hint="eastAsia"/>
          <w:noProof/>
        </w:rPr>
        <w:drawing>
          <wp:inline distT="0" distB="0" distL="0" distR="0">
            <wp:extent cx="5753100" cy="2609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DD0E84" w:rsidRPr="00DD0E84" w:rsidRDefault="007A533F" w:rsidP="00DD0E84">
      <w:pPr>
        <w:pStyle w:val="T"/>
      </w:pPr>
      <w:bookmarkStart w:id="196" w:name="_Toc330825157"/>
      <w:r>
        <w:rPr>
          <w:rFonts w:hint="eastAsia"/>
        </w:rPr>
        <w:t>商品管理页</w:t>
      </w:r>
      <w:bookmarkEnd w:id="196"/>
    </w:p>
    <w:p w:rsidR="001E3BF7" w:rsidRDefault="001E3BF7" w:rsidP="004B5D19">
      <w:r>
        <w:rPr>
          <w:rFonts w:hint="eastAsia"/>
        </w:rPr>
        <w:t>商品审核</w:t>
      </w:r>
    </w:p>
    <w:p w:rsidR="001E3BF7" w:rsidRDefault="00C85B07" w:rsidP="00DD0E84">
      <w:pPr>
        <w:pStyle w:val="T0"/>
      </w:pPr>
      <w:r>
        <w:rPr>
          <w:rFonts w:hint="eastAsia"/>
          <w:noProof/>
        </w:rPr>
        <w:drawing>
          <wp:inline distT="0" distB="0" distL="0" distR="0">
            <wp:extent cx="5762625" cy="2638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rsidR="00DD0E84" w:rsidRPr="00DD0E84" w:rsidRDefault="007A533F" w:rsidP="00DD0E84">
      <w:pPr>
        <w:pStyle w:val="T"/>
      </w:pPr>
      <w:bookmarkStart w:id="197" w:name="_Toc330825158"/>
      <w:r>
        <w:rPr>
          <w:rFonts w:hint="eastAsia"/>
        </w:rPr>
        <w:lastRenderedPageBreak/>
        <w:t>商品审核页</w:t>
      </w:r>
      <w:bookmarkEnd w:id="197"/>
    </w:p>
    <w:p w:rsidR="001E3BF7" w:rsidRDefault="001E3BF7" w:rsidP="004B5D19">
      <w:r>
        <w:rPr>
          <w:rFonts w:hint="eastAsia"/>
        </w:rPr>
        <w:t>促销活动</w:t>
      </w:r>
    </w:p>
    <w:p w:rsidR="001E3BF7" w:rsidRDefault="00C85B07" w:rsidP="00DD0E84">
      <w:pPr>
        <w:pStyle w:val="T0"/>
      </w:pPr>
      <w:r>
        <w:rPr>
          <w:rFonts w:hint="eastAsia"/>
          <w:noProof/>
        </w:rPr>
        <w:drawing>
          <wp:inline distT="0" distB="0" distL="0" distR="0">
            <wp:extent cx="5762625" cy="2657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D0E84" w:rsidRPr="00DD0E84" w:rsidRDefault="007A533F" w:rsidP="00DD0E84">
      <w:pPr>
        <w:pStyle w:val="T"/>
      </w:pPr>
      <w:bookmarkStart w:id="198" w:name="_Toc330825159"/>
      <w:r>
        <w:rPr>
          <w:rFonts w:hint="eastAsia"/>
        </w:rPr>
        <w:t>促销活动页</w:t>
      </w:r>
      <w:bookmarkEnd w:id="198"/>
    </w:p>
    <w:p w:rsidR="001E3BF7" w:rsidRDefault="001E3BF7" w:rsidP="004B5D19">
      <w:r>
        <w:rPr>
          <w:rFonts w:hint="eastAsia"/>
        </w:rPr>
        <w:t>活动档次</w:t>
      </w:r>
    </w:p>
    <w:p w:rsidR="001E3BF7" w:rsidRDefault="00C85B07" w:rsidP="00DD0E84">
      <w:pPr>
        <w:pStyle w:val="T0"/>
      </w:pPr>
      <w:r>
        <w:rPr>
          <w:rFonts w:hint="eastAsia"/>
          <w:noProof/>
        </w:rPr>
        <w:drawing>
          <wp:inline distT="0" distB="0" distL="0" distR="0">
            <wp:extent cx="5753100" cy="26384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199" w:name="_Toc330825160"/>
      <w:r>
        <w:rPr>
          <w:rFonts w:hint="eastAsia"/>
        </w:rPr>
        <w:t>活动档次页</w:t>
      </w:r>
      <w:bookmarkEnd w:id="199"/>
    </w:p>
    <w:p w:rsidR="001E3BF7" w:rsidRDefault="001E3BF7" w:rsidP="004B5D19">
      <w:r>
        <w:rPr>
          <w:rFonts w:hint="eastAsia"/>
        </w:rPr>
        <w:t>分类管理</w:t>
      </w:r>
    </w:p>
    <w:p w:rsidR="001E3BF7" w:rsidRDefault="00C85B07" w:rsidP="00DD0E84">
      <w:pPr>
        <w:pStyle w:val="T0"/>
      </w:pPr>
      <w:r>
        <w:rPr>
          <w:rFonts w:hint="eastAsia"/>
          <w:noProof/>
        </w:rPr>
        <w:lastRenderedPageBreak/>
        <w:drawing>
          <wp:inline distT="0" distB="0" distL="0" distR="0">
            <wp:extent cx="5753100" cy="26384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200" w:name="_Toc330825161"/>
      <w:r>
        <w:rPr>
          <w:rFonts w:hint="eastAsia"/>
        </w:rPr>
        <w:t>分类管理页</w:t>
      </w:r>
      <w:bookmarkEnd w:id="200"/>
    </w:p>
    <w:p w:rsidR="001D2B65" w:rsidRDefault="001D2B65" w:rsidP="004B5D19">
      <w:r>
        <w:rPr>
          <w:rFonts w:hint="eastAsia"/>
        </w:rPr>
        <w:t>品牌管理</w:t>
      </w:r>
    </w:p>
    <w:p w:rsidR="001D2B65" w:rsidRDefault="00C85B07" w:rsidP="00DD0E84">
      <w:pPr>
        <w:pStyle w:val="T0"/>
      </w:pPr>
      <w:r>
        <w:rPr>
          <w:rFonts w:hint="eastAsia"/>
          <w:noProof/>
        </w:rPr>
        <w:drawing>
          <wp:inline distT="0" distB="0" distL="0" distR="0">
            <wp:extent cx="5753100" cy="2647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DD0E84" w:rsidRPr="00DD0E84" w:rsidRDefault="007A533F" w:rsidP="00DD0E84">
      <w:pPr>
        <w:pStyle w:val="T"/>
      </w:pPr>
      <w:bookmarkStart w:id="201" w:name="_Toc330825162"/>
      <w:r>
        <w:rPr>
          <w:rFonts w:hint="eastAsia"/>
        </w:rPr>
        <w:t>品牌管理页</w:t>
      </w:r>
      <w:bookmarkEnd w:id="201"/>
    </w:p>
    <w:p w:rsidR="004B5D19" w:rsidRPr="00DD0E61" w:rsidRDefault="004B5D19" w:rsidP="00DD0E61">
      <w:pPr>
        <w:numPr>
          <w:ilvl w:val="0"/>
          <w:numId w:val="7"/>
        </w:numPr>
        <w:spacing w:line="360" w:lineRule="auto"/>
        <w:rPr>
          <w:rFonts w:ascii="宋体" w:hAnsi="宋体"/>
        </w:rPr>
      </w:pPr>
      <w:r w:rsidRPr="00DD0E61">
        <w:rPr>
          <w:rFonts w:ascii="宋体" w:hAnsi="宋体" w:hint="eastAsia"/>
        </w:rPr>
        <w:t>处理流程</w:t>
      </w:r>
    </w:p>
    <w:p w:rsidR="0085483B" w:rsidRDefault="00D72423" w:rsidP="00DD0E84">
      <w:pPr>
        <w:pStyle w:val="T0"/>
      </w:pPr>
      <w:r>
        <w:object w:dxaOrig="6883" w:dyaOrig="4446">
          <v:shape id="_x0000_i1032" type="#_x0000_t75" style="width:372.75pt;height:224.25pt" o:ole="">
            <v:imagedata r:id="rId69" o:title=""/>
          </v:shape>
          <o:OLEObject Type="Embed" ProgID="Visio.Drawing.11" ShapeID="_x0000_i1032" DrawAspect="Content" ObjectID="_1535564183" r:id="rId70"/>
        </w:object>
      </w:r>
    </w:p>
    <w:p w:rsidR="00D72423" w:rsidRDefault="00D72423" w:rsidP="00DD0E84">
      <w:pPr>
        <w:pStyle w:val="T"/>
      </w:pPr>
      <w:bookmarkStart w:id="202" w:name="_Toc330825163"/>
      <w:r>
        <w:rPr>
          <w:rFonts w:hint="eastAsia"/>
        </w:rPr>
        <w:t>商品管理模块主要功能示意</w:t>
      </w:r>
      <w:bookmarkEnd w:id="202"/>
    </w:p>
    <w:p w:rsidR="00D72423" w:rsidRDefault="00D72423" w:rsidP="00DD0E84">
      <w:pPr>
        <w:pStyle w:val="T0"/>
      </w:pPr>
      <w:r>
        <w:object w:dxaOrig="4079" w:dyaOrig="4906">
          <v:shape id="_x0000_i1033" type="#_x0000_t75" style="width:221.25pt;height:247.5pt" o:ole="">
            <v:imagedata r:id="rId71" o:title=""/>
          </v:shape>
          <o:OLEObject Type="Embed" ProgID="Visio.Drawing.11" ShapeID="_x0000_i1033" DrawAspect="Content" ObjectID="_1535564184" r:id="rId72"/>
        </w:object>
      </w:r>
    </w:p>
    <w:p w:rsidR="00D72423" w:rsidRPr="00D72423" w:rsidRDefault="00D72423" w:rsidP="00DD0E84">
      <w:pPr>
        <w:pStyle w:val="T"/>
      </w:pPr>
      <w:bookmarkStart w:id="203" w:name="_Toc330825164"/>
      <w:r>
        <w:rPr>
          <w:rFonts w:hint="eastAsia"/>
        </w:rPr>
        <w:t>新增商品和审核主要流程示意</w:t>
      </w:r>
      <w:bookmarkEnd w:id="203"/>
    </w:p>
    <w:p w:rsidR="004B5D19" w:rsidRDefault="004B5D19" w:rsidP="00DD0E61">
      <w:pPr>
        <w:numPr>
          <w:ilvl w:val="0"/>
          <w:numId w:val="7"/>
        </w:numPr>
        <w:spacing w:line="360" w:lineRule="auto"/>
        <w:rPr>
          <w:rFonts w:ascii="宋体" w:hAnsi="宋体"/>
        </w:rPr>
      </w:pPr>
      <w:r w:rsidRPr="00DD0E61">
        <w:rPr>
          <w:rFonts w:ascii="宋体" w:hAnsi="宋体" w:hint="eastAsia"/>
        </w:rPr>
        <w:t>业务规则</w:t>
      </w:r>
    </w:p>
    <w:p w:rsidR="00635AE8" w:rsidRDefault="00635AE8" w:rsidP="00635AE8">
      <w:pPr>
        <w:spacing w:line="360" w:lineRule="auto"/>
        <w:ind w:left="420"/>
        <w:rPr>
          <w:rFonts w:ascii="宋体" w:hAnsi="宋体"/>
        </w:rPr>
      </w:pPr>
      <w:r>
        <w:rPr>
          <w:rFonts w:ascii="宋体" w:hAnsi="宋体" w:hint="eastAsia"/>
        </w:rPr>
        <w:t>商品列表里需要二次确认并可输入操作备注的操作。</w:t>
      </w:r>
    </w:p>
    <w:p w:rsidR="001E3BF7" w:rsidRDefault="001E3BF7" w:rsidP="001D2B65">
      <w:pPr>
        <w:spacing w:line="360" w:lineRule="auto"/>
        <w:ind w:left="420"/>
        <w:rPr>
          <w:rFonts w:ascii="宋体" w:hAnsi="宋体"/>
        </w:rPr>
      </w:pPr>
      <w:r>
        <w:rPr>
          <w:rFonts w:ascii="宋体" w:hAnsi="宋体" w:hint="eastAsia"/>
        </w:rPr>
        <w:t>“商品录入/上下架”：分状态显示商品列表。在对应的状态下的商品，管理员可以对其进行编辑、查看和删除。同时提供添加商品功能。点击添加商品，可以选择对应的分类名称，在该名称下，添加商品。同时提供搜索功能。输入相应的约束条件，可以对商品进行搜索。</w:t>
      </w:r>
    </w:p>
    <w:p w:rsidR="001D2B65" w:rsidRDefault="001D2B65" w:rsidP="001D2B65">
      <w:pPr>
        <w:spacing w:line="360" w:lineRule="auto"/>
        <w:ind w:left="420"/>
        <w:rPr>
          <w:rFonts w:ascii="宋体" w:hAnsi="宋体"/>
        </w:rPr>
      </w:pPr>
      <w:r>
        <w:rPr>
          <w:rFonts w:ascii="宋体" w:hAnsi="宋体" w:hint="eastAsia"/>
        </w:rPr>
        <w:t>“商品审核”：对新添加的商品进行审核管理。分类别显示各种状态的商品。同时管理员能够提供相应的字段进行搜索。</w:t>
      </w:r>
    </w:p>
    <w:p w:rsidR="001D2B65" w:rsidRDefault="001D2B65" w:rsidP="001D2B65">
      <w:pPr>
        <w:spacing w:line="360" w:lineRule="auto"/>
        <w:ind w:left="420"/>
        <w:rPr>
          <w:rFonts w:ascii="宋体" w:hAnsi="宋体"/>
        </w:rPr>
      </w:pPr>
      <w:r>
        <w:rPr>
          <w:rFonts w:ascii="宋体" w:hAnsi="宋体" w:hint="eastAsia"/>
        </w:rPr>
        <w:lastRenderedPageBreak/>
        <w:t>“促销活动”：对现有的促销活动进行管理。添加新的促销活动。分类显示不同状态下的促销活动。</w:t>
      </w:r>
    </w:p>
    <w:p w:rsidR="001D2B65" w:rsidRDefault="001D2B65" w:rsidP="001D2B65">
      <w:pPr>
        <w:spacing w:line="360" w:lineRule="auto"/>
        <w:ind w:left="420"/>
        <w:rPr>
          <w:rFonts w:ascii="宋体" w:hAnsi="宋体"/>
        </w:rPr>
      </w:pPr>
      <w:r>
        <w:rPr>
          <w:rFonts w:ascii="宋体" w:hAnsi="宋体" w:hint="eastAsia"/>
        </w:rPr>
        <w:t>“活动档次”：对活动的档次进行管理。同时提供搜索功能。提供相应的字段能够对活动档次进行搜索。</w:t>
      </w:r>
    </w:p>
    <w:p w:rsidR="001D2B65" w:rsidRDefault="001D2B65" w:rsidP="001D2B65">
      <w:pPr>
        <w:spacing w:line="360" w:lineRule="auto"/>
        <w:ind w:left="420"/>
        <w:rPr>
          <w:rFonts w:ascii="宋体" w:hAnsi="宋体"/>
        </w:rPr>
      </w:pPr>
      <w:r>
        <w:rPr>
          <w:rFonts w:ascii="宋体" w:hAnsi="宋体" w:hint="eastAsia"/>
        </w:rPr>
        <w:t>“分类管理”：对商品的分类进行管理。同时能够添加新的分类。</w:t>
      </w:r>
    </w:p>
    <w:p w:rsidR="001D2B65" w:rsidRDefault="001D2B65" w:rsidP="001D2B65">
      <w:pPr>
        <w:spacing w:line="360" w:lineRule="auto"/>
        <w:ind w:left="420"/>
        <w:rPr>
          <w:rFonts w:ascii="宋体" w:hAnsi="宋体"/>
        </w:rPr>
      </w:pPr>
      <w:r>
        <w:rPr>
          <w:rFonts w:ascii="宋体" w:hAnsi="宋体" w:hint="eastAsia"/>
        </w:rPr>
        <w:t>“品牌管理”：查看当前所有的品牌。可以对单个的品牌进行编辑。也支持对批量的品牌进行管理。同时点击添加按钮，可以添加新的品牌。</w:t>
      </w:r>
    </w:p>
    <w:p w:rsidR="001D2B65" w:rsidRDefault="001D2B65" w:rsidP="001D2B65">
      <w:pPr>
        <w:spacing w:line="360" w:lineRule="auto"/>
        <w:ind w:left="420"/>
        <w:rPr>
          <w:rFonts w:ascii="宋体" w:hAnsi="宋体"/>
        </w:rPr>
      </w:pPr>
      <w:r>
        <w:rPr>
          <w:rFonts w:ascii="宋体" w:hAnsi="宋体" w:hint="eastAsia"/>
        </w:rPr>
        <w:t>“商品回收站”：对删除的商品，放入回收站。方便管理撤销操作。</w:t>
      </w:r>
    </w:p>
    <w:p w:rsidR="0085483B" w:rsidRPr="00DD0E61" w:rsidRDefault="001D2B65" w:rsidP="00DF465C">
      <w:pPr>
        <w:spacing w:line="360" w:lineRule="auto"/>
        <w:ind w:left="420"/>
        <w:rPr>
          <w:rFonts w:ascii="宋体" w:hAnsi="宋体"/>
        </w:rPr>
      </w:pPr>
      <w:r>
        <w:rPr>
          <w:rFonts w:ascii="宋体" w:hAnsi="宋体" w:hint="eastAsia"/>
        </w:rPr>
        <w:t>“数据导入”：导入数据。</w:t>
      </w:r>
    </w:p>
    <w:p w:rsidR="00C81477" w:rsidRDefault="00A13A0B" w:rsidP="00F20B47">
      <w:pPr>
        <w:pStyle w:val="3"/>
      </w:pPr>
      <w:bookmarkStart w:id="204" w:name="_Toc330825467"/>
      <w:r>
        <w:rPr>
          <w:rFonts w:hint="eastAsia"/>
        </w:rPr>
        <w:t>程序设计</w:t>
      </w:r>
      <w:bookmarkEnd w:id="204"/>
    </w:p>
    <w:p w:rsidR="005A04C2" w:rsidRDefault="00AE244C"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5A04C2" w:rsidTr="009439F8">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5A04C2" w:rsidRDefault="005A04C2" w:rsidP="009439F8">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Default="005A04C2" w:rsidP="009439F8">
            <w:pPr>
              <w:pStyle w:val="B0"/>
            </w:pPr>
            <w:r>
              <w:t>pages/activity/listoffergroup.jsp</w:t>
            </w:r>
          </w:p>
        </w:tc>
      </w:tr>
      <w:tr w:rsidR="005A04C2" w:rsidTr="009439F8">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null</w:t>
            </w:r>
          </w:p>
        </w:tc>
      </w:tr>
      <w:tr w:rsidR="005A04C2" w:rsidTr="009439F8">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页面显示出营销案列表信息。</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pages/activity/listoffer.jsp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页面显示出活动档次列表信息。</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pages/activity/editoffergroup.jsp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编辑营销案页面。</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pages/activity/editoffer.jsp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编辑活动档次页面。</w:t>
            </w:r>
          </w:p>
        </w:tc>
      </w:tr>
    </w:tbl>
    <w:p w:rsidR="005A04C2" w:rsidRPr="005A04C2" w:rsidRDefault="005A04C2" w:rsidP="005A04C2"/>
    <w:tbl>
      <w:tblPr>
        <w:tblW w:w="5000" w:type="pct"/>
        <w:tblLook w:val="04A0" w:firstRow="1" w:lastRow="0" w:firstColumn="1" w:lastColumn="0" w:noHBand="0" w:noVBand="1"/>
      </w:tblPr>
      <w:tblGrid>
        <w:gridCol w:w="1515"/>
        <w:gridCol w:w="7547"/>
      </w:tblGrid>
      <w:tr w:rsidR="00AE244C" w:rsidRPr="00460C89" w:rsidTr="00460C89">
        <w:trPr>
          <w:trHeight w:val="491"/>
        </w:trPr>
        <w:tc>
          <w:tcPr>
            <w:tcW w:w="836" w:type="pct"/>
            <w:tcBorders>
              <w:top w:val="single" w:sz="4" w:space="0" w:color="000000"/>
              <w:left w:val="single" w:sz="4" w:space="0" w:color="000000"/>
              <w:bottom w:val="single" w:sz="4" w:space="0" w:color="000000"/>
              <w:right w:val="nil"/>
            </w:tcBorders>
            <w:shd w:val="clear" w:color="auto" w:fill="BFBFBF"/>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460C89" w:rsidRDefault="00AE244C" w:rsidP="00460C89">
            <w:pPr>
              <w:pStyle w:val="B0"/>
            </w:pPr>
            <w:r w:rsidRPr="00460C89">
              <w:t>pages/item/list.jsp</w:t>
            </w:r>
          </w:p>
        </w:tc>
      </w:tr>
      <w:tr w:rsidR="00AE244C" w:rsidRPr="00460C89" w:rsidTr="00460C89">
        <w:trPr>
          <w:trHeight w:val="349"/>
        </w:trPr>
        <w:tc>
          <w:tcPr>
            <w:tcW w:w="836"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页面显示出商品列表信息。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pages/item/listbrand.jsp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页面显示出品牌列表信息。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pages/item/listfeatrue.jsp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页面显示出商品属性列表信息。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pages/item/edititem.jsp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lastRenderedPageBreak/>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编辑商品信息页面。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pages/item/editItemSpec.jsp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编辑商品规格信息页面。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pages/item/editfeature.jsp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编辑商品属性页面。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pages/item/editbrand.jsp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5A04C2"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编辑商品品牌信息页面。</w:t>
            </w:r>
          </w:p>
        </w:tc>
      </w:tr>
    </w:tbl>
    <w:p w:rsidR="005A04C2" w:rsidRDefault="00AE244C" w:rsidP="00F20B47">
      <w:pPr>
        <w:pStyle w:val="4"/>
      </w:pPr>
      <w:r>
        <w:rPr>
          <w:rFonts w:hint="eastAsia"/>
        </w:rPr>
        <w:t>控制层</w:t>
      </w:r>
    </w:p>
    <w:tbl>
      <w:tblPr>
        <w:tblW w:w="5000" w:type="pct"/>
        <w:tblLook w:val="0000" w:firstRow="0" w:lastRow="0" w:firstColumn="0" w:lastColumn="0" w:noHBand="0" w:noVBand="0"/>
      </w:tblPr>
      <w:tblGrid>
        <w:gridCol w:w="1165"/>
        <w:gridCol w:w="7897"/>
      </w:tblGrid>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/activity/deleteOfferGroup.do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deleteOfferGroupById(ModelMap model, 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删除营销案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删除</w:t>
            </w:r>
          </w:p>
        </w:tc>
      </w:tr>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395"/>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/activity/updateOfferGroup.do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updateOfferGroup(ModelMap model, EbOfferGroup offerGroup, HttpServletResponse response)</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offerGroup                </w:t>
            </w:r>
            <w:r w:rsidRPr="002B6A07">
              <w:t>营销案</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HttpServletResponse response           </w:t>
            </w:r>
            <w:r w:rsidRPr="002B6A07">
              <w:t>服务器响应</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更新营销案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更新</w:t>
            </w:r>
          </w:p>
        </w:tc>
      </w:tr>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/activity/viewOfferGroup.do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viewOfferGroup(ModelMap model, 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预览营销案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预览</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接口名称</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com.tangram.ebiz.webapp.controller.EbOfferController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/activity/getOffer.do</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getOffer(ModelMap model,Integer offerId,Integer offerType)</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lastRenderedPageBreak/>
              <w:t xml:space="preserve">Integer offerId                       </w:t>
            </w:r>
            <w:r w:rsidRPr="002B6A07">
              <w:t>活动档次</w:t>
            </w:r>
            <w:r w:rsidRPr="001F3A86">
              <w:rPr>
                <w:rFonts w:eastAsia="Monospace" w:cs="Calibri"/>
                <w:color w:val="000000"/>
                <w:sz w:val="20"/>
                <w:szCs w:val="20"/>
              </w:rPr>
              <w:t>id</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offerType                     </w:t>
            </w:r>
            <w:r w:rsidRPr="002B6A07">
              <w:t>活动档次类型</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lastRenderedPageBreak/>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取得数据</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接口名称</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com.tangram.ebiz.webapp.controller.EbOfferController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/activity/updateOffer.do</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updateOffer(ModelMap model,EbOffer offer, HttpServletResponse response)</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 offer                         </w:t>
            </w:r>
            <w:r w:rsidRPr="002B6A07">
              <w:t>活动档次</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HttpServletResponse response          </w:t>
            </w:r>
            <w:r w:rsidRPr="002B6A07">
              <w:t>服务器响应</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更新</w:t>
            </w:r>
          </w:p>
        </w:tc>
      </w:tr>
    </w:tbl>
    <w:p w:rsidR="0078464F" w:rsidRPr="001F3A86" w:rsidRDefault="0078464F" w:rsidP="0078464F">
      <w:pPr>
        <w:rPr>
          <w:rFonts w:ascii="Calibri" w:hAnsi="Calibri" w:cs="Calibri"/>
        </w:rPr>
      </w:pPr>
    </w:p>
    <w:tbl>
      <w:tblPr>
        <w:tblW w:w="5000" w:type="pct"/>
        <w:tblLook w:val="0000" w:firstRow="0" w:lastRow="0" w:firstColumn="0" w:lastColumn="0" w:noHBand="0" w:noVBand="0"/>
      </w:tblPr>
      <w:tblGrid>
        <w:gridCol w:w="1165"/>
        <w:gridCol w:w="7897"/>
      </w:tblGrid>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666666"/>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666666"/>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com.tangram.ebiz.service.EbOfferManager</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EbOfferGroup getOfferGroup(Integer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w:t>
            </w:r>
            <w:r w:rsidRPr="002B6A07">
              <w:t>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D9D9D9"/>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D9D9D9"/>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delOfferGroupById(Integer offerGroupId)</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删除营销案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updateOfferGroup(EbOfferGroup offerGroup)</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offerGroup             </w:t>
            </w:r>
            <w:r w:rsidRPr="002B6A07">
              <w:t>营销案</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更新营销案</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List&lt;EbOfferGroup&gt; listAllOfferGroup()</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List&lt;EbOfferGroup&gt;</w:t>
            </w:r>
            <w:r w:rsidRPr="002B6A07">
              <w:t>营销案列表</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返回所有营销案列表</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updateActivity(EbOffer offer)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 offer                  </w:t>
            </w:r>
            <w:r w:rsidRPr="002B6A07">
              <w:t>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更新活动档次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FFFFFF"/>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FFFFFF"/>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deleteOfferById(Integer offerId)</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offerId                </w:t>
            </w:r>
            <w:r w:rsidRPr="002B6A07">
              <w:t>活动档次</w:t>
            </w:r>
            <w:r w:rsidRPr="001F3A86">
              <w:rPr>
                <w:rFonts w:eastAsia="Monospace" w:cs="Calibri"/>
                <w:color w:val="000000"/>
                <w:sz w:val="20"/>
                <w:szCs w:val="20"/>
              </w:rPr>
              <w:t>id</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lastRenderedPageBreak/>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删除活动档次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bl>
    <w:p w:rsidR="005A04C2" w:rsidRPr="001F3A86" w:rsidRDefault="005A04C2" w:rsidP="005A04C2">
      <w:pPr>
        <w:rPr>
          <w:rFonts w:ascii="Calibri" w:hAnsi="Calibri" w:cs="Calibri"/>
        </w:rPr>
      </w:pPr>
    </w:p>
    <w:tbl>
      <w:tblPr>
        <w:tblW w:w="5000" w:type="pct"/>
        <w:tblLook w:val="04A0" w:firstRow="1" w:lastRow="0" w:firstColumn="1" w:lastColumn="0" w:noHBand="0" w:noVBand="1"/>
      </w:tblPr>
      <w:tblGrid>
        <w:gridCol w:w="1165"/>
        <w:gridCol w:w="7897"/>
      </w:tblGrid>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/item/itemFrame.do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itemFrame(ModelMap model,HttpServletRequest request,HttpServletResponse response, Integer orderByStatus, Integer orderBy, Integer pageNo, Integer pageSize)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2B6A07">
              <w:t>页面的数据模型</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服务器回应</w:t>
            </w:r>
          </w:p>
          <w:p w:rsidR="00AE244C" w:rsidRPr="001F3A86" w:rsidRDefault="00AE244C" w:rsidP="00ED6119">
            <w:pPr>
              <w:pStyle w:val="B0"/>
            </w:pPr>
            <w:r w:rsidRPr="001F3A86">
              <w:t xml:space="preserve">Integer orderByStatus                </w:t>
            </w:r>
            <w:r w:rsidRPr="002B6A07">
              <w:t>排序状态</w:t>
            </w:r>
          </w:p>
          <w:p w:rsidR="00AE244C" w:rsidRPr="001F3A86" w:rsidRDefault="00AE244C" w:rsidP="00ED6119">
            <w:pPr>
              <w:pStyle w:val="B0"/>
            </w:pPr>
            <w:r w:rsidRPr="001F3A86">
              <w:t xml:space="preserve">Integer orderBy                      </w:t>
            </w:r>
            <w:r w:rsidRPr="002B6A07">
              <w:t>排序</w:t>
            </w:r>
          </w:p>
          <w:p w:rsidR="00AE244C" w:rsidRPr="001F3A86" w:rsidRDefault="00AE244C" w:rsidP="00ED6119">
            <w:pPr>
              <w:pStyle w:val="B0"/>
            </w:pPr>
            <w:r w:rsidRPr="001F3A86">
              <w:t xml:space="preserve">Integer pageNo                       </w:t>
            </w:r>
            <w:r w:rsidRPr="002B6A07">
              <w:t>当前页面编号</w:t>
            </w:r>
          </w:p>
          <w:p w:rsidR="00AE244C" w:rsidRPr="001F3A86" w:rsidRDefault="00AE244C" w:rsidP="00ED6119">
            <w:pPr>
              <w:pStyle w:val="B0"/>
            </w:pPr>
            <w:r w:rsidRPr="001F3A86">
              <w:t xml:space="preserve">Integer pageSize                     </w:t>
            </w:r>
            <w:r w:rsidRPr="002B6A07">
              <w:t>总页面数量</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将显示请求的当前分页商品数据列表页面。</w:t>
            </w:r>
          </w:p>
        </w:tc>
      </w:tr>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395"/>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/item/editSaveItem.do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editSaveItem(EbItem item,String[] paraValue,ModelMap model,HttpServletRequest request,HttpServletResponse response)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EbItem item                          </w:t>
            </w:r>
            <w:r w:rsidRPr="002B6A07">
              <w:t>商品对象</w:t>
            </w:r>
          </w:p>
          <w:p w:rsidR="00AE244C" w:rsidRPr="001F3A86" w:rsidRDefault="00AE244C" w:rsidP="00ED6119">
            <w:pPr>
              <w:pStyle w:val="B0"/>
            </w:pPr>
            <w:r w:rsidRPr="001F3A86">
              <w:t xml:space="preserve">String[] paraValue                   </w:t>
            </w:r>
            <w:r w:rsidRPr="002B6A07">
              <w:t>选择的商品属性值</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更新商品数据信息后返回分页商品数据列表页面。</w:t>
            </w:r>
          </w:p>
        </w:tc>
      </w:tr>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/item/editSaveSku.do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editSaveItemSpec(</w:t>
            </w:r>
            <w:r w:rsidRPr="001F3A86">
              <w:rPr>
                <w:rFonts w:eastAsia="Courier New" w:cs="Calibri"/>
                <w:b/>
                <w:bCs/>
                <w:color w:val="7F0055"/>
                <w:sz w:val="20"/>
                <w:szCs w:val="20"/>
              </w:rPr>
              <w:t>int</w:t>
            </w:r>
            <w:r w:rsidRPr="00ED6119">
              <w:t xml:space="preserve"> itemId,String[] specValue,ModelMap model,HttpServletRequest request,HttpServletResponse response)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itemId                             </w:t>
            </w:r>
            <w:r w:rsidRPr="002B6A07">
              <w:t>商品</w:t>
            </w:r>
            <w:r w:rsidRPr="001F3A86">
              <w:t>ID</w:t>
            </w:r>
          </w:p>
          <w:p w:rsidR="00AE244C" w:rsidRPr="001F3A86" w:rsidRDefault="00AE244C" w:rsidP="00ED6119">
            <w:pPr>
              <w:pStyle w:val="B0"/>
            </w:pPr>
            <w:r w:rsidRPr="001F3A86">
              <w:t xml:space="preserve">String[] specValue                     </w:t>
            </w:r>
            <w:r w:rsidRPr="002B6A07">
              <w:t>商品规格属性值</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更新商品规格数据信息后返回分页商品数据列表页面。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com.tangram.ebiz.webapp.controller.EbItemController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ED6119" w:rsidRDefault="00AE244C" w:rsidP="00ED6119">
            <w:pPr>
              <w:pStyle w:val="B0"/>
            </w:pPr>
            <w:r w:rsidRPr="00ED6119">
              <w:t>请求地址</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rPr>
                <w:rFonts w:eastAsia="Courier New" w:cs="Calibri"/>
                <w:color w:val="2A00FF"/>
                <w:sz w:val="20"/>
                <w:szCs w:val="20"/>
              </w:rPr>
            </w:pPr>
            <w:r w:rsidRPr="00ED6119">
              <w:rPr>
                <w:rFonts w:eastAsia="Courier New" w:cs="Calibri"/>
                <w:color w:val="2A00FF"/>
                <w:sz w:val="20"/>
                <w:szCs w:val="20"/>
              </w:rPr>
              <w:t>/item/deleteItem.do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deleteItem(</w:t>
            </w:r>
            <w:r w:rsidRPr="001F3A86">
              <w:rPr>
                <w:rFonts w:eastAsia="Courier New" w:cs="Calibri"/>
                <w:b/>
                <w:bCs/>
                <w:color w:val="7F0055"/>
                <w:sz w:val="20"/>
                <w:szCs w:val="20"/>
              </w:rPr>
              <w:t>int</w:t>
            </w:r>
            <w:r w:rsidRPr="00ED6119">
              <w:t xml:space="preserve"> itemId)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itemId                             </w:t>
            </w:r>
            <w:r w:rsidRPr="002B6A07">
              <w:t>商品</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删除商品记录后返回该商品分页列表数据页面。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com.tangram.ebiz.webapp.controller.EbItemController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/item/editItem.do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editItem(</w:t>
            </w:r>
            <w:r w:rsidRPr="001F3A86">
              <w:rPr>
                <w:rFonts w:eastAsia="Courier New" w:cs="Calibri"/>
                <w:b/>
                <w:bCs/>
                <w:color w:val="7F0055"/>
                <w:sz w:val="20"/>
                <w:szCs w:val="20"/>
              </w:rPr>
              <w:t>int</w:t>
            </w:r>
            <w:r w:rsidRPr="00ED6119">
              <w:t xml:space="preserve"> type,</w:t>
            </w:r>
            <w:r w:rsidRPr="001F3A86">
              <w:rPr>
                <w:rFonts w:eastAsia="Courier New" w:cs="Calibri"/>
                <w:b/>
                <w:bCs/>
                <w:color w:val="7F0055"/>
                <w:sz w:val="20"/>
                <w:szCs w:val="20"/>
              </w:rPr>
              <w:t>int</w:t>
            </w:r>
            <w:r w:rsidRPr="00ED6119">
              <w:t xml:space="preserve"> itemId,ModelMap model,HttpServletRequest request,HttpServletResponse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1F3A86">
              <w:rPr>
                <w:rFonts w:eastAsia="Courier New" w:cs="Calibri"/>
                <w:b/>
                <w:bCs/>
                <w:color w:val="7F0055"/>
                <w:sz w:val="20"/>
                <w:szCs w:val="20"/>
              </w:rPr>
              <w:t>int</w:t>
            </w:r>
            <w:r w:rsidRPr="00ED6119">
              <w:t xml:space="preserve"> type                               </w:t>
            </w:r>
            <w:r w:rsidRPr="002B6A07">
              <w:t>商品的编辑类型</w:t>
            </w:r>
          </w:p>
          <w:p w:rsidR="00AE244C" w:rsidRPr="001F3A86" w:rsidRDefault="00AE244C" w:rsidP="00ED6119">
            <w:pPr>
              <w:pStyle w:val="B0"/>
            </w:pPr>
            <w:r w:rsidRPr="001F3A86">
              <w:rPr>
                <w:b/>
                <w:bCs/>
                <w:color w:val="7F0055"/>
              </w:rPr>
              <w:t>int</w:t>
            </w:r>
            <w:r w:rsidRPr="00ED6119">
              <w:t xml:space="preserve"> itemId                             </w:t>
            </w:r>
            <w:r w:rsidRPr="002B6A07">
              <w:t>商品</w:t>
            </w:r>
            <w:r w:rsidRPr="001F3A86">
              <w:t>ID</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商品信息编辑页面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打开该商品详细信息编辑页面。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/item/brand/addbrand.do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forwardAddbrand(ModelMap model)</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ED6119">
              <w:t xml:space="preserve">ModelMap model                         </w:t>
            </w:r>
            <w:r w:rsidRPr="002B6A07">
              <w:t>页面数据</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返回添加品牌页面。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打开添加品牌页面。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/item/brand/addBrand.do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addBrand(ModelMap model, HttpServletRequest request, String brandName,String brandDesc,String website,</w:t>
            </w:r>
            <w:r w:rsidRPr="001F3A86">
              <w:rPr>
                <w:rFonts w:eastAsia="Courier New" w:cs="Calibri"/>
                <w:b/>
                <w:bCs/>
                <w:color w:val="7F0055"/>
                <w:sz w:val="20"/>
                <w:szCs w:val="20"/>
              </w:rPr>
              <w:t>int</w:t>
            </w:r>
            <w:r w:rsidRPr="00ED6119">
              <w:t xml:space="preserve"> sort, String imgs)</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String brandName                       </w:t>
            </w:r>
            <w:r w:rsidRPr="001F3A86">
              <w:t>品牌名称</w:t>
            </w:r>
          </w:p>
          <w:p w:rsidR="00AE244C" w:rsidRPr="001F3A86" w:rsidRDefault="00AE244C" w:rsidP="00ED6119">
            <w:pPr>
              <w:pStyle w:val="B0"/>
            </w:pPr>
            <w:r w:rsidRPr="001F3A86">
              <w:t xml:space="preserve">String brandDesc                       </w:t>
            </w:r>
            <w:r w:rsidRPr="001F3A86">
              <w:t>品牌描述</w:t>
            </w:r>
          </w:p>
          <w:p w:rsidR="00AE244C" w:rsidRPr="00ED6119" w:rsidRDefault="00AE244C" w:rsidP="00ED6119">
            <w:pPr>
              <w:pStyle w:val="B0"/>
            </w:pPr>
            <w:r w:rsidRPr="001F3A86">
              <w:t xml:space="preserve">String website                         </w:t>
            </w:r>
            <w:r w:rsidRPr="001F3A86">
              <w:t>品牌网址</w:t>
            </w:r>
          </w:p>
          <w:p w:rsidR="00AE244C" w:rsidRPr="001F3A86" w:rsidRDefault="00AE244C" w:rsidP="00ED6119">
            <w:pPr>
              <w:pStyle w:val="B0"/>
            </w:pPr>
            <w:r w:rsidRPr="001F3A86">
              <w:rPr>
                <w:b/>
                <w:bCs/>
                <w:color w:val="7F0055"/>
              </w:rPr>
              <w:t>int</w:t>
            </w:r>
            <w:r w:rsidRPr="00ED6119">
              <w:t xml:space="preserve"> sort                               </w:t>
            </w:r>
            <w:r w:rsidRPr="001F3A86">
              <w:t>排序</w:t>
            </w:r>
          </w:p>
          <w:p w:rsidR="00AE244C" w:rsidRPr="001F3A86" w:rsidRDefault="00AE244C" w:rsidP="00ED6119">
            <w:pPr>
              <w:pStyle w:val="B0"/>
            </w:pPr>
            <w:r w:rsidRPr="001F3A86">
              <w:t xml:space="preserve">String imgs                            </w:t>
            </w:r>
            <w:r w:rsidRPr="001F3A86">
              <w:t>品牌图片</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返回分页品牌数据列表页面。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打开分页品牌数据列表页面。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/item/brand/getBrand.do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getBrand(ModelMap model,</w:t>
            </w:r>
            <w:r w:rsidRPr="001F3A86">
              <w:rPr>
                <w:rFonts w:eastAsia="Courier New" w:cs="Calibri"/>
                <w:b/>
                <w:bCs/>
                <w:color w:val="7F0055"/>
                <w:sz w:val="20"/>
                <w:szCs w:val="20"/>
              </w:rPr>
              <w:t>int</w:t>
            </w:r>
            <w:r w:rsidRPr="00ED6119">
              <w:t xml:space="preserve"> id, HttpServletRequest request)</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ED6119">
            <w:pPr>
              <w:pStyle w:val="B0"/>
            </w:pPr>
            <w:r w:rsidRPr="001F3A86">
              <w:rPr>
                <w:b/>
                <w:bCs/>
                <w:color w:val="7F0055"/>
              </w:rPr>
              <w:t>int</w:t>
            </w:r>
            <w:r w:rsidRPr="00ED6119">
              <w:t xml:space="preserve"> id                                 </w:t>
            </w:r>
            <w:r w:rsidRPr="001F3A86">
              <w:t>品牌</w:t>
            </w:r>
            <w:r w:rsidRPr="001F3A86">
              <w:t>ID</w:t>
            </w:r>
          </w:p>
          <w:p w:rsidR="00AE244C" w:rsidRPr="001F3A86" w:rsidRDefault="00AE244C" w:rsidP="00ED6119">
            <w:pPr>
              <w:pStyle w:val="B0"/>
            </w:pPr>
            <w:r w:rsidRPr="001F3A86">
              <w:t xml:space="preserve">HttpServletRequest request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/item/brand/listBrand.do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listBrand(ModelMap model, HttpServletRequest request, HttpServletResponse response,</w:t>
            </w:r>
            <w:r w:rsidRPr="00ED6119">
              <w:tab/>
              <w:t>Integer pageNo, Integer pageSize)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HttpServletRequest request               </w:t>
            </w:r>
            <w:r w:rsidRPr="001F3A86">
              <w:t>用户请求</w:t>
            </w:r>
          </w:p>
          <w:p w:rsidR="00AE244C" w:rsidRPr="001F3A86" w:rsidRDefault="00AE244C" w:rsidP="00ED6119">
            <w:pPr>
              <w:pStyle w:val="B0"/>
            </w:pPr>
            <w:r w:rsidRPr="001F3A86">
              <w:t xml:space="preserve">HttpServletResponse response             </w:t>
            </w:r>
            <w:r w:rsidRPr="001F3A86">
              <w:t>服务器响应</w:t>
            </w:r>
          </w:p>
          <w:p w:rsidR="00AE244C" w:rsidRPr="001F3A86" w:rsidRDefault="00AE244C" w:rsidP="00ED6119">
            <w:pPr>
              <w:pStyle w:val="B0"/>
            </w:pPr>
            <w:r w:rsidRPr="001F3A86">
              <w:t xml:space="preserve">Integer pageNo                           </w:t>
            </w:r>
            <w:r w:rsidRPr="001F3A86">
              <w:t>页面当前编号</w:t>
            </w:r>
          </w:p>
          <w:p w:rsidR="00AE244C" w:rsidRPr="001F3A86" w:rsidRDefault="00AE244C" w:rsidP="00ED6119">
            <w:pPr>
              <w:pStyle w:val="B0"/>
            </w:pPr>
            <w:r w:rsidRPr="001F3A86">
              <w:t xml:space="preserve">Integer pageSize                         </w:t>
            </w:r>
            <w:r w:rsidRPr="001F3A86">
              <w:t>页面数量</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/item/brand/batchDelBrandById.do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batchDelBrandById(</w:t>
            </w:r>
            <w:r w:rsidRPr="001F3A86">
              <w:rPr>
                <w:rFonts w:eastAsia="Courier New" w:cs="Calibri"/>
                <w:b/>
                <w:bCs/>
                <w:color w:val="7F0055"/>
                <w:sz w:val="20"/>
                <w:szCs w:val="20"/>
              </w:rPr>
              <w:t>int</w:t>
            </w:r>
            <w:r w:rsidRPr="00ED6119">
              <w:t xml:space="preserve"> ids[], ModelMap model, 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ids[]                                </w:t>
            </w:r>
            <w:r w:rsidRPr="001F3A86">
              <w:t>批量删除</w:t>
            </w:r>
            <w:r w:rsidRPr="001F3A86">
              <w:t>ID</w:t>
            </w:r>
          </w:p>
          <w:p w:rsidR="00AE244C" w:rsidRPr="001F3A86" w:rsidRDefault="00AE244C" w:rsidP="00ED6119">
            <w:pPr>
              <w:pStyle w:val="B0"/>
            </w:pPr>
            <w:r w:rsidRPr="001F3A86">
              <w:t xml:space="preserve">ModelMap model                           </w:t>
            </w:r>
            <w:r w:rsidRPr="001F3A86">
              <w:t>页面数据</w:t>
            </w:r>
          </w:p>
          <w:p w:rsidR="00AE244C" w:rsidRPr="001F3A86" w:rsidRDefault="00AE244C" w:rsidP="00ED6119">
            <w:pPr>
              <w:pStyle w:val="B0"/>
            </w:pPr>
            <w:r w:rsidRPr="001F3A86">
              <w:t xml:space="preserve">HttpServletResponse response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/item/brand/deleteBrandById.do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deleteBrandById(</w:t>
            </w:r>
            <w:r w:rsidRPr="001F3A86">
              <w:rPr>
                <w:rFonts w:eastAsia="Courier New" w:cs="Calibri"/>
                <w:b/>
                <w:bCs/>
                <w:color w:val="7F0055"/>
                <w:sz w:val="20"/>
                <w:szCs w:val="20"/>
              </w:rPr>
              <w:t>int</w:t>
            </w:r>
            <w:r w:rsidRPr="00ED6119">
              <w:t xml:space="preserve"> id, ModelMap model, 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ids                                  </w:t>
            </w:r>
            <w:r w:rsidRPr="001F3A86">
              <w:t>删除</w:t>
            </w:r>
            <w:r w:rsidRPr="001F3A86">
              <w:t>ID</w:t>
            </w:r>
          </w:p>
          <w:p w:rsidR="00AE244C" w:rsidRPr="001F3A86" w:rsidRDefault="00AE244C" w:rsidP="00ED6119">
            <w:pPr>
              <w:pStyle w:val="B0"/>
            </w:pPr>
            <w:r w:rsidRPr="001F3A86">
              <w:t xml:space="preserve">ModelMap model                           </w:t>
            </w:r>
            <w:r w:rsidRPr="001F3A86">
              <w:t>页面数据</w:t>
            </w:r>
          </w:p>
          <w:p w:rsidR="00AE244C" w:rsidRPr="001F3A86" w:rsidRDefault="00AE244C" w:rsidP="00ED6119">
            <w:pPr>
              <w:pStyle w:val="B0"/>
            </w:pPr>
            <w:r w:rsidRPr="001F3A86">
              <w:t xml:space="preserve">HttpServletResponse response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/item/brand/updateBrand.do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updateBrand(ModelMap model,HttpServletRequest request,</w:t>
            </w:r>
            <w:r w:rsidRPr="001F3A86">
              <w:rPr>
                <w:rFonts w:eastAsia="Courier New" w:cs="Calibri"/>
                <w:b/>
                <w:bCs/>
                <w:color w:val="7F0055"/>
                <w:sz w:val="20"/>
                <w:szCs w:val="20"/>
              </w:rPr>
              <w:t>int</w:t>
            </w:r>
            <w:r w:rsidRPr="00ED6119">
              <w:t xml:space="preserve"> id, String brandName,String imgs,String brandDesc,String website,</w:t>
            </w:r>
            <w:r w:rsidRPr="001F3A86">
              <w:rPr>
                <w:rFonts w:eastAsia="Courier New" w:cs="Calibri"/>
                <w:b/>
                <w:bCs/>
                <w:color w:val="7F0055"/>
                <w:sz w:val="20"/>
                <w:szCs w:val="20"/>
              </w:rPr>
              <w:t>int</w:t>
            </w:r>
            <w:r w:rsidRPr="00ED6119">
              <w:t xml:space="preserve"> sort)</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ED6119" w:rsidRDefault="00AE244C" w:rsidP="00ED6119">
            <w:pPr>
              <w:pStyle w:val="B0"/>
            </w:pPr>
            <w:r w:rsidRPr="001F3A86">
              <w:t xml:space="preserve">HttpServletRequest request               </w:t>
            </w:r>
            <w:r w:rsidRPr="001F3A86">
              <w:t>用户请求</w:t>
            </w:r>
          </w:p>
          <w:p w:rsidR="00AE244C" w:rsidRPr="001F3A86" w:rsidRDefault="00AE244C" w:rsidP="00ED6119">
            <w:pPr>
              <w:pStyle w:val="B0"/>
            </w:pPr>
            <w:r w:rsidRPr="001F3A86">
              <w:rPr>
                <w:b/>
                <w:bCs/>
                <w:color w:val="7F0055"/>
              </w:rPr>
              <w:t>int</w:t>
            </w:r>
            <w:r w:rsidRPr="00ED6119">
              <w:t xml:space="preserve"> id                                   </w:t>
            </w:r>
            <w:r w:rsidRPr="001F3A86">
              <w:t>品牌</w:t>
            </w:r>
            <w:r w:rsidRPr="001F3A86">
              <w:t>id</w:t>
            </w:r>
          </w:p>
          <w:p w:rsidR="00AE244C" w:rsidRPr="001F3A86" w:rsidRDefault="00AE244C" w:rsidP="00ED6119">
            <w:pPr>
              <w:pStyle w:val="B0"/>
            </w:pPr>
            <w:r w:rsidRPr="001F3A86">
              <w:t xml:space="preserve">String brandName                         </w:t>
            </w:r>
            <w:r w:rsidRPr="001F3A86">
              <w:t>品牌名称</w:t>
            </w:r>
          </w:p>
          <w:p w:rsidR="00AE244C" w:rsidRPr="001F3A86" w:rsidRDefault="00AE244C" w:rsidP="00ED6119">
            <w:pPr>
              <w:pStyle w:val="B0"/>
            </w:pPr>
            <w:r w:rsidRPr="001F3A86">
              <w:t xml:space="preserve">String imgs                              </w:t>
            </w:r>
            <w:r w:rsidRPr="001F3A86">
              <w:t>品牌图片</w:t>
            </w:r>
          </w:p>
          <w:p w:rsidR="00AE244C" w:rsidRPr="001F3A86" w:rsidRDefault="00AE244C" w:rsidP="00ED6119">
            <w:pPr>
              <w:pStyle w:val="B0"/>
            </w:pPr>
            <w:r w:rsidRPr="001F3A86">
              <w:t xml:space="preserve">String brandDesc                         </w:t>
            </w:r>
            <w:r w:rsidRPr="001F3A86">
              <w:t>品牌描述</w:t>
            </w:r>
          </w:p>
          <w:p w:rsidR="00AE244C" w:rsidRPr="00ED6119" w:rsidRDefault="00AE244C" w:rsidP="00ED6119">
            <w:pPr>
              <w:pStyle w:val="B0"/>
            </w:pPr>
            <w:r w:rsidRPr="001F3A86">
              <w:t xml:space="preserve">String website                           </w:t>
            </w:r>
            <w:r w:rsidRPr="001F3A86">
              <w:t>网址</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sort                                 </w:t>
            </w:r>
            <w:r w:rsidRPr="001F3A86">
              <w:rPr>
                <w:rFonts w:cs="Calibri"/>
                <w:color w:val="000000"/>
                <w:sz w:val="20"/>
                <w:szCs w:val="20"/>
              </w:rPr>
              <w:t>排序</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更新品牌数据后打开品牌分页数据页面。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/item/feature/addfeature.do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addfeature(ModelMap model,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catId                                </w:t>
            </w:r>
            <w:r w:rsidRPr="001F3A86">
              <w:rPr>
                <w:rFonts w:cs="Calibri"/>
                <w:color w:val="000000"/>
                <w:sz w:val="20"/>
                <w:szCs w:val="20"/>
              </w:rPr>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打开添加属性页面。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打开添加属性页面。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/item/feature/addFeature.do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addFeature(ModelMap model, EbFeature entity)</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EbFeature entity                         </w:t>
            </w:r>
            <w:r w:rsidRPr="001F3A86">
              <w:t>属性实体</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保存属性数据后返回属性分页数据列表页面。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/item/feature/listFeature.do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listFeature(ModelMap model,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Integer catId                            </w:t>
            </w:r>
            <w:r w:rsidRPr="001F3A86">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/item/feature/getFeature.do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getFeature(ModelMap model,</w:t>
            </w:r>
            <w:r w:rsidRPr="001F3A86">
              <w:rPr>
                <w:rFonts w:eastAsia="Courier New" w:cs="Calibri"/>
                <w:b/>
                <w:bCs/>
                <w:color w:val="7F0055"/>
                <w:sz w:val="20"/>
                <w:szCs w:val="20"/>
              </w:rPr>
              <w:t>int</w:t>
            </w:r>
            <w:r w:rsidRPr="00ED6119">
              <w:t xml:space="preserve"> 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id                                   </w:t>
            </w:r>
            <w:r w:rsidRPr="001F3A86">
              <w:rPr>
                <w:rFonts w:cs="Calibri"/>
                <w:color w:val="000000"/>
                <w:sz w:val="20"/>
                <w:szCs w:val="20"/>
              </w:rPr>
              <w:t>属性</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/item/feature/updateFeature.do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updateFeature(ModelMap model, EbFeature entity)</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EbFeature entity                         </w:t>
            </w:r>
            <w:r w:rsidRPr="001F3A86">
              <w:t>需要更新的属性对象实体</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更新属性对象后返回属性分页数据列表页面。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/item/feature/deleteFeatureById.do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deleteFeatureById(ModelMap model,Integer id,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Integer id                               </w:t>
            </w:r>
            <w:r w:rsidRPr="001F3A86">
              <w:t>属性</w:t>
            </w:r>
            <w:r w:rsidRPr="001F3A86">
              <w:t>id</w:t>
            </w:r>
          </w:p>
          <w:p w:rsidR="00AE244C" w:rsidRPr="001F3A86" w:rsidRDefault="00AE244C" w:rsidP="00ED6119">
            <w:pPr>
              <w:pStyle w:val="B0"/>
            </w:pPr>
            <w:r w:rsidRPr="001F3A86">
              <w:t xml:space="preserve">Integer catId                            </w:t>
            </w:r>
            <w:r w:rsidRPr="001F3A86">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删除属性对象后返回属性分页数据列表页面。</w:t>
            </w:r>
          </w:p>
        </w:tc>
      </w:tr>
    </w:tbl>
    <w:p w:rsidR="009B215E" w:rsidRDefault="009B215E" w:rsidP="009B215E"/>
    <w:p w:rsidR="001177BB" w:rsidRDefault="001F3A86" w:rsidP="00F20B47">
      <w:pPr>
        <w:pStyle w:val="4"/>
      </w:pPr>
      <w:r>
        <w:rPr>
          <w:rFonts w:hint="eastAsia"/>
        </w:rPr>
        <w:lastRenderedPageBreak/>
        <w:t>业务逻辑层</w:t>
      </w:r>
    </w:p>
    <w:p w:rsidR="00F12AC3" w:rsidRDefault="00F12AC3" w:rsidP="00F12AC3"/>
    <w:p w:rsidR="001177BB" w:rsidRPr="00F12AC3" w:rsidRDefault="001177BB" w:rsidP="00F12AC3"/>
    <w:tbl>
      <w:tblPr>
        <w:tblW w:w="5000" w:type="pct"/>
        <w:tblLook w:val="04A0" w:firstRow="1" w:lastRow="0" w:firstColumn="1" w:lastColumn="0" w:noHBand="0" w:noVBand="1"/>
      </w:tblPr>
      <w:tblGrid>
        <w:gridCol w:w="1165"/>
        <w:gridCol w:w="7897"/>
      </w:tblGrid>
      <w:tr w:rsidR="00AE244C" w:rsidRPr="00460C89" w:rsidTr="00460C89">
        <w:trPr>
          <w:trHeight w:val="491"/>
        </w:trPr>
        <w:tc>
          <w:tcPr>
            <w:tcW w:w="643" w:type="pct"/>
            <w:tcBorders>
              <w:top w:val="single" w:sz="4" w:space="0" w:color="000000"/>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666666"/>
            <w:vAlign w:val="center"/>
            <w:hideMark/>
          </w:tcPr>
          <w:p w:rsidR="00AE244C" w:rsidRPr="00460C89" w:rsidRDefault="00AE244C" w:rsidP="00460C89">
            <w:pPr>
              <w:pStyle w:val="B0"/>
              <w:rPr>
                <w:rFonts w:cs="Courier New"/>
                <w:szCs w:val="20"/>
              </w:rPr>
            </w:pPr>
            <w:r w:rsidRPr="00460C89">
              <w:rPr>
                <w:rFonts w:cs="Courier New"/>
                <w:szCs w:val="20"/>
              </w:rPr>
              <w:t>com.tangram.ebiz.service.EbItemManager</w:t>
            </w:r>
          </w:p>
        </w:tc>
      </w:tr>
      <w:tr w:rsidR="00AE244C" w:rsidRPr="00460C89" w:rsidTr="00460C89">
        <w:trPr>
          <w:trHeight w:val="364"/>
        </w:trPr>
        <w:tc>
          <w:tcPr>
            <w:tcW w:w="643" w:type="pct"/>
            <w:tcBorders>
              <w:top w:val="single" w:sz="4" w:space="0" w:color="000000"/>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Pagination getItemListByCondition(Integer pageNo, Integer pageSize, Integer orderByStatus, Integer orderBy, Map condition,</w:t>
            </w:r>
            <w:r w:rsidRPr="00460C89">
              <w:rPr>
                <w:rFonts w:cs="Courier New"/>
                <w:szCs w:val="20"/>
              </w:rPr>
              <w:tab/>
              <w:t>ModelMap model) throws Exception;</w:t>
            </w:r>
          </w:p>
        </w:tc>
      </w:tr>
      <w:tr w:rsidR="00AE244C" w:rsidRPr="00460C89"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pageNo                      </w:t>
            </w:r>
            <w:r w:rsidRPr="00460C89">
              <w:rPr>
                <w:rFonts w:cs="宋体" w:hint="eastAsia"/>
                <w:szCs w:val="20"/>
              </w:rPr>
              <w:t>商品当前页面</w:t>
            </w:r>
          </w:p>
          <w:p w:rsidR="00AE244C" w:rsidRPr="00460C89" w:rsidRDefault="00AE244C" w:rsidP="00460C89">
            <w:pPr>
              <w:pStyle w:val="B0"/>
              <w:rPr>
                <w:rFonts w:cs="Courier New"/>
                <w:szCs w:val="20"/>
              </w:rPr>
            </w:pPr>
            <w:r w:rsidRPr="00460C89">
              <w:rPr>
                <w:rFonts w:cs="Courier New"/>
                <w:szCs w:val="20"/>
              </w:rPr>
              <w:t xml:space="preserve">Integer pageSize                    </w:t>
            </w:r>
            <w:r w:rsidRPr="00460C89">
              <w:rPr>
                <w:rFonts w:cs="宋体" w:hint="eastAsia"/>
                <w:szCs w:val="20"/>
              </w:rPr>
              <w:t>页面总数</w:t>
            </w:r>
          </w:p>
          <w:p w:rsidR="00AE244C" w:rsidRPr="00460C89" w:rsidRDefault="00AE244C" w:rsidP="00460C89">
            <w:pPr>
              <w:pStyle w:val="B0"/>
              <w:rPr>
                <w:rFonts w:cs="Courier New"/>
                <w:szCs w:val="20"/>
              </w:rPr>
            </w:pPr>
            <w:r w:rsidRPr="00460C89">
              <w:rPr>
                <w:rFonts w:cs="Courier New"/>
                <w:szCs w:val="20"/>
              </w:rPr>
              <w:t xml:space="preserve">Integer orderByStatus               </w:t>
            </w:r>
            <w:r w:rsidRPr="00460C89">
              <w:rPr>
                <w:rFonts w:cs="宋体" w:hint="eastAsia"/>
                <w:szCs w:val="20"/>
              </w:rPr>
              <w:t>排序状态</w:t>
            </w:r>
          </w:p>
          <w:p w:rsidR="00AE244C" w:rsidRPr="00460C89" w:rsidRDefault="00AE244C" w:rsidP="00460C89">
            <w:pPr>
              <w:pStyle w:val="B0"/>
              <w:rPr>
                <w:rFonts w:cs="Courier New"/>
                <w:szCs w:val="20"/>
              </w:rPr>
            </w:pPr>
            <w:r w:rsidRPr="00460C89">
              <w:rPr>
                <w:rFonts w:cs="Courier New"/>
                <w:szCs w:val="20"/>
              </w:rPr>
              <w:t xml:space="preserve">Integer orderBy                     </w:t>
            </w:r>
            <w:r w:rsidRPr="00460C89">
              <w:rPr>
                <w:rFonts w:cs="宋体" w:hint="eastAsia"/>
                <w:szCs w:val="20"/>
              </w:rPr>
              <w:t>排序</w:t>
            </w:r>
          </w:p>
          <w:p w:rsidR="00AE244C" w:rsidRPr="00460C89" w:rsidRDefault="00AE244C" w:rsidP="00460C89">
            <w:pPr>
              <w:pStyle w:val="B0"/>
              <w:rPr>
                <w:rFonts w:cs="Courier New"/>
                <w:szCs w:val="20"/>
              </w:rPr>
            </w:pPr>
            <w:r w:rsidRPr="00460C89">
              <w:rPr>
                <w:rFonts w:cs="Courier New"/>
                <w:szCs w:val="20"/>
              </w:rPr>
              <w:t xml:space="preserve">Map condition                       </w:t>
            </w:r>
            <w:r w:rsidRPr="00460C89">
              <w:rPr>
                <w:rFonts w:cs="宋体" w:hint="eastAsia"/>
                <w:szCs w:val="20"/>
              </w:rPr>
              <w:t>查询条件</w:t>
            </w:r>
          </w:p>
          <w:p w:rsidR="00AE244C" w:rsidRPr="00460C89" w:rsidRDefault="00AE244C" w:rsidP="00460C89">
            <w:pPr>
              <w:pStyle w:val="B0"/>
              <w:rPr>
                <w:rFonts w:cs="Courier New"/>
                <w:szCs w:val="20"/>
              </w:rPr>
            </w:pPr>
            <w:r w:rsidRPr="00460C89">
              <w:rPr>
                <w:rFonts w:cs="Courier New"/>
                <w:szCs w:val="20"/>
              </w:rPr>
              <w:t xml:space="preserve">ModelMap model                      </w:t>
            </w:r>
            <w:r w:rsidRPr="00460C89">
              <w:rPr>
                <w:rFonts w:cs="宋体" w:hint="eastAsia"/>
                <w:szCs w:val="20"/>
              </w:rPr>
              <w:t>页面数据</w:t>
            </w:r>
          </w:p>
        </w:tc>
      </w:tr>
      <w:tr w:rsidR="00AE244C" w:rsidRPr="00460C89"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rPr>
                <w:rFonts w:cs="Courier New"/>
                <w:szCs w:val="20"/>
              </w:rPr>
            </w:pPr>
            <w:r w:rsidRPr="00460C89">
              <w:rPr>
                <w:rFonts w:cs="Courier New"/>
                <w:szCs w:val="20"/>
              </w:rPr>
              <w:t xml:space="preserve">Pagination </w:t>
            </w:r>
            <w:r w:rsidRPr="00460C89">
              <w:rPr>
                <w:rFonts w:cs="宋体" w:hint="eastAsia"/>
                <w:szCs w:val="20"/>
              </w:rPr>
              <w:t>分页数据集合对象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根据条件查询满足条件商品信息</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shd w:val="clear" w:color="auto" w:fill="D9D9D9"/>
            <w:vAlign w:val="center"/>
            <w:hideMark/>
          </w:tcPr>
          <w:p w:rsidR="00AE244C" w:rsidRPr="00460C89" w:rsidRDefault="00AE244C" w:rsidP="00460C89">
            <w:pPr>
              <w:pStyle w:val="B0"/>
            </w:pPr>
            <w:r w:rsidRPr="00460C89">
              <w:rPr>
                <w:rFonts w:hint="eastAsia"/>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D9D9D9"/>
            <w:hideMark/>
          </w:tcPr>
          <w:p w:rsidR="00AE244C" w:rsidRPr="00460C89" w:rsidRDefault="00AE244C" w:rsidP="00460C89">
            <w:pPr>
              <w:pStyle w:val="B0"/>
              <w:rPr>
                <w:rFonts w:cs="Courier New"/>
                <w:szCs w:val="20"/>
              </w:rPr>
            </w:pPr>
            <w:r w:rsidRPr="00460C89">
              <w:rPr>
                <w:rFonts w:cs="Courier New"/>
                <w:szCs w:val="20"/>
              </w:rPr>
              <w:t>public EbItem getItemById(Integer itemId)</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itemId                      </w:t>
            </w:r>
            <w:r w:rsidRPr="00460C89">
              <w:rPr>
                <w:rFonts w:cs="宋体" w:hint="eastAsia"/>
                <w:szCs w:val="20"/>
              </w:rPr>
              <w:t>商品</w:t>
            </w:r>
            <w:r w:rsidRPr="00460C89">
              <w:rPr>
                <w:rFonts w:cs="Courier New"/>
                <w:szCs w:val="20"/>
              </w:rPr>
              <w:t>id</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rPr>
                <w:rFonts w:cs="Courier New"/>
                <w:szCs w:val="20"/>
              </w:rPr>
            </w:pPr>
            <w:r w:rsidRPr="00460C89">
              <w:rPr>
                <w:rFonts w:cs="Courier New"/>
                <w:szCs w:val="20"/>
              </w:rPr>
              <w:t xml:space="preserve">EbItem </w:t>
            </w:r>
            <w:r w:rsidRPr="00460C89">
              <w:rPr>
                <w:rFonts w:cs="宋体" w:hint="eastAsia"/>
                <w:szCs w:val="20"/>
              </w:rPr>
              <w:t>取得该商品对象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取得该商品的具体信息实体对象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updateItem(EbItem ebItem,String[] paraValue)</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EbItem ebItem                  </w:t>
            </w:r>
            <w:r w:rsidRPr="00460C89">
              <w:rPr>
                <w:rFonts w:cs="宋体" w:hint="eastAsia"/>
                <w:szCs w:val="20"/>
              </w:rPr>
              <w:t>商品对象</w:t>
            </w:r>
          </w:p>
          <w:p w:rsidR="00AE244C" w:rsidRPr="00460C89" w:rsidRDefault="00AE244C" w:rsidP="00460C89">
            <w:pPr>
              <w:pStyle w:val="B0"/>
              <w:rPr>
                <w:rFonts w:cs="Courier New"/>
                <w:szCs w:val="20"/>
              </w:rPr>
            </w:pPr>
            <w:r w:rsidRPr="00460C89">
              <w:rPr>
                <w:rFonts w:cs="Courier New"/>
                <w:szCs w:val="20"/>
              </w:rPr>
              <w:t xml:space="preserve">String[] paraValue             </w:t>
            </w:r>
            <w:r w:rsidRPr="00460C89">
              <w:rPr>
                <w:rFonts w:cs="宋体" w:hint="eastAsia"/>
                <w:szCs w:val="20"/>
              </w:rPr>
              <w:t>属性值</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更商品对象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delete(Integer itemId)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itemId                      </w:t>
            </w:r>
            <w:r w:rsidRPr="00460C89">
              <w:rPr>
                <w:rFonts w:cs="宋体" w:hint="eastAsia"/>
                <w:szCs w:val="20"/>
              </w:rPr>
              <w:t>商品</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删除该商品对象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nil"/>
              <w:left w:val="single" w:sz="4" w:space="0" w:color="000000"/>
              <w:bottom w:val="single" w:sz="4" w:space="0" w:color="000000"/>
              <w:right w:val="single" w:sz="4" w:space="0" w:color="000000"/>
            </w:tcBorders>
            <w:shd w:val="clear" w:color="auto" w:fill="666666"/>
            <w:hideMark/>
          </w:tcPr>
          <w:p w:rsidR="00AE244C" w:rsidRPr="00460C89" w:rsidRDefault="00AE244C" w:rsidP="00460C89">
            <w:pPr>
              <w:pStyle w:val="B0"/>
              <w:rPr>
                <w:rFonts w:cs="Courier New"/>
                <w:szCs w:val="20"/>
              </w:rPr>
            </w:pPr>
            <w:r w:rsidRPr="00460C89">
              <w:rPr>
                <w:rFonts w:cs="Courier New"/>
                <w:szCs w:val="20"/>
              </w:rPr>
              <w:t>com.tangram.ebiz.service.EbBrandManager</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saveBrand(EbBrand brand)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EbBrand brand                  </w:t>
            </w:r>
            <w:r w:rsidRPr="00460C89">
              <w:rPr>
                <w:rFonts w:cs="宋体" w:hint="eastAsia"/>
                <w:szCs w:val="20"/>
              </w:rPr>
              <w:t>品牌对象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保存品牌</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FFFFFF"/>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shd w:val="clear" w:color="auto" w:fill="FFFFFF"/>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deleteBrandById(int 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 id                         </w:t>
            </w:r>
            <w:r w:rsidRPr="00460C89">
              <w:rPr>
                <w:rFonts w:cs="宋体" w:hint="eastAsia"/>
                <w:szCs w:val="20"/>
              </w:rPr>
              <w:t>品牌</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根据品牌</w:t>
            </w:r>
            <w:r w:rsidRPr="00460C89">
              <w:t>id</w:t>
            </w:r>
            <w:r w:rsidRPr="00460C89">
              <w:rPr>
                <w:rFonts w:cs="宋体" w:hint="eastAsia"/>
              </w:rPr>
              <w:t>删除该品牌对象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lastRenderedPageBreak/>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nil"/>
              <w:left w:val="single" w:sz="4" w:space="0" w:color="000000"/>
              <w:bottom w:val="single" w:sz="4" w:space="0" w:color="000000"/>
              <w:right w:val="single" w:sz="4" w:space="0" w:color="000000"/>
            </w:tcBorders>
            <w:shd w:val="clear" w:color="auto" w:fill="666666"/>
            <w:hideMark/>
          </w:tcPr>
          <w:p w:rsidR="00AE244C" w:rsidRPr="00460C89" w:rsidRDefault="00AE244C" w:rsidP="00460C89">
            <w:pPr>
              <w:pStyle w:val="B0"/>
              <w:rPr>
                <w:rFonts w:cs="Courier New"/>
                <w:szCs w:val="20"/>
              </w:rPr>
            </w:pPr>
            <w:r w:rsidRPr="00460C89">
              <w:rPr>
                <w:rFonts w:cs="Courier New"/>
                <w:szCs w:val="20"/>
              </w:rPr>
              <w:t>com.tangram.ebiz.service.EbFeatureManager</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saveFeature(EbFeature entity)</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EbFeature entity               </w:t>
            </w:r>
            <w:r w:rsidRPr="00460C89">
              <w:rPr>
                <w:rFonts w:cs="宋体" w:hint="eastAsia"/>
                <w:szCs w:val="20"/>
              </w:rPr>
              <w:t>属性实体</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保存属性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deleteFeatureById(int 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 id                       </w:t>
            </w:r>
            <w:r w:rsidRPr="00460C89">
              <w:rPr>
                <w:rFonts w:cs="宋体" w:hint="eastAsia"/>
                <w:szCs w:val="20"/>
              </w:rPr>
              <w:t>属性</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删除属性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updateFeature(EbFeature entity)</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EbFeature entity              </w:t>
            </w:r>
            <w:r w:rsidRPr="00460C89">
              <w:rPr>
                <w:rFonts w:cs="宋体" w:hint="eastAsia"/>
                <w:szCs w:val="20"/>
              </w:rPr>
              <w:t>属性实体</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更新属性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bl>
    <w:p w:rsidR="00AE244C" w:rsidRDefault="00AE244C" w:rsidP="00AE244C">
      <w:pPr>
        <w:spacing w:line="480" w:lineRule="auto"/>
      </w:pPr>
    </w:p>
    <w:p w:rsidR="00AE244C" w:rsidRDefault="00AE244C" w:rsidP="00F20B47">
      <w:pPr>
        <w:pStyle w:val="4"/>
      </w:pPr>
      <w:r>
        <w:rPr>
          <w:rFonts w:hint="eastAsia"/>
        </w:rPr>
        <w:t>数据持久层</w:t>
      </w:r>
    </w:p>
    <w:p w:rsidR="006C27FF" w:rsidRPr="006C27FF" w:rsidRDefault="006C27FF" w:rsidP="006C27FF"/>
    <w:tbl>
      <w:tblPr>
        <w:tblW w:w="5000" w:type="pct"/>
        <w:tblLook w:val="0000" w:firstRow="0" w:lastRow="0" w:firstColumn="0" w:lastColumn="0" w:noHBand="0" w:noVBand="0"/>
      </w:tblPr>
      <w:tblGrid>
        <w:gridCol w:w="1325"/>
        <w:gridCol w:w="7737"/>
      </w:tblGrid>
      <w:tr w:rsidR="006C27FF" w:rsidRPr="002644C8" w:rsidTr="009439F8">
        <w:trPr>
          <w:trHeight w:val="491"/>
        </w:trPr>
        <w:tc>
          <w:tcPr>
            <w:tcW w:w="731" w:type="pct"/>
            <w:tcBorders>
              <w:top w:val="single" w:sz="4" w:space="0" w:color="000000"/>
              <w:left w:val="single" w:sz="4" w:space="0" w:color="000000"/>
              <w:bottom w:val="single" w:sz="4" w:space="0" w:color="000000"/>
            </w:tcBorders>
            <w:shd w:val="clear" w:color="auto" w:fill="999999"/>
            <w:vAlign w:val="center"/>
          </w:tcPr>
          <w:p w:rsidR="006C27FF" w:rsidRPr="002644C8" w:rsidRDefault="006C27FF" w:rsidP="009439F8">
            <w:pPr>
              <w:pStyle w:val="B0"/>
              <w:rPr>
                <w:rFonts w:cs="Calibri"/>
              </w:rPr>
            </w:pPr>
            <w:r w:rsidRPr="002644C8">
              <w:rPr>
                <w:rFonts w:cs="Calibri"/>
              </w:rPr>
              <w:t>接口名称</w:t>
            </w:r>
          </w:p>
        </w:tc>
        <w:tc>
          <w:tcPr>
            <w:tcW w:w="4269" w:type="pct"/>
            <w:tcBorders>
              <w:top w:val="single" w:sz="4" w:space="0" w:color="000000"/>
              <w:left w:val="single" w:sz="4" w:space="0" w:color="000000"/>
              <w:bottom w:val="single" w:sz="4" w:space="0" w:color="000000"/>
              <w:right w:val="single" w:sz="4" w:space="0" w:color="000000"/>
            </w:tcBorders>
            <w:shd w:val="clear" w:color="auto" w:fill="999999"/>
            <w:vAlign w:val="center"/>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com.tangram.ebiz.dao</w:t>
            </w:r>
            <w:r w:rsidRPr="00ED6119">
              <w:t>.</w:t>
            </w:r>
            <w:r w:rsidRPr="002644C8">
              <w:rPr>
                <w:rFonts w:eastAsia="Monospace" w:cs="Calibri"/>
                <w:color w:val="000000"/>
                <w:sz w:val="20"/>
                <w:szCs w:val="20"/>
              </w:rPr>
              <w:t>EbOfferGroupDao</w:t>
            </w:r>
          </w:p>
        </w:tc>
      </w:tr>
      <w:tr w:rsidR="006C27FF" w:rsidRPr="002644C8" w:rsidTr="009439F8">
        <w:trPr>
          <w:trHeight w:val="364"/>
        </w:trPr>
        <w:tc>
          <w:tcPr>
            <w:tcW w:w="731" w:type="pct"/>
            <w:tcBorders>
              <w:top w:val="single" w:sz="4" w:space="0" w:color="000000"/>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top w:val="single" w:sz="4" w:space="0" w:color="000000"/>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updateOfferGroup(EbOfferGroup entity)</w:t>
            </w:r>
          </w:p>
        </w:tc>
      </w:tr>
      <w:tr w:rsidR="006C27FF" w:rsidRPr="002644C8" w:rsidTr="009439F8">
        <w:trPr>
          <w:trHeight w:val="349"/>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 xml:space="preserve">EbOfferGroup entity               </w:t>
            </w:r>
            <w:r w:rsidRPr="002B6A07">
              <w:t>营销案</w:t>
            </w:r>
          </w:p>
        </w:tc>
      </w:tr>
      <w:tr w:rsidR="006C27FF" w:rsidRPr="002644C8" w:rsidTr="009439F8">
        <w:trPr>
          <w:trHeight w:val="246"/>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top w:val="single" w:sz="4" w:space="0" w:color="000000"/>
              <w:left w:val="single" w:sz="4" w:space="0" w:color="000000"/>
              <w:bottom w:val="single" w:sz="4" w:space="0" w:color="000000"/>
              <w:right w:val="single" w:sz="4" w:space="0" w:color="000000"/>
            </w:tcBorders>
            <w:shd w:val="clear" w:color="auto" w:fill="auto"/>
            <w:vAlign w:val="center"/>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null</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更新营销案</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EB_OFFER_GROUP</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880"/>
        </w:trPr>
        <w:tc>
          <w:tcPr>
            <w:tcW w:w="731" w:type="pct"/>
            <w:tcBorders>
              <w:top w:val="single" w:sz="4" w:space="0" w:color="000000"/>
              <w:left w:val="single" w:sz="4" w:space="0" w:color="000000"/>
              <w:bottom w:val="single" w:sz="4" w:space="0" w:color="000000"/>
            </w:tcBorders>
            <w:shd w:val="clear" w:color="auto" w:fill="D9D9D9"/>
            <w:vAlign w:val="center"/>
          </w:tcPr>
          <w:p w:rsidR="006C27FF" w:rsidRPr="002644C8" w:rsidRDefault="006C27FF" w:rsidP="009439F8">
            <w:pPr>
              <w:pStyle w:val="B0"/>
              <w:rPr>
                <w:rFonts w:cs="Calibri"/>
              </w:rPr>
            </w:pPr>
            <w:r w:rsidRPr="002644C8">
              <w:rPr>
                <w:rFonts w:cs="Calibri"/>
              </w:rPr>
              <w:t>方法</w:t>
            </w:r>
          </w:p>
        </w:tc>
        <w:tc>
          <w:tcPr>
            <w:tcW w:w="4269" w:type="pct"/>
            <w:tcBorders>
              <w:top w:val="single" w:sz="4" w:space="0" w:color="000000"/>
              <w:left w:val="single" w:sz="4" w:space="0" w:color="000000"/>
              <w:bottom w:val="single" w:sz="4" w:space="0" w:color="000000"/>
              <w:right w:val="single" w:sz="4" w:space="0" w:color="000000"/>
            </w:tcBorders>
            <w:shd w:val="clear" w:color="auto" w:fill="D9D9D9"/>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deleteOfferGroupByIds(String ids)</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 xml:space="preserve">String ids                     </w:t>
            </w:r>
            <w:r w:rsidRPr="002B6A07">
              <w:t>删除营销案</w:t>
            </w:r>
            <w:r w:rsidRPr="002644C8">
              <w:rPr>
                <w:rFonts w:eastAsia="Monospace" w:cs="Calibri"/>
                <w:color w:val="000000"/>
                <w:sz w:val="20"/>
                <w:szCs w:val="20"/>
              </w:rPr>
              <w:t>id</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top w:val="single" w:sz="4" w:space="0" w:color="000000"/>
              <w:left w:val="single" w:sz="4" w:space="0" w:color="000000"/>
              <w:bottom w:val="single" w:sz="4" w:space="0" w:color="000000"/>
              <w:right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null</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删除营销案</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EB_OFFER_GROUP</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208"/>
        </w:trPr>
        <w:tc>
          <w:tcPr>
            <w:tcW w:w="731" w:type="pct"/>
            <w:tcBorders>
              <w:left w:val="single" w:sz="4" w:space="0" w:color="000000"/>
              <w:bottom w:val="single" w:sz="4" w:space="0" w:color="000000"/>
            </w:tcBorders>
            <w:shd w:val="clear" w:color="auto" w:fill="999999"/>
            <w:vAlign w:val="center"/>
          </w:tcPr>
          <w:p w:rsidR="006C27FF" w:rsidRPr="002644C8" w:rsidRDefault="006C27FF" w:rsidP="009439F8">
            <w:pPr>
              <w:pStyle w:val="B0"/>
              <w:rPr>
                <w:rFonts w:cs="Calibri"/>
              </w:rPr>
            </w:pPr>
            <w:r w:rsidRPr="002644C8">
              <w:rPr>
                <w:rFonts w:cs="Calibri"/>
              </w:rPr>
              <w:t>接口名称</w:t>
            </w:r>
          </w:p>
        </w:tc>
        <w:tc>
          <w:tcPr>
            <w:tcW w:w="4269" w:type="pct"/>
            <w:tcBorders>
              <w:left w:val="single" w:sz="4" w:space="0" w:color="000000"/>
              <w:bottom w:val="single" w:sz="4" w:space="0" w:color="000000"/>
              <w:right w:val="single" w:sz="4" w:space="0" w:color="000000"/>
            </w:tcBorders>
            <w:shd w:val="clear" w:color="auto" w:fill="999999"/>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com.tangram.ebiz.dao</w:t>
            </w:r>
            <w:r w:rsidRPr="00ED6119">
              <w:t>.</w:t>
            </w:r>
            <w:r w:rsidRPr="002644C8">
              <w:rPr>
                <w:rFonts w:eastAsia="Monospace" w:cs="Calibri"/>
                <w:color w:val="000000"/>
                <w:sz w:val="20"/>
                <w:szCs w:val="20"/>
              </w:rPr>
              <w:t>EbOfferDao</w:t>
            </w:r>
          </w:p>
        </w:tc>
      </w:tr>
      <w:tr w:rsidR="006C27FF" w:rsidRPr="002644C8" w:rsidTr="009439F8">
        <w:trPr>
          <w:trHeight w:val="208"/>
        </w:trPr>
        <w:tc>
          <w:tcPr>
            <w:tcW w:w="731" w:type="pct"/>
            <w:tcBorders>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w:t>
            </w:r>
            <w:r w:rsidRPr="002644C8">
              <w:rPr>
                <w:rFonts w:eastAsia="Monospace" w:cs="Calibri"/>
                <w:color w:val="000000"/>
                <w:sz w:val="20"/>
                <w:szCs w:val="20"/>
              </w:rPr>
              <w:t xml:space="preserve"> EbOffer getOfferById(</w:t>
            </w:r>
            <w:r w:rsidRPr="002644C8">
              <w:rPr>
                <w:rFonts w:eastAsia="Monospace" w:cs="Calibri"/>
                <w:b/>
                <w:bCs/>
                <w:color w:val="7F0055"/>
                <w:sz w:val="20"/>
                <w:szCs w:val="20"/>
              </w:rPr>
              <w:t>int</w:t>
            </w:r>
            <w:r w:rsidRPr="002644C8">
              <w:rPr>
                <w:rFonts w:eastAsia="Monospace" w:cs="Calibri"/>
                <w:color w:val="000000"/>
                <w:sz w:val="20"/>
                <w:szCs w:val="20"/>
              </w:rPr>
              <w:t xml:space="preserve"> offerId)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int</w:t>
            </w:r>
            <w:r w:rsidRPr="002644C8">
              <w:rPr>
                <w:rFonts w:eastAsia="Monospace" w:cs="Calibri"/>
                <w:color w:val="000000"/>
                <w:sz w:val="20"/>
                <w:szCs w:val="20"/>
              </w:rPr>
              <w:t xml:space="preserve"> offerId                    </w:t>
            </w:r>
            <w:r w:rsidRPr="002B6A07">
              <w:t>活动档次</w:t>
            </w:r>
            <w:r w:rsidRPr="002644C8">
              <w:rPr>
                <w:rFonts w:eastAsia="Monospace" w:cs="Calibri"/>
                <w:color w:val="000000"/>
                <w:sz w:val="20"/>
                <w:szCs w:val="20"/>
              </w:rPr>
              <w:t>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null</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lastRenderedPageBreak/>
              <w:t>注释</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取得活动档次</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208"/>
        </w:trPr>
        <w:tc>
          <w:tcPr>
            <w:tcW w:w="731" w:type="pct"/>
            <w:tcBorders>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deleteOfferById(</w:t>
            </w:r>
            <w:r w:rsidRPr="002644C8">
              <w:rPr>
                <w:rFonts w:eastAsia="Monospace" w:cs="Calibri"/>
                <w:b/>
                <w:bCs/>
                <w:color w:val="7F0055"/>
                <w:sz w:val="20"/>
                <w:szCs w:val="20"/>
              </w:rPr>
              <w:t>int</w:t>
            </w:r>
            <w:r w:rsidRPr="002644C8">
              <w:rPr>
                <w:rFonts w:eastAsia="Monospace" w:cs="Calibri"/>
                <w:color w:val="000000"/>
                <w:sz w:val="20"/>
                <w:szCs w:val="20"/>
              </w:rPr>
              <w:t xml:space="preserve"> offerId)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int</w:t>
            </w:r>
            <w:r w:rsidRPr="002644C8">
              <w:rPr>
                <w:rFonts w:eastAsia="Monospace" w:cs="Calibri"/>
                <w:color w:val="000000"/>
                <w:sz w:val="20"/>
                <w:szCs w:val="20"/>
              </w:rPr>
              <w:t xml:space="preserve"> offerId                    </w:t>
            </w:r>
            <w:r w:rsidRPr="002B6A07">
              <w:t>活动档次</w:t>
            </w:r>
            <w:r w:rsidRPr="002644C8">
              <w:rPr>
                <w:rFonts w:eastAsia="Monospace" w:cs="Calibri"/>
                <w:color w:val="000000"/>
                <w:sz w:val="20"/>
                <w:szCs w:val="20"/>
              </w:rPr>
              <w:t>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null</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删除活动档次</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bl>
    <w:p w:rsidR="006C27FF" w:rsidRPr="002644C8" w:rsidRDefault="006C27FF" w:rsidP="006C27FF">
      <w:pPr>
        <w:rPr>
          <w:rFonts w:ascii="Calibri" w:hAnsi="Calibri" w:cs="Calibri"/>
        </w:rPr>
      </w:pPr>
    </w:p>
    <w:tbl>
      <w:tblPr>
        <w:tblW w:w="5000" w:type="pct"/>
        <w:tblLook w:val="04A0" w:firstRow="1" w:lastRow="0" w:firstColumn="1" w:lastColumn="0" w:noHBand="0" w:noVBand="1"/>
      </w:tblPr>
      <w:tblGrid>
        <w:gridCol w:w="1339"/>
        <w:gridCol w:w="7723"/>
      </w:tblGrid>
      <w:tr w:rsidR="00AE244C" w:rsidRPr="002644C8" w:rsidTr="00460C89">
        <w:trPr>
          <w:trHeight w:val="491"/>
        </w:trPr>
        <w:tc>
          <w:tcPr>
            <w:tcW w:w="739" w:type="pct"/>
            <w:tcBorders>
              <w:top w:val="single" w:sz="4" w:space="0" w:color="000000"/>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single" w:sz="4" w:space="0" w:color="000000"/>
              <w:left w:val="single" w:sz="4" w:space="0" w:color="000000"/>
              <w:bottom w:val="single" w:sz="4" w:space="0" w:color="000000"/>
              <w:right w:val="single" w:sz="4" w:space="0" w:color="000000"/>
            </w:tcBorders>
            <w:shd w:val="clear" w:color="auto" w:fill="999999"/>
            <w:vAlign w:val="center"/>
            <w:hideMark/>
          </w:tcPr>
          <w:p w:rsidR="00AE244C" w:rsidRPr="002644C8" w:rsidRDefault="00AE244C" w:rsidP="00460C89">
            <w:pPr>
              <w:pStyle w:val="B0"/>
              <w:rPr>
                <w:rFonts w:eastAsia="Courier New" w:cs="Calibri"/>
                <w:color w:val="000000"/>
                <w:sz w:val="20"/>
                <w:szCs w:val="20"/>
              </w:rPr>
            </w:pPr>
            <w:r w:rsidRPr="00ED6119">
              <w:t>com.tangram.ebiz.dao.EbItemDao</w:t>
            </w:r>
          </w:p>
        </w:tc>
      </w:tr>
      <w:tr w:rsidR="00AE244C" w:rsidRPr="002644C8" w:rsidTr="00460C89">
        <w:trPr>
          <w:trHeight w:val="364"/>
        </w:trPr>
        <w:tc>
          <w:tcPr>
            <w:tcW w:w="739" w:type="pct"/>
            <w:tcBorders>
              <w:top w:val="single" w:sz="4" w:space="0" w:color="000000"/>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single" w:sz="4" w:space="0" w:color="000000"/>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List&lt;EbItem&gt; getListForPageByCondition(Map&lt;String, Object&gt; page)</w:t>
            </w:r>
          </w:p>
        </w:tc>
      </w:tr>
      <w:tr w:rsidR="00AE244C" w:rsidRPr="002644C8" w:rsidTr="00460C89">
        <w:trPr>
          <w:trHeight w:val="349"/>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Map&lt;String, Object&gt; page            </w:t>
            </w:r>
            <w:r w:rsidRPr="002B6A07">
              <w:t>数据模型</w:t>
            </w:r>
          </w:p>
        </w:tc>
      </w:tr>
      <w:tr w:rsidR="00AE244C" w:rsidRPr="002644C8" w:rsidTr="00460C89">
        <w:trPr>
          <w:trHeight w:val="246"/>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single" w:sz="4" w:space="0" w:color="000000"/>
              <w:left w:val="single" w:sz="4" w:space="0" w:color="000000"/>
              <w:bottom w:val="single" w:sz="4" w:space="0" w:color="000000"/>
              <w:right w:val="single" w:sz="4" w:space="0" w:color="000000"/>
            </w:tcBorders>
            <w:vAlign w:val="center"/>
            <w:hideMark/>
          </w:tcPr>
          <w:p w:rsidR="00AE244C" w:rsidRPr="002644C8" w:rsidRDefault="00AE244C" w:rsidP="00460C89">
            <w:pPr>
              <w:pStyle w:val="B0"/>
              <w:rPr>
                <w:rFonts w:eastAsia="Courier New" w:cs="Calibri"/>
                <w:color w:val="000000"/>
                <w:sz w:val="20"/>
                <w:szCs w:val="20"/>
              </w:rPr>
            </w:pPr>
            <w:r w:rsidRPr="00ED6119">
              <w:t>List&lt;EbItem&gt;</w:t>
            </w:r>
            <w:r w:rsidRPr="002B6A07">
              <w:t>商品列表</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根据条件查询符合条件的商品列表</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880"/>
        </w:trPr>
        <w:tc>
          <w:tcPr>
            <w:tcW w:w="739" w:type="pct"/>
            <w:tcBorders>
              <w:top w:val="single" w:sz="4" w:space="0" w:color="000000"/>
              <w:left w:val="single" w:sz="4" w:space="0" w:color="000000"/>
              <w:bottom w:val="single" w:sz="4" w:space="0" w:color="000000"/>
              <w:right w:val="nil"/>
            </w:tcBorders>
            <w:shd w:val="clear" w:color="auto" w:fill="D9D9D9"/>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single" w:sz="4" w:space="0" w:color="000000"/>
              <w:left w:val="single" w:sz="4" w:space="0" w:color="000000"/>
              <w:bottom w:val="single" w:sz="4" w:space="0" w:color="000000"/>
              <w:right w:val="single" w:sz="4" w:space="0" w:color="000000"/>
            </w:tcBorders>
            <w:shd w:val="clear" w:color="auto" w:fill="D9D9D9"/>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update(EbItem ebItem)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EbItem ebItem                     </w:t>
            </w:r>
            <w:r w:rsidRPr="002B6A07">
              <w:t>要更新的商品对象</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single" w:sz="4" w:space="0" w:color="000000"/>
              <w:left w:val="single" w:sz="4" w:space="0" w:color="000000"/>
              <w:bottom w:val="single" w:sz="4" w:space="0" w:color="000000"/>
              <w:right w:val="single" w:sz="4" w:space="0" w:color="000000"/>
            </w:tcBorders>
            <w:vAlign w:val="center"/>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更新商品</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delete(Integer itemId)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Integer itemId                    </w:t>
            </w:r>
            <w:r w:rsidRPr="002B6A07">
              <w:t>要删除的商品</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删除商品</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nil"/>
              <w:left w:val="single" w:sz="4" w:space="0" w:color="000000"/>
              <w:bottom w:val="single" w:sz="4" w:space="0" w:color="000000"/>
              <w:right w:val="single" w:sz="4" w:space="0" w:color="000000"/>
            </w:tcBorders>
            <w:shd w:val="clear" w:color="auto" w:fill="999999"/>
            <w:hideMark/>
          </w:tcPr>
          <w:p w:rsidR="00AE244C" w:rsidRPr="002644C8" w:rsidRDefault="00AE244C" w:rsidP="00460C89">
            <w:pPr>
              <w:pStyle w:val="B0"/>
              <w:rPr>
                <w:rFonts w:eastAsia="Courier New" w:cs="Calibri"/>
                <w:color w:val="000000"/>
                <w:sz w:val="20"/>
                <w:szCs w:val="20"/>
              </w:rPr>
            </w:pPr>
            <w:r w:rsidRPr="00ED6119">
              <w:t>com.tangram.ebiz.dao.EbItemDao</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EbFeature findFeatureById(</w:t>
            </w:r>
            <w:r w:rsidRPr="002644C8">
              <w:rPr>
                <w:rFonts w:eastAsia="Courier New" w:cs="Calibri"/>
                <w:b/>
                <w:bCs/>
                <w:color w:val="7F0055"/>
                <w:sz w:val="20"/>
                <w:szCs w:val="20"/>
              </w:rPr>
              <w:t>int</w:t>
            </w:r>
            <w:r w:rsidRPr="00ED6119">
              <w:t xml:space="preserve"> featureId)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int</w:t>
            </w:r>
            <w:r w:rsidRPr="00ED6119">
              <w:t xml:space="preserve"> featureId                    </w:t>
            </w:r>
            <w:r w:rsidRPr="002B6A07">
              <w:t>属性</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EbFeature                        </w:t>
            </w:r>
            <w:r w:rsidRPr="002B6A07">
              <w:t>属性对象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w:t>
            </w:r>
            <w:r w:rsidRPr="002644C8">
              <w:rPr>
                <w:rFonts w:cs="Calibri"/>
              </w:rPr>
              <w:t>id</w:t>
            </w:r>
            <w:r w:rsidRPr="002644C8">
              <w:rPr>
                <w:rFonts w:cs="Calibri"/>
              </w:rPr>
              <w:t>取得商品属性对象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updateFeature(EbFeature entity)</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EbFeature entity                 </w:t>
            </w:r>
            <w:r w:rsidRPr="002B6A07">
              <w:t>属性实体</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更新商品属性</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lastRenderedPageBreak/>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deleteFeatureByIds(String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String ids                       </w:t>
            </w:r>
            <w:r w:rsidRPr="002B6A07">
              <w:t>属性</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2B6A07">
            <w:pPr>
              <w:pStyle w:val="B0"/>
              <w:rPr>
                <w:rFonts w:eastAsia="Courier New" w:cs="Calibri"/>
                <w:color w:val="3F5FBF"/>
                <w:sz w:val="20"/>
              </w:rPr>
            </w:pPr>
            <w:r w:rsidRPr="002B6A07">
              <w:rPr>
                <w:color w:val="4F81BD" w:themeColor="accent1"/>
              </w:rPr>
              <w:t>根据</w:t>
            </w:r>
            <w:r w:rsidRPr="00ED6119">
              <w:rPr>
                <w:color w:val="4F81BD" w:themeColor="accent1"/>
              </w:rPr>
              <w:t>ids</w:t>
            </w:r>
            <w:r w:rsidRPr="002B6A07">
              <w:rPr>
                <w:color w:val="4F81BD" w:themeColor="accent1"/>
              </w:rPr>
              <w:t>删除参数，支持单个删除，批量删除，多个</w:t>
            </w:r>
            <w:r w:rsidRPr="00ED6119">
              <w:rPr>
                <w:color w:val="4F81BD" w:themeColor="accent1"/>
              </w:rPr>
              <w:t>id</w:t>
            </w:r>
            <w:r w:rsidRPr="002B6A07">
              <w:rPr>
                <w:color w:val="4F81BD" w:themeColor="accent1"/>
              </w:rPr>
              <w:t>之间以英文逗号分隔</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nil"/>
              <w:left w:val="single" w:sz="4" w:space="0" w:color="000000"/>
              <w:bottom w:val="single" w:sz="4" w:space="0" w:color="000000"/>
              <w:right w:val="single" w:sz="4" w:space="0" w:color="000000"/>
            </w:tcBorders>
            <w:shd w:val="clear" w:color="auto" w:fill="999999"/>
            <w:hideMark/>
          </w:tcPr>
          <w:p w:rsidR="00AE244C" w:rsidRPr="002644C8" w:rsidRDefault="00AE244C" w:rsidP="00460C89">
            <w:pPr>
              <w:pStyle w:val="B0"/>
              <w:rPr>
                <w:rFonts w:eastAsia="Courier New" w:cs="Calibri"/>
                <w:color w:val="000000"/>
                <w:sz w:val="20"/>
                <w:szCs w:val="20"/>
              </w:rPr>
            </w:pPr>
            <w:r w:rsidRPr="00ED6119">
              <w:t>com.tangram.ebiz.dao.EbBrandDao</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EbBrand findBrandById(</w:t>
            </w:r>
            <w:r w:rsidRPr="002644C8">
              <w:rPr>
                <w:rFonts w:eastAsia="Courier New" w:cs="Calibri"/>
                <w:b/>
                <w:bCs/>
                <w:color w:val="7F0055"/>
                <w:sz w:val="20"/>
                <w:szCs w:val="20"/>
              </w:rPr>
              <w:t>int</w:t>
            </w:r>
            <w:r w:rsidRPr="00ED6119">
              <w:t xml:space="preserve"> brandId)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int</w:t>
            </w:r>
            <w:r w:rsidRPr="00ED6119">
              <w:t xml:space="preserve"> brandId                    </w:t>
            </w:r>
            <w:r w:rsidRPr="002B6A07">
              <w:t>品牌</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EbBrand                        </w:t>
            </w:r>
            <w:r w:rsidRPr="002B6A07">
              <w:t>品牌对象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w:t>
            </w:r>
            <w:r w:rsidRPr="002644C8">
              <w:rPr>
                <w:rFonts w:cs="Calibri"/>
              </w:rPr>
              <w:t>id</w:t>
            </w:r>
            <w:r w:rsidRPr="002644C8">
              <w:rPr>
                <w:rFonts w:cs="Calibri"/>
              </w:rPr>
              <w:t>取得品牌对象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ED6119" w:rsidRDefault="00AE244C" w:rsidP="00ED6119">
            <w:pPr>
              <w:pStyle w:val="B0"/>
            </w:pPr>
            <w:r w:rsidRPr="002644C8">
              <w:rPr>
                <w:rFonts w:eastAsia="Courier New" w:cs="Calibri"/>
                <w:b/>
                <w:bCs/>
                <w:color w:val="7F0055"/>
                <w:sz w:val="20"/>
                <w:szCs w:val="20"/>
              </w:rPr>
              <w:t>publicvoid</w:t>
            </w:r>
            <w:r w:rsidRPr="00ED6119">
              <w:t xml:space="preserve"> updateBrand(EbBrand ebBrand)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EbBrand ebBrand                </w:t>
            </w:r>
            <w:r w:rsidRPr="002B6A07">
              <w:t>品牌实体</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更新品牌</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deleteBrandByIds(String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B6A07" w:rsidRDefault="002B6A07" w:rsidP="00ED6119">
            <w:pPr>
              <w:pStyle w:val="B0"/>
              <w:rPr>
                <w:rFonts w:eastAsiaTheme="minorEastAsia"/>
              </w:rPr>
            </w:pPr>
            <w:r>
              <w:t>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B6A07" w:rsidRDefault="00AE244C" w:rsidP="002B6A07">
            <w:pPr>
              <w:pStyle w:val="B0"/>
            </w:pPr>
            <w:r w:rsidRPr="002B6A07">
              <w:t>删除一个或则多个品牌</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bl>
    <w:p w:rsidR="00C81477" w:rsidRDefault="00C81477"/>
    <w:p w:rsidR="00615E64" w:rsidRDefault="00615E64" w:rsidP="00DE5CA1">
      <w:pPr>
        <w:pStyle w:val="2"/>
      </w:pPr>
      <w:bookmarkStart w:id="205" w:name="_Toc330825468"/>
      <w:r>
        <w:rPr>
          <w:rFonts w:hint="eastAsia"/>
        </w:rPr>
        <w:t>订单管理</w:t>
      </w:r>
      <w:bookmarkEnd w:id="205"/>
    </w:p>
    <w:p w:rsidR="00D16BE5" w:rsidRDefault="00D16BE5" w:rsidP="00F20B47">
      <w:pPr>
        <w:pStyle w:val="3"/>
      </w:pPr>
      <w:bookmarkStart w:id="206" w:name="_Toc330825469"/>
      <w:r>
        <w:rPr>
          <w:rFonts w:hint="eastAsia"/>
        </w:rPr>
        <w:t>实现说明</w:t>
      </w:r>
      <w:bookmarkEnd w:id="206"/>
    </w:p>
    <w:p w:rsidR="003030A4" w:rsidRDefault="003030A4" w:rsidP="003030A4">
      <w:pPr>
        <w:numPr>
          <w:ilvl w:val="0"/>
          <w:numId w:val="7"/>
        </w:numPr>
        <w:spacing w:line="360" w:lineRule="auto"/>
        <w:rPr>
          <w:rFonts w:ascii="宋体" w:hAnsi="宋体"/>
        </w:rPr>
      </w:pPr>
      <w:r w:rsidRPr="00DD0E61">
        <w:rPr>
          <w:rFonts w:ascii="宋体" w:hAnsi="宋体" w:hint="eastAsia"/>
        </w:rPr>
        <w:t>功能定义</w:t>
      </w:r>
    </w:p>
    <w:p w:rsidR="009439F8" w:rsidRDefault="009439F8" w:rsidP="009439F8">
      <w:pPr>
        <w:spacing w:line="360" w:lineRule="auto"/>
        <w:ind w:left="420"/>
        <w:rPr>
          <w:rFonts w:ascii="宋体" w:hAnsi="宋体"/>
        </w:rPr>
      </w:pPr>
      <w:r>
        <w:rPr>
          <w:rFonts w:ascii="宋体" w:hAnsi="宋体" w:hint="eastAsia"/>
        </w:rPr>
        <w:t>订单管理模块支持订单的</w:t>
      </w:r>
      <w:r>
        <w:rPr>
          <w:rFonts w:hint="eastAsia"/>
        </w:rPr>
        <w:t>备货、外呼、配送、退换货申请、退换货审核、配送异常处理、退库、作废订单操作，共</w:t>
      </w:r>
      <w:r>
        <w:rPr>
          <w:rFonts w:hint="eastAsia"/>
        </w:rPr>
        <w:t>11</w:t>
      </w:r>
      <w:r>
        <w:rPr>
          <w:rFonts w:hint="eastAsia"/>
        </w:rPr>
        <w:t>个子模块，即订单总览、有效订单、外呼单、备货单、配送单、申请退换货、换货单、退货单、退库单、异常单、作废单。</w:t>
      </w:r>
    </w:p>
    <w:p w:rsidR="0049691E" w:rsidRDefault="00C85B07" w:rsidP="00DD0E84">
      <w:pPr>
        <w:pStyle w:val="T0"/>
      </w:pPr>
      <w:r>
        <w:rPr>
          <w:rFonts w:hint="eastAsia"/>
          <w:noProof/>
        </w:rPr>
        <w:lastRenderedPageBreak/>
        <w:drawing>
          <wp:inline distT="0" distB="0" distL="0" distR="0">
            <wp:extent cx="5753100" cy="26384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207" w:name="_Toc330825165"/>
      <w:r>
        <w:rPr>
          <w:rFonts w:hint="eastAsia"/>
        </w:rPr>
        <w:t>订单管理页</w:t>
      </w:r>
      <w:bookmarkEnd w:id="207"/>
    </w:p>
    <w:p w:rsidR="00DB1425" w:rsidRDefault="00DB1425" w:rsidP="00F20B47">
      <w:pPr>
        <w:pStyle w:val="3"/>
      </w:pPr>
      <w:bookmarkStart w:id="208" w:name="_Toc330825470"/>
      <w:r>
        <w:rPr>
          <w:rFonts w:hint="eastAsia"/>
        </w:rPr>
        <w:t>程序设计</w:t>
      </w:r>
      <w:bookmarkEnd w:id="208"/>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7836DF" w:rsidTr="007E4A2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7836DF" w:rsidP="007E4A2A">
            <w:pPr>
              <w:pStyle w:val="B0"/>
            </w:pPr>
            <w:r w:rsidRPr="007836DF">
              <w:t>ecps-console\src\main\webapp\WEB-INF\ecps\console\pages\order\index.jsp</w:t>
            </w:r>
          </w:p>
        </w:tc>
      </w:tr>
      <w:tr w:rsidR="007836DF" w:rsidTr="007E4A2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7E4A2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560416" w:rsidP="007E4A2A">
            <w:pPr>
              <w:pStyle w:val="B0"/>
            </w:pPr>
            <w:r>
              <w:rPr>
                <w:rFonts w:hint="eastAsia"/>
              </w:rPr>
              <w:t>订单管理页</w:t>
            </w:r>
          </w:p>
        </w:tc>
      </w:tr>
    </w:tbl>
    <w:p w:rsidR="007836DF" w:rsidRDefault="007836DF" w:rsidP="007836DF"/>
    <w:tbl>
      <w:tblPr>
        <w:tblW w:w="5000" w:type="pct"/>
        <w:tblLayout w:type="fixed"/>
        <w:tblLook w:val="0000" w:firstRow="0" w:lastRow="0" w:firstColumn="0" w:lastColumn="0" w:noHBand="0" w:noVBand="0"/>
      </w:tblPr>
      <w:tblGrid>
        <w:gridCol w:w="1488"/>
        <w:gridCol w:w="7574"/>
      </w:tblGrid>
      <w:tr w:rsidR="007836DF" w:rsidTr="004251BF">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4251BF" w:rsidP="007E4A2A">
            <w:pPr>
              <w:pStyle w:val="B0"/>
            </w:pPr>
            <w:r w:rsidRPr="004251BF">
              <w:t>ecps-console\src\main\webapp\WEB-INF\ecps\console\pages\order\orderSummary\orderSummary.jsp</w:t>
            </w:r>
          </w:p>
        </w:tc>
      </w:tr>
      <w:tr w:rsidR="007836DF" w:rsidTr="004251BF">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4251BF">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4251BF" w:rsidP="007E4A2A">
            <w:pPr>
              <w:pStyle w:val="B0"/>
            </w:pPr>
            <w:r>
              <w:rPr>
                <w:rFonts w:hint="eastAsia"/>
              </w:rPr>
              <w:t>显示订单总览</w:t>
            </w:r>
            <w:r w:rsidR="008402C7">
              <w:rPr>
                <w:rFonts w:hint="eastAsia"/>
              </w:rPr>
              <w:t>列表</w:t>
            </w:r>
            <w:r>
              <w:rPr>
                <w:rFonts w:hint="eastAsia"/>
              </w:rPr>
              <w:t>页</w:t>
            </w:r>
            <w:r w:rsidR="007836DF">
              <w:t>。</w:t>
            </w:r>
          </w:p>
        </w:tc>
      </w:tr>
    </w:tbl>
    <w:p w:rsidR="007836DF" w:rsidRDefault="007836DF" w:rsidP="007836DF"/>
    <w:tbl>
      <w:tblPr>
        <w:tblW w:w="5000" w:type="pct"/>
        <w:tblLayout w:type="fixed"/>
        <w:tblLook w:val="0000" w:firstRow="0" w:lastRow="0" w:firstColumn="0" w:lastColumn="0" w:noHBand="0" w:noVBand="0"/>
      </w:tblPr>
      <w:tblGrid>
        <w:gridCol w:w="1488"/>
        <w:gridCol w:w="7574"/>
      </w:tblGrid>
      <w:tr w:rsidR="007836DF" w:rsidTr="004A12C6">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4A12C6" w:rsidP="007E4A2A">
            <w:pPr>
              <w:pStyle w:val="B0"/>
            </w:pPr>
            <w:r w:rsidRPr="004A12C6">
              <w:t>ecps-console\src\main\webapp\WEB-INF\ecps\console\pages\order\orderSummary\detail.jsp</w:t>
            </w:r>
          </w:p>
        </w:tc>
      </w:tr>
      <w:tr w:rsidR="007836DF" w:rsidTr="004A12C6">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4A12C6">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4A12C6" w:rsidP="004A12C6">
            <w:pPr>
              <w:pStyle w:val="B0"/>
            </w:pPr>
            <w:r>
              <w:rPr>
                <w:rFonts w:hint="eastAsia"/>
              </w:rPr>
              <w:t>订单的详细页</w:t>
            </w:r>
          </w:p>
        </w:tc>
      </w:tr>
    </w:tbl>
    <w:p w:rsidR="007836DF" w:rsidRDefault="007836DF" w:rsidP="007836DF"/>
    <w:tbl>
      <w:tblPr>
        <w:tblW w:w="5018" w:type="pct"/>
        <w:tblLayout w:type="fixed"/>
        <w:tblLook w:val="0000" w:firstRow="0" w:lastRow="0" w:firstColumn="0" w:lastColumn="0" w:noHBand="0" w:noVBand="0"/>
      </w:tblPr>
      <w:tblGrid>
        <w:gridCol w:w="1490"/>
        <w:gridCol w:w="7605"/>
      </w:tblGrid>
      <w:tr w:rsidR="007836DF" w:rsidTr="008402C7">
        <w:trPr>
          <w:trHeight w:val="491"/>
        </w:trPr>
        <w:tc>
          <w:tcPr>
            <w:tcW w:w="819"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81"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8402C7" w:rsidP="007E4A2A">
            <w:pPr>
              <w:pStyle w:val="B0"/>
            </w:pPr>
            <w:r w:rsidRPr="008402C7">
              <w:t>ecps-console\src\main\webapp\WEB-INF\ecps\console\pages\order\orderValid\orderValid.jsp</w:t>
            </w:r>
          </w:p>
        </w:tc>
      </w:tr>
      <w:tr w:rsidR="007836DF" w:rsidTr="008402C7">
        <w:trPr>
          <w:trHeight w:val="349"/>
        </w:trPr>
        <w:tc>
          <w:tcPr>
            <w:tcW w:w="819"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81"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8402C7">
        <w:trPr>
          <w:trHeight w:val="246"/>
        </w:trPr>
        <w:tc>
          <w:tcPr>
            <w:tcW w:w="819"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81"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8402C7" w:rsidP="007E4A2A">
            <w:pPr>
              <w:pStyle w:val="B0"/>
            </w:pPr>
            <w:r>
              <w:rPr>
                <w:rFonts w:hint="eastAsia"/>
              </w:rPr>
              <w:t>显示有效订单列表页</w:t>
            </w:r>
          </w:p>
        </w:tc>
      </w:tr>
    </w:tbl>
    <w:p w:rsidR="007836DF" w:rsidRDefault="007836DF" w:rsidP="007836DF"/>
    <w:tbl>
      <w:tblPr>
        <w:tblW w:w="5000" w:type="pct"/>
        <w:tblLayout w:type="fixed"/>
        <w:tblLook w:val="0000" w:firstRow="0" w:lastRow="0" w:firstColumn="0" w:lastColumn="0" w:noHBand="0" w:noVBand="0"/>
      </w:tblPr>
      <w:tblGrid>
        <w:gridCol w:w="1488"/>
        <w:gridCol w:w="7574"/>
      </w:tblGrid>
      <w:tr w:rsidR="007836DF" w:rsidTr="00C70218">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C70218" w:rsidP="007E4A2A">
            <w:pPr>
              <w:pStyle w:val="B0"/>
            </w:pPr>
            <w:r w:rsidRPr="00C70218">
              <w:t>ecps-console\src\main\webapp\WEB-INF\ecps\console\pages\order\orderPay\orderPay.jsp</w:t>
            </w:r>
          </w:p>
        </w:tc>
      </w:tr>
      <w:tr w:rsidR="007836DF" w:rsidTr="00C70218">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C70218">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lastRenderedPageBreak/>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C70218" w:rsidP="007E4A2A">
            <w:pPr>
              <w:pStyle w:val="B0"/>
            </w:pPr>
            <w:r>
              <w:rPr>
                <w:rFonts w:hint="eastAsia"/>
              </w:rPr>
              <w:t>显示待付款单列表页</w:t>
            </w:r>
          </w:p>
        </w:tc>
      </w:tr>
    </w:tbl>
    <w:p w:rsidR="007836DF" w:rsidRPr="007836DF" w:rsidRDefault="007836DF"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C70218">
              <w:t>ecps-console\src\main\webapp\WEB-INF\ecps\console\pages\order\orderPay\orderPay.jsp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显示待付款单列表页</w:t>
            </w:r>
          </w:p>
        </w:tc>
      </w:tr>
    </w:tbl>
    <w:p w:rsidR="007836DF" w:rsidRDefault="007836DF"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ecps-console\src\main\webapp\WEB-INF\ecps\console\pages\order\orderCall\orderCall.jsp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显示外呼单列表页</w:t>
            </w:r>
          </w:p>
        </w:tc>
      </w:tr>
    </w:tbl>
    <w:p w:rsidR="007836DF" w:rsidRDefault="007836DF"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ecps-console\src\main\webapp\WEB-INF\ecps\console\pages\order\orderStock\orderStock.jsp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显示备货单列表页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ecps-console\src\main\webapp\WEB-INF\ecps\console\pages\order\orderCrm\orderCrm.jsp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Pr>
                <w:rFonts w:hint="eastAsia"/>
              </w:rPr>
              <w:t>CRM</w:t>
            </w:r>
            <w:r>
              <w:rPr>
                <w:rFonts w:hint="eastAsia"/>
              </w:rPr>
              <w:t>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257A7E" w:rsidP="007E4A2A">
            <w:pPr>
              <w:pStyle w:val="B0"/>
            </w:pPr>
            <w:r w:rsidRPr="00257A7E">
              <w:t>ecps-console\src\main\webapp\WEB-INF\ecps\console\pages\order\orderDelivery\orderDelivery.jsp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257A7E">
              <w:rPr>
                <w:rFonts w:hint="eastAsia"/>
              </w:rPr>
              <w:t>配送</w:t>
            </w:r>
            <w:r>
              <w:rPr>
                <w:rFonts w:hint="eastAsia"/>
              </w:rPr>
              <w:t>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F11640" w:rsidP="007E4A2A">
            <w:pPr>
              <w:pStyle w:val="B0"/>
            </w:pPr>
            <w:r w:rsidRPr="00F11640">
              <w:t>ecps-console\src\main\webapp\WEB-INF\ecps\console\pages\order\orderSucess\orderSucess.jsp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F11640">
              <w:rPr>
                <w:rFonts w:hint="eastAsia"/>
              </w:rPr>
              <w:t>已收货</w:t>
            </w:r>
            <w:r>
              <w:rPr>
                <w:rFonts w:hint="eastAsia"/>
              </w:rPr>
              <w:t>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821159" w:rsidP="007E4A2A">
            <w:pPr>
              <w:pStyle w:val="B0"/>
            </w:pPr>
            <w:r w:rsidRPr="00821159">
              <w:t>ecps-console\src\main\webapp\WEB-INF\ecps\console\pages\order\orderRstock\orderRstock.jsp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821159">
              <w:rPr>
                <w:rFonts w:hint="eastAsia"/>
              </w:rPr>
              <w:t>退库</w:t>
            </w:r>
            <w:r>
              <w:rPr>
                <w:rFonts w:hint="eastAsia"/>
              </w:rPr>
              <w:t>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A7602E" w:rsidP="007E4A2A">
            <w:pPr>
              <w:pStyle w:val="B0"/>
            </w:pPr>
            <w:r w:rsidRPr="00A7602E">
              <w:t>ecps-console\src\main\webapp\WEB-INF\ecps\console\pages\order\orderReturn\orderReturn.jsp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A7602E">
              <w:rPr>
                <w:rFonts w:hint="eastAsia"/>
              </w:rPr>
              <w:t>退款</w:t>
            </w:r>
            <w:r>
              <w:rPr>
                <w:rFonts w:hint="eastAsia"/>
              </w:rPr>
              <w:t>单列表页</w:t>
            </w:r>
          </w:p>
        </w:tc>
      </w:tr>
    </w:tbl>
    <w:p w:rsidR="00B76DA8" w:rsidRDefault="00B76DA8" w:rsidP="007836DF"/>
    <w:tbl>
      <w:tblPr>
        <w:tblW w:w="5000" w:type="pct"/>
        <w:tblLayout w:type="fixed"/>
        <w:tblLook w:val="0000" w:firstRow="0" w:lastRow="0" w:firstColumn="0" w:lastColumn="0" w:noHBand="0" w:noVBand="0"/>
      </w:tblPr>
      <w:tblGrid>
        <w:gridCol w:w="1488"/>
        <w:gridCol w:w="7574"/>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lastRenderedPageBreak/>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821159" w:rsidP="007E4A2A">
            <w:pPr>
              <w:pStyle w:val="B0"/>
            </w:pPr>
            <w:r w:rsidRPr="00C70218">
              <w:t>ecps-console\src\main\webapp\WEB-INF\ecps\console\pages\order\orderPay\orderPay.jsp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显示待付款单列表页</w:t>
            </w:r>
          </w:p>
        </w:tc>
      </w:tr>
    </w:tbl>
    <w:p w:rsidR="00821159" w:rsidRDefault="00821159" w:rsidP="007836DF"/>
    <w:tbl>
      <w:tblPr>
        <w:tblW w:w="5000" w:type="pct"/>
        <w:tblLayout w:type="fixed"/>
        <w:tblLook w:val="0000" w:firstRow="0" w:lastRow="0" w:firstColumn="0" w:lastColumn="0" w:noHBand="0" w:noVBand="0"/>
      </w:tblPr>
      <w:tblGrid>
        <w:gridCol w:w="1488"/>
        <w:gridCol w:w="7574"/>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EC2A8B" w:rsidP="007E4A2A">
            <w:pPr>
              <w:pStyle w:val="B0"/>
            </w:pPr>
            <w:r w:rsidRPr="00EC2A8B">
              <w:t>ecps-console\src\main\webapp\WEB-INF\ecps\console\pages\order\orderAbnormal\orderAbnormal.jsp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w:t>
            </w:r>
            <w:r w:rsidR="00EC2A8B">
              <w:rPr>
                <w:rFonts w:hint="eastAsia"/>
              </w:rPr>
              <w:t>异常</w:t>
            </w:r>
            <w:r>
              <w:rPr>
                <w:rFonts w:hint="eastAsia"/>
              </w:rPr>
              <w:t>单列表页</w:t>
            </w:r>
          </w:p>
        </w:tc>
      </w:tr>
    </w:tbl>
    <w:p w:rsidR="00821159" w:rsidRDefault="00821159" w:rsidP="007836DF"/>
    <w:tbl>
      <w:tblPr>
        <w:tblW w:w="5000" w:type="pct"/>
        <w:tblLayout w:type="fixed"/>
        <w:tblLook w:val="0000" w:firstRow="0" w:lastRow="0" w:firstColumn="0" w:lastColumn="0" w:noHBand="0" w:noVBand="0"/>
      </w:tblPr>
      <w:tblGrid>
        <w:gridCol w:w="1488"/>
        <w:gridCol w:w="7574"/>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91205D" w:rsidP="007E4A2A">
            <w:pPr>
              <w:pStyle w:val="B0"/>
            </w:pPr>
            <w:r w:rsidRPr="0091205D">
              <w:t>ecps-console\src\main\webapp\WEB-INF\ecps\console\pages\order\orderInValid\orderInValid.jsp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w:t>
            </w:r>
            <w:r w:rsidR="0091205D">
              <w:rPr>
                <w:rFonts w:hint="eastAsia"/>
              </w:rPr>
              <w:t>作废</w:t>
            </w:r>
            <w:r>
              <w:rPr>
                <w:rFonts w:hint="eastAsia"/>
              </w:rPr>
              <w:t>单列表页</w:t>
            </w:r>
          </w:p>
        </w:tc>
      </w:tr>
    </w:tbl>
    <w:p w:rsidR="00821159" w:rsidRPr="007836DF" w:rsidRDefault="00821159" w:rsidP="007836DF"/>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Default="001B7E86" w:rsidP="007E4A2A">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Default="001B7E86" w:rsidP="007E4A2A">
            <w:pPr>
              <w:pStyle w:val="B0"/>
              <w:rPr>
                <w:rFonts w:cs="Calibri"/>
              </w:rPr>
            </w:pPr>
            <w:r>
              <w:t>c</w:t>
            </w:r>
            <w:r w:rsidRPr="001B7E86">
              <w:t>com.tangram.ebiz.webapp.controller</w:t>
            </w:r>
            <w:r>
              <w:rPr>
                <w:rFonts w:hint="eastAsia"/>
              </w:rPr>
              <w:t>.</w:t>
            </w:r>
            <w:r>
              <w:t>Eb</w:t>
            </w:r>
            <w:r>
              <w:rPr>
                <w:rFonts w:hint="eastAsia"/>
              </w:rPr>
              <w:t>OrderController</w:t>
            </w:r>
            <w:r>
              <w:t>.java</w:t>
            </w:r>
          </w:p>
        </w:tc>
      </w:tr>
      <w:tr w:rsidR="001B7E86"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Default="001B7E86" w:rsidP="007E4A2A">
            <w:pPr>
              <w:pStyle w:val="B0"/>
            </w:pPr>
            <w:r>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Default="007E4A2A" w:rsidP="007E4A2A">
            <w:pPr>
              <w:pStyle w:val="B0"/>
            </w:pPr>
            <w:r w:rsidRPr="007E4A2A">
              <w:t>orderSummary.do</w:t>
            </w:r>
          </w:p>
        </w:tc>
      </w:tr>
      <w:tr w:rsidR="001B7E86"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Default="001B7E86" w:rsidP="007E4A2A">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E4A2A" w:rsidRDefault="007E4A2A" w:rsidP="007E4A2A">
            <w:pPr>
              <w:pStyle w:val="B0"/>
              <w:rPr>
                <w:rFonts w:cs="Calibri"/>
              </w:rPr>
            </w:pPr>
            <w:r w:rsidRPr="007E4A2A">
              <w:rPr>
                <w:rFonts w:cs="Calibri"/>
                <w:color w:val="000000"/>
                <w:kern w:val="0"/>
              </w:rPr>
              <w:t>String orderSummary(Integer pageNo, ModelMap model, HttpServletRequest request)</w:t>
            </w:r>
          </w:p>
        </w:tc>
      </w:tr>
      <w:tr w:rsidR="001B7E86"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Default="001B7E86" w:rsidP="007E4A2A">
            <w:pPr>
              <w:pStyle w:val="B0"/>
            </w:pPr>
            <w:r>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Default="007E4A2A" w:rsidP="007E4A2A">
            <w:pPr>
              <w:pStyle w:val="B0"/>
            </w:pPr>
            <w:r>
              <w:t>order/orderSummary/orderSummary</w:t>
            </w:r>
          </w:p>
        </w:tc>
      </w:tr>
    </w:tbl>
    <w:p w:rsidR="001B7E86" w:rsidRDefault="001B7E86" w:rsidP="001B7E8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orderValid.do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orderValid(Integer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order/orderValid/orderValid</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orderPay.do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orderPay(Integer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order/orderPay/orderPay</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orderCall.do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orderCall(Integer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order/orderCall/orderCall</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lastRenderedPageBreak/>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orderStock.do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orderStock(Integer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order/orderStock/orderStock</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orderCrm.do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orderCrm(Integer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order/orderCrm/orderCrm</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orderDelivery1.do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orderDelivery1(String userId,Integer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order/orderDelivery1/orderDelivery1</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orderSucess.do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orderSucess(Integer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order/orderSucess/orderSucess</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orderRstock.do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orderRstock(Integer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order/orderRstock/orderRstock</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orderReturn.do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orderReturn(Integer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order/orderReturn/orderReturn</w:t>
            </w:r>
          </w:p>
        </w:tc>
      </w:tr>
    </w:tbl>
    <w:p w:rsidR="007E4A2A" w:rsidRPr="00716930" w:rsidRDefault="007E4A2A"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orderAbnormal.do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orderAbnormal(Integer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order/orderAbnormal/orderAbnormal</w:t>
            </w:r>
          </w:p>
        </w:tc>
      </w:tr>
    </w:tbl>
    <w:p w:rsidR="007E4A2A" w:rsidRPr="00716930" w:rsidRDefault="007E4A2A"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lastRenderedPageBreak/>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orderInValid.do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orderInValid(Integer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order/orderInValid/orderInValid</w:t>
            </w:r>
          </w:p>
        </w:tc>
      </w:tr>
    </w:tbl>
    <w:p w:rsidR="007E4A2A" w:rsidRPr="001B7E86" w:rsidRDefault="007E4A2A" w:rsidP="001B7E86"/>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F1414B" w:rsidRPr="00206DC9" w:rsidTr="008502EF">
        <w:trPr>
          <w:trHeight w:val="491"/>
        </w:trPr>
        <w:tc>
          <w:tcPr>
            <w:tcW w:w="735" w:type="pct"/>
            <w:shd w:val="clear" w:color="auto" w:fill="BFBFBF"/>
            <w:vAlign w:val="center"/>
          </w:tcPr>
          <w:p w:rsidR="00F1414B" w:rsidRPr="00206DC9" w:rsidRDefault="00F1414B" w:rsidP="008502EF">
            <w:pPr>
              <w:pStyle w:val="B0"/>
              <w:rPr>
                <w:rFonts w:cs="Calibri"/>
              </w:rPr>
            </w:pPr>
            <w:r w:rsidRPr="00206DC9">
              <w:rPr>
                <w:rFonts w:cs="Calibri"/>
              </w:rPr>
              <w:t>接口名称</w:t>
            </w:r>
          </w:p>
        </w:tc>
        <w:tc>
          <w:tcPr>
            <w:tcW w:w="4265" w:type="pct"/>
            <w:shd w:val="clear" w:color="auto" w:fill="BFBFBF"/>
            <w:vAlign w:val="center"/>
          </w:tcPr>
          <w:p w:rsidR="00F1414B" w:rsidRPr="00206DC9" w:rsidRDefault="001922EB" w:rsidP="001922EB">
            <w:pPr>
              <w:pStyle w:val="B0"/>
              <w:rPr>
                <w:rFonts w:cs="Calibri"/>
              </w:rPr>
            </w:pPr>
            <w:r w:rsidRPr="00206DC9">
              <w:rPr>
                <w:rFonts w:cs="Calibri"/>
              </w:rPr>
              <w:t>com.tangram.ebiz.service.EbOrderManager</w:t>
            </w:r>
          </w:p>
        </w:tc>
      </w:tr>
      <w:tr w:rsidR="00F1414B" w:rsidRPr="00206DC9" w:rsidTr="008502EF">
        <w:trPr>
          <w:trHeight w:val="364"/>
        </w:trPr>
        <w:tc>
          <w:tcPr>
            <w:tcW w:w="735" w:type="pct"/>
            <w:shd w:val="clear" w:color="auto" w:fill="F2F2F2"/>
            <w:vAlign w:val="center"/>
          </w:tcPr>
          <w:p w:rsidR="00F1414B" w:rsidRPr="00206DC9" w:rsidRDefault="00F1414B" w:rsidP="008502EF">
            <w:pPr>
              <w:pStyle w:val="B0"/>
              <w:rPr>
                <w:rFonts w:cs="Calibri"/>
              </w:rPr>
            </w:pPr>
            <w:r w:rsidRPr="00206DC9">
              <w:rPr>
                <w:rFonts w:cs="Calibri"/>
              </w:rPr>
              <w:t>方法</w:t>
            </w:r>
          </w:p>
        </w:tc>
        <w:tc>
          <w:tcPr>
            <w:tcW w:w="4265" w:type="pct"/>
            <w:shd w:val="clear" w:color="auto" w:fill="F2F2F2"/>
          </w:tcPr>
          <w:p w:rsidR="00F1414B" w:rsidRPr="00206DC9" w:rsidRDefault="00B84ECB" w:rsidP="008502EF">
            <w:pPr>
              <w:pStyle w:val="B0"/>
              <w:rPr>
                <w:rFonts w:cs="Calibri"/>
              </w:rPr>
            </w:pPr>
            <w:r w:rsidRPr="00206DC9">
              <w:rPr>
                <w:rFonts w:cs="Calibri"/>
                <w:bCs/>
                <w:color w:val="7F0055"/>
                <w:kern w:val="0"/>
              </w:rPr>
              <w:t>void</w:t>
            </w:r>
            <w:r w:rsidRPr="00206DC9">
              <w:rPr>
                <w:rFonts w:cs="Calibri"/>
                <w:color w:val="000000"/>
                <w:kern w:val="0"/>
              </w:rPr>
              <w:t xml:space="preserve"> updateDefaultAddrByOrderId(EbCall call,EbOrder ebOrder)</w:t>
            </w:r>
          </w:p>
        </w:tc>
      </w:tr>
      <w:tr w:rsidR="00F1414B" w:rsidRPr="00206DC9" w:rsidTr="008502EF">
        <w:trPr>
          <w:trHeight w:val="349"/>
        </w:trPr>
        <w:tc>
          <w:tcPr>
            <w:tcW w:w="735" w:type="pct"/>
            <w:tcBorders>
              <w:bottom w:val="single" w:sz="4" w:space="0" w:color="auto"/>
            </w:tcBorders>
            <w:shd w:val="clear" w:color="auto" w:fill="auto"/>
            <w:vAlign w:val="center"/>
          </w:tcPr>
          <w:p w:rsidR="00F1414B" w:rsidRPr="00206DC9" w:rsidRDefault="00F1414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B84ECB" w:rsidP="002B6A07">
            <w:pPr>
              <w:pStyle w:val="B0"/>
            </w:pPr>
            <w:r w:rsidRPr="00206DC9">
              <w:t>EbCall call</w:t>
            </w:r>
          </w:p>
          <w:p w:rsidR="00B84ECB" w:rsidRPr="00206DC9" w:rsidRDefault="00B84ECB" w:rsidP="00B84ECB">
            <w:pPr>
              <w:rPr>
                <w:rFonts w:ascii="Calibri" w:hAnsi="Calibri" w:cs="Calibri"/>
                <w:szCs w:val="21"/>
              </w:rPr>
            </w:pPr>
            <w:r w:rsidRPr="00206DC9">
              <w:rPr>
                <w:rFonts w:ascii="Calibri" w:hAnsi="Calibri" w:cs="Calibri"/>
                <w:szCs w:val="21"/>
              </w:rPr>
              <w:t>Eborder ebOrder</w:t>
            </w:r>
          </w:p>
        </w:tc>
      </w:tr>
      <w:tr w:rsidR="00F1414B" w:rsidRPr="00206DC9" w:rsidTr="008502EF">
        <w:trPr>
          <w:trHeight w:val="208"/>
        </w:trPr>
        <w:tc>
          <w:tcPr>
            <w:tcW w:w="735" w:type="pct"/>
            <w:shd w:val="clear" w:color="auto" w:fill="auto"/>
            <w:vAlign w:val="center"/>
          </w:tcPr>
          <w:p w:rsidR="00F1414B" w:rsidRPr="00206DC9" w:rsidRDefault="00F1414B" w:rsidP="008502EF">
            <w:pPr>
              <w:pStyle w:val="B0"/>
              <w:rPr>
                <w:rFonts w:cs="Calibri"/>
              </w:rPr>
            </w:pPr>
            <w:r w:rsidRPr="00206DC9">
              <w:rPr>
                <w:rFonts w:cs="Calibri"/>
              </w:rPr>
              <w:t>注释</w:t>
            </w:r>
          </w:p>
        </w:tc>
        <w:tc>
          <w:tcPr>
            <w:tcW w:w="4265" w:type="pct"/>
            <w:shd w:val="clear" w:color="auto" w:fill="auto"/>
          </w:tcPr>
          <w:p w:rsidR="00F1414B" w:rsidRPr="00206DC9" w:rsidRDefault="00F1414B" w:rsidP="008502EF">
            <w:pPr>
              <w:pStyle w:val="B0"/>
              <w:rPr>
                <w:rFonts w:cs="Calibri"/>
              </w:rPr>
            </w:pPr>
          </w:p>
        </w:tc>
      </w:tr>
      <w:tr w:rsidR="00F1414B" w:rsidRPr="00206DC9" w:rsidTr="008502EF">
        <w:trPr>
          <w:trHeight w:val="208"/>
        </w:trPr>
        <w:tc>
          <w:tcPr>
            <w:tcW w:w="735" w:type="pct"/>
            <w:shd w:val="clear" w:color="auto" w:fill="auto"/>
            <w:vAlign w:val="center"/>
          </w:tcPr>
          <w:p w:rsidR="00F1414B" w:rsidRPr="00206DC9" w:rsidRDefault="00F1414B" w:rsidP="008502EF">
            <w:pPr>
              <w:pStyle w:val="B0"/>
              <w:rPr>
                <w:rFonts w:cs="Calibri"/>
              </w:rPr>
            </w:pPr>
            <w:r w:rsidRPr="00206DC9">
              <w:rPr>
                <w:rFonts w:cs="Calibri"/>
              </w:rPr>
              <w:t>是否实现</w:t>
            </w:r>
          </w:p>
        </w:tc>
        <w:tc>
          <w:tcPr>
            <w:tcW w:w="4265" w:type="pct"/>
            <w:shd w:val="clear" w:color="auto" w:fill="auto"/>
          </w:tcPr>
          <w:p w:rsidR="00F1414B" w:rsidRPr="00206DC9" w:rsidRDefault="00F1414B"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bCs/>
                <w:color w:val="7F0055"/>
                <w:kern w:val="0"/>
              </w:rPr>
              <w:t>void</w:t>
            </w:r>
            <w:r w:rsidRPr="00206DC9">
              <w:rPr>
                <w:rFonts w:cs="Calibri"/>
                <w:color w:val="000000"/>
                <w:kern w:val="0"/>
              </w:rPr>
              <w:t xml:space="preserve"> operCall(String orderNum,String userId,String taskId,String r,String note)</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Default="00206DC9" w:rsidP="00520409">
            <w:pPr>
              <w:pStyle w:val="B0"/>
              <w:rPr>
                <w:rFonts w:cs="Calibri"/>
              </w:rPr>
            </w:pPr>
            <w:r>
              <w:rPr>
                <w:rFonts w:cs="Calibri" w:hint="eastAsia"/>
              </w:rPr>
              <w:t>String orderNum</w:t>
            </w:r>
          </w:p>
          <w:p w:rsidR="00206DC9" w:rsidRPr="00206DC9" w:rsidRDefault="00206DC9" w:rsidP="002B6A07">
            <w:pPr>
              <w:pStyle w:val="B0"/>
            </w:pPr>
            <w:r w:rsidRPr="00206DC9">
              <w:rPr>
                <w:rFonts w:hint="eastAsia"/>
              </w:rPr>
              <w:t>S</w:t>
            </w:r>
            <w:r>
              <w:rPr>
                <w:rFonts w:hint="eastAsia"/>
              </w:rPr>
              <w:t>tring userId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color w:val="000000"/>
                <w:kern w:val="0"/>
              </w:rPr>
              <w:t>EbConsoleOrder getEbConsoleOrderById(Long orderId)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206DC9" w:rsidP="008502EF">
            <w:pPr>
              <w:pStyle w:val="B0"/>
              <w:rPr>
                <w:rFonts w:cs="Calibri"/>
              </w:rPr>
            </w:pPr>
            <w:r>
              <w:rPr>
                <w:rFonts w:cs="Calibri" w:hint="eastAsia"/>
              </w:rPr>
              <w:t xml:space="preserve">Long </w:t>
            </w:r>
            <w:r>
              <w:rPr>
                <w:rFonts w:cs="Calibri"/>
              </w:rPr>
              <w:t>order</w:t>
            </w:r>
            <w:r>
              <w:rPr>
                <w:rFonts w:cs="Calibri" w:hint="eastAsia"/>
              </w:rPr>
              <w:t>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bCs/>
                <w:color w:val="7F0055"/>
                <w:kern w:val="0"/>
              </w:rPr>
              <w:t>void</w:t>
            </w:r>
            <w:r w:rsidRPr="00206DC9">
              <w:rPr>
                <w:rFonts w:cs="Calibri"/>
                <w:color w:val="000000"/>
                <w:kern w:val="0"/>
              </w:rPr>
              <w:t xml:space="preserve"> operPay(String orderNum,String userId,String taskId,String r,String note)</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Default="00206DC9" w:rsidP="008502EF">
            <w:pPr>
              <w:pStyle w:val="B0"/>
              <w:rPr>
                <w:rFonts w:cs="Calibri"/>
              </w:rPr>
            </w:pPr>
            <w:r>
              <w:rPr>
                <w:rFonts w:cs="Calibri" w:hint="eastAsia"/>
              </w:rPr>
              <w:t>String orderNum</w:t>
            </w:r>
          </w:p>
          <w:p w:rsidR="00206DC9" w:rsidRPr="00206DC9" w:rsidRDefault="00206DC9" w:rsidP="002B6A07">
            <w:pPr>
              <w:pStyle w:val="B0"/>
            </w:pPr>
            <w:r w:rsidRPr="00206DC9">
              <w:rPr>
                <w:rFonts w:hint="eastAsia"/>
              </w:rPr>
              <w:t>String userId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color w:val="000000"/>
                <w:kern w:val="0"/>
              </w:rPr>
              <w:t>EbOrder getOrderByNum(String orderNum)</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206DC9" w:rsidP="008502EF">
            <w:pPr>
              <w:pStyle w:val="B0"/>
              <w:rPr>
                <w:rFonts w:cs="Calibri"/>
              </w:rPr>
            </w:pPr>
            <w:r>
              <w:rPr>
                <w:rFonts w:cs="Calibri" w:hint="eastAsia"/>
              </w:rPr>
              <w:t>String orderNum</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bl>
    <w:p w:rsidR="00716930" w:rsidRPr="00206DC9" w:rsidRDefault="00716930" w:rsidP="00716930">
      <w:pPr>
        <w:rPr>
          <w:rFonts w:ascii="Calibri" w:hAnsi="Calibri" w:cs="Calibri"/>
          <w:szCs w:val="21"/>
        </w:rPr>
      </w:pPr>
    </w:p>
    <w:p w:rsidR="00520409" w:rsidRPr="00206DC9" w:rsidRDefault="00520409"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06DC9" w:rsidTr="008502EF">
        <w:trPr>
          <w:trHeight w:val="491"/>
        </w:trPr>
        <w:tc>
          <w:tcPr>
            <w:tcW w:w="735" w:type="pct"/>
            <w:shd w:val="clear" w:color="auto" w:fill="BFBFBF"/>
            <w:vAlign w:val="center"/>
          </w:tcPr>
          <w:p w:rsidR="001922EB" w:rsidRPr="00206DC9" w:rsidRDefault="001922EB" w:rsidP="008502EF">
            <w:pPr>
              <w:pStyle w:val="B0"/>
              <w:rPr>
                <w:rFonts w:cs="Calibri"/>
              </w:rPr>
            </w:pPr>
            <w:r w:rsidRPr="00206DC9">
              <w:rPr>
                <w:rFonts w:cs="Calibri"/>
              </w:rPr>
              <w:t>接口名称</w:t>
            </w:r>
          </w:p>
        </w:tc>
        <w:tc>
          <w:tcPr>
            <w:tcW w:w="4265" w:type="pct"/>
            <w:shd w:val="clear" w:color="auto" w:fill="BFBFBF"/>
            <w:vAlign w:val="center"/>
          </w:tcPr>
          <w:p w:rsidR="001922EB" w:rsidRPr="00206DC9" w:rsidRDefault="00D66B1E" w:rsidP="008502EF">
            <w:pPr>
              <w:pStyle w:val="B0"/>
              <w:rPr>
                <w:rFonts w:cs="Calibri"/>
              </w:rPr>
            </w:pPr>
            <w:r w:rsidRPr="00206DC9">
              <w:rPr>
                <w:rFonts w:cs="Calibri"/>
              </w:rPr>
              <w:t>com.tangram.ebiz.service.EbPayRecordManager</w:t>
            </w:r>
          </w:p>
        </w:tc>
      </w:tr>
      <w:tr w:rsidR="001922EB" w:rsidRPr="00206DC9" w:rsidTr="008502EF">
        <w:trPr>
          <w:trHeight w:val="364"/>
        </w:trPr>
        <w:tc>
          <w:tcPr>
            <w:tcW w:w="735" w:type="pct"/>
            <w:shd w:val="clear" w:color="auto" w:fill="F2F2F2"/>
            <w:vAlign w:val="center"/>
          </w:tcPr>
          <w:p w:rsidR="001922EB" w:rsidRPr="00206DC9" w:rsidRDefault="001922EB" w:rsidP="008502EF">
            <w:pPr>
              <w:pStyle w:val="B0"/>
              <w:rPr>
                <w:rFonts w:cs="Calibri"/>
              </w:rPr>
            </w:pPr>
            <w:r w:rsidRPr="00206DC9">
              <w:rPr>
                <w:rFonts w:cs="Calibri"/>
              </w:rPr>
              <w:t>方法</w:t>
            </w:r>
          </w:p>
        </w:tc>
        <w:tc>
          <w:tcPr>
            <w:tcW w:w="4265" w:type="pct"/>
            <w:shd w:val="clear" w:color="auto" w:fill="F2F2F2"/>
          </w:tcPr>
          <w:p w:rsidR="001922EB" w:rsidRPr="00206DC9" w:rsidRDefault="00520409" w:rsidP="008502EF">
            <w:pPr>
              <w:pStyle w:val="B0"/>
              <w:rPr>
                <w:rFonts w:cs="Calibri"/>
              </w:rPr>
            </w:pPr>
            <w:r w:rsidRPr="00206DC9">
              <w:rPr>
                <w:rFonts w:cs="Calibri"/>
                <w:color w:val="000000"/>
                <w:kern w:val="0"/>
              </w:rPr>
              <w:t>List&lt;EbPayRecord&gt; getPayRecordListByConditions(String orderNum, List&lt;Integer&gt; buziTypeList, List&lt;Integer&gt; tradeStatusList)</w:t>
            </w:r>
          </w:p>
        </w:tc>
      </w:tr>
      <w:tr w:rsidR="001922EB" w:rsidRPr="00206DC9" w:rsidTr="008502EF">
        <w:trPr>
          <w:trHeight w:val="349"/>
        </w:trPr>
        <w:tc>
          <w:tcPr>
            <w:tcW w:w="735" w:type="pct"/>
            <w:tcBorders>
              <w:bottom w:val="single" w:sz="4" w:space="0" w:color="auto"/>
            </w:tcBorders>
            <w:shd w:val="clear" w:color="auto" w:fill="auto"/>
            <w:vAlign w:val="center"/>
          </w:tcPr>
          <w:p w:rsidR="001922EB" w:rsidRPr="00206DC9" w:rsidRDefault="001922E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206DC9" w:rsidP="008502EF">
            <w:pPr>
              <w:pStyle w:val="B0"/>
              <w:rPr>
                <w:rFonts w:cs="Calibri"/>
              </w:rPr>
            </w:pPr>
            <w:r>
              <w:rPr>
                <w:rFonts w:cs="Calibri" w:hint="eastAsia"/>
              </w:rPr>
              <w:t>String orderNum</w:t>
            </w: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注释</w:t>
            </w:r>
          </w:p>
        </w:tc>
        <w:tc>
          <w:tcPr>
            <w:tcW w:w="4265" w:type="pct"/>
            <w:shd w:val="clear" w:color="auto" w:fill="auto"/>
          </w:tcPr>
          <w:p w:rsidR="001922EB" w:rsidRPr="00206DC9" w:rsidRDefault="001922EB" w:rsidP="008502EF">
            <w:pPr>
              <w:pStyle w:val="B0"/>
              <w:rPr>
                <w:rFonts w:cs="Calibri"/>
              </w:rPr>
            </w:pP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是否实现</w:t>
            </w:r>
          </w:p>
        </w:tc>
        <w:tc>
          <w:tcPr>
            <w:tcW w:w="4265" w:type="pct"/>
            <w:shd w:val="clear" w:color="auto" w:fill="auto"/>
          </w:tcPr>
          <w:p w:rsidR="001922EB" w:rsidRPr="00206DC9" w:rsidRDefault="001922EB" w:rsidP="008502EF">
            <w:pPr>
              <w:pStyle w:val="B0"/>
              <w:rPr>
                <w:rFonts w:cs="Calibri"/>
              </w:rPr>
            </w:pPr>
            <w:r w:rsidRPr="00206DC9">
              <w:rPr>
                <w:rFonts w:cs="Calibri"/>
              </w:rPr>
              <w:t>已实现</w:t>
            </w:r>
          </w:p>
        </w:tc>
      </w:tr>
    </w:tbl>
    <w:p w:rsidR="001922EB" w:rsidRPr="00206DC9" w:rsidRDefault="001922EB"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06DC9" w:rsidTr="008502EF">
        <w:trPr>
          <w:trHeight w:val="491"/>
        </w:trPr>
        <w:tc>
          <w:tcPr>
            <w:tcW w:w="735" w:type="pct"/>
            <w:shd w:val="clear" w:color="auto" w:fill="BFBFBF"/>
            <w:vAlign w:val="center"/>
          </w:tcPr>
          <w:p w:rsidR="001922EB" w:rsidRPr="00206DC9" w:rsidRDefault="001922EB" w:rsidP="008502EF">
            <w:pPr>
              <w:pStyle w:val="B0"/>
              <w:rPr>
                <w:rFonts w:cs="Calibri"/>
              </w:rPr>
            </w:pPr>
            <w:r w:rsidRPr="00206DC9">
              <w:rPr>
                <w:rFonts w:cs="Calibri"/>
              </w:rPr>
              <w:lastRenderedPageBreak/>
              <w:t>接口名称</w:t>
            </w:r>
          </w:p>
        </w:tc>
        <w:tc>
          <w:tcPr>
            <w:tcW w:w="4265" w:type="pct"/>
            <w:shd w:val="clear" w:color="auto" w:fill="BFBFBF"/>
            <w:vAlign w:val="center"/>
          </w:tcPr>
          <w:p w:rsidR="001922EB" w:rsidRPr="00206DC9" w:rsidRDefault="00D66B1E" w:rsidP="008502EF">
            <w:pPr>
              <w:pStyle w:val="B0"/>
              <w:rPr>
                <w:rFonts w:cs="Calibri"/>
              </w:rPr>
            </w:pPr>
            <w:r w:rsidRPr="00206DC9">
              <w:rPr>
                <w:rFonts w:cs="Calibri"/>
              </w:rPr>
              <w:t>com.tangram.ebiz.service.EbJbpmLogManager</w:t>
            </w:r>
          </w:p>
        </w:tc>
      </w:tr>
      <w:tr w:rsidR="001922EB" w:rsidRPr="00206DC9" w:rsidTr="008502EF">
        <w:trPr>
          <w:trHeight w:val="364"/>
        </w:trPr>
        <w:tc>
          <w:tcPr>
            <w:tcW w:w="735" w:type="pct"/>
            <w:shd w:val="clear" w:color="auto" w:fill="F2F2F2"/>
            <w:vAlign w:val="center"/>
          </w:tcPr>
          <w:p w:rsidR="001922EB" w:rsidRPr="00206DC9" w:rsidRDefault="001922EB" w:rsidP="008502EF">
            <w:pPr>
              <w:pStyle w:val="B0"/>
              <w:rPr>
                <w:rFonts w:cs="Calibri"/>
              </w:rPr>
            </w:pPr>
            <w:r w:rsidRPr="00206DC9">
              <w:rPr>
                <w:rFonts w:cs="Calibri"/>
              </w:rPr>
              <w:t>方法</w:t>
            </w:r>
          </w:p>
        </w:tc>
        <w:tc>
          <w:tcPr>
            <w:tcW w:w="4265" w:type="pct"/>
            <w:shd w:val="clear" w:color="auto" w:fill="F2F2F2"/>
          </w:tcPr>
          <w:p w:rsidR="001922EB" w:rsidRPr="00206DC9" w:rsidRDefault="00B84ECB" w:rsidP="008502EF">
            <w:pPr>
              <w:pStyle w:val="B0"/>
              <w:rPr>
                <w:rFonts w:cs="Calibri"/>
              </w:rPr>
            </w:pPr>
            <w:r w:rsidRPr="00206DC9">
              <w:rPr>
                <w:rFonts w:cs="Calibri"/>
                <w:bCs/>
                <w:color w:val="7F0055"/>
                <w:kern w:val="0"/>
              </w:rPr>
              <w:t>void</w:t>
            </w:r>
            <w:r w:rsidRPr="00206DC9">
              <w:rPr>
                <w:rFonts w:cs="Calibri"/>
                <w:color w:val="000000"/>
                <w:kern w:val="0"/>
              </w:rPr>
              <w:t xml:space="preserve"> saveJbpmLog(EbJbpmLog </w:t>
            </w:r>
            <w:r w:rsidRPr="00206DC9">
              <w:rPr>
                <w:rFonts w:cs="Calibri"/>
                <w:color w:val="000000"/>
                <w:kern w:val="0"/>
                <w:u w:val="single"/>
              </w:rPr>
              <w:t>entity</w:t>
            </w:r>
            <w:r w:rsidRPr="00206DC9">
              <w:rPr>
                <w:rFonts w:cs="Calibri"/>
                <w:color w:val="000000"/>
                <w:kern w:val="0"/>
              </w:rPr>
              <w:t>)</w:t>
            </w:r>
          </w:p>
        </w:tc>
      </w:tr>
      <w:tr w:rsidR="001922EB" w:rsidRPr="00206DC9" w:rsidTr="008502EF">
        <w:trPr>
          <w:trHeight w:val="349"/>
        </w:trPr>
        <w:tc>
          <w:tcPr>
            <w:tcW w:w="735" w:type="pct"/>
            <w:tcBorders>
              <w:bottom w:val="single" w:sz="4" w:space="0" w:color="auto"/>
            </w:tcBorders>
            <w:shd w:val="clear" w:color="auto" w:fill="auto"/>
            <w:vAlign w:val="center"/>
          </w:tcPr>
          <w:p w:rsidR="001922EB" w:rsidRPr="00206DC9" w:rsidRDefault="001922E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B84ECB" w:rsidP="008502EF">
            <w:pPr>
              <w:pStyle w:val="B0"/>
              <w:rPr>
                <w:rFonts w:cs="Calibri"/>
              </w:rPr>
            </w:pPr>
            <w:r w:rsidRPr="00206DC9">
              <w:rPr>
                <w:rFonts w:cs="Calibri"/>
              </w:rPr>
              <w:t>EbJbpmLog entity</w:t>
            </w: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注释</w:t>
            </w:r>
          </w:p>
        </w:tc>
        <w:tc>
          <w:tcPr>
            <w:tcW w:w="4265" w:type="pct"/>
            <w:shd w:val="clear" w:color="auto" w:fill="auto"/>
          </w:tcPr>
          <w:p w:rsidR="001922EB" w:rsidRPr="00206DC9" w:rsidRDefault="001922EB" w:rsidP="008502EF">
            <w:pPr>
              <w:pStyle w:val="B0"/>
              <w:rPr>
                <w:rFonts w:cs="Calibri"/>
              </w:rPr>
            </w:pP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是否实现</w:t>
            </w:r>
          </w:p>
        </w:tc>
        <w:tc>
          <w:tcPr>
            <w:tcW w:w="4265" w:type="pct"/>
            <w:shd w:val="clear" w:color="auto" w:fill="auto"/>
          </w:tcPr>
          <w:p w:rsidR="001922EB" w:rsidRPr="00206DC9" w:rsidRDefault="001922EB" w:rsidP="008502EF">
            <w:pPr>
              <w:pStyle w:val="B0"/>
              <w:rPr>
                <w:rFonts w:cs="Calibri"/>
              </w:rPr>
            </w:pPr>
            <w:r w:rsidRPr="00206DC9">
              <w:rPr>
                <w:rFonts w:cs="Calibri"/>
              </w:rPr>
              <w:t>已实现</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sidRPr="00206DC9">
              <w:rPr>
                <w:rFonts w:cs="Calibri"/>
                <w:color w:val="000000"/>
                <w:kern w:val="0"/>
              </w:rPr>
              <w:t>List&lt;EbJbpmLog&gt; getJbpmLog(Map&lt;String,Object&gt; map)</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Pr>
                <w:rFonts w:cs="Calibri" w:hint="eastAsia"/>
              </w:rPr>
              <w:t xml:space="preserve">Map </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sidRPr="00206DC9">
              <w:rPr>
                <w:rFonts w:cs="Calibri"/>
              </w:rPr>
              <w:t>已实现</w:t>
            </w:r>
          </w:p>
        </w:tc>
      </w:tr>
    </w:tbl>
    <w:p w:rsidR="00D66B1E" w:rsidRPr="00206DC9" w:rsidRDefault="00D66B1E"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D66B1E" w:rsidRPr="00206DC9" w:rsidTr="008502EF">
        <w:trPr>
          <w:trHeight w:val="491"/>
        </w:trPr>
        <w:tc>
          <w:tcPr>
            <w:tcW w:w="735" w:type="pct"/>
            <w:shd w:val="clear" w:color="auto" w:fill="BFBFBF"/>
            <w:vAlign w:val="center"/>
          </w:tcPr>
          <w:p w:rsidR="00D66B1E" w:rsidRPr="00206DC9" w:rsidRDefault="00D66B1E" w:rsidP="008502EF">
            <w:pPr>
              <w:pStyle w:val="B0"/>
              <w:rPr>
                <w:rFonts w:cs="Calibri"/>
              </w:rPr>
            </w:pPr>
            <w:r w:rsidRPr="00206DC9">
              <w:rPr>
                <w:rFonts w:cs="Calibri"/>
              </w:rPr>
              <w:t>接口名称</w:t>
            </w:r>
          </w:p>
        </w:tc>
        <w:tc>
          <w:tcPr>
            <w:tcW w:w="4265" w:type="pct"/>
            <w:shd w:val="clear" w:color="auto" w:fill="BFBFBF"/>
            <w:vAlign w:val="center"/>
          </w:tcPr>
          <w:p w:rsidR="00D66B1E" w:rsidRPr="00206DC9" w:rsidRDefault="00D66B1E" w:rsidP="008502EF">
            <w:pPr>
              <w:pStyle w:val="B0"/>
              <w:rPr>
                <w:rFonts w:cs="Calibri"/>
              </w:rPr>
            </w:pPr>
            <w:r w:rsidRPr="00206DC9">
              <w:rPr>
                <w:rFonts w:cs="Calibri"/>
              </w:rPr>
              <w:t>com.tangram.ebiz.service.EbDistributorManager</w:t>
            </w:r>
          </w:p>
        </w:tc>
      </w:tr>
      <w:tr w:rsidR="00D66B1E" w:rsidRPr="00206DC9" w:rsidTr="008502EF">
        <w:trPr>
          <w:trHeight w:val="364"/>
        </w:trPr>
        <w:tc>
          <w:tcPr>
            <w:tcW w:w="735" w:type="pct"/>
            <w:shd w:val="clear" w:color="auto" w:fill="F2F2F2"/>
            <w:vAlign w:val="center"/>
          </w:tcPr>
          <w:p w:rsidR="00D66B1E" w:rsidRPr="00206DC9" w:rsidRDefault="00D66B1E" w:rsidP="008502EF">
            <w:pPr>
              <w:pStyle w:val="B0"/>
              <w:rPr>
                <w:rFonts w:cs="Calibri"/>
              </w:rPr>
            </w:pPr>
            <w:r w:rsidRPr="00206DC9">
              <w:rPr>
                <w:rFonts w:cs="Calibri"/>
              </w:rPr>
              <w:t>方法</w:t>
            </w:r>
          </w:p>
        </w:tc>
        <w:tc>
          <w:tcPr>
            <w:tcW w:w="4265" w:type="pct"/>
            <w:shd w:val="clear" w:color="auto" w:fill="F2F2F2"/>
          </w:tcPr>
          <w:p w:rsidR="00D66B1E" w:rsidRPr="00206DC9" w:rsidRDefault="00520409" w:rsidP="008502EF">
            <w:pPr>
              <w:pStyle w:val="B0"/>
              <w:rPr>
                <w:rFonts w:cs="Calibri"/>
              </w:rPr>
            </w:pPr>
            <w:r w:rsidRPr="00206DC9">
              <w:rPr>
                <w:rFonts w:cs="Calibri"/>
                <w:color w:val="000000"/>
                <w:kern w:val="0"/>
              </w:rPr>
              <w:t>EbDistributor getObjectById(Long id)</w:t>
            </w:r>
          </w:p>
        </w:tc>
      </w:tr>
      <w:tr w:rsidR="00D66B1E" w:rsidRPr="00206DC9" w:rsidTr="008502EF">
        <w:trPr>
          <w:trHeight w:val="349"/>
        </w:trPr>
        <w:tc>
          <w:tcPr>
            <w:tcW w:w="735" w:type="pct"/>
            <w:tcBorders>
              <w:bottom w:val="single" w:sz="4" w:space="0" w:color="auto"/>
            </w:tcBorders>
            <w:shd w:val="clear" w:color="auto" w:fill="auto"/>
            <w:vAlign w:val="center"/>
          </w:tcPr>
          <w:p w:rsidR="00D66B1E" w:rsidRPr="00206DC9" w:rsidRDefault="00D66B1E"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D66B1E" w:rsidRPr="00206DC9" w:rsidRDefault="00206DC9" w:rsidP="008502EF">
            <w:pPr>
              <w:pStyle w:val="B0"/>
              <w:rPr>
                <w:rFonts w:cs="Calibri"/>
              </w:rPr>
            </w:pPr>
            <w:r>
              <w:rPr>
                <w:rFonts w:cs="Calibri" w:hint="eastAsia"/>
              </w:rPr>
              <w:t>Long id</w:t>
            </w:r>
          </w:p>
        </w:tc>
      </w:tr>
      <w:tr w:rsidR="00D66B1E" w:rsidRPr="00206DC9" w:rsidTr="008502EF">
        <w:trPr>
          <w:trHeight w:val="208"/>
        </w:trPr>
        <w:tc>
          <w:tcPr>
            <w:tcW w:w="735" w:type="pct"/>
            <w:shd w:val="clear" w:color="auto" w:fill="auto"/>
            <w:vAlign w:val="center"/>
          </w:tcPr>
          <w:p w:rsidR="00D66B1E" w:rsidRPr="00206DC9" w:rsidRDefault="00D66B1E" w:rsidP="008502EF">
            <w:pPr>
              <w:pStyle w:val="B0"/>
              <w:rPr>
                <w:rFonts w:cs="Calibri"/>
              </w:rPr>
            </w:pPr>
            <w:r w:rsidRPr="00206DC9">
              <w:rPr>
                <w:rFonts w:cs="Calibri"/>
              </w:rPr>
              <w:t>注释</w:t>
            </w:r>
          </w:p>
        </w:tc>
        <w:tc>
          <w:tcPr>
            <w:tcW w:w="4265" w:type="pct"/>
            <w:shd w:val="clear" w:color="auto" w:fill="auto"/>
          </w:tcPr>
          <w:p w:rsidR="00D66B1E" w:rsidRPr="00206DC9" w:rsidRDefault="00D66B1E" w:rsidP="008502EF">
            <w:pPr>
              <w:pStyle w:val="B0"/>
              <w:rPr>
                <w:rFonts w:cs="Calibri"/>
              </w:rPr>
            </w:pPr>
          </w:p>
        </w:tc>
      </w:tr>
      <w:tr w:rsidR="00D66B1E" w:rsidRPr="00206DC9" w:rsidTr="008502EF">
        <w:trPr>
          <w:trHeight w:val="208"/>
        </w:trPr>
        <w:tc>
          <w:tcPr>
            <w:tcW w:w="735" w:type="pct"/>
            <w:shd w:val="clear" w:color="auto" w:fill="auto"/>
            <w:vAlign w:val="center"/>
          </w:tcPr>
          <w:p w:rsidR="00D66B1E" w:rsidRPr="00206DC9" w:rsidRDefault="00D66B1E" w:rsidP="008502EF">
            <w:pPr>
              <w:pStyle w:val="B0"/>
              <w:rPr>
                <w:rFonts w:cs="Calibri"/>
              </w:rPr>
            </w:pPr>
            <w:r w:rsidRPr="00206DC9">
              <w:rPr>
                <w:rFonts w:cs="Calibri"/>
              </w:rPr>
              <w:t>是否实现</w:t>
            </w:r>
          </w:p>
        </w:tc>
        <w:tc>
          <w:tcPr>
            <w:tcW w:w="4265" w:type="pct"/>
            <w:shd w:val="clear" w:color="auto" w:fill="auto"/>
          </w:tcPr>
          <w:p w:rsidR="00D66B1E" w:rsidRPr="00206DC9" w:rsidRDefault="00D66B1E" w:rsidP="008502EF">
            <w:pPr>
              <w:pStyle w:val="B0"/>
              <w:rPr>
                <w:rFonts w:cs="Calibri"/>
              </w:rPr>
            </w:pPr>
            <w:r w:rsidRPr="00206DC9">
              <w:rPr>
                <w:rFonts w:cs="Calibri"/>
              </w:rPr>
              <w:t>已实现</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206DC9" w:rsidP="008502EF">
            <w:pPr>
              <w:pStyle w:val="B0"/>
              <w:rPr>
                <w:rFonts w:cs="Calibri"/>
              </w:rPr>
            </w:pPr>
            <w:r w:rsidRPr="00206DC9">
              <w:rPr>
                <w:rFonts w:cs="Calibri"/>
                <w:color w:val="000000"/>
                <w:kern w:val="0"/>
              </w:rPr>
              <w:t>List&lt;EbDistributor&gt; getDistByUsedNoDel(String id)</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r w:rsidRPr="00206DC9">
              <w:rPr>
                <w:rFonts w:cs="Calibri"/>
              </w:rPr>
              <w:t xml:space="preserve">String </w:t>
            </w:r>
            <w:r w:rsidR="00206DC9">
              <w:rPr>
                <w:rFonts w:cs="Calibri" w:hint="eastAsia"/>
              </w:rPr>
              <w:t>id</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r w:rsidRPr="00206DC9">
              <w:rPr>
                <w:rFonts w:cs="Calibri"/>
              </w:rPr>
              <w:t>已实现</w:t>
            </w:r>
          </w:p>
        </w:tc>
      </w:tr>
    </w:tbl>
    <w:p w:rsidR="00D66B1E" w:rsidRPr="00716930" w:rsidRDefault="00D66B1E" w:rsidP="00716930"/>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OrderDao</w:t>
            </w:r>
          </w:p>
        </w:tc>
      </w:tr>
      <w:tr w:rsidR="001922EB" w:rsidRPr="002A5583" w:rsidTr="002C78CF">
        <w:trPr>
          <w:trHeight w:val="364"/>
        </w:trPr>
        <w:tc>
          <w:tcPr>
            <w:tcW w:w="735" w:type="pct"/>
            <w:shd w:val="clear" w:color="auto" w:fill="FFFFFF"/>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FFFFF"/>
          </w:tcPr>
          <w:p w:rsidR="001922EB" w:rsidRPr="002A5583" w:rsidRDefault="0008008B" w:rsidP="008502EF">
            <w:pPr>
              <w:pStyle w:val="B0"/>
              <w:rPr>
                <w:rFonts w:cs="Calibri"/>
              </w:rPr>
            </w:pPr>
            <w:r w:rsidRPr="002A5583">
              <w:rPr>
                <w:rFonts w:cs="Calibri"/>
                <w:color w:val="000000"/>
                <w:kern w:val="0"/>
              </w:rPr>
              <w:t>List&lt;EbOrder&gt; getOrderPage(Map&lt;String, Object&gt; pageParam)</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1922EB" w:rsidP="008502EF">
            <w:pPr>
              <w:pStyle w:val="B0"/>
              <w:rPr>
                <w:rFonts w:cs="Calibri"/>
              </w:rPr>
            </w:pPr>
            <w:r w:rsidRPr="002A5583">
              <w:rPr>
                <w:rFonts w:cs="Calibri"/>
              </w:rPr>
              <w:t>Map&lt;String,Object&gt;</w:t>
            </w:r>
            <w:r w:rsidR="0008008B" w:rsidRPr="002A5583">
              <w:rPr>
                <w:rFonts w:cs="Calibri"/>
              </w:rPr>
              <w:t>pageParam</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08008B" w:rsidP="008502EF">
            <w:pPr>
              <w:pStyle w:val="B0"/>
              <w:rPr>
                <w:rFonts w:cs="Calibri"/>
              </w:rPr>
            </w:pPr>
            <w:r w:rsidRPr="002A5583">
              <w:rPr>
                <w:rFonts w:cs="Calibri"/>
              </w:rPr>
              <w:t>获取订单</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b/>
                <w:bCs/>
                <w:color w:val="7F0055"/>
                <w:kern w:val="0"/>
              </w:rPr>
              <w:t>int</w:t>
            </w:r>
            <w:r w:rsidRPr="002A5583">
              <w:rPr>
                <w:rFonts w:cs="Calibri"/>
                <w:color w:val="000000"/>
                <w:kern w:val="0"/>
              </w:rPr>
              <w:t xml:space="preserve"> getOrderTotalCount1(Map&lt;String, Object&gt; param)</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rPr>
              <w:t>Map&lt;String,Object&gt;</w:t>
            </w:r>
            <w:r w:rsidR="002A5583">
              <w:rPr>
                <w:rFonts w:cs="Calibri" w:hint="eastAsia"/>
              </w:rPr>
              <w:t>param</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int</w:t>
            </w:r>
            <w:r w:rsidRPr="002A5583">
              <w:rPr>
                <w:rFonts w:cs="Calibri"/>
                <w:color w:val="000000"/>
                <w:kern w:val="0"/>
              </w:rPr>
              <w:t xml:space="preserve"> getOrderTotalCountByConsole(Map&lt;String, Object&gt; param)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Map&lt;String,Object&gt;</w:t>
            </w:r>
            <w:r>
              <w:rPr>
                <w:rFonts w:cs="Calibri" w:hint="eastAsia"/>
              </w:rPr>
              <w:t>p</w:t>
            </w:r>
            <w:r w:rsidRPr="002A5583">
              <w:rPr>
                <w:rFonts w:cs="Calibri"/>
              </w:rPr>
              <w:t>aram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updateOrderState(String orderNum,Integer orderState)</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Default="002A5583" w:rsidP="002A5583">
            <w:pPr>
              <w:pStyle w:val="B0"/>
              <w:rPr>
                <w:rFonts w:cs="Calibri"/>
              </w:rPr>
            </w:pPr>
            <w:r>
              <w:rPr>
                <w:rFonts w:cs="Calibri" w:hint="eastAsia"/>
              </w:rPr>
              <w:t xml:space="preserve">String orderNum </w:t>
            </w:r>
          </w:p>
          <w:p w:rsidR="002A5583" w:rsidRDefault="002A5583" w:rsidP="002A5583">
            <w:pPr>
              <w:pStyle w:val="B0"/>
              <w:rPr>
                <w:rFonts w:cs="Calibri"/>
              </w:rPr>
            </w:pPr>
            <w:r>
              <w:rPr>
                <w:rFonts w:cs="Calibri" w:hint="eastAsia"/>
              </w:rPr>
              <w:t>Integer orderState</w:t>
            </w:r>
          </w:p>
          <w:p w:rsidR="002A5583" w:rsidRPr="002A5583" w:rsidRDefault="002A5583" w:rsidP="002A5583">
            <w:pPr>
              <w:pStyle w:val="B"/>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color w:val="000000"/>
                <w:kern w:val="0"/>
              </w:rPr>
              <w:t>EbOrder getEbConsoleOrderByNum(String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updateCRMRelease(</w:t>
            </w:r>
            <w:r w:rsidRPr="002A5583">
              <w:rPr>
                <w:rFonts w:cs="Calibri"/>
                <w:b/>
                <w:bCs/>
                <w:color w:val="7F0055"/>
                <w:kern w:val="0"/>
              </w:rPr>
              <w:t>int</w:t>
            </w:r>
            <w:r w:rsidRPr="002A5583">
              <w:rPr>
                <w:rFonts w:cs="Calibri"/>
                <w:color w:val="000000"/>
                <w:kern w:val="0"/>
              </w:rPr>
              <w:t xml:space="preserve"> i,String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502EF">
            <w:pPr>
              <w:pStyle w:val="B0"/>
              <w:rPr>
                <w:rFonts w:cs="Calibri"/>
              </w:rPr>
            </w:pPr>
            <w:r>
              <w:rPr>
                <w:rFonts w:cs="Calibri"/>
              </w:rPr>
              <w:t>I</w:t>
            </w:r>
            <w:r>
              <w:rPr>
                <w:rFonts w:cs="Calibri" w:hint="eastAsia"/>
              </w:rPr>
              <w:t xml:space="preserve">nt </w:t>
            </w:r>
            <w:r>
              <w:rPr>
                <w:rFonts w:cs="Calibri"/>
              </w:rPr>
              <w:t>I</w:t>
            </w:r>
            <w:r>
              <w:rPr>
                <w:rFonts w:cs="Calibri" w:hint="eastAsia"/>
              </w:rPr>
              <w:t xml:space="preserve"> String </w:t>
            </w:r>
          </w:p>
          <w:p w:rsidR="002A5583" w:rsidRPr="002A5583" w:rsidRDefault="008059F7" w:rsidP="008502EF">
            <w:pPr>
              <w:pStyle w:val="B0"/>
              <w:rPr>
                <w:rFonts w:cs="Calibri"/>
              </w:rPr>
            </w:pPr>
            <w:r>
              <w:rPr>
                <w:rFonts w:cs="Calibri" w:hint="eastAsia"/>
              </w:rPr>
              <w:t>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void updateJobNum(String jobNum,String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059F7">
            <w:pPr>
              <w:pStyle w:val="B0"/>
              <w:rPr>
                <w:rFonts w:cs="Calibri"/>
              </w:rPr>
            </w:pPr>
            <w:r>
              <w:rPr>
                <w:rFonts w:cs="Calibri" w:hint="eastAsia"/>
              </w:rPr>
              <w:t xml:space="preserve">String jobNum </w:t>
            </w:r>
          </w:p>
          <w:p w:rsidR="008059F7" w:rsidRPr="008059F7" w:rsidRDefault="008059F7" w:rsidP="008059F7">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2A5583">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updateDeliveryNo(String deliveryNo,String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502EF">
            <w:pPr>
              <w:pStyle w:val="B0"/>
              <w:rPr>
                <w:rFonts w:cs="Calibri"/>
              </w:rPr>
            </w:pPr>
            <w:r>
              <w:rPr>
                <w:rFonts w:cs="Calibri" w:hint="eastAsia"/>
              </w:rPr>
              <w:t xml:space="preserve">String deliveryNo </w:t>
            </w:r>
          </w:p>
          <w:p w:rsidR="002A5583" w:rsidRPr="002A5583" w:rsidRDefault="008059F7" w:rsidP="008502EF">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bl>
    <w:p w:rsidR="00D16BE5" w:rsidRPr="002A5583" w:rsidRDefault="00D16BE5" w:rsidP="00D16BE5">
      <w:pPr>
        <w:rPr>
          <w:rFonts w:ascii="Calibri" w:hAnsi="Calibri" w:cs="Calibri"/>
          <w:szCs w:val="21"/>
        </w:rPr>
      </w:pPr>
    </w:p>
    <w:p w:rsidR="0008008B" w:rsidRPr="002A5583" w:rsidRDefault="0008008B"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OrderDetailDao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2F2F2"/>
          </w:tcPr>
          <w:p w:rsidR="001922EB" w:rsidRPr="002A5583" w:rsidRDefault="002A5583" w:rsidP="008502EF">
            <w:pPr>
              <w:pStyle w:val="B0"/>
              <w:rPr>
                <w:rFonts w:cs="Calibri"/>
              </w:rPr>
            </w:pPr>
            <w:r w:rsidRPr="002A5583">
              <w:rPr>
                <w:rFonts w:cs="Calibri"/>
                <w:color w:val="000000"/>
                <w:kern w:val="0"/>
              </w:rPr>
              <w:t>List&lt;EbOrderDetail&gt; getOrderDetailWithPathByOrderId (Long orderId)</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8059F7" w:rsidP="008502EF">
            <w:pPr>
              <w:pStyle w:val="B0"/>
              <w:rPr>
                <w:rFonts w:cs="Calibri"/>
              </w:rPr>
            </w:pPr>
            <w:r>
              <w:rPr>
                <w:rFonts w:cs="Calibri" w:hint="eastAsia"/>
              </w:rPr>
              <w:t>Long orderId</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bl>
    <w:p w:rsidR="001922EB" w:rsidRPr="002A5583" w:rsidRDefault="001922EB"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ItemDao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2F2F2"/>
          </w:tcPr>
          <w:p w:rsidR="001922EB"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updateSales(Long itemId, Integer sales)</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8059F7" w:rsidRDefault="008059F7" w:rsidP="008059F7">
            <w:pPr>
              <w:pStyle w:val="B0"/>
              <w:rPr>
                <w:rFonts w:cs="Calibri"/>
              </w:rPr>
            </w:pPr>
            <w:r>
              <w:rPr>
                <w:rFonts w:cs="Calibri" w:hint="eastAsia"/>
              </w:rPr>
              <w:t xml:space="preserve">Long itemId </w:t>
            </w:r>
          </w:p>
          <w:p w:rsidR="008059F7" w:rsidRPr="008059F7" w:rsidRDefault="008059F7" w:rsidP="008059F7">
            <w:pPr>
              <w:pStyle w:val="B0"/>
              <w:rPr>
                <w:rFonts w:cs="Calibri"/>
              </w:rPr>
            </w:pPr>
            <w:r>
              <w:rPr>
                <w:rFonts w:cs="Calibri" w:hint="eastAsia"/>
              </w:rPr>
              <w:t>Integer sales</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String getPacketList(String itemNum)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8059F7" w:rsidP="008502EF">
            <w:pPr>
              <w:pStyle w:val="B0"/>
              <w:rPr>
                <w:rFonts w:cs="Calibri"/>
              </w:rPr>
            </w:pPr>
            <w:r>
              <w:rPr>
                <w:rFonts w:cs="Calibri" w:hint="eastAsia"/>
              </w:rPr>
              <w:t>String itemNum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bl>
    <w:p w:rsidR="001922EB" w:rsidRPr="002A5583" w:rsidRDefault="001922EB" w:rsidP="00D16BE5">
      <w:pPr>
        <w:rPr>
          <w:rFonts w:ascii="Calibri" w:hAnsi="Calibri" w:cs="Calibri"/>
          <w:szCs w:val="21"/>
        </w:rPr>
      </w:pPr>
    </w:p>
    <w:p w:rsidR="002A5583" w:rsidRPr="002A5583" w:rsidRDefault="002A5583"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OffDao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lastRenderedPageBreak/>
              <w:t>方法</w:t>
            </w:r>
          </w:p>
        </w:tc>
        <w:tc>
          <w:tcPr>
            <w:tcW w:w="4265" w:type="pct"/>
            <w:shd w:val="clear" w:color="auto" w:fill="F2F2F2"/>
          </w:tcPr>
          <w:p w:rsidR="001922EB" w:rsidRPr="002A5583" w:rsidRDefault="002A5583" w:rsidP="008502EF">
            <w:pPr>
              <w:pStyle w:val="B0"/>
              <w:rPr>
                <w:rFonts w:cs="Calibri"/>
              </w:rPr>
            </w:pPr>
            <w:r w:rsidRPr="002A5583">
              <w:rPr>
                <w:rFonts w:cs="Calibri"/>
                <w:color w:val="000000"/>
                <w:kern w:val="0"/>
              </w:rPr>
              <w:t>EbOffer getOfferById(Long offerId)</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8059F7" w:rsidP="008502EF">
            <w:pPr>
              <w:pStyle w:val="B0"/>
              <w:rPr>
                <w:rFonts w:cs="Calibri"/>
              </w:rPr>
            </w:pPr>
            <w:r>
              <w:rPr>
                <w:rFonts w:cs="Calibri" w:hint="eastAsia"/>
              </w:rPr>
              <w:t>Long offerId</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bl>
    <w:p w:rsidR="001922EB" w:rsidRPr="00D16BE5" w:rsidRDefault="001922EB" w:rsidP="00D16BE5"/>
    <w:p w:rsidR="00EB1BE2" w:rsidRPr="002C78CF" w:rsidRDefault="00615E64" w:rsidP="00DE5CA1">
      <w:pPr>
        <w:pStyle w:val="2"/>
      </w:pPr>
      <w:bookmarkStart w:id="209" w:name="_Toc330825471"/>
      <w:r>
        <w:rPr>
          <w:rFonts w:hint="eastAsia"/>
        </w:rPr>
        <w:t>广告管理</w:t>
      </w:r>
      <w:bookmarkEnd w:id="209"/>
    </w:p>
    <w:p w:rsidR="00DB1425" w:rsidRDefault="00DB1425" w:rsidP="00F20B47">
      <w:pPr>
        <w:pStyle w:val="3"/>
      </w:pPr>
      <w:bookmarkStart w:id="210" w:name="_Toc330825472"/>
      <w:r>
        <w:rPr>
          <w:rFonts w:hint="eastAsia"/>
        </w:rPr>
        <w:t>实现说明</w:t>
      </w:r>
      <w:bookmarkEnd w:id="210"/>
    </w:p>
    <w:p w:rsidR="00EB1BE2" w:rsidRDefault="00EB1BE2" w:rsidP="00EB1BE2">
      <w:pPr>
        <w:numPr>
          <w:ilvl w:val="0"/>
          <w:numId w:val="7"/>
        </w:numPr>
        <w:spacing w:line="360" w:lineRule="auto"/>
        <w:rPr>
          <w:rFonts w:ascii="宋体" w:hAnsi="宋体"/>
        </w:rPr>
      </w:pPr>
      <w:r w:rsidRPr="00DD0E61">
        <w:rPr>
          <w:rFonts w:ascii="宋体" w:hAnsi="宋体" w:hint="eastAsia"/>
        </w:rPr>
        <w:t>功能定义</w:t>
      </w:r>
    </w:p>
    <w:p w:rsidR="003752A2" w:rsidRDefault="003752A2" w:rsidP="003752A2">
      <w:pPr>
        <w:spacing w:line="360" w:lineRule="auto"/>
        <w:ind w:left="420"/>
        <w:rPr>
          <w:rFonts w:ascii="宋体" w:hAnsi="宋体"/>
          <w:bCs/>
        </w:rPr>
      </w:pPr>
      <w:r>
        <w:rPr>
          <w:rFonts w:ascii="宋体" w:hAnsi="宋体" w:hint="eastAsia"/>
          <w:bCs/>
        </w:rPr>
        <w:t>ECPS</w:t>
      </w:r>
      <w:r w:rsidRPr="005F379E">
        <w:rPr>
          <w:rFonts w:ascii="宋体" w:hAnsi="宋体" w:hint="eastAsia"/>
          <w:bCs/>
        </w:rPr>
        <w:t>系统</w:t>
      </w:r>
      <w:r>
        <w:rPr>
          <w:rFonts w:ascii="宋体" w:hAnsi="宋体" w:hint="eastAsia"/>
          <w:bCs/>
        </w:rPr>
        <w:t>将投放内容的位置与内容分离管理，即版位与物料的管理。版位负责决定内容的展现形式，投放栏目和页面布局位置，物料负责决定所投放内容的实质和呈现形式，二者又通过列表对自身进行编辑、删除等日常维护</w:t>
      </w:r>
      <w:r w:rsidRPr="005F379E">
        <w:rPr>
          <w:rFonts w:ascii="宋体" w:hAnsi="宋体" w:hint="eastAsia"/>
          <w:bCs/>
        </w:rPr>
        <w:t>。</w:t>
      </w:r>
    </w:p>
    <w:p w:rsidR="00B13F96" w:rsidRDefault="00B13F96" w:rsidP="00DD0E84">
      <w:pPr>
        <w:pStyle w:val="T0"/>
      </w:pPr>
      <w:r>
        <w:object w:dxaOrig="2491" w:dyaOrig="5724">
          <v:shape id="_x0000_i1034" type="#_x0000_t75" style="width:124.5pt;height:286.5pt" o:ole="">
            <v:imagedata r:id="rId74" o:title=""/>
          </v:shape>
          <o:OLEObject Type="Embed" ProgID="Visio.Drawing.11" ShapeID="_x0000_i1034" DrawAspect="Content" ObjectID="_1535564185" r:id="rId75"/>
        </w:object>
      </w:r>
    </w:p>
    <w:p w:rsidR="003752A2" w:rsidRDefault="00B13F96" w:rsidP="00DD0E84">
      <w:pPr>
        <w:pStyle w:val="T"/>
      </w:pPr>
      <w:bookmarkStart w:id="211" w:name="_Toc330825166"/>
      <w:r>
        <w:rPr>
          <w:rFonts w:hint="eastAsia"/>
        </w:rPr>
        <w:t>内容维护整体流程图</w:t>
      </w:r>
      <w:bookmarkEnd w:id="211"/>
    </w:p>
    <w:p w:rsidR="007D3EB7" w:rsidRDefault="00C85B07" w:rsidP="00DD0E84">
      <w:pPr>
        <w:pStyle w:val="T0"/>
        <w:rPr>
          <w:noProof/>
        </w:rPr>
      </w:pPr>
      <w:r>
        <w:rPr>
          <w:noProof/>
        </w:rPr>
        <w:drawing>
          <wp:inline distT="0" distB="0" distL="0" distR="0">
            <wp:extent cx="3581400" cy="1000125"/>
            <wp:effectExtent l="0" t="0" r="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1400" cy="1000125"/>
                    </a:xfrm>
                    <a:prstGeom prst="rect">
                      <a:avLst/>
                    </a:prstGeom>
                    <a:noFill/>
                    <a:ln>
                      <a:noFill/>
                    </a:ln>
                  </pic:spPr>
                </pic:pic>
              </a:graphicData>
            </a:graphic>
          </wp:inline>
        </w:drawing>
      </w:r>
    </w:p>
    <w:p w:rsidR="007D3EB7" w:rsidRDefault="007D3EB7" w:rsidP="00DD0E84">
      <w:pPr>
        <w:pStyle w:val="T"/>
        <w:rPr>
          <w:noProof/>
        </w:rPr>
      </w:pPr>
      <w:bookmarkStart w:id="212" w:name="_Toc330825167"/>
      <w:r>
        <w:rPr>
          <w:rFonts w:hint="eastAsia"/>
          <w:noProof/>
        </w:rPr>
        <w:t>内容维护功能结构图</w:t>
      </w:r>
      <w:bookmarkEnd w:id="212"/>
    </w:p>
    <w:p w:rsidR="007D3EB7" w:rsidRPr="003752A2" w:rsidRDefault="007D3EB7" w:rsidP="007D3EB7">
      <w:pPr>
        <w:spacing w:line="360" w:lineRule="auto"/>
        <w:rPr>
          <w:rFonts w:ascii="宋体" w:hAnsi="宋体"/>
          <w:bCs/>
        </w:rPr>
      </w:pPr>
      <w:r>
        <w:rPr>
          <w:rFonts w:ascii="宋体" w:hAnsi="宋体" w:hint="eastAsia"/>
          <w:noProof/>
        </w:rPr>
        <w:lastRenderedPageBreak/>
        <w:tab/>
      </w:r>
      <w:r w:rsidR="00AE1812">
        <w:rPr>
          <w:rFonts w:ascii="宋体" w:hAnsi="宋体" w:hint="eastAsia"/>
          <w:noProof/>
        </w:rPr>
        <w:t>广告位管理：</w:t>
      </w:r>
    </w:p>
    <w:p w:rsidR="003752A2" w:rsidRDefault="00C85B07" w:rsidP="00DD0E84">
      <w:pPr>
        <w:pStyle w:val="T0"/>
      </w:pPr>
      <w:r>
        <w:rPr>
          <w:rFonts w:hint="eastAsia"/>
          <w:noProof/>
        </w:rPr>
        <w:drawing>
          <wp:inline distT="0" distB="0" distL="0" distR="0">
            <wp:extent cx="5753100" cy="3152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DD0E84" w:rsidRPr="00DD0E84" w:rsidRDefault="007A533F" w:rsidP="00DD0E84">
      <w:pPr>
        <w:pStyle w:val="T"/>
      </w:pPr>
      <w:bookmarkStart w:id="213" w:name="_Toc330825168"/>
      <w:r>
        <w:rPr>
          <w:rFonts w:hint="eastAsia"/>
        </w:rPr>
        <w:t>广告位管理页</w:t>
      </w:r>
      <w:bookmarkEnd w:id="213"/>
    </w:p>
    <w:p w:rsidR="00AE1812" w:rsidRDefault="00BE47EB" w:rsidP="005B346F">
      <w:pPr>
        <w:spacing w:line="360" w:lineRule="auto"/>
        <w:ind w:left="420"/>
        <w:rPr>
          <w:rFonts w:ascii="宋体" w:hAnsi="宋体"/>
        </w:rPr>
      </w:pPr>
      <w:r>
        <w:rPr>
          <w:rFonts w:ascii="宋体" w:hAnsi="宋体" w:hint="eastAsia"/>
        </w:rPr>
        <w:t>广告位管理提供对页面的广告位的管理功能。包括首页和单品页。在广告位列表中可以对相应的广告位进行编辑。</w:t>
      </w:r>
    </w:p>
    <w:p w:rsidR="00BE47EB" w:rsidRDefault="00BE47EB" w:rsidP="005B346F">
      <w:pPr>
        <w:spacing w:line="360" w:lineRule="auto"/>
        <w:ind w:left="420"/>
        <w:rPr>
          <w:rFonts w:ascii="宋体" w:hAnsi="宋体"/>
        </w:rPr>
      </w:pPr>
      <w:r>
        <w:rPr>
          <w:rFonts w:ascii="宋体" w:hAnsi="宋体" w:hint="eastAsia"/>
        </w:rPr>
        <w:t>点击右上角，添加广告位，输入相应的信息，可以进行广告位的添加。</w:t>
      </w:r>
    </w:p>
    <w:p w:rsidR="00AE1812" w:rsidRDefault="00AE1812" w:rsidP="00AE1812">
      <w:pPr>
        <w:spacing w:line="360" w:lineRule="auto"/>
        <w:rPr>
          <w:rFonts w:ascii="宋体" w:hAnsi="宋体"/>
        </w:rPr>
      </w:pPr>
      <w:r>
        <w:rPr>
          <w:rFonts w:ascii="宋体" w:hAnsi="宋体" w:hint="eastAsia"/>
        </w:rPr>
        <w:tab/>
        <w:t>广告管理：</w:t>
      </w:r>
    </w:p>
    <w:p w:rsidR="00EB1BE2" w:rsidRDefault="00C85B07" w:rsidP="00DD0E84">
      <w:pPr>
        <w:pStyle w:val="T0"/>
      </w:pPr>
      <w:r>
        <w:rPr>
          <w:rFonts w:hint="eastAsia"/>
          <w:noProof/>
        </w:rPr>
        <w:drawing>
          <wp:inline distT="0" distB="0" distL="0" distR="0">
            <wp:extent cx="5753100" cy="2743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DD0E84" w:rsidRPr="00DD0E84" w:rsidRDefault="007A533F" w:rsidP="00DD0E84">
      <w:pPr>
        <w:pStyle w:val="T"/>
      </w:pPr>
      <w:bookmarkStart w:id="214" w:name="_Toc330825169"/>
      <w:r>
        <w:rPr>
          <w:rFonts w:hint="eastAsia"/>
        </w:rPr>
        <w:t>广告管理页</w:t>
      </w:r>
      <w:bookmarkEnd w:id="214"/>
    </w:p>
    <w:p w:rsidR="00BE47EB" w:rsidRDefault="00BE47EB" w:rsidP="005B346F">
      <w:pPr>
        <w:spacing w:line="360" w:lineRule="auto"/>
        <w:ind w:left="420"/>
        <w:rPr>
          <w:rFonts w:ascii="宋体" w:hAnsi="宋体"/>
        </w:rPr>
      </w:pPr>
      <w:r>
        <w:rPr>
          <w:rFonts w:ascii="宋体" w:hAnsi="宋体" w:hint="eastAsia"/>
        </w:rPr>
        <w:t>广告管理提供对相应的广告位的广告进行管理。在该页的广告列表中，可以对单个广告进行编辑操作。</w:t>
      </w:r>
    </w:p>
    <w:p w:rsidR="00BE47EB" w:rsidRPr="00BE47EB" w:rsidRDefault="00BE47EB" w:rsidP="005B346F">
      <w:pPr>
        <w:spacing w:line="360" w:lineRule="auto"/>
        <w:ind w:left="420"/>
        <w:rPr>
          <w:rFonts w:ascii="宋体" w:hAnsi="宋体"/>
        </w:rPr>
      </w:pPr>
      <w:r>
        <w:rPr>
          <w:rFonts w:ascii="宋体" w:hAnsi="宋体" w:hint="eastAsia"/>
        </w:rPr>
        <w:lastRenderedPageBreak/>
        <w:t>点击右上角添加广告，输入相应信息，可以进行广告的添加。</w:t>
      </w:r>
    </w:p>
    <w:p w:rsidR="00EB1BE2" w:rsidRPr="00496B69" w:rsidRDefault="00DB1425" w:rsidP="00F20B47">
      <w:pPr>
        <w:pStyle w:val="3"/>
      </w:pPr>
      <w:bookmarkStart w:id="215" w:name="_Toc330825473"/>
      <w:r>
        <w:rPr>
          <w:rFonts w:hint="eastAsia"/>
        </w:rPr>
        <w:t>程序设计</w:t>
      </w:r>
      <w:bookmarkEnd w:id="215"/>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813F31" w:rsidTr="006B5869">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813F31" w:rsidP="006B5869">
            <w:pPr>
              <w:pStyle w:val="B0"/>
            </w:pPr>
            <w:r>
              <w:t>pages/activity/listoffergroup.jsp</w:t>
            </w:r>
          </w:p>
        </w:tc>
      </w:tr>
      <w:tr w:rsidR="00813F31" w:rsidTr="006B5869">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6B5869">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813F31" w:rsidP="006B5869">
            <w:pPr>
              <w:pStyle w:val="B0"/>
            </w:pPr>
            <w:r>
              <w:t>页面显示出营销案列表信息。</w:t>
            </w:r>
          </w:p>
        </w:tc>
      </w:tr>
    </w:tbl>
    <w:p w:rsidR="00496B69" w:rsidRDefault="00496B69" w:rsidP="00496B69"/>
    <w:tbl>
      <w:tblPr>
        <w:tblW w:w="5000" w:type="pct"/>
        <w:tblLook w:val="0000" w:firstRow="0" w:lastRow="0" w:firstColumn="0" w:lastColumn="0" w:noHBand="0" w:noVBand="0"/>
      </w:tblPr>
      <w:tblGrid>
        <w:gridCol w:w="1515"/>
        <w:gridCol w:w="7547"/>
      </w:tblGrid>
      <w:tr w:rsidR="00813F31" w:rsidTr="006B5869">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813F31" w:rsidP="006B5869">
            <w:pPr>
              <w:pStyle w:val="B0"/>
            </w:pPr>
            <w:r w:rsidRPr="00813F31">
              <w:t>ecps-console\src\main\webapp\WEB-INF\ecps\console\pages\advertisement\adlocal.jsp</w:t>
            </w:r>
          </w:p>
        </w:tc>
      </w:tr>
      <w:tr w:rsidR="00813F31" w:rsidTr="006B5869">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6B5869">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174A37" w:rsidP="006B5869">
            <w:pPr>
              <w:pStyle w:val="B0"/>
            </w:pPr>
            <w:r>
              <w:rPr>
                <w:rFonts w:hint="eastAsia"/>
              </w:rPr>
              <w:t>广告位管理列表页</w:t>
            </w:r>
            <w:r w:rsidR="00813F31">
              <w:t>。</w:t>
            </w:r>
          </w:p>
        </w:tc>
      </w:tr>
    </w:tbl>
    <w:p w:rsidR="00813F31" w:rsidRDefault="00813F31" w:rsidP="00496B69"/>
    <w:tbl>
      <w:tblPr>
        <w:tblW w:w="5000" w:type="pct"/>
        <w:tblLayout w:type="fixed"/>
        <w:tblLook w:val="0000" w:firstRow="0" w:lastRow="0" w:firstColumn="0" w:lastColumn="0" w:noHBand="0" w:noVBand="0"/>
      </w:tblPr>
      <w:tblGrid>
        <w:gridCol w:w="1488"/>
        <w:gridCol w:w="7574"/>
      </w:tblGrid>
      <w:tr w:rsidR="00813F31" w:rsidTr="00174A37">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174A37" w:rsidP="006B5869">
            <w:pPr>
              <w:pStyle w:val="B0"/>
            </w:pPr>
            <w:r w:rsidRPr="00174A37">
              <w:t>ecps-console\src\main\webapp\WEB-INF\ecps\console\pages\advertisement\advertisement.jsp</w:t>
            </w:r>
          </w:p>
        </w:tc>
      </w:tr>
      <w:tr w:rsidR="00813F31" w:rsidTr="00174A37">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174A37">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174A37" w:rsidP="006B5869">
            <w:pPr>
              <w:pStyle w:val="B0"/>
            </w:pPr>
            <w:r>
              <w:rPr>
                <w:rFonts w:hint="eastAsia"/>
              </w:rPr>
              <w:t>广告管理列表页</w:t>
            </w:r>
            <w:r w:rsidR="00813F31">
              <w:t>。</w:t>
            </w:r>
          </w:p>
        </w:tc>
      </w:tr>
    </w:tbl>
    <w:p w:rsidR="00813F31" w:rsidRDefault="00813F31" w:rsidP="00496B69"/>
    <w:tbl>
      <w:tblPr>
        <w:tblW w:w="5000" w:type="pct"/>
        <w:tblLayout w:type="fixed"/>
        <w:tblLook w:val="0000" w:firstRow="0" w:lastRow="0" w:firstColumn="0" w:lastColumn="0" w:noHBand="0" w:noVBand="0"/>
      </w:tblPr>
      <w:tblGrid>
        <w:gridCol w:w="1488"/>
        <w:gridCol w:w="7574"/>
      </w:tblGrid>
      <w:tr w:rsidR="00813F31" w:rsidTr="004E3DFD">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4E3DFD" w:rsidP="006B5869">
            <w:pPr>
              <w:pStyle w:val="B0"/>
            </w:pPr>
            <w:r w:rsidRPr="004E3DFD">
              <w:t>ecps-console\src\main\webapp\WEB-INF\ecps\console\pages\advertisement\addAdvertisement.jsp</w:t>
            </w:r>
          </w:p>
        </w:tc>
      </w:tr>
      <w:tr w:rsidR="00813F31" w:rsidTr="004E3DFD">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4E3DFD">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4E3DFD" w:rsidP="006B5869">
            <w:pPr>
              <w:pStyle w:val="B0"/>
            </w:pPr>
            <w:r>
              <w:rPr>
                <w:rFonts w:hint="eastAsia"/>
              </w:rPr>
              <w:t>添加广告页</w:t>
            </w:r>
            <w:r w:rsidR="00813F31">
              <w:t>。</w:t>
            </w:r>
          </w:p>
        </w:tc>
      </w:tr>
    </w:tbl>
    <w:p w:rsidR="00813F31" w:rsidRDefault="00813F31" w:rsidP="00496B69"/>
    <w:tbl>
      <w:tblPr>
        <w:tblW w:w="5000" w:type="pct"/>
        <w:tblLayout w:type="fixed"/>
        <w:tblLook w:val="0000" w:firstRow="0" w:lastRow="0" w:firstColumn="0" w:lastColumn="0" w:noHBand="0" w:noVBand="0"/>
      </w:tblPr>
      <w:tblGrid>
        <w:gridCol w:w="1488"/>
        <w:gridCol w:w="7574"/>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ecps-console\src\main\webapp\WEB-INF\ecps\console\pages\advertisement\adlocal.jsp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添加广告位页</w:t>
            </w:r>
            <w:r>
              <w:t>。</w:t>
            </w:r>
          </w:p>
        </w:tc>
      </w:tr>
    </w:tbl>
    <w:p w:rsidR="00EA5074" w:rsidRDefault="00EA5074" w:rsidP="00496B69"/>
    <w:tbl>
      <w:tblPr>
        <w:tblW w:w="5000" w:type="pct"/>
        <w:tblLayout w:type="fixed"/>
        <w:tblLook w:val="0000" w:firstRow="0" w:lastRow="0" w:firstColumn="0" w:lastColumn="0" w:noHBand="0" w:noVBand="0"/>
      </w:tblPr>
      <w:tblGrid>
        <w:gridCol w:w="1488"/>
        <w:gridCol w:w="7574"/>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ecps-console\src\main\webapp\WEB-INF\ecps\console\pages\advertisement\editAdlocal.jsp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编辑广告位页</w:t>
            </w:r>
            <w:r>
              <w:t>。</w:t>
            </w:r>
          </w:p>
        </w:tc>
      </w:tr>
    </w:tbl>
    <w:p w:rsidR="00EA5074" w:rsidRDefault="00EA5074" w:rsidP="00496B69"/>
    <w:tbl>
      <w:tblPr>
        <w:tblW w:w="5000" w:type="pct"/>
        <w:tblLayout w:type="fixed"/>
        <w:tblLook w:val="0000" w:firstRow="0" w:lastRow="0" w:firstColumn="0" w:lastColumn="0" w:noHBand="0" w:noVBand="0"/>
      </w:tblPr>
      <w:tblGrid>
        <w:gridCol w:w="1488"/>
        <w:gridCol w:w="7574"/>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ecps-console\src\main\webapp\WEB-INF\ecps\console\pages\advertisement\editAdvertisement.jsp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编辑广告页</w:t>
            </w:r>
            <w:r>
              <w:t>。</w:t>
            </w:r>
          </w:p>
        </w:tc>
      </w:tr>
    </w:tbl>
    <w:p w:rsidR="00EA5074" w:rsidRPr="00813F31" w:rsidRDefault="00EA5074" w:rsidP="00496B69"/>
    <w:p w:rsidR="005029D5" w:rsidRDefault="005029D5" w:rsidP="00F20B47">
      <w:pPr>
        <w:pStyle w:val="4"/>
      </w:pPr>
      <w:r>
        <w:rPr>
          <w:rFonts w:hint="eastAsia"/>
        </w:rPr>
        <w:lastRenderedPageBreak/>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EA5074" w:rsidTr="006B586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Pr="004C79FF" w:rsidRDefault="00EA5074" w:rsidP="006B5869">
            <w:pPr>
              <w:pStyle w:val="B0"/>
              <w:rPr>
                <w:rFonts w:cs="Calibri"/>
              </w:rPr>
            </w:pPr>
            <w:r w:rsidRPr="004C79FF">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Pr="004C79FF" w:rsidRDefault="00E31C64" w:rsidP="006B5869">
            <w:pPr>
              <w:pStyle w:val="B0"/>
              <w:rPr>
                <w:rFonts w:cs="Calibri"/>
              </w:rPr>
            </w:pPr>
            <w:r w:rsidRPr="001B7E86">
              <w:t>com.tangram.ebiz.webapp.controller</w:t>
            </w:r>
            <w:r>
              <w:rPr>
                <w:rFonts w:hint="eastAsia"/>
              </w:rPr>
              <w:t>.</w:t>
            </w:r>
            <w:r>
              <w:t>Eb</w:t>
            </w:r>
            <w:r>
              <w:rPr>
                <w:rFonts w:hint="eastAsia"/>
              </w:rPr>
              <w:t>AdLocalController</w:t>
            </w:r>
            <w:r>
              <w:t>.java</w:t>
            </w:r>
          </w:p>
        </w:tc>
      </w:tr>
      <w:tr w:rsidR="00EA5074" w:rsidTr="006B586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EA5074"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4C79FF" w:rsidP="006B5869">
            <w:pPr>
              <w:pStyle w:val="B0"/>
              <w:rPr>
                <w:rFonts w:cs="Calibri"/>
              </w:rPr>
            </w:pPr>
            <w:r w:rsidRPr="004C79FF">
              <w:rPr>
                <w:rFonts w:cs="Calibri"/>
                <w:color w:val="2A00FF"/>
                <w:kern w:val="0"/>
              </w:rPr>
              <w:t>/ecps/console/adlocal</w:t>
            </w:r>
          </w:p>
        </w:tc>
      </w:tr>
      <w:tr w:rsidR="00EA5074" w:rsidRPr="007E4A2A" w:rsidTr="006B586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A5074" w:rsidRPr="004C79FF" w:rsidRDefault="00EA5074"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4C79FF" w:rsidRPr="004C79FF" w:rsidRDefault="004C79FF" w:rsidP="004C79FF">
            <w:pPr>
              <w:autoSpaceDE w:val="0"/>
              <w:autoSpaceDN w:val="0"/>
              <w:adjustRightInd w:val="0"/>
              <w:jc w:val="left"/>
              <w:rPr>
                <w:rFonts w:ascii="Calibri" w:hAnsi="Calibri" w:cs="Calibri"/>
                <w:kern w:val="0"/>
                <w:szCs w:val="21"/>
              </w:rPr>
            </w:pPr>
            <w:r w:rsidRPr="004C79FF">
              <w:rPr>
                <w:rFonts w:ascii="Calibri" w:hAnsi="Calibri" w:cs="Calibri"/>
                <w:color w:val="000000"/>
                <w:kern w:val="0"/>
                <w:szCs w:val="21"/>
              </w:rPr>
              <w:t>String adlocalList(ModelMap model,</w:t>
            </w:r>
          </w:p>
          <w:p w:rsidR="00EA5074" w:rsidRPr="004C79FF" w:rsidRDefault="004C79FF" w:rsidP="004C79FF">
            <w:pPr>
              <w:pStyle w:val="B0"/>
              <w:rPr>
                <w:rFonts w:cs="Calibri"/>
              </w:rPr>
            </w:pPr>
            <w:r w:rsidRPr="004C79FF">
              <w:rPr>
                <w:rFonts w:cs="Calibri"/>
                <w:color w:val="000000"/>
                <w:kern w:val="0"/>
              </w:rPr>
              <w:tab/>
            </w:r>
            <w:r w:rsidRPr="004C79FF">
              <w:rPr>
                <w:rFonts w:cs="Calibri"/>
                <w:color w:val="000000"/>
                <w:kern w:val="0"/>
              </w:rPr>
              <w:tab/>
            </w:r>
            <w:r w:rsidRPr="004C79FF">
              <w:rPr>
                <w:rFonts w:cs="Calibri"/>
                <w:color w:val="000000"/>
                <w:kern w:val="0"/>
              </w:rPr>
              <w:tab/>
              <w:t>String search, Integer pageNo, Integer pageSize,Integer orderBy)</w:t>
            </w:r>
          </w:p>
        </w:tc>
      </w:tr>
      <w:tr w:rsidR="00EA5074" w:rsidTr="006B586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EA5074"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4C79FF" w:rsidP="006B5869">
            <w:pPr>
              <w:pStyle w:val="B0"/>
              <w:rPr>
                <w:rFonts w:cs="Calibri"/>
              </w:rPr>
            </w:pPr>
            <w:r w:rsidRPr="004C79FF">
              <w:rPr>
                <w:rFonts w:cs="Calibri"/>
                <w:color w:val="2A00FF"/>
                <w:kern w:val="0"/>
              </w:rPr>
              <w:t>/advertisement/adlocal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/addAdlocal.do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color w:val="2A00FF"/>
                <w:kern w:val="0"/>
              </w:rPr>
            </w:pPr>
            <w:r w:rsidRPr="004C79FF">
              <w:rPr>
                <w:rFonts w:cs="Calibri"/>
                <w:color w:val="000000"/>
                <w:kern w:val="0"/>
              </w:rPr>
              <w:t>String addAdlocal(ModelMap model, HttpServletRequest request)</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/advertisement/addAdlocal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/saveAdlocal.do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4C79FF">
            <w:pPr>
              <w:autoSpaceDE w:val="0"/>
              <w:autoSpaceDN w:val="0"/>
              <w:adjustRightInd w:val="0"/>
              <w:jc w:val="left"/>
              <w:rPr>
                <w:rFonts w:ascii="Calibri" w:hAnsi="Calibri" w:cs="Calibri"/>
                <w:kern w:val="0"/>
                <w:szCs w:val="21"/>
              </w:rPr>
            </w:pPr>
            <w:r w:rsidRPr="004C79FF">
              <w:rPr>
                <w:rFonts w:ascii="Calibri" w:hAnsi="Calibri" w:cs="Calibri"/>
                <w:b/>
                <w:bCs/>
                <w:color w:val="7F0055"/>
                <w:kern w:val="0"/>
                <w:szCs w:val="21"/>
              </w:rPr>
              <w:t>void</w:t>
            </w:r>
            <w:r w:rsidRPr="004C79FF">
              <w:rPr>
                <w:rFonts w:ascii="Calibri" w:hAnsi="Calibri" w:cs="Calibri"/>
                <w:color w:val="000000"/>
                <w:kern w:val="0"/>
                <w:szCs w:val="21"/>
              </w:rPr>
              <w:t xml:space="preserve"> save(HttpServletRequest request, HttpServletResponse response, ModelMap model,</w:t>
            </w:r>
          </w:p>
          <w:p w:rsidR="004C79FF" w:rsidRPr="004C79FF" w:rsidRDefault="004C79FF" w:rsidP="004C79FF">
            <w:pPr>
              <w:pStyle w:val="B0"/>
              <w:rPr>
                <w:rFonts w:cs="Calibri"/>
                <w:color w:val="2A00FF"/>
                <w:kern w:val="0"/>
              </w:rPr>
            </w:pPr>
            <w:r w:rsidRPr="004C79FF">
              <w:rPr>
                <w:rFonts w:cs="Calibri"/>
                <w:color w:val="000000"/>
                <w:kern w:val="0"/>
              </w:rPr>
              <w:tab/>
            </w:r>
            <w:r w:rsidRPr="004C79FF">
              <w:rPr>
                <w:rFonts w:cs="Calibri"/>
                <w:color w:val="000000"/>
                <w:kern w:val="0"/>
              </w:rPr>
              <w:tab/>
            </w:r>
            <w:r w:rsidRPr="004C79FF">
              <w:rPr>
                <w:rFonts w:cs="Calibri"/>
                <w:color w:val="000000"/>
                <w:kern w:val="0"/>
              </w:rPr>
              <w:tab/>
              <w:t>EbAdLocal ebAdLocal)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/deleteAdLocalByIds.do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color w:val="2A00FF"/>
                <w:kern w:val="0"/>
              </w:rPr>
            </w:pPr>
            <w:r w:rsidRPr="004C79FF">
              <w:rPr>
                <w:rFonts w:cs="Calibri"/>
                <w:b/>
                <w:bCs/>
                <w:color w:val="7F0055"/>
                <w:kern w:val="0"/>
              </w:rPr>
              <w:t>void</w:t>
            </w:r>
            <w:r w:rsidRPr="004C79FF">
              <w:rPr>
                <w:rFonts w:cs="Calibri"/>
                <w:color w:val="000000"/>
                <w:kern w:val="0"/>
              </w:rPr>
              <w:t xml:space="preserve"> deleteAdLocalByIds(HttpServletRequest request, HttpServletResponse response, Integer[] ids)</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4C79FF">
            <w:pPr>
              <w:pStyle w:val="B0"/>
              <w:rPr>
                <w:rFonts w:cs="Calibri"/>
                <w:color w:val="2A00FF"/>
                <w:kern w:val="0"/>
              </w:rPr>
            </w:pPr>
          </w:p>
        </w:tc>
      </w:tr>
      <w:tr w:rsidR="004C79FF" w:rsidRPr="00FB726D"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color w:val="2A00FF"/>
                <w:kern w:val="0"/>
              </w:rPr>
            </w:pPr>
            <w:r w:rsidRPr="004C79FF">
              <w:rPr>
                <w:rFonts w:cs="Calibri"/>
                <w:color w:val="2A00FF"/>
                <w:kern w:val="0"/>
              </w:rPr>
              <w:t>/editAdlocal.do</w:t>
            </w:r>
          </w:p>
        </w:tc>
      </w:tr>
      <w:tr w:rsidR="004C79FF" w:rsidRPr="002A54CC"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4C79FF">
            <w:pPr>
              <w:pStyle w:val="B0"/>
              <w:rPr>
                <w:rFonts w:cs="Calibri"/>
                <w:color w:val="2A00FF"/>
                <w:kern w:val="0"/>
              </w:rPr>
            </w:pPr>
            <w:r w:rsidRPr="004C79FF">
              <w:rPr>
                <w:rFonts w:cs="Calibri"/>
                <w:color w:val="000000"/>
                <w:kern w:val="0"/>
              </w:rPr>
              <w:t xml:space="preserve">String editAdLocation(ModelMap model, Integer Id) </w:t>
            </w:r>
          </w:p>
        </w:tc>
      </w:tr>
      <w:tr w:rsidR="004C79FF" w:rsidRPr="00665E0B"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color w:val="2A00FF"/>
                <w:kern w:val="0"/>
              </w:rPr>
            </w:pPr>
            <w:r w:rsidRPr="004C79FF">
              <w:rPr>
                <w:rFonts w:cs="Calibri"/>
                <w:color w:val="2A00FF"/>
                <w:kern w:val="0"/>
              </w:rPr>
              <w:t>/advertisement/editAdlocal</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0038BC" w:rsidRDefault="000038BC"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C79FF" w:rsidRDefault="000038BC" w:rsidP="006B5869">
            <w:pPr>
              <w:pStyle w:val="B0"/>
              <w:rPr>
                <w:rFonts w:cs="Calibri"/>
                <w:color w:val="2A00FF"/>
                <w:kern w:val="0"/>
              </w:rPr>
            </w:pPr>
            <w:r w:rsidRPr="004C79FF">
              <w:rPr>
                <w:rFonts w:cs="Calibri"/>
                <w:color w:val="2A00FF"/>
                <w:kern w:val="0"/>
              </w:rPr>
              <w:t>/editAdlocal.do</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0038BC" w:rsidRDefault="000038BC"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2B6A07" w:rsidRDefault="000038BC" w:rsidP="002B6A07">
            <w:pPr>
              <w:pStyle w:val="B0"/>
            </w:pPr>
            <w:r w:rsidRPr="002B6A07">
              <w:t xml:space="preserve">String editAdLocation(ModelMap model, Integer Id) </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0038BC" w:rsidRDefault="000038BC"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C79FF" w:rsidRDefault="000038BC" w:rsidP="006B5869">
            <w:pPr>
              <w:pStyle w:val="B0"/>
              <w:rPr>
                <w:rFonts w:cs="Calibri"/>
                <w:color w:val="2A00FF"/>
                <w:kern w:val="0"/>
              </w:rPr>
            </w:pPr>
            <w:r w:rsidRPr="004C79FF">
              <w:rPr>
                <w:rFonts w:cs="Calibri"/>
                <w:color w:val="2A00FF"/>
                <w:kern w:val="0"/>
              </w:rPr>
              <w:t>/advertisement/editAdlocal</w:t>
            </w:r>
          </w:p>
        </w:tc>
      </w:tr>
    </w:tbl>
    <w:p w:rsidR="00EA5074" w:rsidRDefault="00EA5074" w:rsidP="00EA5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rPr>
            </w:pPr>
            <w:r w:rsidRPr="004B5AE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color w:val="2A00FF"/>
                <w:kern w:val="0"/>
              </w:rPr>
            </w:pPr>
            <w:r w:rsidRPr="004B5AEF">
              <w:rPr>
                <w:rFonts w:cs="Calibri"/>
                <w:color w:val="2A00FF"/>
                <w:kern w:val="0"/>
              </w:rPr>
              <w:t>/updateAdlocal.do</w:t>
            </w:r>
          </w:p>
        </w:tc>
      </w:tr>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4B5AEF" w:rsidRDefault="000038BC" w:rsidP="006B5869">
            <w:pPr>
              <w:pStyle w:val="B0"/>
              <w:rPr>
                <w:rFonts w:cs="Calibri"/>
              </w:rPr>
            </w:pPr>
            <w:r w:rsidRPr="004B5AE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4B5AEF" w:rsidRDefault="000038BC" w:rsidP="000038BC">
            <w:pPr>
              <w:autoSpaceDE w:val="0"/>
              <w:autoSpaceDN w:val="0"/>
              <w:adjustRightInd w:val="0"/>
              <w:jc w:val="left"/>
              <w:rPr>
                <w:rFonts w:ascii="Calibri" w:hAnsi="Calibri" w:cs="Calibri"/>
                <w:kern w:val="0"/>
                <w:szCs w:val="21"/>
              </w:rPr>
            </w:pPr>
            <w:r w:rsidRPr="004B5AEF">
              <w:rPr>
                <w:rFonts w:ascii="Calibri" w:hAnsi="Calibri" w:cs="Calibri"/>
                <w:b/>
                <w:bCs/>
                <w:color w:val="7F0055"/>
                <w:kern w:val="0"/>
                <w:szCs w:val="21"/>
              </w:rPr>
              <w:t>void</w:t>
            </w:r>
            <w:r w:rsidRPr="004B5AEF">
              <w:rPr>
                <w:rFonts w:ascii="Calibri" w:hAnsi="Calibri" w:cs="Calibri"/>
                <w:color w:val="000000"/>
                <w:kern w:val="0"/>
                <w:szCs w:val="21"/>
              </w:rPr>
              <w:t xml:space="preserve"> update(HttpServletRequest request, HttpServletResponse response, ModelMap model,</w:t>
            </w:r>
          </w:p>
          <w:p w:rsidR="000038BC" w:rsidRPr="004B5AEF" w:rsidRDefault="000038BC" w:rsidP="000038BC">
            <w:pPr>
              <w:pStyle w:val="B0"/>
              <w:rPr>
                <w:rFonts w:cs="Calibri"/>
                <w:color w:val="2A00FF"/>
                <w:kern w:val="0"/>
              </w:rPr>
            </w:pPr>
            <w:r w:rsidRPr="004B5AEF">
              <w:rPr>
                <w:rFonts w:cs="Calibri"/>
                <w:color w:val="000000"/>
                <w:kern w:val="0"/>
              </w:rPr>
              <w:tab/>
            </w:r>
            <w:r w:rsidRPr="004B5AEF">
              <w:rPr>
                <w:rFonts w:cs="Calibri"/>
                <w:color w:val="000000"/>
                <w:kern w:val="0"/>
              </w:rPr>
              <w:tab/>
            </w:r>
            <w:r w:rsidRPr="004B5AEF">
              <w:rPr>
                <w:rFonts w:cs="Calibri"/>
                <w:color w:val="000000"/>
                <w:kern w:val="0"/>
              </w:rPr>
              <w:tab/>
              <w:t>EbAdLocal ebAdLocal)</w:t>
            </w:r>
          </w:p>
        </w:tc>
      </w:tr>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rPr>
            </w:pPr>
            <w:r w:rsidRPr="004B5AE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4B5AEF" w:rsidP="004B5AEF">
            <w:pPr>
              <w:pStyle w:val="B0"/>
              <w:rPr>
                <w:rFonts w:cs="Calibri"/>
                <w:color w:val="2A00FF"/>
                <w:kern w:val="0"/>
              </w:rPr>
            </w:pPr>
            <w:r w:rsidRPr="004B5AEF">
              <w:rPr>
                <w:rFonts w:cs="Calibri"/>
                <w:color w:val="2A00FF"/>
                <w:kern w:val="0"/>
              </w:rPr>
              <w:t>N</w:t>
            </w:r>
            <w:r w:rsidR="000038BC" w:rsidRPr="004B5AEF">
              <w:rPr>
                <w:rFonts w:cs="Calibri"/>
                <w:color w:val="2A00FF"/>
                <w:kern w:val="0"/>
              </w:rPr>
              <w:t>ull</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color w:val="2A00FF"/>
                <w:kern w:val="0"/>
              </w:rPr>
            </w:pPr>
            <w:r w:rsidRPr="004B5AEF">
              <w:rPr>
                <w:rFonts w:cs="Calibri"/>
                <w:color w:val="2A00FF"/>
                <w:kern w:val="0"/>
              </w:rPr>
              <w:t>/adListLink.do</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4B5AEF">
            <w:pPr>
              <w:autoSpaceDE w:val="0"/>
              <w:autoSpaceDN w:val="0"/>
              <w:adjustRightInd w:val="0"/>
              <w:jc w:val="left"/>
              <w:rPr>
                <w:rFonts w:ascii="Calibri" w:hAnsi="Calibri" w:cs="Calibri"/>
                <w:kern w:val="0"/>
                <w:szCs w:val="21"/>
              </w:rPr>
            </w:pPr>
            <w:r w:rsidRPr="004B5AEF">
              <w:rPr>
                <w:rFonts w:ascii="Calibri" w:hAnsi="Calibri" w:cs="Calibri"/>
                <w:color w:val="000000"/>
                <w:kern w:val="0"/>
                <w:szCs w:val="21"/>
              </w:rPr>
              <w:t>String getLinkAdvertisement(ModelMap modle, Integer pageNo,</w:t>
            </w:r>
          </w:p>
          <w:p w:rsidR="004B5AEF" w:rsidRPr="004B5AEF" w:rsidRDefault="004B5AEF" w:rsidP="004B5AEF">
            <w:pPr>
              <w:pStyle w:val="B0"/>
              <w:rPr>
                <w:rFonts w:cs="Calibri"/>
                <w:color w:val="2A00FF"/>
                <w:kern w:val="0"/>
              </w:rPr>
            </w:pPr>
            <w:r w:rsidRPr="004B5AEF">
              <w:rPr>
                <w:rFonts w:cs="Calibri"/>
                <w:color w:val="000000"/>
                <w:kern w:val="0"/>
              </w:rPr>
              <w:tab/>
            </w:r>
            <w:r w:rsidRPr="004B5AEF">
              <w:rPr>
                <w:rFonts w:cs="Calibri"/>
                <w:color w:val="000000"/>
                <w:kern w:val="0"/>
              </w:rPr>
              <w:tab/>
            </w:r>
            <w:r w:rsidRPr="004B5AEF">
              <w:rPr>
                <w:rFonts w:cs="Calibri"/>
                <w:color w:val="000000"/>
                <w:kern w:val="0"/>
              </w:rPr>
              <w:tab/>
              <w:t>Integer pageSize, Integer localId,Integer orderBy)</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color w:val="2A00FF"/>
                <w:kern w:val="0"/>
              </w:rPr>
            </w:pPr>
            <w:r w:rsidRPr="004B5AEF">
              <w:rPr>
                <w:rFonts w:cs="Calibri"/>
                <w:color w:val="2A00FF"/>
                <w:kern w:val="0"/>
              </w:rPr>
              <w:t>/advertisement/relevancyAd</w:t>
            </w:r>
          </w:p>
        </w:tc>
      </w:tr>
    </w:tbl>
    <w:p w:rsidR="000038BC" w:rsidRDefault="000038BC" w:rsidP="00EA5074"/>
    <w:p w:rsidR="004C79FF" w:rsidRDefault="004C79FF" w:rsidP="00EA5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EA5074" w:rsidTr="006B586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Default="00EA5074" w:rsidP="006B5869">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Default="00E31C64" w:rsidP="00E31C64">
            <w:pPr>
              <w:pStyle w:val="B0"/>
              <w:rPr>
                <w:rFonts w:cs="Calibri"/>
              </w:rPr>
            </w:pPr>
            <w:r w:rsidRPr="004C79FF">
              <w:rPr>
                <w:rFonts w:cs="Calibri"/>
              </w:rPr>
              <w:t>com.tangram.ebiz.webapp.controller.EbAdvertisement.java</w:t>
            </w:r>
          </w:p>
        </w:tc>
      </w:tr>
      <w:tr w:rsidR="00EA5074" w:rsidTr="006B586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EA507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B7543F" w:rsidP="006B5869">
            <w:pPr>
              <w:pStyle w:val="B0"/>
              <w:rPr>
                <w:rFonts w:cs="Calibri"/>
              </w:rPr>
            </w:pPr>
            <w:r w:rsidRPr="009C7B7E">
              <w:rPr>
                <w:rFonts w:cs="Calibri"/>
                <w:color w:val="2A00FF"/>
                <w:kern w:val="0"/>
              </w:rPr>
              <w:t>/ecps/console/advertisement</w:t>
            </w:r>
          </w:p>
        </w:tc>
      </w:tr>
      <w:tr w:rsidR="00EA5074" w:rsidRPr="007E4A2A" w:rsidTr="006B586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A5074" w:rsidRPr="009C7B7E" w:rsidRDefault="00EA507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B7543F" w:rsidRPr="009C7B7E" w:rsidRDefault="00B7543F" w:rsidP="00B7543F">
            <w:pPr>
              <w:autoSpaceDE w:val="0"/>
              <w:autoSpaceDN w:val="0"/>
              <w:adjustRightInd w:val="0"/>
              <w:jc w:val="left"/>
              <w:rPr>
                <w:rFonts w:ascii="Calibri" w:hAnsi="Calibri" w:cs="Calibri"/>
                <w:kern w:val="0"/>
                <w:szCs w:val="21"/>
              </w:rPr>
            </w:pPr>
            <w:r w:rsidRPr="009C7B7E">
              <w:rPr>
                <w:rFonts w:ascii="Calibri" w:hAnsi="Calibri" w:cs="Calibri"/>
                <w:color w:val="000000"/>
                <w:kern w:val="0"/>
                <w:szCs w:val="21"/>
              </w:rPr>
              <w:t>String attCfgViewGet(ModelMap modle, Integer adStatus, Integer adType,</w:t>
            </w:r>
          </w:p>
          <w:p w:rsidR="00EA5074" w:rsidRPr="009C7B7E" w:rsidRDefault="00B7543F" w:rsidP="00B7543F">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String search, Integer pageNo, Integer pageSize,Integer orderBy)</w:t>
            </w:r>
          </w:p>
        </w:tc>
      </w:tr>
      <w:tr w:rsidR="00EA5074" w:rsidTr="006B586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EA507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B7543F" w:rsidP="006B5869">
            <w:pPr>
              <w:pStyle w:val="B0"/>
              <w:rPr>
                <w:rFonts w:cs="Calibri"/>
              </w:rPr>
            </w:pPr>
            <w:r w:rsidRPr="009C7B7E">
              <w:rPr>
                <w:rFonts w:cs="Calibri"/>
                <w:color w:val="2A00FF"/>
                <w:kern w:val="0"/>
              </w:rPr>
              <w:t>/advertisement/advertisement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/addAdvertisement.do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B7543F" w:rsidP="006B5869">
            <w:pPr>
              <w:pStyle w:val="B0"/>
              <w:rPr>
                <w:rFonts w:cs="Calibri"/>
              </w:rPr>
            </w:pPr>
            <w:r w:rsidRPr="009C7B7E">
              <w:rPr>
                <w:rFonts w:cs="Calibri"/>
                <w:color w:val="000000"/>
                <w:kern w:val="0"/>
              </w:rPr>
              <w:t>String addAdvertisement(ModelMap model)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/advertisement/addAdvertisement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/editAdvertisement.do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B7543F" w:rsidP="006B5869">
            <w:pPr>
              <w:pStyle w:val="B0"/>
              <w:rPr>
                <w:rFonts w:cs="Calibri"/>
              </w:rPr>
            </w:pPr>
            <w:r w:rsidRPr="009C7B7E">
              <w:rPr>
                <w:rFonts w:cs="Calibri"/>
                <w:color w:val="000000"/>
                <w:kern w:val="0"/>
              </w:rPr>
              <w:t>String editAd(ModelMap model, Integer adId)</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/advertisement/editAdvertisement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/updateAdvertisement.do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B7543F" w:rsidRPr="009C7B7E" w:rsidRDefault="00B7543F" w:rsidP="00B7543F">
            <w:pPr>
              <w:autoSpaceDE w:val="0"/>
              <w:autoSpaceDN w:val="0"/>
              <w:adjustRightInd w:val="0"/>
              <w:jc w:val="left"/>
              <w:rPr>
                <w:rFonts w:ascii="Calibri" w:hAnsi="Calibri" w:cs="Calibri"/>
                <w:kern w:val="0"/>
                <w:szCs w:val="21"/>
              </w:rPr>
            </w:pPr>
            <w:r w:rsidRPr="009C7B7E">
              <w:rPr>
                <w:rFonts w:ascii="Calibri" w:hAnsi="Calibri" w:cs="Calibri"/>
                <w:b/>
                <w:bCs/>
                <w:color w:val="7F0055"/>
                <w:kern w:val="0"/>
                <w:szCs w:val="21"/>
              </w:rPr>
              <w:t>void</w:t>
            </w:r>
            <w:r w:rsidRPr="009C7B7E">
              <w:rPr>
                <w:rFonts w:ascii="Calibri" w:hAnsi="Calibri" w:cs="Calibri"/>
                <w:color w:val="000000"/>
                <w:kern w:val="0"/>
                <w:szCs w:val="21"/>
              </w:rPr>
              <w:t xml:space="preserve"> update(HttpServletRequest request, HttpServletResponse response, ModelMap model,</w:t>
            </w:r>
          </w:p>
          <w:p w:rsidR="00E31C64" w:rsidRPr="009C7B7E" w:rsidRDefault="00B7543F" w:rsidP="00B7543F">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EbAdvertisement ebAdvertisement, String localIdsString)</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rPr>
              <w:t>null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color w:val="2A00FF"/>
                <w:kern w:val="0"/>
              </w:rPr>
              <w:t>/saveAdvertisement.do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C7B7E" w:rsidRPr="009C7B7E" w:rsidRDefault="009C7B7E" w:rsidP="009C7B7E">
            <w:pPr>
              <w:autoSpaceDE w:val="0"/>
              <w:autoSpaceDN w:val="0"/>
              <w:adjustRightInd w:val="0"/>
              <w:jc w:val="left"/>
              <w:rPr>
                <w:rFonts w:ascii="Calibri" w:hAnsi="Calibri" w:cs="Calibri"/>
                <w:kern w:val="0"/>
                <w:szCs w:val="21"/>
              </w:rPr>
            </w:pPr>
            <w:r w:rsidRPr="009C7B7E">
              <w:rPr>
                <w:rFonts w:ascii="Calibri" w:hAnsi="Calibri" w:cs="Calibri"/>
                <w:b/>
                <w:bCs/>
                <w:color w:val="7F0055"/>
                <w:kern w:val="0"/>
                <w:szCs w:val="21"/>
              </w:rPr>
              <w:t>void</w:t>
            </w:r>
            <w:r w:rsidRPr="009C7B7E">
              <w:rPr>
                <w:rFonts w:ascii="Calibri" w:hAnsi="Calibri" w:cs="Calibri"/>
                <w:color w:val="000000"/>
                <w:kern w:val="0"/>
                <w:szCs w:val="21"/>
              </w:rPr>
              <w:t xml:space="preserve"> saveAdvertisement(HttpServletRequest request, HttpServletResponse response, ModelMap model,</w:t>
            </w:r>
          </w:p>
          <w:p w:rsidR="00E31C64" w:rsidRPr="009C7B7E" w:rsidRDefault="009C7B7E" w:rsidP="009C7B7E">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EbAdvertisement ebAdvertisement, String localIdsString)</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rPr>
              <w:t>null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color w:val="2A00FF"/>
                <w:kern w:val="0"/>
              </w:rPr>
              <w:t>/delete.do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9C7B7E" w:rsidP="006B5869">
            <w:pPr>
              <w:pStyle w:val="B0"/>
              <w:rPr>
                <w:rFonts w:cs="Calibri"/>
              </w:rPr>
            </w:pPr>
            <w:r w:rsidRPr="009C7B7E">
              <w:rPr>
                <w:rFonts w:cs="Calibri"/>
                <w:b/>
                <w:bCs/>
                <w:color w:val="7F0055"/>
                <w:kern w:val="0"/>
              </w:rPr>
              <w:t>void</w:t>
            </w:r>
            <w:r w:rsidRPr="009C7B7E">
              <w:rPr>
                <w:rFonts w:cs="Calibri"/>
                <w:color w:val="000000"/>
                <w:kern w:val="0"/>
              </w:rPr>
              <w:t xml:space="preserve"> delete(HttpServletRequest request, HttpServletResponse response, Integer[] adIds)</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rPr>
              <w:t>null</w:t>
            </w:r>
          </w:p>
        </w:tc>
      </w:tr>
    </w:tbl>
    <w:p w:rsidR="00EA5074" w:rsidRDefault="00EA5074" w:rsidP="00EA5074"/>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9C7B7E" w:rsidRPr="00206DC9" w:rsidTr="006B5869">
        <w:trPr>
          <w:trHeight w:val="491"/>
        </w:trPr>
        <w:tc>
          <w:tcPr>
            <w:tcW w:w="735" w:type="pct"/>
            <w:shd w:val="clear" w:color="auto" w:fill="BFBFBF"/>
            <w:vAlign w:val="center"/>
          </w:tcPr>
          <w:p w:rsidR="009C7B7E" w:rsidRPr="006B5869" w:rsidRDefault="009C7B7E" w:rsidP="006B5869">
            <w:pPr>
              <w:pStyle w:val="B0"/>
              <w:rPr>
                <w:rFonts w:cs="Calibri"/>
              </w:rPr>
            </w:pPr>
            <w:r w:rsidRPr="006B5869">
              <w:rPr>
                <w:rFonts w:cs="Calibri"/>
              </w:rPr>
              <w:t>接口名称</w:t>
            </w:r>
          </w:p>
        </w:tc>
        <w:tc>
          <w:tcPr>
            <w:tcW w:w="4265" w:type="pct"/>
            <w:shd w:val="clear" w:color="auto" w:fill="BFBFBF"/>
            <w:vAlign w:val="center"/>
          </w:tcPr>
          <w:p w:rsidR="009C7B7E" w:rsidRPr="006B5869" w:rsidRDefault="009C7B7E" w:rsidP="006B5869">
            <w:pPr>
              <w:pStyle w:val="B0"/>
              <w:rPr>
                <w:rFonts w:cs="Calibri"/>
              </w:rPr>
            </w:pPr>
            <w:r w:rsidRPr="006B5869">
              <w:rPr>
                <w:rFonts w:cs="Calibri"/>
              </w:rPr>
              <w:t>com.tangram.ebiz.service.EbAdLocalManager</w:t>
            </w:r>
          </w:p>
        </w:tc>
      </w:tr>
      <w:tr w:rsidR="009C7B7E" w:rsidRPr="00206DC9" w:rsidTr="006B5869">
        <w:trPr>
          <w:trHeight w:val="364"/>
        </w:trPr>
        <w:tc>
          <w:tcPr>
            <w:tcW w:w="735" w:type="pct"/>
            <w:shd w:val="clear" w:color="auto" w:fill="F2F2F2"/>
            <w:vAlign w:val="center"/>
          </w:tcPr>
          <w:p w:rsidR="009C7B7E" w:rsidRPr="006B5869" w:rsidRDefault="009C7B7E" w:rsidP="006B5869">
            <w:pPr>
              <w:pStyle w:val="B0"/>
              <w:rPr>
                <w:rFonts w:cs="Calibri"/>
              </w:rPr>
            </w:pPr>
            <w:r w:rsidRPr="006B5869">
              <w:rPr>
                <w:rFonts w:cs="Calibri"/>
              </w:rPr>
              <w:t>方法</w:t>
            </w:r>
          </w:p>
        </w:tc>
        <w:tc>
          <w:tcPr>
            <w:tcW w:w="4265" w:type="pct"/>
            <w:shd w:val="clear" w:color="auto" w:fill="F2F2F2"/>
          </w:tcPr>
          <w:p w:rsidR="009C7B7E"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saveAdLocal(EbAdLocal ebAdLocal)</w:t>
            </w:r>
          </w:p>
        </w:tc>
      </w:tr>
      <w:tr w:rsidR="009C7B7E" w:rsidRPr="00206DC9" w:rsidTr="006B5869">
        <w:trPr>
          <w:trHeight w:val="349"/>
        </w:trPr>
        <w:tc>
          <w:tcPr>
            <w:tcW w:w="735" w:type="pct"/>
            <w:tcBorders>
              <w:bottom w:val="single" w:sz="4" w:space="0" w:color="auto"/>
            </w:tcBorders>
            <w:shd w:val="clear" w:color="auto" w:fill="auto"/>
            <w:vAlign w:val="center"/>
          </w:tcPr>
          <w:p w:rsidR="009C7B7E" w:rsidRPr="006B5869" w:rsidRDefault="009C7B7E" w:rsidP="006B5869">
            <w:pPr>
              <w:pStyle w:val="B0"/>
              <w:rPr>
                <w:rFonts w:cs="Calibri"/>
              </w:rPr>
            </w:pPr>
            <w:r w:rsidRPr="006B5869">
              <w:rPr>
                <w:rFonts w:cs="Calibri"/>
              </w:rPr>
              <w:t>输入参数</w:t>
            </w:r>
          </w:p>
        </w:tc>
        <w:tc>
          <w:tcPr>
            <w:tcW w:w="4265" w:type="pct"/>
            <w:tcBorders>
              <w:bottom w:val="single" w:sz="4" w:space="0" w:color="auto"/>
            </w:tcBorders>
            <w:shd w:val="clear" w:color="auto" w:fill="auto"/>
          </w:tcPr>
          <w:p w:rsidR="009C7B7E" w:rsidRPr="006B5869" w:rsidRDefault="006B5869" w:rsidP="002B6A07">
            <w:pPr>
              <w:pStyle w:val="B0"/>
            </w:pPr>
            <w:r w:rsidRPr="006B5869">
              <w:t>EbAdLocal ebAdLocal</w:t>
            </w:r>
          </w:p>
        </w:tc>
      </w:tr>
      <w:tr w:rsidR="009C7B7E" w:rsidRPr="00206DC9" w:rsidTr="006B5869">
        <w:trPr>
          <w:trHeight w:val="208"/>
        </w:trPr>
        <w:tc>
          <w:tcPr>
            <w:tcW w:w="735" w:type="pct"/>
            <w:shd w:val="clear" w:color="auto" w:fill="auto"/>
            <w:vAlign w:val="center"/>
          </w:tcPr>
          <w:p w:rsidR="009C7B7E" w:rsidRPr="006B5869" w:rsidRDefault="009C7B7E" w:rsidP="006B5869">
            <w:pPr>
              <w:pStyle w:val="B0"/>
              <w:rPr>
                <w:rFonts w:cs="Calibri"/>
              </w:rPr>
            </w:pPr>
            <w:r w:rsidRPr="006B5869">
              <w:rPr>
                <w:rFonts w:cs="Calibri"/>
              </w:rPr>
              <w:t>注释</w:t>
            </w:r>
          </w:p>
        </w:tc>
        <w:tc>
          <w:tcPr>
            <w:tcW w:w="4265" w:type="pct"/>
            <w:shd w:val="clear" w:color="auto" w:fill="auto"/>
          </w:tcPr>
          <w:p w:rsidR="009C7B7E" w:rsidRPr="006B5869" w:rsidRDefault="009C7B7E" w:rsidP="006B5869">
            <w:pPr>
              <w:pStyle w:val="B0"/>
              <w:rPr>
                <w:rFonts w:cs="Calibri"/>
              </w:rPr>
            </w:pPr>
          </w:p>
        </w:tc>
      </w:tr>
      <w:tr w:rsidR="009C7B7E" w:rsidRPr="00206DC9" w:rsidTr="006B5869">
        <w:trPr>
          <w:trHeight w:val="208"/>
        </w:trPr>
        <w:tc>
          <w:tcPr>
            <w:tcW w:w="735" w:type="pct"/>
            <w:shd w:val="clear" w:color="auto" w:fill="auto"/>
            <w:vAlign w:val="center"/>
          </w:tcPr>
          <w:p w:rsidR="009C7B7E" w:rsidRPr="006B5869" w:rsidRDefault="009C7B7E" w:rsidP="006B5869">
            <w:pPr>
              <w:pStyle w:val="B0"/>
              <w:rPr>
                <w:rFonts w:cs="Calibri"/>
              </w:rPr>
            </w:pPr>
            <w:r w:rsidRPr="006B5869">
              <w:rPr>
                <w:rFonts w:cs="Calibri"/>
              </w:rPr>
              <w:t>是否实现</w:t>
            </w:r>
          </w:p>
        </w:tc>
        <w:tc>
          <w:tcPr>
            <w:tcW w:w="4265" w:type="pct"/>
            <w:shd w:val="clear" w:color="auto" w:fill="auto"/>
          </w:tcPr>
          <w:p w:rsidR="009C7B7E" w:rsidRPr="006B5869" w:rsidRDefault="009C7B7E"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autoSpaceDE w:val="0"/>
              <w:autoSpaceDN w:val="0"/>
              <w:adjustRightInd w:val="0"/>
              <w:jc w:val="left"/>
              <w:rPr>
                <w:rFonts w:ascii="Calibri" w:hAnsi="Calibri" w:cs="Calibri"/>
                <w:kern w:val="0"/>
                <w:szCs w:val="21"/>
              </w:rPr>
            </w:pPr>
            <w:r w:rsidRPr="006B5869">
              <w:rPr>
                <w:rFonts w:ascii="Calibri" w:hAnsi="Calibri" w:cs="Calibri"/>
                <w:color w:val="000000"/>
                <w:kern w:val="0"/>
                <w:szCs w:val="21"/>
              </w:rPr>
              <w:t>Pagination getAdLocalList(String search, Integer pageNo, Integer pageSize,</w:t>
            </w:r>
          </w:p>
          <w:p w:rsidR="006B5869" w:rsidRPr="006B5869" w:rsidRDefault="006B5869" w:rsidP="006B5869">
            <w:pPr>
              <w:pStyle w:val="B0"/>
              <w:rPr>
                <w:rFonts w:cs="Calibri"/>
              </w:rPr>
            </w:pPr>
            <w:r w:rsidRPr="006B5869">
              <w:rPr>
                <w:rFonts w:cs="Calibri"/>
                <w:color w:val="000000"/>
                <w:kern w:val="0"/>
              </w:rPr>
              <w:tab/>
            </w:r>
            <w:r w:rsidRPr="006B5869">
              <w:rPr>
                <w:rFonts w:cs="Calibri"/>
                <w:color w:val="000000"/>
                <w:kern w:val="0"/>
              </w:rPr>
              <w:tab/>
            </w:r>
            <w:r w:rsidRPr="006B5869">
              <w:rPr>
                <w:rFonts w:cs="Calibri"/>
                <w:color w:val="000000"/>
                <w:kern w:val="0"/>
              </w:rPr>
              <w:tab/>
              <w:t>Integer orderBy)</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 xml:space="preserve">String search </w:t>
            </w:r>
          </w:p>
          <w:p w:rsidR="006B5869" w:rsidRPr="006B5869" w:rsidRDefault="006B5869" w:rsidP="006B5869">
            <w:pPr>
              <w:pStyle w:val="B0"/>
              <w:rPr>
                <w:rFonts w:cs="Calibri"/>
              </w:rPr>
            </w:pPr>
            <w:r w:rsidRPr="006B5869">
              <w:rPr>
                <w:rFonts w:cs="Calibri"/>
              </w:rPr>
              <w:t>Integer pageNo</w:t>
            </w:r>
          </w:p>
          <w:p w:rsidR="006B5869" w:rsidRPr="006B5869" w:rsidRDefault="006B5869" w:rsidP="002B6A07">
            <w:pPr>
              <w:pStyle w:val="B0"/>
            </w:pPr>
            <w:r w:rsidRPr="006B5869">
              <w:t>Integer pageSize</w:t>
            </w:r>
          </w:p>
          <w:p w:rsidR="006B5869" w:rsidRPr="006B5869" w:rsidRDefault="006B5869" w:rsidP="006B5869">
            <w:pPr>
              <w:rPr>
                <w:rFonts w:ascii="Calibri" w:hAnsi="Calibri" w:cs="Calibri"/>
                <w:szCs w:val="21"/>
              </w:rPr>
            </w:pPr>
            <w:r w:rsidRPr="006B5869">
              <w:rPr>
                <w:rFonts w:ascii="Calibri" w:hAnsi="Calibri" w:cs="Calibri"/>
                <w:szCs w:val="21"/>
              </w:rPr>
              <w:t>Integer orderBy</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color w:val="000000"/>
                <w:kern w:val="0"/>
              </w:rPr>
              <w:t>String getAdLocalName(Integer[]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deleteAdLocalByIds(Integer[]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 []ads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deleteAdLocalandLinkByIds(Integer[]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EbAdLocal getAdLocationById(Integer 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void</w:t>
            </w:r>
            <w:r w:rsidRPr="007969B4">
              <w:rPr>
                <w:rFonts w:cs="Calibri"/>
                <w:color w:val="000000"/>
                <w:kern w:val="0"/>
              </w:rPr>
              <w:t xml:space="preserve"> updateAdLocal(EbAdLocal ebAdLocal)</w:t>
            </w:r>
            <w:r w:rsidRPr="007969B4">
              <w:rPr>
                <w:rFonts w:cs="Calibri"/>
                <w:bCs/>
                <w:color w:val="7F0055"/>
                <w:kern w:val="0"/>
              </w:rPr>
              <w:t>throws</w:t>
            </w:r>
            <w:r w:rsidRPr="007969B4">
              <w:rPr>
                <w:rFonts w:cs="Calibri"/>
                <w:color w:val="000000"/>
                <w:kern w:val="0"/>
              </w:rPr>
              <w:t xml:space="preserve"> InfoTipException, Exception</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EbAdLocal ebAdLocal</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boolean</w:t>
            </w:r>
            <w:r w:rsidRPr="007969B4">
              <w:rPr>
                <w:rFonts w:cs="Calibri"/>
                <w:color w:val="000000"/>
                <w:kern w:val="0"/>
              </w:rPr>
              <w:t xml:space="preserve"> getShowAdverByAdLocalId(Integer parseInt)</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parseInt</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void</w:t>
            </w:r>
            <w:r w:rsidRPr="007969B4">
              <w:rPr>
                <w:rFonts w:cs="Calibri"/>
                <w:color w:val="000000"/>
                <w:kern w:val="0"/>
              </w:rPr>
              <w:t xml:space="preserve"> changeLink(Integer status, Integer adId, Integer localId)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 xml:space="preserve">Integer status </w:t>
            </w:r>
          </w:p>
          <w:p w:rsidR="006B5869" w:rsidRPr="007969B4" w:rsidRDefault="006B5869" w:rsidP="002B6A07">
            <w:pPr>
              <w:pStyle w:val="B0"/>
            </w:pPr>
            <w:r w:rsidRPr="007969B4">
              <w:t>Integer adId</w:t>
            </w:r>
          </w:p>
          <w:p w:rsidR="006B5869" w:rsidRPr="007969B4" w:rsidRDefault="006B5869" w:rsidP="006B5869">
            <w:pPr>
              <w:rPr>
                <w:rFonts w:ascii="Calibri" w:hAnsi="Calibri" w:cs="Calibri"/>
                <w:szCs w:val="21"/>
              </w:rPr>
            </w:pPr>
            <w:r w:rsidRPr="007969B4">
              <w:rPr>
                <w:rFonts w:ascii="Calibri" w:hAnsi="Calibri" w:cs="Calibri"/>
                <w:szCs w:val="21"/>
              </w:rPr>
              <w:t>Integer localId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bl>
    <w:p w:rsidR="009C7B7E" w:rsidRPr="007969B4" w:rsidRDefault="009C7B7E" w:rsidP="009C7B7E">
      <w:pPr>
        <w:rPr>
          <w:rFonts w:ascii="Calibri" w:hAnsi="Calibri" w:cs="Calibri"/>
          <w:szCs w:val="21"/>
        </w:rPr>
      </w:pPr>
    </w:p>
    <w:p w:rsidR="006B5869" w:rsidRPr="007969B4" w:rsidRDefault="006B5869" w:rsidP="009C7B7E">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9C7B7E" w:rsidRPr="007969B4" w:rsidTr="006B5869">
        <w:trPr>
          <w:trHeight w:val="491"/>
        </w:trPr>
        <w:tc>
          <w:tcPr>
            <w:tcW w:w="735" w:type="pct"/>
            <w:shd w:val="clear" w:color="auto" w:fill="BFBFBF"/>
            <w:vAlign w:val="center"/>
          </w:tcPr>
          <w:p w:rsidR="009C7B7E" w:rsidRPr="007969B4" w:rsidRDefault="009C7B7E" w:rsidP="006B5869">
            <w:pPr>
              <w:pStyle w:val="B0"/>
              <w:rPr>
                <w:rFonts w:cs="Calibri"/>
              </w:rPr>
            </w:pPr>
            <w:r w:rsidRPr="007969B4">
              <w:rPr>
                <w:rFonts w:cs="Calibri"/>
              </w:rPr>
              <w:t>接口名称</w:t>
            </w:r>
          </w:p>
        </w:tc>
        <w:tc>
          <w:tcPr>
            <w:tcW w:w="4265" w:type="pct"/>
            <w:shd w:val="clear" w:color="auto" w:fill="BFBFBF"/>
            <w:vAlign w:val="center"/>
          </w:tcPr>
          <w:p w:rsidR="009C7B7E" w:rsidRPr="007969B4" w:rsidRDefault="009C7B7E" w:rsidP="006B5869">
            <w:pPr>
              <w:pStyle w:val="B0"/>
              <w:rPr>
                <w:rFonts w:cs="Calibri"/>
              </w:rPr>
            </w:pPr>
            <w:r w:rsidRPr="007969B4">
              <w:rPr>
                <w:rFonts w:cs="Calibri"/>
              </w:rPr>
              <w:t>com.tangram.ebiz.service.EbAdvertisementManager</w:t>
            </w:r>
          </w:p>
        </w:tc>
      </w:tr>
      <w:tr w:rsidR="009C7B7E" w:rsidRPr="007969B4" w:rsidTr="006B5869">
        <w:trPr>
          <w:trHeight w:val="364"/>
        </w:trPr>
        <w:tc>
          <w:tcPr>
            <w:tcW w:w="735" w:type="pct"/>
            <w:shd w:val="clear" w:color="auto" w:fill="F2F2F2"/>
            <w:vAlign w:val="center"/>
          </w:tcPr>
          <w:p w:rsidR="009C7B7E" w:rsidRPr="007969B4" w:rsidRDefault="009C7B7E" w:rsidP="006B5869">
            <w:pPr>
              <w:pStyle w:val="B0"/>
              <w:rPr>
                <w:rFonts w:cs="Calibri"/>
              </w:rPr>
            </w:pPr>
            <w:r w:rsidRPr="007969B4">
              <w:rPr>
                <w:rFonts w:cs="Calibri"/>
              </w:rPr>
              <w:t>方法</w:t>
            </w:r>
          </w:p>
        </w:tc>
        <w:tc>
          <w:tcPr>
            <w:tcW w:w="4265" w:type="pct"/>
            <w:shd w:val="clear" w:color="auto" w:fill="F2F2F2"/>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b/>
                <w:bCs/>
                <w:color w:val="7F0055"/>
                <w:kern w:val="0"/>
                <w:szCs w:val="21"/>
              </w:rPr>
              <w:t>void</w:t>
            </w:r>
            <w:r w:rsidRPr="007969B4">
              <w:rPr>
                <w:rFonts w:ascii="Calibri" w:hAnsi="Calibri" w:cs="Calibri"/>
                <w:color w:val="000000"/>
                <w:kern w:val="0"/>
                <w:szCs w:val="21"/>
              </w:rPr>
              <w:t xml:space="preserve"> saveAd(EbAdvertisement ebAdvertisement, </w:t>
            </w:r>
            <w:r w:rsidRPr="007969B4">
              <w:rPr>
                <w:rFonts w:ascii="Calibri" w:hAnsi="Calibri" w:cs="Calibri"/>
                <w:color w:val="000000"/>
                <w:kern w:val="0"/>
                <w:szCs w:val="21"/>
                <w:u w:val="single"/>
              </w:rPr>
              <w:t>List</w:t>
            </w:r>
            <w:r w:rsidRPr="007969B4">
              <w:rPr>
                <w:rFonts w:ascii="Calibri" w:hAnsi="Calibri" w:cs="Calibri"/>
                <w:color w:val="000000"/>
                <w:kern w:val="0"/>
                <w:szCs w:val="21"/>
              </w:rPr>
              <w:t xml:space="preserve"> localIdList)</w:t>
            </w:r>
            <w:r w:rsidRPr="007969B4">
              <w:rPr>
                <w:rFonts w:ascii="Calibri" w:hAnsi="Calibri" w:cs="Calibri"/>
                <w:b/>
                <w:bCs/>
                <w:color w:val="7F0055"/>
                <w:kern w:val="0"/>
                <w:szCs w:val="21"/>
              </w:rPr>
              <w:t>throws</w:t>
            </w:r>
            <w:r w:rsidRPr="007969B4">
              <w:rPr>
                <w:rFonts w:ascii="Calibri" w:hAnsi="Calibri" w:cs="Calibri"/>
                <w:color w:val="000000"/>
                <w:kern w:val="0"/>
                <w:szCs w:val="21"/>
              </w:rPr>
              <w:t xml:space="preserve"> InfoTipException, JSONException, FileNotFoundException,</w:t>
            </w:r>
          </w:p>
          <w:p w:rsidR="009C7B7E" w:rsidRPr="007969B4" w:rsidRDefault="006B5869" w:rsidP="006B5869">
            <w:pPr>
              <w:pStyle w:val="B0"/>
              <w:rPr>
                <w:rFonts w:cs="Calibri"/>
              </w:rPr>
            </w:pPr>
            <w:r w:rsidRPr="007969B4">
              <w:rPr>
                <w:rFonts w:cs="Calibri"/>
                <w:color w:val="000000"/>
                <w:kern w:val="0"/>
              </w:rPr>
              <w:tab/>
              <w:t>IOException, Exception</w:t>
            </w:r>
          </w:p>
        </w:tc>
      </w:tr>
      <w:tr w:rsidR="009C7B7E" w:rsidRPr="007969B4" w:rsidTr="006B5869">
        <w:trPr>
          <w:trHeight w:val="349"/>
        </w:trPr>
        <w:tc>
          <w:tcPr>
            <w:tcW w:w="735" w:type="pct"/>
            <w:tcBorders>
              <w:bottom w:val="single" w:sz="4" w:space="0" w:color="auto"/>
            </w:tcBorders>
            <w:shd w:val="clear" w:color="auto" w:fill="auto"/>
            <w:vAlign w:val="center"/>
          </w:tcPr>
          <w:p w:rsidR="009C7B7E" w:rsidRPr="007969B4" w:rsidRDefault="009C7B7E" w:rsidP="006B5869">
            <w:pPr>
              <w:pStyle w:val="B0"/>
              <w:rPr>
                <w:rFonts w:cs="Calibri"/>
              </w:rPr>
            </w:pPr>
            <w:r w:rsidRPr="007969B4">
              <w:rPr>
                <w:rFonts w:cs="Calibri"/>
              </w:rPr>
              <w:t>输入参数</w:t>
            </w:r>
          </w:p>
        </w:tc>
        <w:tc>
          <w:tcPr>
            <w:tcW w:w="4265" w:type="pct"/>
            <w:tcBorders>
              <w:bottom w:val="single" w:sz="4" w:space="0" w:color="auto"/>
            </w:tcBorders>
            <w:shd w:val="clear" w:color="auto" w:fill="auto"/>
          </w:tcPr>
          <w:p w:rsidR="009C7B7E" w:rsidRPr="007969B4" w:rsidRDefault="006B5869" w:rsidP="002B6A07">
            <w:pPr>
              <w:pStyle w:val="B0"/>
            </w:pPr>
            <w:r w:rsidRPr="007969B4">
              <w:t>EbAdvertisement ebAdvertisement</w:t>
            </w:r>
          </w:p>
          <w:p w:rsidR="006B5869" w:rsidRPr="007969B4" w:rsidRDefault="006B5869" w:rsidP="006B5869">
            <w:pPr>
              <w:rPr>
                <w:rFonts w:ascii="Calibri" w:hAnsi="Calibri" w:cs="Calibri"/>
                <w:szCs w:val="21"/>
              </w:rPr>
            </w:pPr>
            <w:r w:rsidRPr="007969B4">
              <w:rPr>
                <w:rFonts w:ascii="Calibri" w:hAnsi="Calibri" w:cs="Calibri"/>
                <w:szCs w:val="21"/>
              </w:rPr>
              <w:t>List localList</w:t>
            </w:r>
          </w:p>
        </w:tc>
      </w:tr>
      <w:tr w:rsidR="009C7B7E" w:rsidRPr="007969B4" w:rsidTr="006B5869">
        <w:trPr>
          <w:trHeight w:val="208"/>
        </w:trPr>
        <w:tc>
          <w:tcPr>
            <w:tcW w:w="735" w:type="pct"/>
            <w:shd w:val="clear" w:color="auto" w:fill="auto"/>
            <w:vAlign w:val="center"/>
          </w:tcPr>
          <w:p w:rsidR="009C7B7E" w:rsidRPr="007969B4" w:rsidRDefault="009C7B7E" w:rsidP="006B5869">
            <w:pPr>
              <w:pStyle w:val="B0"/>
              <w:rPr>
                <w:rFonts w:cs="Calibri"/>
              </w:rPr>
            </w:pPr>
            <w:r w:rsidRPr="007969B4">
              <w:rPr>
                <w:rFonts w:cs="Calibri"/>
              </w:rPr>
              <w:t>注释</w:t>
            </w:r>
          </w:p>
        </w:tc>
        <w:tc>
          <w:tcPr>
            <w:tcW w:w="4265" w:type="pct"/>
            <w:shd w:val="clear" w:color="auto" w:fill="auto"/>
          </w:tcPr>
          <w:p w:rsidR="009C7B7E" w:rsidRPr="007969B4" w:rsidRDefault="006B5869" w:rsidP="006B5869">
            <w:pPr>
              <w:pStyle w:val="B0"/>
              <w:rPr>
                <w:rFonts w:cs="Calibri"/>
              </w:rPr>
            </w:pPr>
            <w:r w:rsidRPr="007969B4">
              <w:rPr>
                <w:rFonts w:cs="Calibri"/>
              </w:rPr>
              <w:t>保存广告</w:t>
            </w:r>
          </w:p>
        </w:tc>
      </w:tr>
      <w:tr w:rsidR="009C7B7E" w:rsidRPr="007969B4" w:rsidTr="006B5869">
        <w:trPr>
          <w:trHeight w:val="208"/>
        </w:trPr>
        <w:tc>
          <w:tcPr>
            <w:tcW w:w="735" w:type="pct"/>
            <w:shd w:val="clear" w:color="auto" w:fill="auto"/>
            <w:vAlign w:val="center"/>
          </w:tcPr>
          <w:p w:rsidR="009C7B7E" w:rsidRPr="007969B4" w:rsidRDefault="009C7B7E" w:rsidP="006B5869">
            <w:pPr>
              <w:pStyle w:val="B0"/>
              <w:rPr>
                <w:rFonts w:cs="Calibri"/>
              </w:rPr>
            </w:pPr>
            <w:r w:rsidRPr="007969B4">
              <w:rPr>
                <w:rFonts w:cs="Calibri"/>
              </w:rPr>
              <w:t>是否实现</w:t>
            </w:r>
          </w:p>
        </w:tc>
        <w:tc>
          <w:tcPr>
            <w:tcW w:w="4265" w:type="pct"/>
            <w:shd w:val="clear" w:color="auto" w:fill="auto"/>
          </w:tcPr>
          <w:p w:rsidR="009C7B7E" w:rsidRPr="007969B4" w:rsidRDefault="009C7B7E"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color w:val="000000"/>
                <w:kern w:val="0"/>
                <w:szCs w:val="21"/>
              </w:rPr>
              <w:t>Pagination getAdList(Integer adStatus, Integer adType, String search,</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Integer pageNo, Integer pageSize, 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adStatus</w:t>
            </w:r>
          </w:p>
          <w:p w:rsidR="006B5869" w:rsidRPr="007969B4" w:rsidRDefault="006B5869" w:rsidP="006B5869">
            <w:pPr>
              <w:pStyle w:val="B"/>
              <w:jc w:val="both"/>
              <w:rPr>
                <w:rFonts w:cs="Calibri"/>
              </w:rPr>
            </w:pPr>
            <w:r w:rsidRPr="007969B4">
              <w:rPr>
                <w:rFonts w:cs="Calibri"/>
              </w:rPr>
              <w:t>Integer adType</w:t>
            </w:r>
          </w:p>
          <w:p w:rsidR="006B5869" w:rsidRPr="007969B4" w:rsidRDefault="006B5869" w:rsidP="006B5869">
            <w:pPr>
              <w:rPr>
                <w:rFonts w:ascii="Calibri" w:hAnsi="Calibri" w:cs="Calibri"/>
                <w:szCs w:val="21"/>
              </w:rPr>
            </w:pPr>
            <w:r w:rsidRPr="007969B4">
              <w:rPr>
                <w:rFonts w:ascii="Calibri" w:hAnsi="Calibri" w:cs="Calibri"/>
                <w:szCs w:val="21"/>
              </w:rPr>
              <w:t>String search</w:t>
            </w:r>
          </w:p>
          <w:p w:rsidR="006B5869" w:rsidRPr="007969B4" w:rsidRDefault="006B5869" w:rsidP="006B5869">
            <w:pPr>
              <w:rPr>
                <w:rFonts w:ascii="Calibri" w:hAnsi="Calibri" w:cs="Calibri"/>
                <w:szCs w:val="21"/>
              </w:rPr>
            </w:pPr>
            <w:r w:rsidRPr="007969B4">
              <w:rPr>
                <w:rFonts w:ascii="Calibri" w:hAnsi="Calibri" w:cs="Calibri"/>
                <w:szCs w:val="21"/>
              </w:rPr>
              <w:t>Integer pageNo</w:t>
            </w:r>
          </w:p>
          <w:p w:rsidR="006B5869" w:rsidRPr="007969B4" w:rsidRDefault="006B5869" w:rsidP="006B5869">
            <w:pPr>
              <w:rPr>
                <w:rFonts w:ascii="Calibri" w:hAnsi="Calibri" w:cs="Calibri"/>
                <w:szCs w:val="21"/>
              </w:rPr>
            </w:pPr>
            <w:r w:rsidRPr="007969B4">
              <w:rPr>
                <w:rFonts w:ascii="Calibri" w:hAnsi="Calibri" w:cs="Calibri"/>
                <w:szCs w:val="21"/>
              </w:rPr>
              <w:t>Integer pageSize</w:t>
            </w:r>
          </w:p>
          <w:p w:rsidR="006B5869" w:rsidRPr="007969B4" w:rsidRDefault="006B5869" w:rsidP="006B5869">
            <w:pPr>
              <w:rPr>
                <w:rFonts w:ascii="Calibri" w:hAnsi="Calibri" w:cs="Calibri"/>
                <w:szCs w:val="21"/>
              </w:rPr>
            </w:pPr>
            <w:r w:rsidRPr="007969B4">
              <w:rPr>
                <w:rFonts w:ascii="Calibri" w:hAnsi="Calibri" w:cs="Calibri"/>
                <w:szCs w:val="21"/>
              </w:rPr>
              <w:t>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分页获取广告</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StringBuffer getLinkAdSite(Integer[]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
                <w:bCs/>
                <w:color w:val="7F0055"/>
                <w:kern w:val="0"/>
              </w:rPr>
              <w:t>void</w:t>
            </w:r>
            <w:r w:rsidRPr="007969B4">
              <w:rPr>
                <w:rFonts w:cs="Calibri"/>
                <w:color w:val="000000"/>
                <w:kern w:val="0"/>
              </w:rPr>
              <w:t xml:space="preserve"> deleteAdByIds(Integer[]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color w:val="000000"/>
                <w:kern w:val="0"/>
                <w:szCs w:val="21"/>
              </w:rPr>
              <w:t>Pagination getAdListByLocalId(Integer localId, Integer pageNo,</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Integer pageSize, 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7969B4" w:rsidRPr="007969B4" w:rsidRDefault="007969B4" w:rsidP="007969B4">
            <w:pPr>
              <w:pStyle w:val="B0"/>
              <w:rPr>
                <w:rFonts w:cs="Calibri"/>
              </w:rPr>
            </w:pPr>
            <w:r w:rsidRPr="007969B4">
              <w:rPr>
                <w:rFonts w:cs="Calibri"/>
              </w:rPr>
              <w:t>Integer localId</w:t>
            </w:r>
          </w:p>
          <w:p w:rsidR="007969B4" w:rsidRPr="007969B4" w:rsidRDefault="007969B4" w:rsidP="007969B4">
            <w:pPr>
              <w:pStyle w:val="B"/>
              <w:jc w:val="both"/>
              <w:rPr>
                <w:rFonts w:cs="Calibri"/>
              </w:rPr>
            </w:pPr>
            <w:r w:rsidRPr="007969B4">
              <w:rPr>
                <w:rFonts w:cs="Calibri"/>
              </w:rPr>
              <w:t>Integer pageNo</w:t>
            </w:r>
          </w:p>
          <w:p w:rsidR="007969B4" w:rsidRPr="007969B4" w:rsidRDefault="007969B4" w:rsidP="007969B4">
            <w:pPr>
              <w:rPr>
                <w:rFonts w:ascii="Calibri" w:hAnsi="Calibri" w:cs="Calibri"/>
                <w:szCs w:val="21"/>
              </w:rPr>
            </w:pPr>
            <w:r w:rsidRPr="007969B4">
              <w:rPr>
                <w:rFonts w:ascii="Calibri" w:hAnsi="Calibri" w:cs="Calibri"/>
                <w:szCs w:val="21"/>
              </w:rPr>
              <w:t>Integer pageSize</w:t>
            </w:r>
          </w:p>
          <w:p w:rsidR="007969B4" w:rsidRPr="007969B4" w:rsidRDefault="007969B4" w:rsidP="007969B4">
            <w:pPr>
              <w:rPr>
                <w:rFonts w:ascii="Calibri" w:hAnsi="Calibri" w:cs="Calibri"/>
                <w:szCs w:val="21"/>
              </w:rPr>
            </w:pPr>
            <w:r w:rsidRPr="007969B4">
              <w:rPr>
                <w:rFonts w:ascii="Calibri" w:hAnsi="Calibri" w:cs="Calibri"/>
                <w:szCs w:val="21"/>
              </w:rPr>
              <w:t>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EbAdvertisement getAdByIdWithLocal(Integer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b/>
                <w:bCs/>
                <w:color w:val="7F0055"/>
                <w:kern w:val="0"/>
                <w:szCs w:val="21"/>
              </w:rPr>
              <w:t>void</w:t>
            </w:r>
            <w:r w:rsidRPr="007969B4">
              <w:rPr>
                <w:rFonts w:ascii="Calibri" w:hAnsi="Calibri" w:cs="Calibri"/>
                <w:color w:val="000000"/>
                <w:kern w:val="0"/>
                <w:szCs w:val="21"/>
              </w:rPr>
              <w:t xml:space="preserve"> updateAd(EbAdvertisement ebAdvertisement, List&lt;Integer&gt; localIdList,</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EbAdvertisement orginalAd)</w:t>
            </w:r>
            <w:r w:rsidRPr="007969B4">
              <w:rPr>
                <w:rFonts w:cs="Calibri"/>
                <w:b/>
                <w:bCs/>
                <w:color w:val="7F0055"/>
                <w:kern w:val="0"/>
              </w:rPr>
              <w:t>throws</w:t>
            </w:r>
            <w:r w:rsidRPr="007969B4">
              <w:rPr>
                <w:rFonts w:cs="Calibri"/>
                <w:color w:val="000000"/>
                <w:kern w:val="0"/>
              </w:rPr>
              <w:t xml:space="preserve"> Exception</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EbAdvertisement ebAdvertisement</w:t>
            </w:r>
          </w:p>
          <w:p w:rsidR="007969B4" w:rsidRPr="007969B4" w:rsidRDefault="007969B4" w:rsidP="007969B4">
            <w:pPr>
              <w:pStyle w:val="B"/>
              <w:jc w:val="both"/>
              <w:rPr>
                <w:rFonts w:cs="Calibri"/>
              </w:rPr>
            </w:pPr>
            <w:r w:rsidRPr="007969B4">
              <w:rPr>
                <w:rFonts w:cs="Calibri"/>
              </w:rPr>
              <w:t>List localList</w:t>
            </w:r>
          </w:p>
          <w:p w:rsidR="007969B4" w:rsidRPr="007969B4" w:rsidRDefault="007969B4" w:rsidP="007969B4">
            <w:pPr>
              <w:rPr>
                <w:rFonts w:ascii="Calibri" w:hAnsi="Calibri" w:cs="Calibri"/>
                <w:szCs w:val="21"/>
              </w:rPr>
            </w:pPr>
            <w:r w:rsidRPr="007969B4">
              <w:rPr>
                <w:rFonts w:ascii="Calibri" w:hAnsi="Calibri" w:cs="Calibri"/>
                <w:szCs w:val="21"/>
              </w:rPr>
              <w:t>EbAdvertisement original</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EbAdvertisement getAdById(Integer adId)</w:t>
            </w:r>
          </w:p>
        </w:tc>
      </w:tr>
      <w:tr w:rsidR="006B5869" w:rsidRPr="00A02583"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A02583" w:rsidRDefault="006B5869" w:rsidP="006B5869">
            <w:pPr>
              <w:pStyle w:val="B0"/>
              <w:rPr>
                <w:rFonts w:cs="Calibri"/>
                <w:b/>
              </w:rPr>
            </w:pPr>
            <w:r w:rsidRPr="00A02583">
              <w:rPr>
                <w:rFonts w:cs="Calibri"/>
                <w:b/>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A02583" w:rsidRDefault="007969B4" w:rsidP="006B5869">
            <w:pPr>
              <w:pStyle w:val="B0"/>
              <w:rPr>
                <w:rFonts w:cs="Calibri"/>
                <w:b/>
              </w:rPr>
            </w:pPr>
            <w:r w:rsidRPr="00A02583">
              <w:rPr>
                <w:rFonts w:cs="Calibri"/>
                <w:b/>
              </w:rPr>
              <w:t>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bl>
    <w:p w:rsidR="009C7B7E" w:rsidRPr="009C7B7E" w:rsidRDefault="009C7B7E" w:rsidP="009C7B7E"/>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11565" w:rsidRPr="00A02583" w:rsidTr="006C559F">
        <w:trPr>
          <w:trHeight w:val="491"/>
        </w:trPr>
        <w:tc>
          <w:tcPr>
            <w:tcW w:w="735" w:type="pct"/>
            <w:shd w:val="clear" w:color="auto" w:fill="BFBFBF"/>
            <w:vAlign w:val="center"/>
          </w:tcPr>
          <w:p w:rsidR="00111565" w:rsidRPr="00A02583" w:rsidRDefault="00111565" w:rsidP="006C559F">
            <w:pPr>
              <w:pStyle w:val="B0"/>
              <w:rPr>
                <w:rFonts w:cs="Calibri"/>
              </w:rPr>
            </w:pPr>
            <w:r w:rsidRPr="00A02583">
              <w:rPr>
                <w:rFonts w:cs="Calibri"/>
              </w:rPr>
              <w:t>接口名称</w:t>
            </w:r>
          </w:p>
        </w:tc>
        <w:tc>
          <w:tcPr>
            <w:tcW w:w="4265" w:type="pct"/>
            <w:shd w:val="clear" w:color="auto" w:fill="BFBFBF"/>
            <w:vAlign w:val="center"/>
          </w:tcPr>
          <w:p w:rsidR="00111565" w:rsidRPr="00A02583" w:rsidRDefault="00111565" w:rsidP="006C559F">
            <w:pPr>
              <w:pStyle w:val="B0"/>
              <w:rPr>
                <w:rFonts w:cs="Calibri"/>
              </w:rPr>
            </w:pPr>
            <w:r w:rsidRPr="00A02583">
              <w:rPr>
                <w:rFonts w:cs="Calibri"/>
              </w:rPr>
              <w:t>com.tangram.ebiz.dao. EbLocalDao</w:t>
            </w:r>
          </w:p>
        </w:tc>
      </w:tr>
      <w:tr w:rsidR="00111565" w:rsidRPr="00A02583" w:rsidTr="006C559F">
        <w:trPr>
          <w:trHeight w:val="364"/>
        </w:trPr>
        <w:tc>
          <w:tcPr>
            <w:tcW w:w="735" w:type="pct"/>
            <w:shd w:val="clear" w:color="auto" w:fill="F2F2F2"/>
            <w:vAlign w:val="center"/>
          </w:tcPr>
          <w:p w:rsidR="00111565" w:rsidRPr="00A02583" w:rsidRDefault="00111565" w:rsidP="006C559F">
            <w:pPr>
              <w:pStyle w:val="B0"/>
              <w:rPr>
                <w:rFonts w:cs="Calibri"/>
              </w:rPr>
            </w:pPr>
            <w:r w:rsidRPr="00A02583">
              <w:rPr>
                <w:rFonts w:cs="Calibri"/>
              </w:rPr>
              <w:t>方法</w:t>
            </w:r>
          </w:p>
        </w:tc>
        <w:tc>
          <w:tcPr>
            <w:tcW w:w="4265" w:type="pct"/>
            <w:shd w:val="clear" w:color="auto" w:fill="F2F2F2"/>
          </w:tcPr>
          <w:p w:rsidR="00111565" w:rsidRPr="00A02583" w:rsidRDefault="00111565" w:rsidP="006C559F">
            <w:pPr>
              <w:pStyle w:val="B0"/>
              <w:rPr>
                <w:rFonts w:cs="Calibri"/>
              </w:rPr>
            </w:pPr>
            <w:r w:rsidRPr="00A02583">
              <w:rPr>
                <w:rFonts w:cs="Calibri"/>
                <w:color w:val="000000"/>
                <w:kern w:val="0"/>
              </w:rPr>
              <w:t>Integer getSequenceNextVal()</w:t>
            </w:r>
          </w:p>
        </w:tc>
      </w:tr>
      <w:tr w:rsidR="00111565" w:rsidRPr="00A02583" w:rsidTr="006C559F">
        <w:trPr>
          <w:trHeight w:val="349"/>
        </w:trPr>
        <w:tc>
          <w:tcPr>
            <w:tcW w:w="735" w:type="pct"/>
            <w:tcBorders>
              <w:bottom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bottom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null</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isExistAdd(String localName)</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String localName</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判断广告是否存在</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isExistAdd(</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saveAdLocal(EbAdLocal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getAdLocalTotalCount(HashMap&lt;String,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获取数量</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List&lt;EbAdLocal&gt; getAdLocalList(HashMap&lt;String,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获取广告位列表</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checkDelete(List&lt;Integer&gt; ids)</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ids</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EbAdLocal getAdLocationById(Integer 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 xml:space="preserve">Integer id </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获取</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deleteAdLocalByIds(List&lt;Integer&gt;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删除</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deleteAdLinkByIds(List&lt;Integer&gt;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updateAdLocal(EbAdLocal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List&lt;EbAdLocal&gt; getAllLocation()</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List&lt;Integer&gt; getShowAdverByAdLocalId(Integer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clearLink(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changeLink(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bl>
    <w:p w:rsidR="00DB1425" w:rsidRPr="00A02583" w:rsidRDefault="00DB1425" w:rsidP="00DB1425">
      <w:pPr>
        <w:rPr>
          <w:rFonts w:ascii="Calibri" w:hAnsi="Calibri" w:cs="Calibri"/>
          <w:szCs w:val="21"/>
        </w:rPr>
      </w:pPr>
    </w:p>
    <w:p w:rsidR="00111565" w:rsidRPr="00A02583" w:rsidRDefault="00111565" w:rsidP="00DB142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11565" w:rsidRPr="00A02583" w:rsidTr="006C559F">
        <w:trPr>
          <w:trHeight w:val="491"/>
        </w:trPr>
        <w:tc>
          <w:tcPr>
            <w:tcW w:w="735" w:type="pct"/>
            <w:shd w:val="clear" w:color="auto" w:fill="BFBFBF"/>
            <w:vAlign w:val="center"/>
          </w:tcPr>
          <w:p w:rsidR="00111565" w:rsidRPr="00A02583" w:rsidRDefault="00111565" w:rsidP="006C559F">
            <w:pPr>
              <w:pStyle w:val="B0"/>
              <w:rPr>
                <w:rFonts w:cs="Calibri"/>
              </w:rPr>
            </w:pPr>
            <w:r w:rsidRPr="00A02583">
              <w:rPr>
                <w:rFonts w:cs="Calibri"/>
              </w:rPr>
              <w:t>接口名称</w:t>
            </w:r>
          </w:p>
        </w:tc>
        <w:tc>
          <w:tcPr>
            <w:tcW w:w="4265" w:type="pct"/>
            <w:shd w:val="clear" w:color="auto" w:fill="BFBFBF"/>
            <w:vAlign w:val="center"/>
          </w:tcPr>
          <w:p w:rsidR="00111565" w:rsidRPr="00A02583" w:rsidRDefault="00111565" w:rsidP="006C559F">
            <w:pPr>
              <w:pStyle w:val="B0"/>
              <w:rPr>
                <w:rFonts w:cs="Calibri"/>
              </w:rPr>
            </w:pPr>
            <w:r w:rsidRPr="00A02583">
              <w:rPr>
                <w:rFonts w:cs="Calibri"/>
              </w:rPr>
              <w:t>com.tangram.ebiz.dao. EbOrderDao</w:t>
            </w:r>
          </w:p>
        </w:tc>
      </w:tr>
      <w:tr w:rsidR="00111565" w:rsidRPr="00A02583" w:rsidTr="006C559F">
        <w:trPr>
          <w:trHeight w:val="364"/>
        </w:trPr>
        <w:tc>
          <w:tcPr>
            <w:tcW w:w="735" w:type="pct"/>
            <w:shd w:val="clear" w:color="auto" w:fill="F2F2F2"/>
            <w:vAlign w:val="center"/>
          </w:tcPr>
          <w:p w:rsidR="00111565" w:rsidRPr="00A02583" w:rsidRDefault="00111565" w:rsidP="006C559F">
            <w:pPr>
              <w:pStyle w:val="B0"/>
              <w:rPr>
                <w:rFonts w:cs="Calibri"/>
              </w:rPr>
            </w:pPr>
            <w:r w:rsidRPr="00A02583">
              <w:rPr>
                <w:rFonts w:cs="Calibri"/>
              </w:rPr>
              <w:t>方法</w:t>
            </w:r>
          </w:p>
        </w:tc>
        <w:tc>
          <w:tcPr>
            <w:tcW w:w="4265" w:type="pct"/>
            <w:shd w:val="clear" w:color="auto" w:fill="F2F2F2"/>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isExistNameForAdd(String adName)</w:t>
            </w:r>
          </w:p>
        </w:tc>
      </w:tr>
      <w:tr w:rsidR="00111565" w:rsidRPr="00A02583" w:rsidTr="006C559F">
        <w:trPr>
          <w:trHeight w:val="349"/>
        </w:trPr>
        <w:tc>
          <w:tcPr>
            <w:tcW w:w="735" w:type="pct"/>
            <w:tcBorders>
              <w:bottom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bottom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String adName</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shd w:val="clear" w:color="auto" w:fill="auto"/>
          </w:tcPr>
          <w:p w:rsidR="00111565" w:rsidRPr="00A02583" w:rsidRDefault="00402B31" w:rsidP="006C559F">
            <w:pPr>
              <w:pStyle w:val="B0"/>
              <w:rPr>
                <w:rFonts w:cs="Calibri"/>
              </w:rPr>
            </w:pPr>
            <w:r w:rsidRPr="00A02583">
              <w:rPr>
                <w:rFonts w:cs="Calibri" w:hint="eastAsia"/>
              </w:rPr>
              <w:t>判断是否存在</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isExistNameForEdit(</w:t>
            </w:r>
            <w:r w:rsidRPr="00A02583">
              <w:rPr>
                <w:rFonts w:cs="Calibri"/>
                <w:color w:val="000000"/>
                <w:kern w:val="0"/>
                <w:u w:val="single"/>
              </w:rPr>
              <w:t>HashMap</w:t>
            </w:r>
            <w:r w:rsidRPr="00A02583">
              <w:rPr>
                <w:rFonts w:cs="Calibri"/>
                <w:color w:val="000000"/>
                <w:kern w:val="0"/>
              </w:rPr>
              <w:t xml:space="preserve">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public</w:t>
            </w:r>
            <w:r w:rsidRPr="00A02583">
              <w:rPr>
                <w:rFonts w:cs="Calibri"/>
                <w:color w:val="000000"/>
                <w:kern w:val="0"/>
              </w:rPr>
              <w:t xml:space="preserve"> Integer getSequenceNextVal()</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insertAdLink(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插入操作</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insertAd(EbAdvertisement ebAdvertisement)</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EbAdvertisement ebAdvertisement</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添加广告</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int</w:t>
            </w:r>
            <w:r w:rsidRPr="00A02583">
              <w:rPr>
                <w:rFonts w:cs="Calibri"/>
                <w:color w:val="000000"/>
                <w:kern w:val="0"/>
              </w:rPr>
              <w:t xml:space="preserve"> getAdTotalCount(HashMap&lt;String, Object&gt;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获取总数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List&lt;EbAdvertisement&gt; getAdList(HashMap&lt;String, Object&gt;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List&lt;String&gt; getShowList(Integer adId);</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adId</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EbAdvertisement getAdById(Integer adId)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adId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获取广告</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删除</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deleteLinkByAdIds(List&lt;Integer&gt;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 xml:space="preserve">List lsit </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getAdLocalTotalCountByLocalId(Integer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A02583" w:rsidP="006C559F">
            <w:pPr>
              <w:pStyle w:val="B0"/>
              <w:rPr>
                <w:rFonts w:cs="Calibri"/>
              </w:rPr>
            </w:pPr>
            <w:r w:rsidRPr="00A02583">
              <w:rPr>
                <w:rFonts w:cs="Calibri" w:hint="eastAsia"/>
              </w:rPr>
              <w:t>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color w:val="000000"/>
                <w:kern w:val="0"/>
              </w:rPr>
              <w:t>List&lt;EbAdvertisement&gt; getAdListByLocalId(HashMap&lt;String,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A02583"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color w:val="000000"/>
                <w:kern w:val="0"/>
              </w:rPr>
              <w:t>EbAdvertisement getAdByIdWithLocal(Integer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bCs/>
                <w:color w:val="7F0055"/>
                <w:kern w:val="0"/>
              </w:rPr>
              <w:t>void</w:t>
            </w:r>
            <w:r w:rsidRPr="00A02583">
              <w:rPr>
                <w:rFonts w:cs="Calibri"/>
                <w:color w:val="000000"/>
                <w:kern w:val="0"/>
              </w:rPr>
              <w:t xml:space="preserve"> updateAd(EbAdvertisement ebAdvertisement)</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EbAdertisement ebAdvertisement</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bCs/>
                <w:color w:val="7F0055"/>
                <w:kern w:val="0"/>
              </w:rPr>
              <w:t>void</w:t>
            </w:r>
            <w:r w:rsidRPr="00A02583">
              <w:rPr>
                <w:rFonts w:cs="Calibri"/>
                <w:color w:val="000000"/>
                <w:kern w:val="0"/>
              </w:rPr>
              <w:t xml:space="preserve"> deleteLinkByAdIdsAndLocalIds(List&lt;Integer&gt; oldLocalIds, 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List oldLocalIds</w:t>
            </w:r>
          </w:p>
          <w:p w:rsidR="00A02583" w:rsidRPr="00A02583" w:rsidRDefault="00A02583" w:rsidP="002B6A07">
            <w:pPr>
              <w:pStyle w:val="B0"/>
            </w:pPr>
            <w:r w:rsidRPr="00A02583">
              <w:rPr>
                <w:rFonts w:hint="eastAsia"/>
              </w:rPr>
              <w:t>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bl>
    <w:p w:rsidR="00111565" w:rsidRPr="00DB1425" w:rsidRDefault="00111565" w:rsidP="00DB1425"/>
    <w:p w:rsidR="00ED16F6" w:rsidRPr="00ED16F6" w:rsidRDefault="00615E64" w:rsidP="00DE5CA1">
      <w:pPr>
        <w:pStyle w:val="2"/>
      </w:pPr>
      <w:bookmarkStart w:id="216" w:name="_Toc330825474"/>
      <w:r>
        <w:rPr>
          <w:rFonts w:hint="eastAsia"/>
        </w:rPr>
        <w:lastRenderedPageBreak/>
        <w:t>会员管理</w:t>
      </w:r>
      <w:bookmarkEnd w:id="216"/>
    </w:p>
    <w:p w:rsidR="00DB1425" w:rsidRDefault="00DB1425" w:rsidP="00F20B47">
      <w:pPr>
        <w:pStyle w:val="3"/>
      </w:pPr>
      <w:bookmarkStart w:id="217" w:name="_Toc330825475"/>
      <w:r>
        <w:rPr>
          <w:rFonts w:hint="eastAsia"/>
        </w:rPr>
        <w:t>实现说明</w:t>
      </w:r>
      <w:bookmarkEnd w:id="217"/>
    </w:p>
    <w:p w:rsidR="00230B3B" w:rsidRDefault="00230B3B" w:rsidP="00230B3B">
      <w:pPr>
        <w:numPr>
          <w:ilvl w:val="0"/>
          <w:numId w:val="7"/>
        </w:numPr>
        <w:spacing w:line="360" w:lineRule="auto"/>
        <w:rPr>
          <w:rFonts w:ascii="宋体" w:hAnsi="宋体"/>
        </w:rPr>
      </w:pPr>
      <w:r w:rsidRPr="00DD0E61">
        <w:rPr>
          <w:rFonts w:ascii="宋体" w:hAnsi="宋体" w:hint="eastAsia"/>
        </w:rPr>
        <w:t>功能定义</w:t>
      </w:r>
    </w:p>
    <w:p w:rsidR="00230B3B" w:rsidRDefault="00230B3B" w:rsidP="00230B3B">
      <w:pPr>
        <w:ind w:left="420"/>
      </w:pPr>
      <w:r>
        <w:rPr>
          <w:rFonts w:hint="eastAsia"/>
        </w:rPr>
        <w:t>终端项目的会员管理模块可以实现对会员基本信息的查看，会员信息来源于单点登录（</w:t>
      </w:r>
      <w:r>
        <w:rPr>
          <w:rFonts w:hint="eastAsia"/>
        </w:rPr>
        <w:t>SSO</w:t>
      </w:r>
      <w:r>
        <w:rPr>
          <w:rFonts w:hint="eastAsia"/>
        </w:rPr>
        <w:t>）。</w:t>
      </w:r>
    </w:p>
    <w:p w:rsidR="00230B3B" w:rsidRDefault="00C85B07" w:rsidP="00DD0E84">
      <w:pPr>
        <w:pStyle w:val="T0"/>
      </w:pPr>
      <w:r>
        <w:rPr>
          <w:rFonts w:hint="eastAsia"/>
          <w:noProof/>
        </w:rPr>
        <w:drawing>
          <wp:inline distT="0" distB="0" distL="0" distR="0">
            <wp:extent cx="5753100" cy="2476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DD0E84" w:rsidRPr="00DD0E84" w:rsidRDefault="007A533F" w:rsidP="00DD0E84">
      <w:pPr>
        <w:pStyle w:val="T"/>
      </w:pPr>
      <w:bookmarkStart w:id="218" w:name="_Toc330825170"/>
      <w:r>
        <w:rPr>
          <w:rFonts w:hint="eastAsia"/>
        </w:rPr>
        <w:t>会员管理页</w:t>
      </w:r>
      <w:bookmarkEnd w:id="218"/>
    </w:p>
    <w:p w:rsidR="00DB1425" w:rsidRDefault="00DB1425" w:rsidP="00F20B47">
      <w:pPr>
        <w:pStyle w:val="3"/>
      </w:pPr>
      <w:bookmarkStart w:id="219" w:name="_Toc330825476"/>
      <w:r>
        <w:rPr>
          <w:rFonts w:hint="eastAsia"/>
        </w:rPr>
        <w:t>程序设计</w:t>
      </w:r>
      <w:bookmarkEnd w:id="219"/>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BC478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BC478D" w:rsidRDefault="00BC478D"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C478D" w:rsidRDefault="00BC478D" w:rsidP="0017714C">
            <w:pPr>
              <w:pStyle w:val="B0"/>
            </w:pPr>
            <w:r w:rsidRPr="00BC478D">
              <w:t>ecps-console\src\main\webapp\WEB-INF\ecps\console\pages\ptlUser\ptlUserList.jsp</w:t>
            </w:r>
          </w:p>
        </w:tc>
      </w:tr>
      <w:tr w:rsidR="00BC478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BC478D" w:rsidRPr="002B6A07" w:rsidRDefault="00BC478D" w:rsidP="002B6A07">
            <w:pPr>
              <w:pStyle w:val="B0"/>
            </w:pPr>
            <w:r w:rsidRPr="002B6A07">
              <w:t>null</w:t>
            </w:r>
          </w:p>
        </w:tc>
      </w:tr>
      <w:tr w:rsidR="00BC478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478D" w:rsidRDefault="00BC478D" w:rsidP="0017714C">
            <w:pPr>
              <w:pStyle w:val="B0"/>
            </w:pPr>
            <w:r>
              <w:rPr>
                <w:rFonts w:hint="eastAsia"/>
              </w:rPr>
              <w:t>会员列表页</w:t>
            </w:r>
          </w:p>
        </w:tc>
      </w:tr>
    </w:tbl>
    <w:p w:rsidR="00BC478D" w:rsidRDefault="00BC478D" w:rsidP="00BC478D"/>
    <w:tbl>
      <w:tblPr>
        <w:tblW w:w="5000" w:type="pct"/>
        <w:tblLook w:val="0000" w:firstRow="0" w:lastRow="0" w:firstColumn="0" w:lastColumn="0" w:noHBand="0" w:noVBand="0"/>
      </w:tblPr>
      <w:tblGrid>
        <w:gridCol w:w="1515"/>
        <w:gridCol w:w="7547"/>
      </w:tblGrid>
      <w:tr w:rsidR="00BC478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BC478D" w:rsidRDefault="00BC478D"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C478D" w:rsidRDefault="00BC478D" w:rsidP="0017714C">
            <w:pPr>
              <w:pStyle w:val="B0"/>
            </w:pPr>
            <w:r w:rsidRPr="00BC478D">
              <w:t>ecps-console\src\main\webapp\WEB-INF\ecps\console\pages\ptlUser\ptlUserInfo.jsp</w:t>
            </w:r>
          </w:p>
        </w:tc>
      </w:tr>
      <w:tr w:rsidR="00BC478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BC478D" w:rsidRPr="002B6A07" w:rsidRDefault="00BC478D" w:rsidP="002B6A07">
            <w:pPr>
              <w:pStyle w:val="B0"/>
            </w:pPr>
            <w:r w:rsidRPr="002B6A07">
              <w:t>null</w:t>
            </w:r>
          </w:p>
        </w:tc>
      </w:tr>
      <w:tr w:rsidR="00BC478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478D" w:rsidRDefault="003D380D" w:rsidP="0017714C">
            <w:pPr>
              <w:pStyle w:val="B0"/>
            </w:pPr>
            <w:r>
              <w:rPr>
                <w:rFonts w:hint="eastAsia"/>
              </w:rPr>
              <w:t>会员信息详细页</w:t>
            </w:r>
            <w:r w:rsidR="00BC478D">
              <w:t>。</w:t>
            </w:r>
          </w:p>
        </w:tc>
      </w:tr>
    </w:tbl>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835B6E" w:rsidRPr="004C79FF" w:rsidTr="0017714C">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835B6E" w:rsidRPr="004C79FF" w:rsidRDefault="00835B6E" w:rsidP="0017714C">
            <w:pPr>
              <w:pStyle w:val="B0"/>
              <w:rPr>
                <w:rFonts w:cs="Calibri"/>
              </w:rPr>
            </w:pPr>
            <w:r w:rsidRPr="004C79FF">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835B6E" w:rsidRPr="004C79FF" w:rsidRDefault="00835B6E" w:rsidP="0017714C">
            <w:pPr>
              <w:pStyle w:val="B0"/>
              <w:rPr>
                <w:rFonts w:cs="Calibri"/>
              </w:rPr>
            </w:pPr>
            <w:r w:rsidRPr="001B7E86">
              <w:t>com.tangram.ebiz.webapp.controller</w:t>
            </w:r>
            <w:r>
              <w:rPr>
                <w:rFonts w:hint="eastAsia"/>
              </w:rPr>
              <w:t>.EbPtlUserController</w:t>
            </w:r>
            <w:r>
              <w:t>.java</w:t>
            </w:r>
          </w:p>
        </w:tc>
      </w:tr>
      <w:tr w:rsidR="00835B6E" w:rsidRPr="004C79FF" w:rsidTr="0017714C">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color w:val="2A00FF"/>
                <w:kern w:val="0"/>
              </w:rPr>
              <w:t>/ecps/console/ptlUser</w:t>
            </w:r>
          </w:p>
        </w:tc>
      </w:tr>
      <w:tr w:rsidR="00835B6E" w:rsidRPr="004C79FF" w:rsidTr="0017714C">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835B6E" w:rsidRPr="00835B6E" w:rsidRDefault="00835B6E" w:rsidP="0017714C">
            <w:pPr>
              <w:pStyle w:val="B0"/>
              <w:rPr>
                <w:rFonts w:cs="Calibri"/>
              </w:rPr>
            </w:pPr>
            <w:r w:rsidRPr="00835B6E">
              <w:rPr>
                <w:rFonts w:cs="Calibri"/>
                <w:color w:val="000000"/>
                <w:kern w:val="0"/>
              </w:rPr>
              <w:t>String customerList()</w:t>
            </w:r>
          </w:p>
        </w:tc>
      </w:tr>
      <w:tr w:rsidR="00835B6E" w:rsidRPr="004C79FF"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color w:val="2A00FF"/>
                <w:kern w:val="0"/>
              </w:rPr>
              <w:t>ptlUser/ptlUser</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ptlUserList.do</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String listUser(ModelMap model, HttpServletRequest request,</w:t>
            </w:r>
          </w:p>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ab/>
            </w:r>
            <w:r w:rsidRPr="00835B6E">
              <w:rPr>
                <w:rFonts w:ascii="Calibri" w:hAnsi="Calibri" w:cs="Calibri"/>
                <w:color w:val="000000"/>
                <w:kern w:val="0"/>
                <w:szCs w:val="21"/>
              </w:rPr>
              <w:tab/>
            </w:r>
            <w:r w:rsidRPr="00835B6E">
              <w:rPr>
                <w:rFonts w:ascii="Calibri" w:hAnsi="Calibri" w:cs="Calibri"/>
                <w:color w:val="000000"/>
                <w:kern w:val="0"/>
                <w:szCs w:val="21"/>
              </w:rPr>
              <w:tab/>
              <w:t>HttpServletResponse response, Integer pageNo, Integer pageSize,</w:t>
            </w:r>
          </w:p>
          <w:p w:rsidR="00835B6E" w:rsidRPr="00835B6E" w:rsidRDefault="00835B6E" w:rsidP="00835B6E">
            <w:pPr>
              <w:pStyle w:val="B0"/>
              <w:rPr>
                <w:rFonts w:cs="Calibri"/>
                <w:color w:val="2A00FF"/>
                <w:kern w:val="0"/>
              </w:rPr>
            </w:pPr>
            <w:r w:rsidRPr="00835B6E">
              <w:rPr>
                <w:rFonts w:cs="Calibri"/>
                <w:color w:val="000000"/>
                <w:kern w:val="0"/>
              </w:rPr>
              <w:tab/>
            </w:r>
            <w:r w:rsidRPr="00835B6E">
              <w:rPr>
                <w:rFonts w:cs="Calibri"/>
                <w:color w:val="000000"/>
                <w:kern w:val="0"/>
              </w:rPr>
              <w:tab/>
            </w:r>
            <w:r w:rsidRPr="00835B6E">
              <w:rPr>
                <w:rFonts w:cs="Calibri"/>
                <w:color w:val="000000"/>
                <w:kern w:val="0"/>
              </w:rPr>
              <w:tab/>
              <w:t>Integer orderByStatus, Integer orderBy, String search)</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ptlUser/ptlUserList</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ptlUserInfoDetail.do</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String ptlUserInfoDetail(</w:t>
            </w:r>
            <w:r w:rsidRPr="00835B6E">
              <w:rPr>
                <w:rFonts w:ascii="Calibri" w:hAnsi="Calibri" w:cs="Calibri"/>
                <w:bCs/>
                <w:color w:val="7F0055"/>
                <w:kern w:val="0"/>
                <w:szCs w:val="21"/>
              </w:rPr>
              <w:t>int</w:t>
            </w:r>
            <w:r w:rsidRPr="00835B6E">
              <w:rPr>
                <w:rFonts w:ascii="Calibri" w:hAnsi="Calibri" w:cs="Calibri"/>
                <w:color w:val="000000"/>
                <w:kern w:val="0"/>
                <w:szCs w:val="21"/>
              </w:rPr>
              <w:t xml:space="preserve"> id, </w:t>
            </w:r>
            <w:r w:rsidRPr="00835B6E">
              <w:rPr>
                <w:rFonts w:ascii="Calibri" w:hAnsi="Calibri" w:cs="Calibri"/>
                <w:bCs/>
                <w:color w:val="7F0055"/>
                <w:kern w:val="0"/>
                <w:szCs w:val="21"/>
              </w:rPr>
              <w:t>int</w:t>
            </w:r>
            <w:r w:rsidRPr="00835B6E">
              <w:rPr>
                <w:rFonts w:ascii="Calibri" w:hAnsi="Calibri" w:cs="Calibri"/>
                <w:color w:val="000000"/>
                <w:kern w:val="0"/>
                <w:szCs w:val="21"/>
              </w:rPr>
              <w:t xml:space="preserve"> pageNo, Integer addrPageNo,</w:t>
            </w:r>
          </w:p>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ab/>
            </w:r>
            <w:r w:rsidRPr="00835B6E">
              <w:rPr>
                <w:rFonts w:ascii="Calibri" w:hAnsi="Calibri" w:cs="Calibri"/>
                <w:color w:val="000000"/>
                <w:kern w:val="0"/>
                <w:szCs w:val="21"/>
              </w:rPr>
              <w:tab/>
            </w:r>
            <w:r w:rsidRPr="00835B6E">
              <w:rPr>
                <w:rFonts w:ascii="Calibri" w:hAnsi="Calibri" w:cs="Calibri"/>
                <w:color w:val="000000"/>
                <w:kern w:val="0"/>
                <w:szCs w:val="21"/>
              </w:rPr>
              <w:tab/>
              <w:t>Integer addrPageSize, String search, HttpServletResponse response,</w:t>
            </w:r>
          </w:p>
          <w:p w:rsidR="00835B6E" w:rsidRPr="00835B6E" w:rsidRDefault="00835B6E" w:rsidP="00835B6E">
            <w:pPr>
              <w:pStyle w:val="B0"/>
              <w:rPr>
                <w:rFonts w:cs="Calibri"/>
                <w:color w:val="2A00FF"/>
                <w:kern w:val="0"/>
              </w:rPr>
            </w:pPr>
            <w:r w:rsidRPr="00835B6E">
              <w:rPr>
                <w:rFonts w:cs="Calibri"/>
                <w:color w:val="000000"/>
                <w:kern w:val="0"/>
              </w:rPr>
              <w:tab/>
            </w:r>
            <w:r w:rsidRPr="00835B6E">
              <w:rPr>
                <w:rFonts w:cs="Calibri"/>
                <w:color w:val="000000"/>
                <w:kern w:val="0"/>
              </w:rPr>
              <w:tab/>
            </w:r>
            <w:r w:rsidRPr="00835B6E">
              <w:rPr>
                <w:rFonts w:cs="Calibri"/>
                <w:color w:val="000000"/>
                <w:kern w:val="0"/>
              </w:rPr>
              <w:tab/>
              <w:t>ModelMap model)</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ptlUser/ptlUserInfo</w:t>
            </w:r>
          </w:p>
        </w:tc>
      </w:tr>
    </w:tbl>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835B6E" w:rsidRPr="006B5869" w:rsidTr="0017714C">
        <w:trPr>
          <w:trHeight w:val="491"/>
        </w:trPr>
        <w:tc>
          <w:tcPr>
            <w:tcW w:w="735" w:type="pct"/>
            <w:shd w:val="clear" w:color="auto" w:fill="BFBFBF"/>
            <w:vAlign w:val="center"/>
          </w:tcPr>
          <w:p w:rsidR="00835B6E" w:rsidRPr="006B5869" w:rsidRDefault="00835B6E" w:rsidP="0017714C">
            <w:pPr>
              <w:pStyle w:val="B0"/>
              <w:rPr>
                <w:rFonts w:cs="Calibri"/>
              </w:rPr>
            </w:pPr>
            <w:r w:rsidRPr="006B5869">
              <w:rPr>
                <w:rFonts w:cs="Calibri"/>
              </w:rPr>
              <w:t>接口名称</w:t>
            </w:r>
          </w:p>
        </w:tc>
        <w:tc>
          <w:tcPr>
            <w:tcW w:w="4265" w:type="pct"/>
            <w:shd w:val="clear" w:color="auto" w:fill="BFBFBF"/>
            <w:vAlign w:val="center"/>
          </w:tcPr>
          <w:p w:rsidR="00835B6E" w:rsidRPr="006B5869" w:rsidRDefault="00835B6E" w:rsidP="0017714C">
            <w:pPr>
              <w:pStyle w:val="B0"/>
              <w:rPr>
                <w:rFonts w:cs="Calibri"/>
              </w:rPr>
            </w:pPr>
            <w:r w:rsidRPr="006B5869">
              <w:rPr>
                <w:rFonts w:cs="Calibri"/>
              </w:rPr>
              <w:t>com.tangr</w:t>
            </w:r>
            <w:r>
              <w:rPr>
                <w:rFonts w:cs="Calibri"/>
              </w:rPr>
              <w:t>am.ebiz.service.</w:t>
            </w:r>
            <w:r>
              <w:rPr>
                <w:rFonts w:cs="Calibri" w:hint="eastAsia"/>
              </w:rPr>
              <w:t>ptlUserManager</w:t>
            </w:r>
          </w:p>
        </w:tc>
      </w:tr>
      <w:tr w:rsidR="00835B6E" w:rsidRPr="006B5869" w:rsidTr="0017714C">
        <w:trPr>
          <w:trHeight w:val="364"/>
        </w:trPr>
        <w:tc>
          <w:tcPr>
            <w:tcW w:w="735" w:type="pct"/>
            <w:shd w:val="clear" w:color="auto" w:fill="F2F2F2"/>
            <w:vAlign w:val="center"/>
          </w:tcPr>
          <w:p w:rsidR="00835B6E" w:rsidRPr="00FE5733" w:rsidRDefault="00835B6E" w:rsidP="0017714C">
            <w:pPr>
              <w:pStyle w:val="B0"/>
              <w:rPr>
                <w:rFonts w:cs="Calibri"/>
              </w:rPr>
            </w:pPr>
            <w:r w:rsidRPr="00FE5733">
              <w:rPr>
                <w:rFonts w:cs="Calibri"/>
              </w:rPr>
              <w:t>方法</w:t>
            </w:r>
          </w:p>
        </w:tc>
        <w:tc>
          <w:tcPr>
            <w:tcW w:w="4265" w:type="pct"/>
            <w:shd w:val="clear" w:color="auto" w:fill="F2F2F2"/>
          </w:tcPr>
          <w:p w:rsidR="00835B6E" w:rsidRPr="00FE5733" w:rsidRDefault="00FE5733" w:rsidP="0017714C">
            <w:pPr>
              <w:pStyle w:val="B0"/>
              <w:rPr>
                <w:rFonts w:cs="Calibri"/>
              </w:rPr>
            </w:pPr>
            <w:r w:rsidRPr="00FE5733">
              <w:rPr>
                <w:rFonts w:cs="Calibri"/>
                <w:color w:val="000000"/>
                <w:kern w:val="0"/>
              </w:rPr>
              <w:t>EbPtlUser getPtlUserByNameAndPassword(String name,String password)</w:t>
            </w:r>
          </w:p>
        </w:tc>
      </w:tr>
      <w:tr w:rsidR="00835B6E" w:rsidRPr="006B5869" w:rsidTr="0017714C">
        <w:trPr>
          <w:trHeight w:val="349"/>
        </w:trPr>
        <w:tc>
          <w:tcPr>
            <w:tcW w:w="735" w:type="pct"/>
            <w:tcBorders>
              <w:bottom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835B6E" w:rsidRDefault="00FE5733" w:rsidP="002B6A07">
            <w:pPr>
              <w:pStyle w:val="B0"/>
            </w:pPr>
            <w:r>
              <w:rPr>
                <w:rFonts w:hint="eastAsia"/>
              </w:rPr>
              <w:t xml:space="preserve">String name </w:t>
            </w:r>
          </w:p>
          <w:p w:rsidR="00FE5733" w:rsidRPr="00FE5733" w:rsidRDefault="00FE5733" w:rsidP="00FE5733">
            <w:pPr>
              <w:rPr>
                <w:rFonts w:ascii="Calibri" w:hAnsi="Calibri" w:cs="Calibri"/>
              </w:rPr>
            </w:pPr>
            <w:r w:rsidRPr="00FE5733">
              <w:rPr>
                <w:rFonts w:ascii="Calibri" w:hAnsi="Calibri" w:cs="Calibri"/>
              </w:rPr>
              <w:t>String password</w:t>
            </w:r>
          </w:p>
        </w:tc>
      </w:tr>
      <w:tr w:rsidR="00835B6E" w:rsidRPr="006B5869"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shd w:val="clear" w:color="auto" w:fill="auto"/>
          </w:tcPr>
          <w:p w:rsidR="00835B6E" w:rsidRPr="00FE5733" w:rsidRDefault="00835B6E" w:rsidP="0017714C">
            <w:pPr>
              <w:pStyle w:val="B0"/>
              <w:rPr>
                <w:rFonts w:cs="Calibri"/>
              </w:rPr>
            </w:pPr>
          </w:p>
        </w:tc>
      </w:tr>
      <w:tr w:rsidR="00835B6E" w:rsidRPr="006B5869"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shd w:val="clear" w:color="auto" w:fill="auto"/>
          </w:tcPr>
          <w:p w:rsidR="00835B6E" w:rsidRPr="00FE5733" w:rsidRDefault="00835B6E" w:rsidP="0017714C">
            <w:pPr>
              <w:pStyle w:val="B0"/>
              <w:rPr>
                <w:rFonts w:cs="Calibri"/>
              </w:rPr>
            </w:pPr>
            <w:r w:rsidRPr="00FE5733">
              <w:rPr>
                <w:rFonts w:cs="Calibri"/>
              </w:rPr>
              <w:t>已实现</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FE5733" w:rsidP="0017714C">
            <w:pPr>
              <w:pStyle w:val="B0"/>
              <w:rPr>
                <w:rFonts w:cs="Calibri"/>
              </w:rPr>
            </w:pPr>
            <w:r w:rsidRPr="00FE5733">
              <w:rPr>
                <w:rFonts w:cs="Calibri"/>
                <w:color w:val="000000"/>
                <w:kern w:val="0"/>
              </w:rPr>
              <w:t>EbPtlUser getUserByUserName(String name)</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FE5733" w:rsidP="00835B6E">
            <w:pPr>
              <w:pStyle w:val="B0"/>
              <w:rPr>
                <w:rFonts w:cs="Calibri"/>
              </w:rPr>
            </w:pPr>
            <w:r>
              <w:rPr>
                <w:rFonts w:cs="Calibri" w:hint="eastAsia"/>
              </w:rPr>
              <w:t>String name</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835B6E" w:rsidP="0017714C">
            <w:pPr>
              <w:pStyle w:val="B0"/>
              <w:rPr>
                <w:rFonts w:cs="Calibri"/>
              </w:rPr>
            </w:pP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835B6E" w:rsidP="0017714C">
            <w:pPr>
              <w:pStyle w:val="B0"/>
              <w:rPr>
                <w:rFonts w:cs="Calibri"/>
              </w:rPr>
            </w:pPr>
            <w:r w:rsidRPr="00FE5733">
              <w:rPr>
                <w:rFonts w:cs="Calibri"/>
              </w:rPr>
              <w:t>已实现</w:t>
            </w:r>
          </w:p>
        </w:tc>
      </w:tr>
    </w:tbl>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835B6E" w:rsidRPr="00A02583" w:rsidTr="0017714C">
        <w:trPr>
          <w:trHeight w:val="491"/>
        </w:trPr>
        <w:tc>
          <w:tcPr>
            <w:tcW w:w="735" w:type="pct"/>
            <w:shd w:val="clear" w:color="auto" w:fill="BFBFBF"/>
            <w:vAlign w:val="center"/>
          </w:tcPr>
          <w:p w:rsidR="00835B6E" w:rsidRPr="00FE5733" w:rsidRDefault="00835B6E" w:rsidP="0017714C">
            <w:pPr>
              <w:pStyle w:val="B0"/>
              <w:rPr>
                <w:rFonts w:cs="Calibri"/>
              </w:rPr>
            </w:pPr>
            <w:r w:rsidRPr="00FE5733">
              <w:rPr>
                <w:rFonts w:cs="Calibri"/>
              </w:rPr>
              <w:t>接口名称</w:t>
            </w:r>
          </w:p>
        </w:tc>
        <w:tc>
          <w:tcPr>
            <w:tcW w:w="4265" w:type="pct"/>
            <w:shd w:val="clear" w:color="auto" w:fill="BFBFBF"/>
            <w:vAlign w:val="center"/>
          </w:tcPr>
          <w:p w:rsidR="00835B6E" w:rsidRPr="00FE5733" w:rsidRDefault="00FE5733" w:rsidP="0017714C">
            <w:pPr>
              <w:pStyle w:val="B0"/>
              <w:rPr>
                <w:rFonts w:cs="Calibri"/>
              </w:rPr>
            </w:pPr>
            <w:r w:rsidRPr="00FE5733">
              <w:rPr>
                <w:rFonts w:cs="Calibri"/>
              </w:rPr>
              <w:t>com.tangram.ebiz.dao. Eb</w:t>
            </w:r>
            <w:r w:rsidRPr="00FE5733">
              <w:rPr>
                <w:rFonts w:cs="Calibri" w:hint="eastAsia"/>
              </w:rPr>
              <w:t>PtlUserDao</w:t>
            </w:r>
          </w:p>
        </w:tc>
      </w:tr>
      <w:tr w:rsidR="00835B6E" w:rsidRPr="00A02583" w:rsidTr="0017714C">
        <w:trPr>
          <w:trHeight w:val="364"/>
        </w:trPr>
        <w:tc>
          <w:tcPr>
            <w:tcW w:w="735" w:type="pct"/>
            <w:shd w:val="clear" w:color="auto" w:fill="F2F2F2"/>
            <w:vAlign w:val="center"/>
          </w:tcPr>
          <w:p w:rsidR="00835B6E" w:rsidRPr="00FE5733" w:rsidRDefault="00835B6E" w:rsidP="0017714C">
            <w:pPr>
              <w:pStyle w:val="B0"/>
              <w:rPr>
                <w:rFonts w:cs="Calibri"/>
              </w:rPr>
            </w:pPr>
            <w:r w:rsidRPr="00FE5733">
              <w:rPr>
                <w:rFonts w:cs="Calibri"/>
              </w:rPr>
              <w:t>方法</w:t>
            </w:r>
          </w:p>
        </w:tc>
        <w:tc>
          <w:tcPr>
            <w:tcW w:w="4265" w:type="pct"/>
            <w:shd w:val="clear" w:color="auto" w:fill="F2F2F2"/>
          </w:tcPr>
          <w:p w:rsidR="00835B6E" w:rsidRPr="00FE5733" w:rsidRDefault="00FE5733" w:rsidP="0017714C">
            <w:pPr>
              <w:pStyle w:val="B0"/>
              <w:rPr>
                <w:rFonts w:cs="Calibri"/>
              </w:rPr>
            </w:pPr>
            <w:r w:rsidRPr="00FE5733">
              <w:rPr>
                <w:rFonts w:cs="Calibri"/>
                <w:color w:val="000000"/>
                <w:kern w:val="0"/>
              </w:rPr>
              <w:t>EbPtlUser getUserByUserId(</w:t>
            </w:r>
            <w:r w:rsidRPr="00FE5733">
              <w:rPr>
                <w:rFonts w:cs="Calibri"/>
                <w:bCs/>
                <w:color w:val="7F0055"/>
                <w:kern w:val="0"/>
              </w:rPr>
              <w:t>long</w:t>
            </w:r>
            <w:r w:rsidRPr="00FE5733">
              <w:rPr>
                <w:rFonts w:cs="Calibri"/>
                <w:color w:val="000000"/>
                <w:kern w:val="0"/>
              </w:rPr>
              <w:t xml:space="preserve"> userId)</w:t>
            </w:r>
          </w:p>
        </w:tc>
      </w:tr>
      <w:tr w:rsidR="00835B6E" w:rsidRPr="00A02583" w:rsidTr="0017714C">
        <w:trPr>
          <w:trHeight w:val="349"/>
        </w:trPr>
        <w:tc>
          <w:tcPr>
            <w:tcW w:w="735" w:type="pct"/>
            <w:tcBorders>
              <w:bottom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835B6E" w:rsidRPr="00FE5733" w:rsidRDefault="00835B6E" w:rsidP="0017714C">
            <w:pPr>
              <w:pStyle w:val="B0"/>
              <w:rPr>
                <w:rFonts w:cs="Calibri"/>
              </w:rPr>
            </w:pPr>
            <w:r w:rsidRPr="00FE5733">
              <w:rPr>
                <w:rFonts w:cs="Calibri"/>
              </w:rPr>
              <w:t>null</w:t>
            </w:r>
          </w:p>
        </w:tc>
      </w:tr>
      <w:tr w:rsidR="00835B6E" w:rsidRPr="00A02583"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shd w:val="clear" w:color="auto" w:fill="auto"/>
          </w:tcPr>
          <w:p w:rsidR="00835B6E" w:rsidRPr="00FE5733" w:rsidRDefault="00835B6E" w:rsidP="0017714C">
            <w:pPr>
              <w:pStyle w:val="B0"/>
              <w:rPr>
                <w:rFonts w:cs="Calibri"/>
              </w:rPr>
            </w:pPr>
          </w:p>
        </w:tc>
      </w:tr>
      <w:tr w:rsidR="00835B6E" w:rsidRPr="00A02583"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shd w:val="clear" w:color="auto" w:fill="auto"/>
          </w:tcPr>
          <w:p w:rsidR="00835B6E" w:rsidRPr="00FE5733" w:rsidRDefault="00835B6E" w:rsidP="0017714C">
            <w:pPr>
              <w:pStyle w:val="B0"/>
              <w:rPr>
                <w:rFonts w:cs="Calibri"/>
              </w:rPr>
            </w:pPr>
            <w:r w:rsidRPr="00FE5733">
              <w:rPr>
                <w:rFonts w:cs="Calibri"/>
              </w:rPr>
              <w:t>已实现</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color w:val="000000"/>
                <w:kern w:val="0"/>
              </w:rPr>
              <w:t>EbPtlUser getUserByUserName(String name)</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rPr>
              <w:t>null</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rPr>
              <w:t>已实现</w:t>
            </w:r>
          </w:p>
        </w:tc>
      </w:tr>
    </w:tbl>
    <w:p w:rsidR="00FE5733" w:rsidRPr="00FE5733" w:rsidRDefault="00615E64" w:rsidP="00F20B47">
      <w:pPr>
        <w:pStyle w:val="2"/>
      </w:pPr>
      <w:bookmarkStart w:id="220" w:name="_Toc330825477"/>
      <w:r>
        <w:rPr>
          <w:rFonts w:hint="eastAsia"/>
        </w:rPr>
        <w:t>支付管理</w:t>
      </w:r>
      <w:bookmarkEnd w:id="220"/>
    </w:p>
    <w:p w:rsidR="00DB1425" w:rsidRDefault="00DB1425" w:rsidP="00F20B47">
      <w:pPr>
        <w:pStyle w:val="3"/>
      </w:pPr>
      <w:bookmarkStart w:id="221" w:name="_Toc330825478"/>
      <w:r>
        <w:rPr>
          <w:rFonts w:hint="eastAsia"/>
        </w:rPr>
        <w:t>实现说明</w:t>
      </w:r>
      <w:bookmarkEnd w:id="221"/>
    </w:p>
    <w:p w:rsidR="00BB6117" w:rsidRDefault="00BB6117" w:rsidP="00BB6117">
      <w:pPr>
        <w:numPr>
          <w:ilvl w:val="0"/>
          <w:numId w:val="7"/>
        </w:numPr>
        <w:spacing w:line="360" w:lineRule="auto"/>
        <w:rPr>
          <w:rFonts w:ascii="宋体" w:hAnsi="宋体"/>
        </w:rPr>
      </w:pPr>
      <w:r w:rsidRPr="00DD0E61">
        <w:rPr>
          <w:rFonts w:ascii="宋体" w:hAnsi="宋体" w:hint="eastAsia"/>
        </w:rPr>
        <w:t>功能定义</w:t>
      </w:r>
    </w:p>
    <w:p w:rsidR="00BB6117" w:rsidRPr="007C53DA" w:rsidRDefault="00BB6117" w:rsidP="00BB6117">
      <w:pPr>
        <w:spacing w:line="360" w:lineRule="auto"/>
        <w:ind w:left="420"/>
        <w:rPr>
          <w:rFonts w:ascii="Calibri" w:hAnsi="Calibri"/>
          <w:sz w:val="24"/>
          <w:szCs w:val="21"/>
        </w:rPr>
      </w:pPr>
      <w:r w:rsidRPr="007C53DA">
        <w:rPr>
          <w:rFonts w:ascii="Calibri" w:hAnsi="Calibri" w:hint="eastAsia"/>
          <w:sz w:val="24"/>
          <w:szCs w:val="21"/>
        </w:rPr>
        <w:lastRenderedPageBreak/>
        <w:t>ECPS</w:t>
      </w:r>
      <w:r w:rsidRPr="007C53DA">
        <w:rPr>
          <w:rFonts w:ascii="Calibri" w:hAnsi="Calibri" w:hint="eastAsia"/>
          <w:sz w:val="24"/>
          <w:szCs w:val="21"/>
        </w:rPr>
        <w:t>的支付管理模块主要包含支付管理系统和支付单管理系统。支付管理系统用于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BB6117" w:rsidRDefault="00C85B07" w:rsidP="00DD0E84">
      <w:pPr>
        <w:pStyle w:val="T0"/>
      </w:pPr>
      <w:r w:rsidRPr="00DD0E84">
        <w:rPr>
          <w:rFonts w:hint="eastAsia"/>
          <w:noProof/>
        </w:rPr>
        <w:drawing>
          <wp:inline distT="0" distB="0" distL="0" distR="0">
            <wp:extent cx="5762625" cy="31051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DD0E84" w:rsidRPr="00DD0E84" w:rsidRDefault="000844C1" w:rsidP="00DD0E84">
      <w:pPr>
        <w:pStyle w:val="T"/>
      </w:pPr>
      <w:bookmarkStart w:id="222" w:name="_Toc330825171"/>
      <w:r>
        <w:rPr>
          <w:rFonts w:hint="eastAsia"/>
        </w:rPr>
        <w:t>支付管理总体预览页</w:t>
      </w:r>
      <w:bookmarkEnd w:id="222"/>
    </w:p>
    <w:p w:rsidR="00BB6117" w:rsidRPr="00A24D85" w:rsidRDefault="00BB6117" w:rsidP="00BB6117">
      <w:pPr>
        <w:pStyle w:val="Z"/>
        <w:spacing w:after="156"/>
        <w:ind w:firstLine="482"/>
      </w:pPr>
      <w:r w:rsidRPr="00A24D85">
        <w:rPr>
          <w:rFonts w:hint="eastAsia"/>
        </w:rPr>
        <w:t>支付管理系统包括支付方式管理、支付机构管理、支付工具管理</w:t>
      </w:r>
      <w:r w:rsidRPr="00A24D85">
        <w:rPr>
          <w:rFonts w:hint="eastAsia"/>
        </w:rPr>
        <w:t>3</w:t>
      </w:r>
      <w:r w:rsidRPr="00A24D85">
        <w:rPr>
          <w:rFonts w:hint="eastAsia"/>
        </w:rPr>
        <w:t>个子功能。</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具体功能如下：</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1</w:t>
      </w:r>
      <w:r w:rsidRPr="007C53DA">
        <w:rPr>
          <w:rFonts w:ascii="Calibri" w:hAnsi="Calibri" w:hint="eastAsia"/>
          <w:sz w:val="24"/>
        </w:rPr>
        <w:t>、支付方式管理。通过支付方式管理能够使用户了解当前可用的支付方式种类，维护支付方式在前台提供的支持信息和帮助说明。</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2</w:t>
      </w:r>
      <w:r w:rsidRPr="007C53DA">
        <w:rPr>
          <w:rFonts w:ascii="Calibri" w:hAnsi="Calibri" w:hint="eastAsia"/>
          <w:sz w:val="24"/>
        </w:rPr>
        <w:t>、支付机构管理。通过支付机构管理能够使用户快速了解目前所支持的支付机构的基本信息；自主维护支付机构的相关信息；以机构为载体了解其所支持的网银列表，并能够对网银进行新增和移除操作；自主维护各个网银的相关信息。</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3</w:t>
      </w:r>
      <w:r w:rsidRPr="007C53DA">
        <w:rPr>
          <w:rFonts w:ascii="Calibri" w:hAnsi="Calibri" w:hint="eastAsia"/>
          <w:sz w:val="24"/>
        </w:rPr>
        <w:t>、支付工具管理。通过支付工具管理能够使用户了解到前台正在使用的支付工具有哪些以及它们是怎样的顺序排列的；对其是否显示及显示文职进行调整。</w:t>
      </w:r>
    </w:p>
    <w:p w:rsidR="00BB6117" w:rsidRPr="00A24D85" w:rsidRDefault="00BB6117" w:rsidP="00BB6117">
      <w:pPr>
        <w:pStyle w:val="Z"/>
        <w:spacing w:after="156"/>
        <w:ind w:firstLine="482"/>
      </w:pPr>
      <w:r w:rsidRPr="00A24D85">
        <w:rPr>
          <w:rFonts w:hint="eastAsia"/>
        </w:rPr>
        <w:t>支付单管理系统包括订单支付总览、撤销管理、支付单管理、退款单管理、支付状态查询、支付对账</w:t>
      </w:r>
      <w:r w:rsidRPr="00A24D85">
        <w:rPr>
          <w:rFonts w:hint="eastAsia"/>
        </w:rPr>
        <w:t>6</w:t>
      </w:r>
      <w:r w:rsidRPr="00A24D85">
        <w:rPr>
          <w:rFonts w:hint="eastAsia"/>
        </w:rPr>
        <w:t>个子模块。</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具体功能如下：</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lastRenderedPageBreak/>
        <w:t>1</w:t>
      </w:r>
      <w:r w:rsidRPr="007C53DA">
        <w:rPr>
          <w:rFonts w:ascii="Calibri" w:hAnsi="Calibri" w:hint="eastAsia"/>
          <w:sz w:val="24"/>
        </w:rPr>
        <w:t>、订单支付总览。订单状态总览是指订单的支付状态随着前台用户的支付操作、系统对于未支付订单的超时关闭、后台运营人员在订单处理过程中的操作而变化的正常状态流转过程，冲正等异常状态流转过程单独在撤销管理模块处理。</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2</w:t>
      </w:r>
      <w:r w:rsidRPr="007C53DA">
        <w:rPr>
          <w:rFonts w:ascii="Calibri" w:hAnsi="Calibri" w:hint="eastAsia"/>
          <w:sz w:val="24"/>
        </w:rPr>
        <w:t>、撤销管理。撤销管理用于管理用户已付款但支付机构未返回成功值的特殊现象，包括日冲正和隔日退款两项内容。</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3</w:t>
      </w:r>
      <w:r w:rsidRPr="007C53DA">
        <w:rPr>
          <w:rFonts w:ascii="Calibri" w:hAnsi="Calibri" w:hint="eastAsia"/>
          <w:sz w:val="24"/>
        </w:rPr>
        <w:t>、支付单管理。支付单管理可查看所有由前台用户对“待付款”的订单进行支付操作时生成的支付单的流水信息以及支付机构接口的返回值。</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4</w:t>
      </w:r>
      <w:r w:rsidRPr="007C53DA">
        <w:rPr>
          <w:rFonts w:ascii="Calibri" w:hAnsi="Calibri" w:hint="eastAsia"/>
          <w:sz w:val="24"/>
        </w:rPr>
        <w:t>、退款单管理。可查看所有由后台管理人员发起的撤销、退款、冲正操作时生成的退款单的流水信息以及支付机构接口的返回值。</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5</w:t>
      </w:r>
      <w:r w:rsidRPr="007C53DA">
        <w:rPr>
          <w:rFonts w:ascii="Calibri" w:hAnsi="Calibri" w:hint="eastAsia"/>
          <w:sz w:val="24"/>
        </w:rPr>
        <w:t>、支付状态查询。支付状态查询提供后台管理人员根据具体订单号查询该订单的支付单在第三方支付机构的当前处理结果。</w:t>
      </w:r>
    </w:p>
    <w:p w:rsidR="00BB6117" w:rsidRPr="00FE5733" w:rsidRDefault="00BB6117" w:rsidP="00BB6117">
      <w:pPr>
        <w:spacing w:line="360" w:lineRule="auto"/>
        <w:ind w:left="420"/>
        <w:rPr>
          <w:rFonts w:ascii="宋体" w:hAnsi="宋体"/>
        </w:rPr>
      </w:pPr>
      <w:r w:rsidRPr="007C53DA">
        <w:rPr>
          <w:rFonts w:ascii="Calibri" w:hAnsi="Calibri" w:hint="eastAsia"/>
          <w:sz w:val="24"/>
        </w:rPr>
        <w:t>6</w:t>
      </w:r>
      <w:r w:rsidRPr="007C53DA">
        <w:rPr>
          <w:rFonts w:ascii="Calibri" w:hAnsi="Calibri" w:hint="eastAsia"/>
          <w:sz w:val="24"/>
        </w:rPr>
        <w:t>、支付对账。支付对账提供后台管理人员根据具体日期查看当前日期之前的电商侧支付、退款结果与支付机构侧支付、退款结果的对比差异，并可下载对比结果文件做后续退款或补货处理。对于对账结果中存在的差异，可通过对应支付机构的商户管理后台进行退款操作，或进行电商侧的线下补货操作。</w:t>
      </w:r>
    </w:p>
    <w:p w:rsidR="00BB6117" w:rsidRPr="00BB6117" w:rsidRDefault="00BB6117" w:rsidP="00BB6117"/>
    <w:p w:rsidR="00DB1425" w:rsidRDefault="00DB1425" w:rsidP="00F20B47">
      <w:pPr>
        <w:pStyle w:val="3"/>
      </w:pPr>
      <w:bookmarkStart w:id="223" w:name="_Toc330825479"/>
      <w:r>
        <w:rPr>
          <w:rFonts w:hint="eastAsia"/>
        </w:rPr>
        <w:t>程序设计</w:t>
      </w:r>
      <w:bookmarkEnd w:id="223"/>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230B3B"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230B3B" w:rsidRDefault="00230B3B"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30B3B" w:rsidRDefault="001632EA" w:rsidP="0017714C">
            <w:pPr>
              <w:pStyle w:val="B0"/>
            </w:pPr>
            <w:r w:rsidRPr="001632EA">
              <w:t>ecps-console\src\main\webapp\WEB-INF\ecps\console\pages\payment\paymentWay.jsp</w:t>
            </w:r>
          </w:p>
        </w:tc>
      </w:tr>
      <w:tr w:rsidR="00230B3B"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230B3B" w:rsidRPr="002B6A07" w:rsidRDefault="00230B3B" w:rsidP="002B6A07">
            <w:pPr>
              <w:pStyle w:val="B0"/>
            </w:pPr>
            <w:r w:rsidRPr="002B6A07">
              <w:t>null</w:t>
            </w:r>
          </w:p>
        </w:tc>
      </w:tr>
      <w:tr w:rsidR="00230B3B"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230B3B" w:rsidRDefault="001632EA" w:rsidP="0017714C">
            <w:pPr>
              <w:pStyle w:val="B0"/>
            </w:pPr>
            <w:r>
              <w:rPr>
                <w:rFonts w:hint="eastAsia"/>
              </w:rPr>
              <w:t>支付方式列表页</w:t>
            </w:r>
          </w:p>
        </w:tc>
      </w:tr>
    </w:tbl>
    <w:p w:rsidR="00230B3B" w:rsidRDefault="00230B3B" w:rsidP="00230B3B"/>
    <w:tbl>
      <w:tblPr>
        <w:tblW w:w="5000" w:type="pct"/>
        <w:tblLayout w:type="fixed"/>
        <w:tblLook w:val="0000" w:firstRow="0" w:lastRow="0" w:firstColumn="0" w:lastColumn="0" w:noHBand="0" w:noVBand="0"/>
      </w:tblPr>
      <w:tblGrid>
        <w:gridCol w:w="1350"/>
        <w:gridCol w:w="7712"/>
      </w:tblGrid>
      <w:tr w:rsidR="00230B3B" w:rsidTr="00084BC6">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30B3B" w:rsidRDefault="00230B3B"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30B3B" w:rsidRDefault="00084BC6" w:rsidP="0017714C">
            <w:pPr>
              <w:pStyle w:val="B0"/>
            </w:pPr>
            <w:r w:rsidRPr="00084BC6">
              <w:t>ecps-console\src\main\webapp\WEB-INF\ecps\console\pages\payment\listpaymentorg.jsp</w:t>
            </w:r>
          </w:p>
        </w:tc>
      </w:tr>
      <w:tr w:rsidR="00230B3B" w:rsidTr="00084BC6">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30B3B" w:rsidRPr="002B6A07" w:rsidRDefault="00230B3B" w:rsidP="002B6A07">
            <w:pPr>
              <w:pStyle w:val="B0"/>
            </w:pPr>
            <w:r w:rsidRPr="002B6A07">
              <w:t>null</w:t>
            </w:r>
          </w:p>
        </w:tc>
      </w:tr>
      <w:tr w:rsidR="00230B3B" w:rsidTr="00084BC6">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30B3B" w:rsidRDefault="00084BC6" w:rsidP="0017714C">
            <w:pPr>
              <w:pStyle w:val="B0"/>
            </w:pPr>
            <w:r>
              <w:rPr>
                <w:rFonts w:hint="eastAsia"/>
              </w:rPr>
              <w:t>支付机构</w:t>
            </w:r>
            <w:r w:rsidR="00230B3B">
              <w:rPr>
                <w:rFonts w:hint="eastAsia"/>
              </w:rPr>
              <w:t>列表页</w:t>
            </w:r>
          </w:p>
        </w:tc>
      </w:tr>
    </w:tbl>
    <w:p w:rsidR="00230B3B" w:rsidRDefault="00230B3B" w:rsidP="00230B3B"/>
    <w:tbl>
      <w:tblPr>
        <w:tblW w:w="5000" w:type="pct"/>
        <w:tblLook w:val="0000" w:firstRow="0" w:lastRow="0" w:firstColumn="0" w:lastColumn="0" w:noHBand="0" w:noVBand="0"/>
      </w:tblPr>
      <w:tblGrid>
        <w:gridCol w:w="1515"/>
        <w:gridCol w:w="7547"/>
      </w:tblGrid>
      <w:tr w:rsidR="00084BC6"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084BC6" w:rsidRDefault="00084BC6"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084BC6" w:rsidRDefault="00DD0346" w:rsidP="0017714C">
            <w:pPr>
              <w:pStyle w:val="B0"/>
            </w:pPr>
            <w:r w:rsidRPr="00DD0346">
              <w:t>ecps-console\src\main\webapp\WEB-INF\ecps\console\pages\payment\paymentTool.jsp</w:t>
            </w:r>
          </w:p>
        </w:tc>
      </w:tr>
      <w:tr w:rsidR="00084BC6"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084BC6" w:rsidRPr="002B6A07" w:rsidRDefault="00084BC6" w:rsidP="002B6A07">
            <w:pPr>
              <w:pStyle w:val="B0"/>
            </w:pPr>
            <w:r w:rsidRPr="002B6A07">
              <w:t>null</w:t>
            </w:r>
          </w:p>
        </w:tc>
      </w:tr>
      <w:tr w:rsidR="00084BC6"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84BC6" w:rsidRDefault="00DD0346" w:rsidP="0017714C">
            <w:pPr>
              <w:pStyle w:val="B0"/>
            </w:pPr>
            <w:r>
              <w:rPr>
                <w:rFonts w:hint="eastAsia"/>
              </w:rPr>
              <w:t>支付工具管理</w:t>
            </w:r>
            <w:r w:rsidR="00084BC6">
              <w:rPr>
                <w:rFonts w:hint="eastAsia"/>
              </w:rPr>
              <w:t>页</w:t>
            </w:r>
          </w:p>
        </w:tc>
      </w:tr>
    </w:tbl>
    <w:p w:rsidR="00084BC6" w:rsidRDefault="00084BC6" w:rsidP="00230B3B"/>
    <w:tbl>
      <w:tblPr>
        <w:tblW w:w="5000" w:type="pct"/>
        <w:tblLook w:val="0000" w:firstRow="0" w:lastRow="0" w:firstColumn="0" w:lastColumn="0" w:noHBand="0" w:noVBand="0"/>
      </w:tblPr>
      <w:tblGrid>
        <w:gridCol w:w="1515"/>
        <w:gridCol w:w="7547"/>
      </w:tblGrid>
      <w:tr w:rsidR="00D5215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lastRenderedPageBreak/>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D5215D" w:rsidP="0017714C">
            <w:pPr>
              <w:pStyle w:val="B0"/>
            </w:pPr>
            <w:r w:rsidRPr="00BC478D">
              <w:t>ecps-console\src\main\webapp\WEB-INF\ecps\console\pages\ptlUser\ptlUserList.jsp</w:t>
            </w:r>
          </w:p>
        </w:tc>
      </w:tr>
      <w:tr w:rsidR="00D5215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D5215D" w:rsidP="0017714C">
            <w:pPr>
              <w:pStyle w:val="B0"/>
            </w:pPr>
            <w:r>
              <w:rPr>
                <w:rFonts w:hint="eastAsia"/>
              </w:rPr>
              <w:t>会员列表页</w:t>
            </w:r>
          </w:p>
        </w:tc>
      </w:tr>
    </w:tbl>
    <w:p w:rsidR="00D5215D" w:rsidRDefault="00D5215D" w:rsidP="00230B3B"/>
    <w:p w:rsidR="00D5215D" w:rsidRDefault="00D5215D" w:rsidP="00230B3B"/>
    <w:tbl>
      <w:tblPr>
        <w:tblW w:w="5000" w:type="pct"/>
        <w:tblLook w:val="0000" w:firstRow="0" w:lastRow="0" w:firstColumn="0" w:lastColumn="0" w:noHBand="0" w:noVBand="0"/>
      </w:tblPr>
      <w:tblGrid>
        <w:gridCol w:w="1515"/>
        <w:gridCol w:w="7547"/>
      </w:tblGrid>
      <w:tr w:rsidR="00084BC6"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084BC6" w:rsidRDefault="00084BC6"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084BC6" w:rsidRDefault="00D5215D" w:rsidP="0017714C">
            <w:pPr>
              <w:pStyle w:val="B0"/>
            </w:pPr>
            <w:r w:rsidRPr="00D5215D">
              <w:t>ecps-console\src\main\webapp\WEB-INF\ecps\console\pages\payment\paymentTool.jsp</w:t>
            </w:r>
          </w:p>
        </w:tc>
      </w:tr>
      <w:tr w:rsidR="00084BC6"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084BC6" w:rsidRPr="002B6A07" w:rsidRDefault="00084BC6" w:rsidP="002B6A07">
            <w:pPr>
              <w:pStyle w:val="B0"/>
            </w:pPr>
            <w:r w:rsidRPr="002B6A07">
              <w:t>null</w:t>
            </w:r>
          </w:p>
        </w:tc>
      </w:tr>
      <w:tr w:rsidR="00084BC6"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84BC6" w:rsidRDefault="00D5215D" w:rsidP="0017714C">
            <w:pPr>
              <w:pStyle w:val="B0"/>
            </w:pPr>
            <w:r>
              <w:rPr>
                <w:rFonts w:hint="eastAsia"/>
              </w:rPr>
              <w:t>支付工具</w:t>
            </w:r>
            <w:r w:rsidR="00084BC6">
              <w:rPr>
                <w:rFonts w:hint="eastAsia"/>
              </w:rPr>
              <w:t>列表页</w:t>
            </w:r>
          </w:p>
        </w:tc>
      </w:tr>
    </w:tbl>
    <w:p w:rsidR="00084BC6" w:rsidRDefault="00084BC6" w:rsidP="00230B3B"/>
    <w:tbl>
      <w:tblPr>
        <w:tblW w:w="5000" w:type="pct"/>
        <w:tblLayout w:type="fixed"/>
        <w:tblLook w:val="0000" w:firstRow="0" w:lastRow="0" w:firstColumn="0" w:lastColumn="0" w:noHBand="0" w:noVBand="0"/>
      </w:tblPr>
      <w:tblGrid>
        <w:gridCol w:w="1350"/>
        <w:gridCol w:w="7712"/>
      </w:tblGrid>
      <w:tr w:rsidR="00D5215D" w:rsidTr="00D5215D">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D5215D" w:rsidP="0017714C">
            <w:pPr>
              <w:pStyle w:val="B0"/>
            </w:pPr>
            <w:r w:rsidRPr="00D5215D">
              <w:t>ecps-console\src\main\webapp\WEB-INF\ecps\console\pages\payment\listOrderPayment.jsp</w:t>
            </w:r>
          </w:p>
        </w:tc>
      </w:tr>
      <w:tr w:rsidR="00D5215D" w:rsidTr="00D5215D">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D5215D">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D5215D" w:rsidP="0017714C">
            <w:pPr>
              <w:pStyle w:val="B0"/>
            </w:pPr>
            <w:r>
              <w:rPr>
                <w:rFonts w:hint="eastAsia"/>
              </w:rPr>
              <w:t>订单支付列表页</w:t>
            </w:r>
          </w:p>
        </w:tc>
      </w:tr>
    </w:tbl>
    <w:p w:rsidR="00D5215D" w:rsidRDefault="00D5215D" w:rsidP="00230B3B"/>
    <w:tbl>
      <w:tblPr>
        <w:tblW w:w="5000" w:type="pct"/>
        <w:tblLayout w:type="fixed"/>
        <w:tblLook w:val="0000" w:firstRow="0" w:lastRow="0" w:firstColumn="0" w:lastColumn="0" w:noHBand="0" w:noVBand="0"/>
      </w:tblPr>
      <w:tblGrid>
        <w:gridCol w:w="1350"/>
        <w:gridCol w:w="7712"/>
      </w:tblGrid>
      <w:tr w:rsidR="00D5215D" w:rsidTr="00C07D78">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C07D78" w:rsidP="0017714C">
            <w:pPr>
              <w:pStyle w:val="B0"/>
            </w:pPr>
            <w:r w:rsidRPr="00C07D78">
              <w:t>ecps-console\src\main\webapp\WEB-INF\ecps\console\pages\payment\revocationManagement.jsp</w:t>
            </w:r>
          </w:p>
        </w:tc>
      </w:tr>
      <w:tr w:rsidR="00D5215D" w:rsidTr="00C07D78">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C07D78">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C07D78" w:rsidP="0017714C">
            <w:pPr>
              <w:pStyle w:val="B0"/>
            </w:pPr>
            <w:r>
              <w:rPr>
                <w:rFonts w:hint="eastAsia"/>
              </w:rPr>
              <w:t>撤销管理</w:t>
            </w:r>
            <w:r w:rsidR="00D5215D">
              <w:rPr>
                <w:rFonts w:hint="eastAsia"/>
              </w:rPr>
              <w:t>列表页</w:t>
            </w:r>
          </w:p>
        </w:tc>
      </w:tr>
    </w:tbl>
    <w:p w:rsidR="00D5215D" w:rsidRDefault="00D5215D" w:rsidP="00230B3B"/>
    <w:tbl>
      <w:tblPr>
        <w:tblW w:w="5000" w:type="pct"/>
        <w:tblLayout w:type="fixed"/>
        <w:tblLook w:val="0000" w:firstRow="0" w:lastRow="0" w:firstColumn="0" w:lastColumn="0" w:noHBand="0" w:noVBand="0"/>
      </w:tblPr>
      <w:tblGrid>
        <w:gridCol w:w="1350"/>
        <w:gridCol w:w="7712"/>
      </w:tblGrid>
      <w:tr w:rsidR="00276229"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76229" w:rsidRDefault="00276229"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76229" w:rsidRDefault="00276229" w:rsidP="0017714C">
            <w:pPr>
              <w:pStyle w:val="B0"/>
            </w:pPr>
            <w:r w:rsidRPr="00276229">
              <w:t>ecps-console\src\main\webapp\WEB-INF\ecps\console\pages\payment\listPayRecord.jsp</w:t>
            </w:r>
          </w:p>
        </w:tc>
      </w:tr>
      <w:tr w:rsidR="00276229"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76229" w:rsidRPr="002B6A07" w:rsidRDefault="00276229" w:rsidP="002B6A07">
            <w:pPr>
              <w:pStyle w:val="B0"/>
            </w:pPr>
            <w:r w:rsidRPr="002B6A07">
              <w:t>null</w:t>
            </w:r>
          </w:p>
        </w:tc>
      </w:tr>
      <w:tr w:rsidR="00276229"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76229" w:rsidRDefault="002B42AA" w:rsidP="0017714C">
            <w:pPr>
              <w:pStyle w:val="B0"/>
            </w:pPr>
            <w:r>
              <w:rPr>
                <w:rFonts w:hint="eastAsia"/>
              </w:rPr>
              <w:t>支付单列表页</w:t>
            </w:r>
          </w:p>
        </w:tc>
      </w:tr>
    </w:tbl>
    <w:p w:rsidR="00276229" w:rsidRDefault="00276229" w:rsidP="00230B3B"/>
    <w:tbl>
      <w:tblPr>
        <w:tblW w:w="5000" w:type="pct"/>
        <w:tblLayout w:type="fixed"/>
        <w:tblLook w:val="0000" w:firstRow="0" w:lastRow="0" w:firstColumn="0" w:lastColumn="0" w:noHBand="0" w:noVBand="0"/>
      </w:tblPr>
      <w:tblGrid>
        <w:gridCol w:w="1350"/>
        <w:gridCol w:w="7712"/>
      </w:tblGrid>
      <w:tr w:rsidR="00276229"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76229" w:rsidRDefault="00276229"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76229" w:rsidRDefault="002B42AA" w:rsidP="0017714C">
            <w:pPr>
              <w:pStyle w:val="B0"/>
            </w:pPr>
            <w:r w:rsidRPr="002B42AA">
              <w:t>ecps-console\src\main\webapp\WEB-INF\ecps\console\pages\payment\listRefundRecord.jsp</w:t>
            </w:r>
          </w:p>
        </w:tc>
      </w:tr>
      <w:tr w:rsidR="00276229"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76229" w:rsidRPr="002B6A07" w:rsidRDefault="00276229" w:rsidP="002B6A07">
            <w:pPr>
              <w:pStyle w:val="B0"/>
            </w:pPr>
            <w:r w:rsidRPr="002B6A07">
              <w:t>null</w:t>
            </w:r>
          </w:p>
        </w:tc>
      </w:tr>
      <w:tr w:rsidR="00276229"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76229" w:rsidRDefault="002B42AA" w:rsidP="0017714C">
            <w:pPr>
              <w:pStyle w:val="B0"/>
            </w:pPr>
            <w:r>
              <w:rPr>
                <w:rFonts w:hint="eastAsia"/>
              </w:rPr>
              <w:t>退款单列表页</w:t>
            </w:r>
          </w:p>
        </w:tc>
      </w:tr>
    </w:tbl>
    <w:p w:rsidR="00276229" w:rsidRDefault="00276229" w:rsidP="00230B3B"/>
    <w:tbl>
      <w:tblPr>
        <w:tblW w:w="5000" w:type="pct"/>
        <w:tblLayout w:type="fixed"/>
        <w:tblLook w:val="0000" w:firstRow="0" w:lastRow="0" w:firstColumn="0" w:lastColumn="0" w:noHBand="0" w:noVBand="0"/>
      </w:tblPr>
      <w:tblGrid>
        <w:gridCol w:w="1350"/>
        <w:gridCol w:w="7712"/>
      </w:tblGrid>
      <w:tr w:rsidR="002B42A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B42AA" w:rsidRDefault="002B42A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B42AA" w:rsidRDefault="002B42AA" w:rsidP="0017714C">
            <w:pPr>
              <w:pStyle w:val="B0"/>
            </w:pPr>
            <w:r w:rsidRPr="002B42AA">
              <w:t>ecps-console\src\main\webapp\WEB-INF\ecps\console\pages\payment\listRefundRecord.jsp</w:t>
            </w:r>
          </w:p>
        </w:tc>
      </w:tr>
      <w:tr w:rsidR="002B42A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B42AA" w:rsidRPr="002B6A07" w:rsidRDefault="002B42AA" w:rsidP="002B6A07">
            <w:pPr>
              <w:pStyle w:val="B0"/>
            </w:pPr>
            <w:r w:rsidRPr="002B6A07">
              <w:t>null</w:t>
            </w:r>
          </w:p>
        </w:tc>
      </w:tr>
      <w:tr w:rsidR="002B42A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B42AA" w:rsidRDefault="002B42AA" w:rsidP="0017714C">
            <w:pPr>
              <w:pStyle w:val="B0"/>
            </w:pPr>
            <w:r>
              <w:rPr>
                <w:rFonts w:hint="eastAsia"/>
              </w:rPr>
              <w:t>退款单列表页</w:t>
            </w:r>
          </w:p>
        </w:tc>
      </w:tr>
    </w:tbl>
    <w:p w:rsidR="002B42AA" w:rsidRDefault="002B42AA" w:rsidP="00230B3B"/>
    <w:tbl>
      <w:tblPr>
        <w:tblW w:w="5000" w:type="pct"/>
        <w:tblLayout w:type="fixed"/>
        <w:tblLook w:val="0000" w:firstRow="0" w:lastRow="0" w:firstColumn="0" w:lastColumn="0" w:noHBand="0" w:noVBand="0"/>
      </w:tblPr>
      <w:tblGrid>
        <w:gridCol w:w="1350"/>
        <w:gridCol w:w="7712"/>
      </w:tblGrid>
      <w:tr w:rsidR="002B42A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B42AA" w:rsidRDefault="002B42A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B42AA" w:rsidRDefault="00F538BA" w:rsidP="0017714C">
            <w:pPr>
              <w:pStyle w:val="B0"/>
            </w:pPr>
            <w:r w:rsidRPr="00F538BA">
              <w:t>ecps-console\src\main\webapp\WEB-INF\ecps\console\pages\payment\listPaymentStatus.jsp</w:t>
            </w:r>
          </w:p>
        </w:tc>
      </w:tr>
      <w:tr w:rsidR="002B42A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B42AA" w:rsidRPr="002B6A07" w:rsidRDefault="002B42AA" w:rsidP="002B6A07">
            <w:pPr>
              <w:pStyle w:val="B0"/>
            </w:pPr>
            <w:r w:rsidRPr="002B6A07">
              <w:t>null</w:t>
            </w:r>
          </w:p>
        </w:tc>
      </w:tr>
      <w:tr w:rsidR="002B42A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B42AA" w:rsidRDefault="00F538BA" w:rsidP="0017714C">
            <w:pPr>
              <w:pStyle w:val="B0"/>
            </w:pPr>
            <w:r>
              <w:rPr>
                <w:rFonts w:hint="eastAsia"/>
              </w:rPr>
              <w:t>支付状态</w:t>
            </w:r>
            <w:r w:rsidR="002B42AA">
              <w:rPr>
                <w:rFonts w:hint="eastAsia"/>
              </w:rPr>
              <w:t>列表页</w:t>
            </w:r>
          </w:p>
        </w:tc>
      </w:tr>
    </w:tbl>
    <w:p w:rsidR="002B42AA" w:rsidRDefault="002B42AA" w:rsidP="00230B3B"/>
    <w:tbl>
      <w:tblPr>
        <w:tblW w:w="5000" w:type="pct"/>
        <w:tblLayout w:type="fixed"/>
        <w:tblLook w:val="0000" w:firstRow="0" w:lastRow="0" w:firstColumn="0" w:lastColumn="0" w:noHBand="0" w:noVBand="0"/>
      </w:tblPr>
      <w:tblGrid>
        <w:gridCol w:w="1350"/>
        <w:gridCol w:w="7712"/>
      </w:tblGrid>
      <w:tr w:rsidR="009310B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9310BA" w:rsidRDefault="009310B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310BA" w:rsidRDefault="009310BA" w:rsidP="0017714C">
            <w:pPr>
              <w:pStyle w:val="B0"/>
            </w:pPr>
            <w:r w:rsidRPr="009310BA">
              <w:t>ecps-console\src\main\webapp\WEB-INF\ecps\console\pages\payment\listPayTotal.jsp</w:t>
            </w:r>
          </w:p>
        </w:tc>
      </w:tr>
      <w:tr w:rsidR="009310B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9310BA" w:rsidRDefault="009310BA" w:rsidP="0017714C">
            <w:pPr>
              <w:pStyle w:val="B0"/>
            </w:pPr>
            <w:r>
              <w:lastRenderedPageBreak/>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9310BA" w:rsidRPr="002B6A07" w:rsidRDefault="009310BA" w:rsidP="002B6A07">
            <w:pPr>
              <w:pStyle w:val="B0"/>
            </w:pPr>
            <w:r w:rsidRPr="002B6A07">
              <w:t>null</w:t>
            </w:r>
          </w:p>
        </w:tc>
      </w:tr>
      <w:tr w:rsidR="009310B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9310BA" w:rsidRDefault="009310B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9310BA" w:rsidRDefault="009310BA" w:rsidP="0017714C">
            <w:pPr>
              <w:pStyle w:val="B0"/>
            </w:pPr>
            <w:r>
              <w:rPr>
                <w:rFonts w:hint="eastAsia"/>
              </w:rPr>
              <w:t>支付对账列表页</w:t>
            </w:r>
          </w:p>
        </w:tc>
      </w:tr>
    </w:tbl>
    <w:p w:rsidR="009310BA" w:rsidRDefault="009310BA" w:rsidP="00230B3B"/>
    <w:tbl>
      <w:tblPr>
        <w:tblW w:w="5000" w:type="pct"/>
        <w:tblLayout w:type="fixed"/>
        <w:tblLook w:val="0000" w:firstRow="0" w:lastRow="0" w:firstColumn="0" w:lastColumn="0" w:noHBand="0" w:noVBand="0"/>
      </w:tblPr>
      <w:tblGrid>
        <w:gridCol w:w="1350"/>
        <w:gridCol w:w="7712"/>
      </w:tblGrid>
      <w:tr w:rsidR="00DD217E"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D217E" w:rsidRDefault="00DD217E"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D217E" w:rsidRDefault="00DD217E" w:rsidP="0017714C">
            <w:pPr>
              <w:pStyle w:val="B0"/>
            </w:pPr>
            <w:r w:rsidRPr="00DD217E">
              <w:t>ecps-console\src\main\webapp\WEB-INF\ecps\console\pages\payment\addpaymentorg.jsp</w:t>
            </w:r>
          </w:p>
        </w:tc>
      </w:tr>
      <w:tr w:rsid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D217E" w:rsidRDefault="00DD217E"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D217E" w:rsidRPr="00DD217E" w:rsidRDefault="00DD217E" w:rsidP="0017714C">
            <w:pPr>
              <w:pStyle w:val="B0"/>
              <w:rPr>
                <w:rFonts w:eastAsia="宋体"/>
              </w:rPr>
            </w:pPr>
            <w:r>
              <w:rPr>
                <w:rFonts w:eastAsia="宋体" w:hint="eastAsia"/>
              </w:rPr>
              <w:t>支付机构的相关信息</w:t>
            </w:r>
          </w:p>
        </w:tc>
      </w:tr>
      <w:tr w:rsidR="00DD217E"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D217E" w:rsidRDefault="00DD217E"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217E" w:rsidRDefault="00147DEE" w:rsidP="0017714C">
            <w:pPr>
              <w:pStyle w:val="B0"/>
            </w:pPr>
            <w:r>
              <w:rPr>
                <w:rFonts w:hint="eastAsia"/>
              </w:rPr>
              <w:t>添加支付机构</w:t>
            </w:r>
          </w:p>
        </w:tc>
      </w:tr>
    </w:tbl>
    <w:p w:rsidR="00DD217E" w:rsidRDefault="00DD217E" w:rsidP="00230B3B"/>
    <w:tbl>
      <w:tblPr>
        <w:tblW w:w="5000" w:type="pct"/>
        <w:tblLayout w:type="fixed"/>
        <w:tblLook w:val="0000" w:firstRow="0" w:lastRow="0" w:firstColumn="0" w:lastColumn="0" w:noHBand="0" w:noVBand="0"/>
      </w:tblPr>
      <w:tblGrid>
        <w:gridCol w:w="1350"/>
        <w:gridCol w:w="7712"/>
      </w:tblGrid>
      <w:tr w:rsidR="00E71D2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E71D22" w:rsidRDefault="00E71D2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71D22" w:rsidRDefault="00E71D22" w:rsidP="0017714C">
            <w:pPr>
              <w:pStyle w:val="B0"/>
            </w:pPr>
            <w:r w:rsidRPr="00E71D22">
              <w:t>ecps-console\src\main\webapp\WEB-INF\ecps\console\pages\payment\addpayolbank.jsp</w:t>
            </w:r>
          </w:p>
        </w:tc>
      </w:tr>
      <w:tr w:rsidR="00E71D2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E71D22" w:rsidRPr="00DD217E" w:rsidRDefault="00E71D22" w:rsidP="0017714C">
            <w:pPr>
              <w:pStyle w:val="B0"/>
              <w:rPr>
                <w:rFonts w:eastAsia="宋体"/>
              </w:rPr>
            </w:pPr>
            <w:r>
              <w:rPr>
                <w:rFonts w:eastAsia="宋体" w:hint="eastAsia"/>
              </w:rPr>
              <w:t>支付银行的相关信息</w:t>
            </w:r>
          </w:p>
        </w:tc>
      </w:tr>
      <w:tr w:rsidR="00E71D2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E71D22" w:rsidRDefault="00E71D22" w:rsidP="0017714C">
            <w:pPr>
              <w:pStyle w:val="B0"/>
            </w:pPr>
            <w:r>
              <w:rPr>
                <w:rFonts w:hint="eastAsia"/>
              </w:rPr>
              <w:t>添加支付银行</w:t>
            </w:r>
          </w:p>
        </w:tc>
      </w:tr>
    </w:tbl>
    <w:p w:rsidR="00E71D22" w:rsidRDefault="00E71D22" w:rsidP="00230B3B"/>
    <w:tbl>
      <w:tblPr>
        <w:tblW w:w="5000" w:type="pct"/>
        <w:tblLayout w:type="fixed"/>
        <w:tblLook w:val="0000" w:firstRow="0" w:lastRow="0" w:firstColumn="0" w:lastColumn="0" w:noHBand="0" w:noVBand="0"/>
      </w:tblPr>
      <w:tblGrid>
        <w:gridCol w:w="1350"/>
        <w:gridCol w:w="7712"/>
      </w:tblGrid>
      <w:tr w:rsidR="00E71D2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E71D22" w:rsidRDefault="00E71D2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71D22" w:rsidRDefault="00A21840" w:rsidP="0017714C">
            <w:pPr>
              <w:pStyle w:val="B0"/>
            </w:pPr>
            <w:r w:rsidRPr="00A21840">
              <w:t>ecps-console\src\main\webapp\WEB-INF\ecps\console\pages\payment\editpaymentorg.jsp</w:t>
            </w:r>
          </w:p>
        </w:tc>
      </w:tr>
      <w:tr w:rsidR="00E71D2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E71D22" w:rsidRPr="00DD217E" w:rsidRDefault="00E71D22" w:rsidP="0017714C">
            <w:pPr>
              <w:pStyle w:val="B0"/>
              <w:rPr>
                <w:rFonts w:eastAsia="宋体"/>
              </w:rPr>
            </w:pPr>
            <w:r>
              <w:rPr>
                <w:rFonts w:eastAsia="宋体" w:hint="eastAsia"/>
              </w:rPr>
              <w:t>支付机构的相关信息</w:t>
            </w:r>
          </w:p>
        </w:tc>
      </w:tr>
      <w:tr w:rsidR="00E71D2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E71D22" w:rsidRDefault="00A21840" w:rsidP="0017714C">
            <w:pPr>
              <w:pStyle w:val="B0"/>
            </w:pPr>
            <w:r>
              <w:rPr>
                <w:rFonts w:hint="eastAsia"/>
              </w:rPr>
              <w:t>编辑支付机构</w:t>
            </w:r>
          </w:p>
        </w:tc>
      </w:tr>
    </w:tbl>
    <w:p w:rsidR="00E71D22" w:rsidRDefault="00E71D22" w:rsidP="00230B3B"/>
    <w:tbl>
      <w:tblPr>
        <w:tblW w:w="5000" w:type="pct"/>
        <w:tblLayout w:type="fixed"/>
        <w:tblLook w:val="0000" w:firstRow="0" w:lastRow="0" w:firstColumn="0" w:lastColumn="0" w:noHBand="0" w:noVBand="0"/>
      </w:tblPr>
      <w:tblGrid>
        <w:gridCol w:w="1350"/>
        <w:gridCol w:w="7712"/>
      </w:tblGrid>
      <w:tr w:rsidR="00C9792F"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C9792F" w:rsidRDefault="00C9792F"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C9792F" w:rsidRDefault="006F6FF2" w:rsidP="0017714C">
            <w:pPr>
              <w:pStyle w:val="B0"/>
            </w:pPr>
            <w:r w:rsidRPr="006F6FF2">
              <w:t>ecps-console\src\main\webapp\WEB-INF\ecps\console\pages\payment\editpaymentWay.jsp</w:t>
            </w:r>
          </w:p>
        </w:tc>
      </w:tr>
      <w:tr w:rsidR="00C9792F"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C9792F" w:rsidRDefault="00C9792F"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C9792F" w:rsidRPr="00DD217E" w:rsidRDefault="006F6FF2" w:rsidP="0017714C">
            <w:pPr>
              <w:pStyle w:val="B0"/>
              <w:rPr>
                <w:rFonts w:eastAsia="宋体"/>
              </w:rPr>
            </w:pPr>
            <w:r>
              <w:rPr>
                <w:rFonts w:eastAsia="宋体" w:hint="eastAsia"/>
              </w:rPr>
              <w:t>支付方式</w:t>
            </w:r>
            <w:r w:rsidR="00C9792F">
              <w:rPr>
                <w:rFonts w:eastAsia="宋体" w:hint="eastAsia"/>
              </w:rPr>
              <w:t>的相关信息</w:t>
            </w:r>
          </w:p>
        </w:tc>
      </w:tr>
      <w:tr w:rsidR="00C9792F"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C9792F" w:rsidRDefault="00C9792F"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C9792F" w:rsidRDefault="00C9792F" w:rsidP="0017714C">
            <w:pPr>
              <w:pStyle w:val="B0"/>
            </w:pPr>
            <w:r>
              <w:rPr>
                <w:rFonts w:hint="eastAsia"/>
              </w:rPr>
              <w:t>编辑支付</w:t>
            </w:r>
            <w:r w:rsidR="006F6FF2">
              <w:rPr>
                <w:rFonts w:hint="eastAsia"/>
              </w:rPr>
              <w:t>方式</w:t>
            </w:r>
          </w:p>
        </w:tc>
      </w:tr>
    </w:tbl>
    <w:p w:rsidR="00C9792F" w:rsidRDefault="00C9792F" w:rsidP="00230B3B"/>
    <w:tbl>
      <w:tblPr>
        <w:tblW w:w="5000" w:type="pct"/>
        <w:tblLayout w:type="fixed"/>
        <w:tblLook w:val="0000" w:firstRow="0" w:lastRow="0" w:firstColumn="0" w:lastColumn="0" w:noHBand="0" w:noVBand="0"/>
      </w:tblPr>
      <w:tblGrid>
        <w:gridCol w:w="1350"/>
        <w:gridCol w:w="7712"/>
      </w:tblGrid>
      <w:tr w:rsidR="006F6FF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6F6FF2" w:rsidRDefault="006F6FF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6F6FF2" w:rsidRDefault="006F6FF2" w:rsidP="0017714C">
            <w:pPr>
              <w:pStyle w:val="B0"/>
            </w:pPr>
            <w:r w:rsidRPr="006F6FF2">
              <w:t>ecps-console\src\main\webapp\WEB-INF\ecps\console\pages\payment\editpayolbank.jsp</w:t>
            </w:r>
          </w:p>
        </w:tc>
      </w:tr>
      <w:tr w:rsidR="006F6FF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6F6FF2" w:rsidRPr="00DD217E" w:rsidRDefault="006F6FF2" w:rsidP="0017714C">
            <w:pPr>
              <w:pStyle w:val="B0"/>
              <w:rPr>
                <w:rFonts w:eastAsia="宋体"/>
              </w:rPr>
            </w:pPr>
            <w:r>
              <w:rPr>
                <w:rFonts w:eastAsia="宋体" w:hint="eastAsia"/>
              </w:rPr>
              <w:t>支付银行的相关信息</w:t>
            </w:r>
          </w:p>
        </w:tc>
      </w:tr>
      <w:tr w:rsidR="006F6FF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6F6FF2" w:rsidRDefault="006F6FF2" w:rsidP="0017714C">
            <w:pPr>
              <w:pStyle w:val="B0"/>
            </w:pPr>
            <w:r>
              <w:rPr>
                <w:rFonts w:hint="eastAsia"/>
              </w:rPr>
              <w:t>编辑支付银行</w:t>
            </w:r>
          </w:p>
        </w:tc>
      </w:tr>
    </w:tbl>
    <w:p w:rsidR="006F6FF2" w:rsidRDefault="006F6FF2" w:rsidP="00230B3B"/>
    <w:tbl>
      <w:tblPr>
        <w:tblW w:w="5000" w:type="pct"/>
        <w:tblLayout w:type="fixed"/>
        <w:tblLook w:val="0000" w:firstRow="0" w:lastRow="0" w:firstColumn="0" w:lastColumn="0" w:noHBand="0" w:noVBand="0"/>
      </w:tblPr>
      <w:tblGrid>
        <w:gridCol w:w="1350"/>
        <w:gridCol w:w="7712"/>
      </w:tblGrid>
      <w:tr w:rsidR="006F6FF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6F6FF2" w:rsidRDefault="006F6FF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6F6FF2" w:rsidRDefault="006F6FF2" w:rsidP="0017714C">
            <w:pPr>
              <w:pStyle w:val="B0"/>
            </w:pPr>
            <w:r w:rsidRPr="00C9792F">
              <w:t>ecps-console\src\main\webapp\WEB-INF\ecps\console\pages\payment\editpaymentTool.jsp</w:t>
            </w:r>
          </w:p>
        </w:tc>
      </w:tr>
      <w:tr w:rsidR="006F6FF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6F6FF2" w:rsidRPr="00DD217E" w:rsidRDefault="006F6FF2" w:rsidP="0017714C">
            <w:pPr>
              <w:pStyle w:val="B0"/>
              <w:rPr>
                <w:rFonts w:eastAsia="宋体"/>
              </w:rPr>
            </w:pPr>
            <w:r>
              <w:rPr>
                <w:rFonts w:eastAsia="宋体" w:hint="eastAsia"/>
              </w:rPr>
              <w:t>支付工具的相关信息</w:t>
            </w:r>
          </w:p>
        </w:tc>
      </w:tr>
      <w:tr w:rsidR="006F6FF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6F6FF2" w:rsidRDefault="006F6FF2" w:rsidP="0017714C">
            <w:pPr>
              <w:pStyle w:val="B0"/>
            </w:pPr>
            <w:r>
              <w:rPr>
                <w:rFonts w:hint="eastAsia"/>
              </w:rPr>
              <w:t>编辑支付工具</w:t>
            </w:r>
          </w:p>
        </w:tc>
      </w:tr>
    </w:tbl>
    <w:p w:rsidR="006F6FF2" w:rsidRPr="00230B3B" w:rsidRDefault="006F6FF2" w:rsidP="00230B3B"/>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230B3B" w:rsidRPr="004C79FF" w:rsidTr="0017714C">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230B3B" w:rsidRPr="0017714C" w:rsidRDefault="00230B3B" w:rsidP="0017714C">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230B3B" w:rsidRPr="0017714C" w:rsidRDefault="00230B3B" w:rsidP="0017714C">
            <w:pPr>
              <w:pStyle w:val="B0"/>
              <w:rPr>
                <w:rFonts w:cs="Calibri"/>
              </w:rPr>
            </w:pPr>
            <w:r w:rsidRPr="0017714C">
              <w:rPr>
                <w:rFonts w:cs="Calibri"/>
              </w:rPr>
              <w:t>com.tangram.ebiz.webapp.controller.</w:t>
            </w:r>
            <w:r w:rsidR="007532FB" w:rsidRPr="0017714C">
              <w:rPr>
                <w:rFonts w:cs="Calibri"/>
              </w:rPr>
              <w:t>EbPaymentController</w:t>
            </w:r>
            <w:r w:rsidRPr="0017714C">
              <w:rPr>
                <w:rFonts w:cs="Calibri"/>
              </w:rPr>
              <w:t>.java</w:t>
            </w:r>
          </w:p>
        </w:tc>
      </w:tr>
      <w:tr w:rsidR="00230B3B" w:rsidRPr="00835B6E" w:rsidTr="0017714C">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230B3B"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C7102A" w:rsidP="0017714C">
            <w:pPr>
              <w:pStyle w:val="B0"/>
              <w:rPr>
                <w:rFonts w:cs="Calibri"/>
              </w:rPr>
            </w:pPr>
            <w:r w:rsidRPr="0017714C">
              <w:rPr>
                <w:rFonts w:cs="Calibri"/>
                <w:color w:val="2A00FF"/>
                <w:kern w:val="0"/>
              </w:rPr>
              <w:t>listPaymentOrg.do</w:t>
            </w:r>
          </w:p>
        </w:tc>
      </w:tr>
      <w:tr w:rsidR="00230B3B" w:rsidRPr="00835B6E" w:rsidTr="0017714C">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30B3B" w:rsidRPr="0017714C" w:rsidRDefault="00230B3B"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230B3B" w:rsidRPr="0017714C" w:rsidRDefault="00DC3F44" w:rsidP="0017714C">
            <w:pPr>
              <w:pStyle w:val="B0"/>
              <w:rPr>
                <w:rFonts w:cs="Calibri"/>
              </w:rPr>
            </w:pPr>
            <w:r w:rsidRPr="0017714C">
              <w:rPr>
                <w:rFonts w:cs="Calibri"/>
                <w:color w:val="000000"/>
                <w:kern w:val="0"/>
              </w:rPr>
              <w:t>String listPaymentOrg(HttpServletRequest request)</w:t>
            </w:r>
          </w:p>
        </w:tc>
      </w:tr>
      <w:tr w:rsidR="00230B3B" w:rsidRPr="00835B6E"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230B3B"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DC3F44" w:rsidP="0017714C">
            <w:pPr>
              <w:pStyle w:val="B0"/>
              <w:rPr>
                <w:rFonts w:cs="Calibri"/>
              </w:rPr>
            </w:pPr>
            <w:r w:rsidRPr="0017714C">
              <w:rPr>
                <w:rFonts w:cs="Calibri"/>
                <w:color w:val="2A00FF"/>
                <w:kern w:val="0"/>
              </w:rPr>
              <w:t>payment/listpaymentorg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listPayOlbank.do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listPayOlbank(HttpServletRequest request, Long poId,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String keyWord, Integer pageNo, Integer pageSize)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payment/listpayolbank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addPayOlbank.do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addPayOlbank(HttpServletRequest request,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payment/addpayolbank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savePayOlbank.do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savePayOlbank(HttpServletRequest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EbPayOlbank payOlbank,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redirect:/ecps/console/payment/listPayOlbank.do?poId="</w:t>
            </w:r>
            <w:r w:rsidRPr="0017714C">
              <w:rPr>
                <w:rFonts w:cs="Calibri"/>
                <w:color w:val="000000"/>
                <w:kern w:val="0"/>
              </w:rPr>
              <w:t xml:space="preserve"> +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deletePayOlbank.do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deletePayOlbank(HttpServletRequest request, Long olbankId,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redirect:/ecps/console/payment/listPayOlbank.do?poId="</w:t>
            </w:r>
            <w:r w:rsidRPr="0017714C">
              <w:rPr>
                <w:rFonts w:cs="Calibri"/>
                <w:color w:val="000000"/>
                <w:kern w:val="0"/>
              </w:rPr>
              <w:t xml:space="preserve"> +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editPayOlbank(HttpServletRequest request, Long olbankId)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updatePayOlbank.do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updatePayOlbank(HttpServletRequest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EbPayOlbank 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2A00FF"/>
                <w:kern w:val="0"/>
                <w:szCs w:val="21"/>
              </w:rPr>
              <w:t>redirect:/ecps/console/payment/listPayOlbank.do?poId="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r>
            <w:r w:rsidRPr="0017714C">
              <w:rPr>
                <w:rFonts w:cs="Calibri"/>
                <w:color w:val="000000"/>
                <w:kern w:val="0"/>
              </w:rPr>
              <w:tab/>
              <w:t>+ payOlbank.getPoId()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addPaymentOrg.do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addPaymentOrg(HttpServletRequest request)</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payment/addpaymentorg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editPaymentOrg(HttpServletRequest request,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updatePaymentOrg.do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updatePaymentOrg(HttpServletRequest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EbPaymentOrg paymentOrg, Integer isOlbank)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/listpaymentway.do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getPaymentWayList(ModelMap model, 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HttpServletResponse response)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payment/paymentWay</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/editpaymentway.do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editPaymentWay(ModelMap model, Long pwId,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HttpServletRequest request, HttpServletResponse response)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payment/editpaymentWay</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/updatepaymentway.do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updatePaymentWay(ModelMap model, Long pwId, String pwMemo,</w:t>
            </w:r>
          </w:p>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ab/>
            </w:r>
            <w:r w:rsidRPr="0017714C">
              <w:rPr>
                <w:rFonts w:ascii="Calibri" w:hAnsi="Calibri" w:cs="Calibri"/>
                <w:color w:val="000000"/>
                <w:kern w:val="0"/>
                <w:szCs w:val="21"/>
              </w:rPr>
              <w:tab/>
            </w:r>
            <w:r w:rsidRPr="0017714C">
              <w:rPr>
                <w:rFonts w:ascii="Calibri" w:hAnsi="Calibri" w:cs="Calibri"/>
                <w:color w:val="000000"/>
                <w:kern w:val="0"/>
                <w:szCs w:val="21"/>
              </w:rPr>
              <w:tab/>
              <w:t>String pwText, String pwUrl, HttpServletRequest request,</w:t>
            </w:r>
          </w:p>
          <w:p w:rsidR="0017714C" w:rsidRPr="0017714C" w:rsidRDefault="0017714C" w:rsidP="0017714C">
            <w:pPr>
              <w:pStyle w:val="B0"/>
              <w:rPr>
                <w:rFonts w:cs="Calibri"/>
                <w:color w:val="2A00FF"/>
                <w:kern w:val="0"/>
              </w:rPr>
            </w:pPr>
            <w:r w:rsidRPr="0017714C">
              <w:rPr>
                <w:rFonts w:cs="Calibri"/>
                <w:color w:val="000000"/>
                <w:kern w:val="0"/>
              </w:rPr>
              <w:lastRenderedPageBreak/>
              <w:tab/>
            </w:r>
            <w:r w:rsidRPr="0017714C">
              <w:rPr>
                <w:rFonts w:cs="Calibri"/>
                <w:color w:val="000000"/>
                <w:kern w:val="0"/>
              </w:rPr>
              <w:tab/>
            </w:r>
            <w:r w:rsidRPr="0017714C">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redirect:/ecps/console/payment/listpaymentway.do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/listpaymenttool.do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listPaymentTool(ModelMap model, HttpServletRequest request,</w:t>
            </w:r>
          </w:p>
          <w:p w:rsidR="0017714C" w:rsidRPr="0017714C" w:rsidRDefault="0017714C" w:rsidP="0017714C">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payment/paymentTool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75697D" w:rsidRDefault="0017714C" w:rsidP="0017714C">
            <w:pPr>
              <w:pStyle w:val="B0"/>
              <w:rPr>
                <w:rFonts w:cs="Calibri"/>
              </w:rPr>
            </w:pPr>
            <w:r w:rsidRPr="0075697D">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75697D" w:rsidRDefault="0017714C" w:rsidP="0017714C">
            <w:pPr>
              <w:pStyle w:val="B0"/>
              <w:rPr>
                <w:rFonts w:cs="Calibri"/>
                <w:color w:val="2A00FF"/>
                <w:kern w:val="0"/>
              </w:rPr>
            </w:pPr>
            <w:r w:rsidRPr="0075697D">
              <w:rPr>
                <w:rFonts w:cs="Calibri"/>
                <w:color w:val="2A00FF"/>
                <w:kern w:val="0"/>
              </w:rPr>
              <w:t>/editpaymenttool.do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75697D" w:rsidRDefault="0017714C" w:rsidP="0017714C">
            <w:pPr>
              <w:pStyle w:val="B0"/>
              <w:rPr>
                <w:rFonts w:cs="Calibri"/>
              </w:rPr>
            </w:pPr>
            <w:r w:rsidRPr="0075697D">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75697D" w:rsidRDefault="0017714C" w:rsidP="0017714C">
            <w:pPr>
              <w:autoSpaceDE w:val="0"/>
              <w:autoSpaceDN w:val="0"/>
              <w:adjustRightInd w:val="0"/>
              <w:jc w:val="left"/>
              <w:rPr>
                <w:rFonts w:ascii="Calibri" w:hAnsi="Calibri" w:cs="Calibri"/>
                <w:kern w:val="0"/>
                <w:szCs w:val="21"/>
              </w:rPr>
            </w:pPr>
            <w:r w:rsidRPr="0075697D">
              <w:rPr>
                <w:rFonts w:ascii="Calibri" w:hAnsi="Calibri" w:cs="Calibri"/>
                <w:color w:val="000000"/>
                <w:kern w:val="0"/>
                <w:szCs w:val="21"/>
              </w:rPr>
              <w:t>String editPaymentTool(HttpServletRequest request,</w:t>
            </w:r>
          </w:p>
          <w:p w:rsidR="0017714C" w:rsidRPr="0075697D" w:rsidRDefault="0017714C" w:rsidP="0017714C">
            <w:pPr>
              <w:pStyle w:val="B0"/>
              <w:rPr>
                <w:rFonts w:cs="Calibri"/>
                <w:color w:val="2A00FF"/>
                <w:kern w:val="0"/>
              </w:rPr>
            </w:pPr>
            <w:r w:rsidRPr="0075697D">
              <w:rPr>
                <w:rFonts w:cs="Calibri"/>
                <w:color w:val="000000"/>
                <w:kern w:val="0"/>
              </w:rPr>
              <w:tab/>
            </w:r>
            <w:r w:rsidRPr="0075697D">
              <w:rPr>
                <w:rFonts w:cs="Calibri"/>
                <w:color w:val="000000"/>
                <w:kern w:val="0"/>
              </w:rPr>
              <w:tab/>
            </w:r>
            <w:r w:rsidRPr="0075697D">
              <w:rPr>
                <w:rFonts w:cs="Calibri"/>
                <w:color w:val="000000"/>
                <w:kern w:val="0"/>
              </w:rPr>
              <w:tab/>
              <w:t>HttpServletResponse response, ModelMap model)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payment/editpaymentTool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/updatepaymenttool.do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updatePaymentTool(ModelMap model, String orgIds,</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bankIds, HttpServletRequest request,</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redirect:/ecps/console/payment/listpaymenttool.do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/listOrderPayment.do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listOrderPayment(ModelMap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 Integer isPaid)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payment/listOrderPayment</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/listPayRecord.do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listPayRecord(ModelMap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payment/listPayRecord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/listRefundRecord.do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listRefundRecord(ModelMap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payment/listRefundRecord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/listPaymentStatus.do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color w:val="000000"/>
                <w:kern w:val="0"/>
              </w:rPr>
              <w:t>String listPaymentStatus(ModelMap model, HttpServletRequest request, String orderNum, String orderTime, Long poId)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payment/listPaymentStatus</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/revocation.do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b/>
                <w:bCs/>
                <w:color w:val="7F0055"/>
                <w:kern w:val="0"/>
              </w:rPr>
              <w:t>void</w:t>
            </w:r>
            <w:r w:rsidRPr="008C5F2E">
              <w:rPr>
                <w:rFonts w:cs="Calibri"/>
                <w:color w:val="000000"/>
                <w:kern w:val="0"/>
              </w:rPr>
              <w:t xml:space="preserve"> revocation(ModelMap model, HttpServletRequest request, HttpServletResponse response, String orderNum, String memo)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/listOrderPayRecordDetail.do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color w:val="000000"/>
                <w:kern w:val="0"/>
              </w:rPr>
              <w:t>String listOrderPayRecordDetail(ModelMap model, Long orderId)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payment/listOrderPayRecordDetail</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/check/reCheckOperation.do</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5697D" w:rsidRPr="008C5F2E" w:rsidRDefault="0075697D" w:rsidP="004208E2">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C5F2E" w:rsidRPr="008C5F2E" w:rsidRDefault="008C5F2E" w:rsidP="008C5F2E">
            <w:pPr>
              <w:autoSpaceDE w:val="0"/>
              <w:autoSpaceDN w:val="0"/>
              <w:adjustRightInd w:val="0"/>
              <w:jc w:val="left"/>
              <w:rPr>
                <w:rFonts w:ascii="Calibri" w:hAnsi="Calibri" w:cs="Calibri"/>
                <w:kern w:val="0"/>
                <w:szCs w:val="21"/>
              </w:rPr>
            </w:pPr>
            <w:r w:rsidRPr="008C5F2E">
              <w:rPr>
                <w:rFonts w:ascii="Calibri" w:hAnsi="Calibri" w:cs="Calibri"/>
                <w:b/>
                <w:bCs/>
                <w:color w:val="7F0055"/>
                <w:kern w:val="0"/>
                <w:szCs w:val="21"/>
              </w:rPr>
              <w:t>void</w:t>
            </w:r>
            <w:r w:rsidRPr="008C5F2E">
              <w:rPr>
                <w:rFonts w:ascii="Calibri" w:hAnsi="Calibri" w:cs="Calibri"/>
                <w:color w:val="000000"/>
                <w:kern w:val="0"/>
                <w:szCs w:val="21"/>
              </w:rPr>
              <w:t xml:space="preserve"> downFile(String fileName, String checkDate,</w:t>
            </w:r>
          </w:p>
          <w:p w:rsidR="0075697D" w:rsidRPr="008C5F2E" w:rsidRDefault="008C5F2E" w:rsidP="008C5F2E">
            <w:pPr>
              <w:pStyle w:val="B0"/>
              <w:rPr>
                <w:rFonts w:cs="Calibri"/>
                <w:color w:val="2A00FF"/>
                <w:kern w:val="0"/>
              </w:rPr>
            </w:pPr>
            <w:r w:rsidRPr="008C5F2E">
              <w:rPr>
                <w:rFonts w:cs="Calibri"/>
                <w:color w:val="000000"/>
                <w:kern w:val="0"/>
              </w:rPr>
              <w:lastRenderedPageBreak/>
              <w:tab/>
            </w:r>
            <w:r w:rsidRPr="008C5F2E">
              <w:rPr>
                <w:rFonts w:cs="Calibri"/>
                <w:color w:val="000000"/>
                <w:kern w:val="0"/>
              </w:rPr>
              <w:tab/>
            </w:r>
            <w:r w:rsidRPr="008C5F2E">
              <w:rPr>
                <w:rFonts w:cs="Calibri"/>
                <w:color w:val="000000"/>
                <w:kern w:val="0"/>
              </w:rPr>
              <w:tab/>
              <w:t>HttpServletRequest request, HttpServletResponse response)</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color w:val="2A00FF"/>
                <w:kern w:val="0"/>
              </w:rPr>
            </w:pP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/check/reCheckOperation.do</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5697D" w:rsidRPr="008C5F2E" w:rsidRDefault="0075697D" w:rsidP="004208E2">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C5F2E" w:rsidRPr="008C5F2E" w:rsidRDefault="008C5F2E" w:rsidP="008C5F2E">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reCheckOperation(ModelMap model, String checkDate,</w:t>
            </w:r>
          </w:p>
          <w:p w:rsidR="0075697D" w:rsidRPr="008C5F2E" w:rsidRDefault="008C5F2E" w:rsidP="008C5F2E">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HttpServletRequest request)</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payment/listPayTotal</w:t>
            </w:r>
          </w:p>
        </w:tc>
      </w:tr>
    </w:tbl>
    <w:p w:rsidR="00230B3B" w:rsidRDefault="00230B3B" w:rsidP="00230B3B"/>
    <w:p w:rsidR="00C7102A" w:rsidRDefault="00C7102A" w:rsidP="00230B3B"/>
    <w:p w:rsidR="00230B3B" w:rsidRPr="00230B3B" w:rsidRDefault="00230B3B" w:rsidP="00230B3B"/>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30B3B" w:rsidRPr="006B5869" w:rsidTr="0017714C">
        <w:trPr>
          <w:trHeight w:val="491"/>
        </w:trPr>
        <w:tc>
          <w:tcPr>
            <w:tcW w:w="735" w:type="pct"/>
            <w:shd w:val="clear" w:color="auto" w:fill="BFBFBF"/>
            <w:vAlign w:val="center"/>
          </w:tcPr>
          <w:p w:rsidR="00230B3B" w:rsidRPr="00EA6F41" w:rsidRDefault="00230B3B" w:rsidP="0017714C">
            <w:pPr>
              <w:pStyle w:val="B0"/>
              <w:rPr>
                <w:rFonts w:cs="Calibri"/>
              </w:rPr>
            </w:pPr>
            <w:r w:rsidRPr="00EA6F41">
              <w:rPr>
                <w:rFonts w:cs="Calibri"/>
              </w:rPr>
              <w:t>接口名称</w:t>
            </w:r>
          </w:p>
        </w:tc>
        <w:tc>
          <w:tcPr>
            <w:tcW w:w="4265" w:type="pct"/>
            <w:shd w:val="clear" w:color="auto" w:fill="BFBFBF"/>
            <w:vAlign w:val="center"/>
          </w:tcPr>
          <w:p w:rsidR="00230B3B" w:rsidRPr="00EA6F41" w:rsidRDefault="00230B3B" w:rsidP="0017714C">
            <w:pPr>
              <w:pStyle w:val="B0"/>
              <w:rPr>
                <w:rFonts w:cs="Calibri"/>
              </w:rPr>
            </w:pPr>
            <w:r w:rsidRPr="00EA6F41">
              <w:rPr>
                <w:rFonts w:cs="Calibri"/>
              </w:rPr>
              <w:t>com.tangram.ebiz.service.</w:t>
            </w:r>
            <w:r w:rsidR="000717F9" w:rsidRPr="00EA6F41">
              <w:rPr>
                <w:rFonts w:cs="Calibri"/>
              </w:rPr>
              <w:t>EbPaymentOrgManger</w:t>
            </w:r>
          </w:p>
        </w:tc>
      </w:tr>
      <w:tr w:rsidR="00230B3B" w:rsidRPr="00FE5733" w:rsidTr="0017714C">
        <w:trPr>
          <w:trHeight w:val="364"/>
        </w:trPr>
        <w:tc>
          <w:tcPr>
            <w:tcW w:w="735" w:type="pct"/>
            <w:shd w:val="clear" w:color="auto" w:fill="F2F2F2"/>
            <w:vAlign w:val="center"/>
          </w:tcPr>
          <w:p w:rsidR="00230B3B" w:rsidRPr="00EA6F41" w:rsidRDefault="00230B3B" w:rsidP="0017714C">
            <w:pPr>
              <w:pStyle w:val="B0"/>
              <w:rPr>
                <w:rFonts w:cs="Calibri"/>
              </w:rPr>
            </w:pPr>
            <w:r w:rsidRPr="00EA6F41">
              <w:rPr>
                <w:rFonts w:cs="Calibri"/>
              </w:rPr>
              <w:t>方法</w:t>
            </w:r>
          </w:p>
        </w:tc>
        <w:tc>
          <w:tcPr>
            <w:tcW w:w="4265" w:type="pct"/>
            <w:shd w:val="clear" w:color="auto" w:fill="F2F2F2"/>
          </w:tcPr>
          <w:p w:rsidR="00230B3B" w:rsidRPr="00EA6F41" w:rsidRDefault="002762EA" w:rsidP="0017714C">
            <w:pPr>
              <w:pStyle w:val="B0"/>
              <w:rPr>
                <w:rFonts w:cs="Calibri"/>
              </w:rPr>
            </w:pPr>
            <w:r w:rsidRPr="00EA6F41">
              <w:rPr>
                <w:rFonts w:cs="Calibri"/>
                <w:bCs/>
                <w:color w:val="7F0055"/>
                <w:kern w:val="0"/>
              </w:rPr>
              <w:t>void</w:t>
            </w:r>
            <w:r w:rsidRPr="00EA6F41">
              <w:rPr>
                <w:rFonts w:cs="Calibri"/>
                <w:color w:val="000000"/>
                <w:kern w:val="0"/>
              </w:rPr>
              <w:t xml:space="preserve"> stopEbPaymentOrgs()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输入参数</w:t>
            </w:r>
          </w:p>
        </w:tc>
        <w:tc>
          <w:tcPr>
            <w:tcW w:w="4265" w:type="pct"/>
            <w:tcBorders>
              <w:bottom w:val="single" w:sz="4" w:space="0" w:color="auto"/>
            </w:tcBorders>
            <w:shd w:val="clear" w:color="auto" w:fill="auto"/>
          </w:tcPr>
          <w:p w:rsidR="00230B3B" w:rsidRPr="00EA6F41" w:rsidRDefault="00230B3B" w:rsidP="002762EA">
            <w:pPr>
              <w:pStyle w:val="B"/>
              <w:jc w:val="both"/>
              <w:rPr>
                <w:rFonts w:cs="Calibri"/>
                <w:b w:val="0"/>
              </w:rPr>
            </w:pPr>
          </w:p>
        </w:tc>
      </w:tr>
      <w:tr w:rsidR="00230B3B" w:rsidRPr="00FE5733" w:rsidTr="0017714C">
        <w:trPr>
          <w:trHeight w:val="208"/>
        </w:trPr>
        <w:tc>
          <w:tcPr>
            <w:tcW w:w="735" w:type="pct"/>
            <w:shd w:val="clear" w:color="auto" w:fill="auto"/>
            <w:vAlign w:val="center"/>
          </w:tcPr>
          <w:p w:rsidR="00230B3B" w:rsidRPr="00EA6F41" w:rsidRDefault="00230B3B" w:rsidP="0017714C">
            <w:pPr>
              <w:pStyle w:val="B0"/>
              <w:rPr>
                <w:rFonts w:cs="Calibri"/>
              </w:rPr>
            </w:pPr>
            <w:r w:rsidRPr="00EA6F41">
              <w:rPr>
                <w:rFonts w:cs="Calibri"/>
              </w:rPr>
              <w:t>注释</w:t>
            </w:r>
          </w:p>
        </w:tc>
        <w:tc>
          <w:tcPr>
            <w:tcW w:w="4265" w:type="pct"/>
            <w:shd w:val="clear" w:color="auto" w:fill="auto"/>
          </w:tcPr>
          <w:p w:rsidR="00230B3B" w:rsidRPr="00EA6F41" w:rsidRDefault="002762EA" w:rsidP="0017714C">
            <w:pPr>
              <w:pStyle w:val="B0"/>
              <w:rPr>
                <w:rFonts w:cs="Calibri"/>
              </w:rPr>
            </w:pPr>
            <w:r w:rsidRPr="00EA6F41">
              <w:rPr>
                <w:rFonts w:cs="Calibri"/>
              </w:rPr>
              <w:t>停用全部支付机构</w:t>
            </w:r>
          </w:p>
        </w:tc>
      </w:tr>
      <w:tr w:rsidR="00230B3B" w:rsidRPr="00FE5733" w:rsidTr="0017714C">
        <w:trPr>
          <w:trHeight w:val="208"/>
        </w:trPr>
        <w:tc>
          <w:tcPr>
            <w:tcW w:w="735" w:type="pct"/>
            <w:shd w:val="clear" w:color="auto" w:fill="auto"/>
            <w:vAlign w:val="center"/>
          </w:tcPr>
          <w:p w:rsidR="00230B3B" w:rsidRPr="00EA6F41" w:rsidRDefault="00230B3B" w:rsidP="0017714C">
            <w:pPr>
              <w:pStyle w:val="B0"/>
              <w:rPr>
                <w:rFonts w:cs="Calibri"/>
              </w:rPr>
            </w:pPr>
            <w:r w:rsidRPr="00EA6F41">
              <w:rPr>
                <w:rFonts w:cs="Calibri"/>
              </w:rPr>
              <w:t>是否实现</w:t>
            </w:r>
          </w:p>
        </w:tc>
        <w:tc>
          <w:tcPr>
            <w:tcW w:w="4265" w:type="pct"/>
            <w:shd w:val="clear" w:color="auto" w:fill="auto"/>
          </w:tcPr>
          <w:p w:rsidR="00230B3B" w:rsidRPr="00EA6F41" w:rsidRDefault="00230B3B" w:rsidP="0017714C">
            <w:pPr>
              <w:pStyle w:val="B0"/>
              <w:rPr>
                <w:rFonts w:cs="Calibri"/>
              </w:rPr>
            </w:pPr>
            <w:r w:rsidRPr="00EA6F41">
              <w:rPr>
                <w:rFonts w:cs="Calibri"/>
              </w:rPr>
              <w:t>已实现</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762EA" w:rsidP="0017714C">
            <w:pPr>
              <w:pStyle w:val="B0"/>
              <w:rPr>
                <w:rFonts w:cs="Calibri"/>
              </w:rPr>
            </w:pPr>
            <w:r w:rsidRPr="00EA6F41">
              <w:rPr>
                <w:rFonts w:cs="Calibri"/>
                <w:bCs/>
                <w:color w:val="7F0055"/>
                <w:kern w:val="0"/>
              </w:rPr>
              <w:t>void</w:t>
            </w:r>
            <w:r w:rsidRPr="00EA6F41">
              <w:rPr>
                <w:rFonts w:cs="Calibri"/>
                <w:color w:val="000000"/>
                <w:kern w:val="0"/>
              </w:rPr>
              <w:t xml:space="preserve"> updatePaymentOrgStatus(String str)</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30B3B" w:rsidP="00230B3B">
            <w:pPr>
              <w:pStyle w:val="B0"/>
              <w:rPr>
                <w:rFonts w:cs="Calibri"/>
              </w:rPr>
            </w:pPr>
            <w:r w:rsidRPr="00EA6F41">
              <w:rPr>
                <w:rFonts w:cs="Calibri"/>
              </w:rPr>
              <w:t xml:space="preserve">String </w:t>
            </w:r>
            <w:r w:rsidR="002762EA" w:rsidRPr="00EA6F41">
              <w:rPr>
                <w:rFonts w:cs="Calibri"/>
              </w:rPr>
              <w:t>str</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CD26CE" w:rsidP="0017714C">
            <w:pPr>
              <w:pStyle w:val="B0"/>
              <w:rPr>
                <w:rFonts w:cs="Calibri"/>
              </w:rPr>
            </w:pPr>
            <w:r w:rsidRPr="00EA6F41">
              <w:rPr>
                <w:rFonts w:cs="Calibri"/>
              </w:rPr>
              <w:t>获取支付机构列表</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30B3B" w:rsidP="0017714C">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color w:val="000000"/>
                <w:kern w:val="0"/>
              </w:rPr>
              <w:t>List&lt;EbPaymentOrg&gt; getPaymentOrgByStatus(</w:t>
            </w:r>
            <w:r w:rsidRPr="00EA6F41">
              <w:rPr>
                <w:rFonts w:cs="Calibri"/>
                <w:bCs/>
                <w:color w:val="7F0055"/>
                <w:kern w:val="0"/>
              </w:rPr>
              <w:t>int</w:t>
            </w:r>
            <w:r w:rsidRPr="00EA6F41">
              <w:rPr>
                <w:rFonts w:cs="Calibri"/>
                <w:color w:val="000000"/>
                <w:kern w:val="0"/>
              </w:rPr>
              <w:t xml:space="preserve"> status)</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CD26CE">
            <w:pPr>
              <w:pStyle w:val="B0"/>
              <w:rPr>
                <w:rFonts w:cs="Calibri"/>
              </w:rPr>
            </w:pPr>
            <w:r w:rsidRPr="00EA6F41">
              <w:rPr>
                <w:rFonts w:cs="Calibri"/>
              </w:rPr>
              <w:t xml:space="preserve">Int status </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4208E2">
            <w:pPr>
              <w:pStyle w:val="B0"/>
              <w:rPr>
                <w:rFonts w:cs="Calibri"/>
              </w:rPr>
            </w:pPr>
            <w:r w:rsidRPr="00EA6F41">
              <w:rPr>
                <w:rFonts w:cs="Calibri"/>
                <w:color w:val="000000"/>
                <w:kern w:val="0"/>
              </w:rPr>
              <w:t>List&lt;EbPaymentOrg&gt; getPaymentOrgList()</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CD26CE">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4208E2">
            <w:pPr>
              <w:pStyle w:val="B0"/>
              <w:rPr>
                <w:rFonts w:cs="Calibri"/>
              </w:rPr>
            </w:pPr>
            <w:r w:rsidRPr="00EA6F41">
              <w:rPr>
                <w:rFonts w:cs="Calibri"/>
                <w:color w:val="000000"/>
                <w:kern w:val="0"/>
              </w:rPr>
              <w:t>EbPaymentOrg getPaymentOrgById(</w:t>
            </w:r>
            <w:r w:rsidRPr="00EA6F41">
              <w:rPr>
                <w:rFonts w:cs="Calibri"/>
                <w:bCs/>
                <w:color w:val="7F0055"/>
                <w:kern w:val="0"/>
              </w:rPr>
              <w:t>long</w:t>
            </w:r>
            <w:r w:rsidRPr="00EA6F41">
              <w:rPr>
                <w:rFonts w:cs="Calibri"/>
                <w:color w:val="000000"/>
                <w:kern w:val="0"/>
              </w:rPr>
              <w:t xml:space="preserve"> poId)</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CD26CE">
            <w:pPr>
              <w:pStyle w:val="B0"/>
              <w:rPr>
                <w:rFonts w:cs="Calibri"/>
              </w:rPr>
            </w:pPr>
            <w:r w:rsidRPr="00EA6F41">
              <w:rPr>
                <w:rFonts w:cs="Calibri"/>
              </w:rPr>
              <w:t>L</w:t>
            </w:r>
            <w:r w:rsidRPr="00EA6F41">
              <w:rPr>
                <w:rFonts w:cs="Calibri" w:hint="eastAsia"/>
              </w:rPr>
              <w:t>ong poId</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long</w:t>
            </w:r>
            <w:r w:rsidRPr="00EA6F41">
              <w:rPr>
                <w:rFonts w:cs="Calibri"/>
                <w:color w:val="000000"/>
                <w:kern w:val="0"/>
              </w:rPr>
              <w:t xml:space="preserve"> savePaymentOrg(EbPaymentOrg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CD3D91">
            <w:pPr>
              <w:pStyle w:val="B0"/>
              <w:rPr>
                <w:rFonts w:cs="Calibri"/>
              </w:rPr>
            </w:pPr>
            <w:r w:rsidRPr="00EA6F41">
              <w:rPr>
                <w:rFonts w:cs="Calibri" w:hint="eastAsia"/>
              </w:rPr>
              <w:t>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void</w:t>
            </w:r>
            <w:r w:rsidRPr="00EA6F41">
              <w:rPr>
                <w:rFonts w:cs="Calibri"/>
                <w:color w:val="000000"/>
                <w:kern w:val="0"/>
              </w:rPr>
              <w:t xml:space="preserve"> updatePaymentOrg(EbPaymentOrg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EA6F41" w:rsidP="00CD3D91">
            <w:pPr>
              <w:pStyle w:val="B0"/>
              <w:rPr>
                <w:rFonts w:cs="Calibri"/>
              </w:rPr>
            </w:pPr>
            <w:r w:rsidRPr="00EA6F41">
              <w:rPr>
                <w:rFonts w:cs="Calibri" w:hint="eastAsia"/>
              </w:rPr>
              <w:t>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boolean</w:t>
            </w:r>
            <w:r w:rsidRPr="00EA6F41">
              <w:rPr>
                <w:rFonts w:cs="Calibri"/>
                <w:color w:val="000000"/>
                <w:kern w:val="0"/>
              </w:rPr>
              <w:t xml:space="preserve"> validPoName(Long poId, String poName)</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EA6F41" w:rsidP="00CD3D91">
            <w:pPr>
              <w:pStyle w:val="B0"/>
              <w:rPr>
                <w:rFonts w:cs="Calibri"/>
              </w:rPr>
            </w:pPr>
            <w:r w:rsidRPr="00EA6F41">
              <w:rPr>
                <w:rFonts w:cs="Calibri" w:hint="eastAsia"/>
              </w:rPr>
              <w:t>Long poId</w:t>
            </w:r>
          </w:p>
          <w:p w:rsidR="00EA6F41" w:rsidRPr="00EA6F41" w:rsidRDefault="00EA6F41" w:rsidP="002B6A07">
            <w:pPr>
              <w:pStyle w:val="B0"/>
            </w:pPr>
            <w:r w:rsidRPr="00EA6F41">
              <w:rPr>
                <w:rFonts w:hint="eastAsia"/>
              </w:rPr>
              <w:t>String poName</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CD3D91" w:rsidRDefault="00CD3D91" w:rsidP="004208E2">
            <w:pPr>
              <w:pStyle w:val="B0"/>
              <w:rPr>
                <w:rFonts w:cs="Calibri"/>
              </w:rPr>
            </w:pPr>
            <w:r w:rsidRPr="00CD3D9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CD3D9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CD3D91" w:rsidRDefault="00CD3D91" w:rsidP="004208E2">
            <w:pPr>
              <w:pStyle w:val="B0"/>
              <w:rPr>
                <w:rFonts w:cs="Calibri"/>
              </w:rPr>
            </w:pPr>
            <w:r w:rsidRPr="00CD3D9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CD3D91" w:rsidRDefault="00CD3D91" w:rsidP="004208E2">
            <w:pPr>
              <w:pStyle w:val="B0"/>
              <w:rPr>
                <w:rFonts w:cs="Calibri"/>
              </w:rPr>
            </w:pPr>
            <w:r w:rsidRPr="00CD3D91">
              <w:rPr>
                <w:rFonts w:cs="Calibri"/>
              </w:rPr>
              <w:t>已实现</w:t>
            </w:r>
          </w:p>
        </w:tc>
      </w:tr>
    </w:tbl>
    <w:p w:rsidR="00230B3B" w:rsidRDefault="00230B3B" w:rsidP="00230B3B"/>
    <w:p w:rsidR="00CD26CE" w:rsidRDefault="00CD26CE"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Pr>
                <w:rFonts w:cs="Calibri" w:hint="eastAsia"/>
              </w:rPr>
              <w:t>EbPaymentWayManager</w:t>
            </w:r>
          </w:p>
        </w:tc>
      </w:tr>
      <w:tr w:rsidR="000717F9" w:rsidRPr="00FE5733" w:rsidTr="004208E2">
        <w:trPr>
          <w:trHeight w:val="364"/>
        </w:trPr>
        <w:tc>
          <w:tcPr>
            <w:tcW w:w="735" w:type="pct"/>
            <w:shd w:val="clear" w:color="auto" w:fill="F2F2F2"/>
            <w:vAlign w:val="center"/>
          </w:tcPr>
          <w:p w:rsidR="000717F9" w:rsidRPr="00F025D0" w:rsidRDefault="000717F9" w:rsidP="004208E2">
            <w:pPr>
              <w:pStyle w:val="B0"/>
              <w:rPr>
                <w:rFonts w:cs="Calibri"/>
              </w:rPr>
            </w:pPr>
            <w:r w:rsidRPr="00F025D0">
              <w:rPr>
                <w:rFonts w:cs="Calibri"/>
              </w:rPr>
              <w:t>方法</w:t>
            </w:r>
          </w:p>
        </w:tc>
        <w:tc>
          <w:tcPr>
            <w:tcW w:w="4265" w:type="pct"/>
            <w:shd w:val="clear" w:color="auto" w:fill="F2F2F2"/>
          </w:tcPr>
          <w:p w:rsidR="000717F9" w:rsidRPr="00F025D0" w:rsidRDefault="00F025D0" w:rsidP="004208E2">
            <w:pPr>
              <w:pStyle w:val="B0"/>
              <w:rPr>
                <w:rFonts w:cs="Calibri"/>
              </w:rPr>
            </w:pPr>
            <w:r w:rsidRPr="00F025D0">
              <w:rPr>
                <w:rFonts w:cs="Calibri"/>
                <w:color w:val="000000"/>
                <w:kern w:val="0"/>
              </w:rPr>
              <w:t>List&lt;EbPaymentWay&gt; getAllPaymentWay()</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输入参数</w:t>
            </w:r>
          </w:p>
        </w:tc>
        <w:tc>
          <w:tcPr>
            <w:tcW w:w="4265" w:type="pct"/>
            <w:tcBorders>
              <w:bottom w:val="single" w:sz="4" w:space="0" w:color="auto"/>
            </w:tcBorders>
            <w:shd w:val="clear" w:color="auto" w:fill="auto"/>
          </w:tcPr>
          <w:p w:rsidR="000717F9" w:rsidRPr="00F025D0" w:rsidRDefault="000717F9" w:rsidP="004208E2">
            <w:pPr>
              <w:rPr>
                <w:rFonts w:ascii="Calibri" w:hAnsi="Calibri" w:cs="Calibri"/>
                <w:szCs w:val="21"/>
              </w:rPr>
            </w:pPr>
          </w:p>
        </w:tc>
      </w:tr>
      <w:tr w:rsidR="000717F9" w:rsidRPr="00FE5733" w:rsidTr="004208E2">
        <w:trPr>
          <w:trHeight w:val="208"/>
        </w:trPr>
        <w:tc>
          <w:tcPr>
            <w:tcW w:w="735" w:type="pct"/>
            <w:shd w:val="clear" w:color="auto" w:fill="auto"/>
            <w:vAlign w:val="center"/>
          </w:tcPr>
          <w:p w:rsidR="000717F9" w:rsidRPr="00F025D0" w:rsidRDefault="000717F9" w:rsidP="004208E2">
            <w:pPr>
              <w:pStyle w:val="B0"/>
              <w:rPr>
                <w:rFonts w:cs="Calibri"/>
              </w:rPr>
            </w:pPr>
            <w:r w:rsidRPr="00F025D0">
              <w:rPr>
                <w:rFonts w:cs="Calibri"/>
              </w:rPr>
              <w:t>注释</w:t>
            </w:r>
          </w:p>
        </w:tc>
        <w:tc>
          <w:tcPr>
            <w:tcW w:w="4265" w:type="pct"/>
            <w:shd w:val="clear" w:color="auto" w:fill="auto"/>
          </w:tcPr>
          <w:p w:rsidR="000717F9" w:rsidRPr="00F025D0" w:rsidRDefault="00F025D0" w:rsidP="004208E2">
            <w:pPr>
              <w:pStyle w:val="B0"/>
              <w:rPr>
                <w:rFonts w:cs="Calibri"/>
              </w:rPr>
            </w:pPr>
            <w:r>
              <w:rPr>
                <w:rFonts w:cs="Calibri"/>
              </w:rPr>
              <w:t>C</w:t>
            </w:r>
            <w:r>
              <w:rPr>
                <w:rFonts w:cs="Calibri" w:hint="eastAsia"/>
              </w:rPr>
              <w:t>查询</w:t>
            </w:r>
          </w:p>
        </w:tc>
      </w:tr>
      <w:tr w:rsidR="000717F9" w:rsidRPr="00FE5733" w:rsidTr="004208E2">
        <w:trPr>
          <w:trHeight w:val="208"/>
        </w:trPr>
        <w:tc>
          <w:tcPr>
            <w:tcW w:w="735" w:type="pct"/>
            <w:shd w:val="clear" w:color="auto" w:fill="auto"/>
            <w:vAlign w:val="center"/>
          </w:tcPr>
          <w:p w:rsidR="000717F9" w:rsidRPr="00F025D0" w:rsidRDefault="000717F9" w:rsidP="004208E2">
            <w:pPr>
              <w:pStyle w:val="B0"/>
              <w:rPr>
                <w:rFonts w:cs="Calibri"/>
              </w:rPr>
            </w:pPr>
            <w:r w:rsidRPr="00F025D0">
              <w:rPr>
                <w:rFonts w:cs="Calibri"/>
              </w:rPr>
              <w:t>是否实现</w:t>
            </w:r>
          </w:p>
        </w:tc>
        <w:tc>
          <w:tcPr>
            <w:tcW w:w="4265" w:type="pct"/>
            <w:shd w:val="clear" w:color="auto" w:fill="auto"/>
          </w:tcPr>
          <w:p w:rsidR="000717F9" w:rsidRPr="00F025D0" w:rsidRDefault="000717F9" w:rsidP="004208E2">
            <w:pPr>
              <w:pStyle w:val="B0"/>
              <w:rPr>
                <w:rFonts w:cs="Calibri"/>
              </w:rPr>
            </w:pPr>
            <w:r w:rsidRPr="00F025D0">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sidRPr="00F025D0">
              <w:rPr>
                <w:rFonts w:cs="Calibri"/>
                <w:color w:val="000000"/>
                <w:kern w:val="0"/>
              </w:rPr>
              <w:t>EbPaymentWay getEbPaymentWayById(Long pwId)</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Pr>
                <w:rFonts w:cs="Calibri" w:hint="eastAsia"/>
              </w:rPr>
              <w:t>Long pwId</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Pr>
                <w:rFonts w:cs="Calibri" w:hint="eastAsia"/>
              </w:rPr>
              <w:t>根据</w:t>
            </w:r>
            <w:r>
              <w:rPr>
                <w:rFonts w:cs="Calibri" w:hint="eastAsia"/>
              </w:rPr>
              <w:t>Id</w:t>
            </w:r>
            <w:r>
              <w:rPr>
                <w:rFonts w:cs="Calibri" w:hint="eastAsia"/>
              </w:rPr>
              <w:t>获取分类方式实例</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0717F9" w:rsidP="004208E2">
            <w:pPr>
              <w:pStyle w:val="B0"/>
              <w:rPr>
                <w:rFonts w:cs="Calibri"/>
              </w:rPr>
            </w:pPr>
            <w:r w:rsidRPr="00F025D0">
              <w:rPr>
                <w:rFonts w:cs="Calibri"/>
              </w:rPr>
              <w:t>已实现</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F025D0" w:rsidP="004208E2">
            <w:pPr>
              <w:pStyle w:val="B0"/>
              <w:rPr>
                <w:rFonts w:cs="Calibri"/>
              </w:rPr>
            </w:pPr>
            <w:r w:rsidRPr="00F025D0">
              <w:rPr>
                <w:rFonts w:cs="Calibri"/>
                <w:b/>
                <w:bCs/>
                <w:color w:val="7F0055"/>
                <w:kern w:val="0"/>
              </w:rPr>
              <w:t>void</w:t>
            </w:r>
            <w:r w:rsidRPr="00F025D0">
              <w:rPr>
                <w:rFonts w:cs="Calibri"/>
                <w:color w:val="000000"/>
                <w:kern w:val="0"/>
              </w:rPr>
              <w:t xml:space="preserve"> updatePaymentWay(EbPaymentWay ebpw)</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7355A0" w:rsidP="004208E2">
            <w:pPr>
              <w:pStyle w:val="B0"/>
              <w:rPr>
                <w:rFonts w:cs="Calibri"/>
              </w:rPr>
            </w:pPr>
            <w:r>
              <w:rPr>
                <w:rFonts w:cs="Calibri" w:hint="eastAsia"/>
              </w:rPr>
              <w:t>EbPaymentWay ebpw</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EA6F41" w:rsidP="004208E2">
            <w:pPr>
              <w:pStyle w:val="B0"/>
              <w:rPr>
                <w:rFonts w:cs="Calibri"/>
              </w:rPr>
            </w:pP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EA6F41" w:rsidP="004208E2">
            <w:pPr>
              <w:pStyle w:val="B0"/>
              <w:rPr>
                <w:rFonts w:cs="Calibri"/>
              </w:rPr>
            </w:pPr>
            <w:r w:rsidRPr="00F025D0">
              <w:rPr>
                <w:rFonts w:cs="Calibri"/>
              </w:rPr>
              <w:t>已实现</w:t>
            </w:r>
          </w:p>
        </w:tc>
      </w:tr>
    </w:tbl>
    <w:p w:rsidR="000717F9" w:rsidRDefault="000717F9" w:rsidP="00230B3B"/>
    <w:p w:rsidR="00EA6F41" w:rsidRDefault="00EA6F41"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sidR="002762EA">
              <w:rPr>
                <w:rFonts w:cs="Calibri" w:hint="eastAsia"/>
              </w:rPr>
              <w:t>EbPayOlbankManager</w:t>
            </w:r>
          </w:p>
        </w:tc>
      </w:tr>
      <w:tr w:rsidR="000717F9" w:rsidRPr="00FE5733" w:rsidTr="004208E2">
        <w:trPr>
          <w:trHeight w:val="364"/>
        </w:trPr>
        <w:tc>
          <w:tcPr>
            <w:tcW w:w="735" w:type="pct"/>
            <w:shd w:val="clear" w:color="auto" w:fill="F2F2F2"/>
            <w:vAlign w:val="center"/>
          </w:tcPr>
          <w:p w:rsidR="000717F9" w:rsidRPr="004E6665" w:rsidRDefault="000717F9" w:rsidP="004208E2">
            <w:pPr>
              <w:pStyle w:val="B0"/>
              <w:rPr>
                <w:rFonts w:cs="Calibri"/>
              </w:rPr>
            </w:pPr>
            <w:r w:rsidRPr="004E6665">
              <w:rPr>
                <w:rFonts w:cs="Calibri"/>
              </w:rPr>
              <w:t>方法</w:t>
            </w:r>
          </w:p>
        </w:tc>
        <w:tc>
          <w:tcPr>
            <w:tcW w:w="4265" w:type="pct"/>
            <w:shd w:val="clear" w:color="auto" w:fill="F2F2F2"/>
          </w:tcPr>
          <w:p w:rsidR="000717F9"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stopEbPayOlbanks()</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输入参数</w:t>
            </w:r>
          </w:p>
        </w:tc>
        <w:tc>
          <w:tcPr>
            <w:tcW w:w="4265" w:type="pct"/>
            <w:tcBorders>
              <w:bottom w:val="single" w:sz="4" w:space="0" w:color="auto"/>
            </w:tcBorders>
            <w:shd w:val="clear" w:color="auto" w:fill="auto"/>
          </w:tcPr>
          <w:p w:rsidR="000717F9" w:rsidRPr="004E6665" w:rsidRDefault="000717F9" w:rsidP="004208E2">
            <w:pPr>
              <w:rPr>
                <w:rFonts w:ascii="Calibri" w:hAnsi="Calibri" w:cs="Calibri"/>
                <w:szCs w:val="21"/>
              </w:rPr>
            </w:pPr>
          </w:p>
        </w:tc>
      </w:tr>
      <w:tr w:rsidR="000717F9" w:rsidRPr="00FE5733" w:rsidTr="004208E2">
        <w:trPr>
          <w:trHeight w:val="208"/>
        </w:trPr>
        <w:tc>
          <w:tcPr>
            <w:tcW w:w="735" w:type="pct"/>
            <w:shd w:val="clear" w:color="auto" w:fill="auto"/>
            <w:vAlign w:val="center"/>
          </w:tcPr>
          <w:p w:rsidR="000717F9" w:rsidRPr="004E6665" w:rsidRDefault="000717F9" w:rsidP="004208E2">
            <w:pPr>
              <w:pStyle w:val="B0"/>
              <w:rPr>
                <w:rFonts w:cs="Calibri"/>
              </w:rPr>
            </w:pPr>
            <w:r w:rsidRPr="004E6665">
              <w:rPr>
                <w:rFonts w:cs="Calibri"/>
              </w:rPr>
              <w:t>注释</w:t>
            </w:r>
          </w:p>
        </w:tc>
        <w:tc>
          <w:tcPr>
            <w:tcW w:w="4265" w:type="pct"/>
            <w:shd w:val="clear" w:color="auto" w:fill="auto"/>
          </w:tcPr>
          <w:p w:rsidR="000717F9" w:rsidRPr="004E6665" w:rsidRDefault="004E6665" w:rsidP="004208E2">
            <w:pPr>
              <w:pStyle w:val="B0"/>
              <w:rPr>
                <w:rFonts w:cs="Calibri"/>
              </w:rPr>
            </w:pPr>
            <w:r>
              <w:rPr>
                <w:rFonts w:cs="Calibri" w:hint="eastAsia"/>
              </w:rPr>
              <w:t>停用全部网银</w:t>
            </w:r>
          </w:p>
        </w:tc>
      </w:tr>
      <w:tr w:rsidR="000717F9" w:rsidRPr="00FE5733" w:rsidTr="004208E2">
        <w:trPr>
          <w:trHeight w:val="208"/>
        </w:trPr>
        <w:tc>
          <w:tcPr>
            <w:tcW w:w="735" w:type="pct"/>
            <w:shd w:val="clear" w:color="auto" w:fill="auto"/>
            <w:vAlign w:val="center"/>
          </w:tcPr>
          <w:p w:rsidR="000717F9" w:rsidRPr="004E6665" w:rsidRDefault="000717F9" w:rsidP="004208E2">
            <w:pPr>
              <w:pStyle w:val="B0"/>
              <w:rPr>
                <w:rFonts w:cs="Calibri"/>
              </w:rPr>
            </w:pPr>
            <w:r w:rsidRPr="004E6665">
              <w:rPr>
                <w:rFonts w:cs="Calibri"/>
              </w:rPr>
              <w:t>是否实现</w:t>
            </w:r>
          </w:p>
        </w:tc>
        <w:tc>
          <w:tcPr>
            <w:tcW w:w="4265" w:type="pct"/>
            <w:shd w:val="clear" w:color="auto" w:fill="auto"/>
          </w:tcPr>
          <w:p w:rsidR="000717F9" w:rsidRPr="004E6665" w:rsidRDefault="000717F9" w:rsidP="004208E2">
            <w:pPr>
              <w:pStyle w:val="B0"/>
              <w:rPr>
                <w:rFonts w:cs="Calibri"/>
              </w:rPr>
            </w:pPr>
            <w:r w:rsidRPr="004E6665">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updatePayOlbankStatus(String str)</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Pr>
                <w:rFonts w:cs="Calibri" w:hint="eastAsia"/>
              </w:rPr>
              <w:t>String str</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Pr>
                <w:rFonts w:cs="Calibri" w:hint="eastAsia"/>
              </w:rPr>
              <w:t>根据</w:t>
            </w:r>
            <w:r>
              <w:rPr>
                <w:rFonts w:cs="Calibri" w:hint="eastAsia"/>
              </w:rPr>
              <w:t>Id</w:t>
            </w:r>
            <w:r>
              <w:rPr>
                <w:rFonts w:cs="Calibri" w:hint="eastAsia"/>
              </w:rPr>
              <w:t>集合启用网银</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0717F9"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List&lt;EbPayOlbank&gt; getPayOlbankByStatus(</w:t>
            </w:r>
            <w:r w:rsidRPr="004E6665">
              <w:rPr>
                <w:rFonts w:cs="Calibri"/>
                <w:b/>
                <w:bCs/>
                <w:color w:val="7F0055"/>
                <w:kern w:val="0"/>
              </w:rPr>
              <w:t>int</w:t>
            </w:r>
            <w:r w:rsidRPr="004E6665">
              <w:rPr>
                <w:rFonts w:cs="Calibri"/>
                <w:color w:val="000000"/>
                <w:kern w:val="0"/>
              </w:rPr>
              <w:t xml:space="preserve"> status)</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Pr>
                <w:rFonts w:cs="Calibri"/>
              </w:rPr>
              <w:t>I</w:t>
            </w:r>
            <w:r>
              <w:rPr>
                <w:rFonts w:cs="Calibri" w:hint="eastAsia"/>
              </w:rPr>
              <w:t>nt status</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Pr>
                <w:rFonts w:cs="Calibri" w:hint="eastAsia"/>
              </w:rPr>
              <w:t>根据启动状态获取网银</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Pagination getPayOlbankPageByPoId(</w:t>
            </w:r>
            <w:r w:rsidRPr="004E6665">
              <w:rPr>
                <w:rFonts w:cs="Calibri"/>
                <w:b/>
                <w:bCs/>
                <w:color w:val="7F0055"/>
                <w:kern w:val="0"/>
              </w:rPr>
              <w:t>long</w:t>
            </w:r>
            <w:r w:rsidRPr="004E6665">
              <w:rPr>
                <w:rFonts w:cs="Calibri"/>
                <w:color w:val="000000"/>
                <w:kern w:val="0"/>
              </w:rPr>
              <w:t xml:space="preserve"> poId, String keyWord, </w:t>
            </w:r>
            <w:r w:rsidRPr="004E6665">
              <w:rPr>
                <w:rFonts w:cs="Calibri"/>
                <w:b/>
                <w:bCs/>
                <w:color w:val="7F0055"/>
                <w:kern w:val="0"/>
              </w:rPr>
              <w:t>int</w:t>
            </w:r>
            <w:r w:rsidRPr="004E6665">
              <w:rPr>
                <w:rFonts w:cs="Calibri"/>
                <w:color w:val="000000"/>
                <w:kern w:val="0"/>
              </w:rPr>
              <w:t xml:space="preserve"> pageNo, </w:t>
            </w:r>
            <w:r w:rsidRPr="004E6665">
              <w:rPr>
                <w:rFonts w:cs="Calibri"/>
                <w:b/>
                <w:bCs/>
                <w:color w:val="7F0055"/>
                <w:kern w:val="0"/>
              </w:rPr>
              <w:t>int</w:t>
            </w:r>
            <w:r w:rsidRPr="004E6665">
              <w:rPr>
                <w:rFonts w:cs="Calibri"/>
                <w:color w:val="000000"/>
                <w:kern w:val="0"/>
              </w:rPr>
              <w:t xml:space="preserve"> pageSize)</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Default="004E6665" w:rsidP="004208E2">
            <w:pPr>
              <w:pStyle w:val="B0"/>
              <w:rPr>
                <w:rFonts w:cs="Calibri"/>
              </w:rPr>
            </w:pPr>
            <w:r>
              <w:rPr>
                <w:rFonts w:cs="Calibri"/>
              </w:rPr>
              <w:t>L</w:t>
            </w:r>
            <w:r>
              <w:rPr>
                <w:rFonts w:cs="Calibri" w:hint="eastAsia"/>
              </w:rPr>
              <w:t xml:space="preserve">ong poId </w:t>
            </w:r>
          </w:p>
          <w:p w:rsidR="004E6665" w:rsidRDefault="004E6665" w:rsidP="004208E2">
            <w:pPr>
              <w:pStyle w:val="B0"/>
              <w:rPr>
                <w:rFonts w:cs="Calibri"/>
              </w:rPr>
            </w:pPr>
            <w:r>
              <w:rPr>
                <w:rFonts w:cs="Calibri" w:hint="eastAsia"/>
              </w:rPr>
              <w:t xml:space="preserve">String </w:t>
            </w:r>
            <w:r>
              <w:rPr>
                <w:rFonts w:cs="Calibri"/>
              </w:rPr>
              <w:t>keyword</w:t>
            </w:r>
          </w:p>
          <w:p w:rsidR="004E6665" w:rsidRDefault="004E6665" w:rsidP="004208E2">
            <w:pPr>
              <w:pStyle w:val="B0"/>
              <w:rPr>
                <w:rFonts w:cs="Calibri"/>
              </w:rPr>
            </w:pPr>
            <w:r>
              <w:rPr>
                <w:rFonts w:cs="Calibri" w:hint="eastAsia"/>
              </w:rPr>
              <w:t>int pageNo</w:t>
            </w:r>
          </w:p>
          <w:p w:rsidR="004E6665" w:rsidRPr="004E6665" w:rsidRDefault="004E6665" w:rsidP="004208E2">
            <w:pPr>
              <w:pStyle w:val="B0"/>
              <w:rPr>
                <w:rFonts w:cs="Calibri"/>
              </w:rPr>
            </w:pPr>
            <w:r>
              <w:rPr>
                <w:rFonts w:cs="Calibri" w:hint="eastAsia"/>
              </w:rPr>
              <w:t>int pageSize</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long</w:t>
            </w:r>
            <w:r w:rsidRPr="004E6665">
              <w:rPr>
                <w:rFonts w:cs="Calibri"/>
                <w:color w:val="000000"/>
                <w:kern w:val="0"/>
              </w:rPr>
              <w:t xml:space="preserve"> savePayOlbank(EbPayOlbank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hint="eastAsia"/>
              </w:rPr>
              <w:t>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deletePayOlbank(</w:t>
            </w:r>
            <w:r w:rsidRPr="004E6665">
              <w:rPr>
                <w:rFonts w:cs="Calibri"/>
                <w:b/>
                <w:bCs/>
                <w:color w:val="7F0055"/>
                <w:kern w:val="0"/>
              </w:rPr>
              <w:t>long</w:t>
            </w:r>
            <w:r w:rsidRPr="004E6665">
              <w:rPr>
                <w:rFonts w:cs="Calibri"/>
                <w:color w:val="000000"/>
                <w:kern w:val="0"/>
              </w:rPr>
              <w:t xml:space="preserve">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rPr>
              <w:t>L</w:t>
            </w:r>
            <w:r>
              <w:rPr>
                <w:rFonts w:cs="Calibri" w:hint="eastAsia"/>
              </w:rPr>
              <w:t>ong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EbPayOlbank getPayOlbankById(</w:t>
            </w:r>
            <w:r w:rsidRPr="004E6665">
              <w:rPr>
                <w:rFonts w:cs="Calibri"/>
                <w:b/>
                <w:bCs/>
                <w:color w:val="7F0055"/>
                <w:kern w:val="0"/>
              </w:rPr>
              <w:t>long</w:t>
            </w:r>
            <w:r w:rsidRPr="004E6665">
              <w:rPr>
                <w:rFonts w:cs="Calibri"/>
                <w:color w:val="000000"/>
                <w:kern w:val="0"/>
              </w:rPr>
              <w:t xml:space="preserve">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rPr>
              <w:t>L</w:t>
            </w:r>
            <w:r>
              <w:rPr>
                <w:rFonts w:cs="Calibri" w:hint="eastAsia"/>
              </w:rPr>
              <w:t>ong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updatePayOlbank(EbPayOlbank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hint="eastAsia"/>
              </w:rPr>
              <w:t>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boolean</w:t>
            </w:r>
            <w:r w:rsidRPr="004E6665">
              <w:rPr>
                <w:rFonts w:cs="Calibri"/>
                <w:color w:val="000000"/>
                <w:kern w:val="0"/>
              </w:rPr>
              <w:t xml:space="preserve"> validOlbankName(</w:t>
            </w:r>
            <w:r w:rsidRPr="004E6665">
              <w:rPr>
                <w:rFonts w:cs="Calibri"/>
                <w:b/>
                <w:bCs/>
                <w:color w:val="7F0055"/>
                <w:kern w:val="0"/>
              </w:rPr>
              <w:t>long</w:t>
            </w:r>
            <w:r w:rsidRPr="004E6665">
              <w:rPr>
                <w:rFonts w:cs="Calibri"/>
                <w:color w:val="000000"/>
                <w:kern w:val="0"/>
              </w:rPr>
              <w:t xml:space="preserve"> poId, Long olbankId, String olbankName)</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Default="004208E2" w:rsidP="004E6665">
            <w:pPr>
              <w:pStyle w:val="B0"/>
              <w:rPr>
                <w:rFonts w:cs="Calibri"/>
              </w:rPr>
            </w:pPr>
            <w:r>
              <w:rPr>
                <w:rFonts w:cs="Calibri"/>
              </w:rPr>
              <w:t>L</w:t>
            </w:r>
            <w:r>
              <w:rPr>
                <w:rFonts w:cs="Calibri" w:hint="eastAsia"/>
              </w:rPr>
              <w:t xml:space="preserve">ong poId </w:t>
            </w:r>
          </w:p>
          <w:p w:rsidR="004208E2" w:rsidRDefault="004208E2" w:rsidP="004E6665">
            <w:pPr>
              <w:pStyle w:val="B0"/>
              <w:rPr>
                <w:rFonts w:cs="Calibri"/>
              </w:rPr>
            </w:pPr>
            <w:r>
              <w:rPr>
                <w:rFonts w:cs="Calibri" w:hint="eastAsia"/>
              </w:rPr>
              <w:t xml:space="preserve">long olbankId </w:t>
            </w:r>
          </w:p>
          <w:p w:rsidR="004208E2" w:rsidRPr="004208E2" w:rsidRDefault="004208E2" w:rsidP="004208E2">
            <w:pPr>
              <w:pStyle w:val="B0"/>
              <w:rPr>
                <w:rFonts w:cs="Calibri"/>
              </w:rPr>
            </w:pPr>
            <w:r>
              <w:rPr>
                <w:rFonts w:cs="Calibri" w:hint="eastAsia"/>
              </w:rPr>
              <w:t>String olbankName</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bl>
    <w:p w:rsidR="000717F9" w:rsidRDefault="000717F9" w:rsidP="00230B3B"/>
    <w:p w:rsidR="004E6665" w:rsidRDefault="004E6665"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sidR="002762EA">
              <w:rPr>
                <w:rFonts w:cs="Calibri" w:hint="eastAsia"/>
              </w:rPr>
              <w:t>EbPayRecordManager</w:t>
            </w:r>
          </w:p>
        </w:tc>
      </w:tr>
      <w:tr w:rsidR="000717F9" w:rsidRPr="00FE5733" w:rsidTr="004208E2">
        <w:trPr>
          <w:trHeight w:val="364"/>
        </w:trPr>
        <w:tc>
          <w:tcPr>
            <w:tcW w:w="735" w:type="pct"/>
            <w:shd w:val="clear" w:color="auto" w:fill="F2F2F2"/>
            <w:vAlign w:val="center"/>
          </w:tcPr>
          <w:p w:rsidR="000717F9" w:rsidRPr="00427FE8" w:rsidRDefault="000717F9" w:rsidP="004208E2">
            <w:pPr>
              <w:pStyle w:val="B0"/>
              <w:rPr>
                <w:rFonts w:cs="Calibri"/>
              </w:rPr>
            </w:pPr>
            <w:r w:rsidRPr="00427FE8">
              <w:rPr>
                <w:rFonts w:cs="Calibri"/>
              </w:rPr>
              <w:t>方法</w:t>
            </w:r>
          </w:p>
        </w:tc>
        <w:tc>
          <w:tcPr>
            <w:tcW w:w="4265" w:type="pct"/>
            <w:shd w:val="clear" w:color="auto" w:fill="F2F2F2"/>
          </w:tcPr>
          <w:p w:rsidR="000717F9" w:rsidRPr="002B6A07" w:rsidRDefault="00427FE8" w:rsidP="002B6A07">
            <w:pPr>
              <w:pStyle w:val="B0"/>
            </w:pPr>
            <w:r w:rsidRPr="002B6A07">
              <w:t>Pagination getPayRecordPage(String orderNum, Date startDate, Date endDate, Long poId, Integer pageNo, Integer pageSize)</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输入参数</w:t>
            </w:r>
          </w:p>
        </w:tc>
        <w:tc>
          <w:tcPr>
            <w:tcW w:w="4265" w:type="pct"/>
            <w:tcBorders>
              <w:bottom w:val="single" w:sz="4" w:space="0" w:color="auto"/>
            </w:tcBorders>
            <w:shd w:val="clear" w:color="auto" w:fill="auto"/>
          </w:tcPr>
          <w:p w:rsidR="000717F9" w:rsidRPr="00427FE8" w:rsidRDefault="000717F9" w:rsidP="00427FE8">
            <w:pPr>
              <w:pStyle w:val="B"/>
              <w:jc w:val="both"/>
              <w:rPr>
                <w:rFonts w:cs="Calibri"/>
                <w:b w:val="0"/>
              </w:rPr>
            </w:pPr>
          </w:p>
        </w:tc>
      </w:tr>
      <w:tr w:rsidR="000717F9" w:rsidRPr="00FE5733" w:rsidTr="004208E2">
        <w:trPr>
          <w:trHeight w:val="208"/>
        </w:trPr>
        <w:tc>
          <w:tcPr>
            <w:tcW w:w="735" w:type="pct"/>
            <w:shd w:val="clear" w:color="auto" w:fill="auto"/>
            <w:vAlign w:val="center"/>
          </w:tcPr>
          <w:p w:rsidR="000717F9" w:rsidRPr="00427FE8" w:rsidRDefault="000717F9" w:rsidP="004208E2">
            <w:pPr>
              <w:pStyle w:val="B0"/>
              <w:rPr>
                <w:rFonts w:cs="Calibri"/>
              </w:rPr>
            </w:pPr>
            <w:r w:rsidRPr="00427FE8">
              <w:rPr>
                <w:rFonts w:cs="Calibri"/>
              </w:rPr>
              <w:t>注释</w:t>
            </w:r>
          </w:p>
        </w:tc>
        <w:tc>
          <w:tcPr>
            <w:tcW w:w="4265" w:type="pct"/>
            <w:shd w:val="clear" w:color="auto" w:fill="auto"/>
          </w:tcPr>
          <w:p w:rsidR="000717F9" w:rsidRPr="00427FE8" w:rsidRDefault="000717F9" w:rsidP="004208E2">
            <w:pPr>
              <w:pStyle w:val="B0"/>
              <w:rPr>
                <w:rFonts w:cs="Calibri"/>
              </w:rPr>
            </w:pPr>
          </w:p>
        </w:tc>
      </w:tr>
      <w:tr w:rsidR="000717F9" w:rsidRPr="00FE5733" w:rsidTr="004208E2">
        <w:trPr>
          <w:trHeight w:val="208"/>
        </w:trPr>
        <w:tc>
          <w:tcPr>
            <w:tcW w:w="735" w:type="pct"/>
            <w:shd w:val="clear" w:color="auto" w:fill="auto"/>
            <w:vAlign w:val="center"/>
          </w:tcPr>
          <w:p w:rsidR="000717F9" w:rsidRPr="00427FE8" w:rsidRDefault="000717F9" w:rsidP="004208E2">
            <w:pPr>
              <w:pStyle w:val="B0"/>
              <w:rPr>
                <w:rFonts w:cs="Calibri"/>
              </w:rPr>
            </w:pPr>
            <w:r w:rsidRPr="00427FE8">
              <w:rPr>
                <w:rFonts w:cs="Calibri"/>
              </w:rPr>
              <w:t>是否实现</w:t>
            </w:r>
          </w:p>
        </w:tc>
        <w:tc>
          <w:tcPr>
            <w:tcW w:w="4265" w:type="pct"/>
            <w:shd w:val="clear" w:color="auto" w:fill="auto"/>
          </w:tcPr>
          <w:p w:rsidR="000717F9" w:rsidRPr="00427FE8" w:rsidRDefault="000717F9" w:rsidP="004208E2">
            <w:pPr>
              <w:pStyle w:val="B0"/>
              <w:rPr>
                <w:rFonts w:cs="Calibri"/>
              </w:rPr>
            </w:pPr>
            <w:r w:rsidRPr="00427FE8">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2B6A07" w:rsidRDefault="00427FE8" w:rsidP="002B6A07">
            <w:pPr>
              <w:pStyle w:val="B0"/>
            </w:pPr>
            <w:r w:rsidRPr="002B6A07">
              <w:t>Pagination getRefundRecord(String orderNum, Date startDate, Date endDate, Long poId, Integer pageNo, Integer pageSize)</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Pagination getOrderPaymentPage(String orderNum, Date startDate, Date endDate, Long poId, Integer pageNo, Integer pageSize, Integer isPaid)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String addPayRecord(String orderNum, Long poId, Long olbankId, EbPtlUser ptlUser)</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Default="00427FE8" w:rsidP="004208E2">
            <w:pPr>
              <w:pStyle w:val="B0"/>
              <w:rPr>
                <w:rFonts w:cs="Calibri"/>
              </w:rPr>
            </w:pPr>
            <w:r>
              <w:rPr>
                <w:rFonts w:cs="Calibri" w:hint="eastAsia"/>
              </w:rPr>
              <w:t>String orderNum</w:t>
            </w:r>
          </w:p>
          <w:p w:rsidR="00427FE8" w:rsidRPr="00427FE8" w:rsidRDefault="00427FE8" w:rsidP="002B6A07">
            <w:pPr>
              <w:pStyle w:val="B0"/>
            </w:pPr>
            <w:r w:rsidRPr="00427FE8">
              <w:t>Long poId</w:t>
            </w:r>
          </w:p>
          <w:p w:rsidR="00427FE8" w:rsidRPr="00427FE8" w:rsidRDefault="00427FE8" w:rsidP="00427FE8">
            <w:pPr>
              <w:rPr>
                <w:rFonts w:ascii="Calibri" w:hAnsi="Calibri" w:cs="Calibri"/>
              </w:rPr>
            </w:pPr>
            <w:r w:rsidRPr="00427FE8">
              <w:rPr>
                <w:rFonts w:ascii="Calibri" w:hAnsi="Calibri" w:cs="Calibri"/>
              </w:rPr>
              <w:t>Long olbankId</w:t>
            </w:r>
          </w:p>
          <w:p w:rsidR="00427FE8" w:rsidRPr="00427FE8" w:rsidRDefault="00427FE8" w:rsidP="00427FE8">
            <w:r w:rsidRPr="00427FE8">
              <w:rPr>
                <w:rFonts w:ascii="Calibri" w:hAnsi="Calibri" w:cs="Calibri"/>
              </w:rPr>
              <w:t>EbPtuser ptlUser</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2B6A07">
              <w:t xml:space="preserve">String updatePayRecordAndOrder(String payRecordNum, </w:t>
            </w:r>
            <w:r w:rsidRPr="00427FE8">
              <w:rPr>
                <w:rFonts w:cs="Calibri"/>
                <w:b/>
                <w:bCs/>
                <w:kern w:val="0"/>
              </w:rPr>
              <w:t>long</w:t>
            </w:r>
            <w:r w:rsidRPr="002B6A07">
              <w:t xml:space="preserve"> isPaid, Date payDate, 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EbPayRecord getPayRecordByPayRecordNum(String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Pr>
                <w:rFonts w:cs="Calibri" w:hint="eastAsia"/>
              </w:rPr>
              <w:t>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String addRefundRecord(String orderNum,Long poId,Long olbankId,TsUser tsUser,Integer buziType,Integer tradeStatus)</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List&lt;EbPayRecord&gt; getPayRecordListByOrderId(Long orderId)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Pr>
                <w:rFonts w:cs="Calibri" w:hint="eastAsia"/>
              </w:rPr>
              <w:t>Long orderId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List&lt;EbPayRecord&gt; getPayRecordList(String orderNum, Date orderTime, Long poId, List&lt;Integer&gt; buziTypeList)</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EbPayRecord getFirstSuccessPayRecordByOrderNum(String orderNum)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E636EF" w:rsidP="004208E2">
            <w:pPr>
              <w:pStyle w:val="B0"/>
              <w:rPr>
                <w:rFonts w:cs="Calibri"/>
              </w:rPr>
            </w:pPr>
            <w:r>
              <w:rPr>
                <w:rFonts w:cs="Calibri" w:hint="eastAsia"/>
              </w:rPr>
              <w:t>String orderNum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427FE8">
              <w:rPr>
                <w:rFonts w:cs="Calibri"/>
                <w:b/>
                <w:bCs/>
                <w:kern w:val="0"/>
              </w:rPr>
              <w:t>void</w:t>
            </w:r>
            <w:r w:rsidRPr="002B6A07">
              <w:t xml:space="preserve"> updateTradeStatusSuccess(String payRecordNum, 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E636EF" w:rsidRDefault="004208E2" w:rsidP="004208E2">
            <w:pPr>
              <w:pStyle w:val="B0"/>
              <w:rPr>
                <w:rFonts w:cs="Calibri"/>
              </w:rPr>
            </w:pPr>
            <w:r w:rsidRPr="00E636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636EF" w:rsidRPr="00E636EF" w:rsidRDefault="00E636EF" w:rsidP="00E636EF">
            <w:pPr>
              <w:pStyle w:val="B0"/>
              <w:rPr>
                <w:rFonts w:cs="Calibri"/>
              </w:rPr>
            </w:pPr>
            <w:r w:rsidRPr="00E636EF">
              <w:rPr>
                <w:rFonts w:cs="Calibri"/>
              </w:rPr>
              <w:t>String payRecordNum</w:t>
            </w:r>
          </w:p>
          <w:p w:rsidR="00E636EF" w:rsidRPr="00E636EF" w:rsidRDefault="00E636EF" w:rsidP="002B6A07">
            <w:pPr>
              <w:pStyle w:val="B0"/>
            </w:pPr>
            <w:r w:rsidRPr="00E636EF">
              <w:t>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427FE8">
              <w:rPr>
                <w:rFonts w:cs="Calibri"/>
                <w:b/>
                <w:bCs/>
                <w:kern w:val="0"/>
              </w:rPr>
              <w:t>void</w:t>
            </w:r>
            <w:r w:rsidRPr="002B6A07">
              <w:t xml:space="preserve"> updateTradeStatusFailure(String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E636EF" w:rsidP="004208E2">
            <w:pPr>
              <w:pStyle w:val="B0"/>
              <w:rPr>
                <w:rFonts w:cs="Calibri"/>
              </w:rPr>
            </w:pPr>
            <w:r>
              <w:rPr>
                <w:rFonts w:cs="Calibri" w:hint="eastAsia"/>
              </w:rPr>
              <w:t>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2B6A07">
              <w:t xml:space="preserve">String addRefundRecord(String orderNum, Long poId, Long olbankId, TsUser tsUser, </w:t>
            </w:r>
            <w:r w:rsidRPr="00427FE8">
              <w:rPr>
                <w:rFonts w:cs="Calibri"/>
                <w:b/>
                <w:bCs/>
                <w:kern w:val="0"/>
              </w:rPr>
              <w:t>int</w:t>
            </w:r>
            <w:r w:rsidRPr="002B6A07">
              <w:t xml:space="preserve"> buziType, </w:t>
            </w:r>
            <w:r w:rsidRPr="00427FE8">
              <w:rPr>
                <w:rFonts w:cs="Calibri"/>
                <w:b/>
                <w:bCs/>
                <w:kern w:val="0"/>
              </w:rPr>
              <w:t>int</w:t>
            </w:r>
            <w:r w:rsidRPr="002B6A07">
              <w:t xml:space="preserve"> tradeStatus, String memo)</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2B6A07" w:rsidRDefault="00427FE8" w:rsidP="002B6A07">
            <w:pPr>
              <w:pStyle w:val="B0"/>
            </w:pPr>
            <w:r w:rsidRPr="002B6A07">
              <w:t>addPayRecord(String payRecordNum, String orderNum, Long poId, Long olbankId, EbPtlUser ptlUser)</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427FE8">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2B6A07" w:rsidRDefault="00427FE8" w:rsidP="002B6A07">
            <w:pPr>
              <w:pStyle w:val="B0"/>
            </w:pPr>
            <w:r w:rsidRPr="002B6A07">
              <w:t>Pagination getRevocateAndReverseRecordPage(String orderNum, Date startDate, Integer status, Integer pageNo, Integer pageSize)</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427FE8">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b/>
                <w:bCs/>
                <w:kern w:val="0"/>
              </w:rPr>
              <w:t>int</w:t>
            </w:r>
            <w:r w:rsidRPr="002B6A07">
              <w:t xml:space="preserve"> getRevocateSuccessRecordCount(String orderNum, Long poId)</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Default="00E636EF" w:rsidP="00427FE8">
            <w:pPr>
              <w:pStyle w:val="B0"/>
              <w:rPr>
                <w:rFonts w:cs="Calibri"/>
              </w:rPr>
            </w:pPr>
            <w:r>
              <w:rPr>
                <w:rFonts w:cs="Calibri" w:hint="eastAsia"/>
              </w:rPr>
              <w:t>String orderNum</w:t>
            </w:r>
          </w:p>
          <w:p w:rsidR="00E636EF" w:rsidRPr="00E636EF" w:rsidRDefault="00E636EF" w:rsidP="002B6A07">
            <w:pPr>
              <w:pStyle w:val="B0"/>
            </w:pPr>
            <w:r w:rsidRPr="00E636EF">
              <w:rPr>
                <w:rFonts w:hint="eastAsia"/>
              </w:rPr>
              <w:t>Long poId</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bl>
    <w:p w:rsidR="002762EA" w:rsidRDefault="002762EA"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762EA" w:rsidRPr="006B5869" w:rsidTr="004208E2">
        <w:trPr>
          <w:trHeight w:val="491"/>
        </w:trPr>
        <w:tc>
          <w:tcPr>
            <w:tcW w:w="735" w:type="pct"/>
            <w:shd w:val="clear" w:color="auto" w:fill="BFBFBF"/>
            <w:vAlign w:val="center"/>
          </w:tcPr>
          <w:p w:rsidR="002762EA" w:rsidRPr="006B5869" w:rsidRDefault="002762EA" w:rsidP="004208E2">
            <w:pPr>
              <w:pStyle w:val="B0"/>
              <w:rPr>
                <w:rFonts w:cs="Calibri"/>
              </w:rPr>
            </w:pPr>
            <w:r w:rsidRPr="006B5869">
              <w:rPr>
                <w:rFonts w:cs="Calibri"/>
              </w:rPr>
              <w:t>接口名称</w:t>
            </w:r>
          </w:p>
        </w:tc>
        <w:tc>
          <w:tcPr>
            <w:tcW w:w="4265" w:type="pct"/>
            <w:shd w:val="clear" w:color="auto" w:fill="BFBFBF"/>
            <w:vAlign w:val="center"/>
          </w:tcPr>
          <w:p w:rsidR="002762EA" w:rsidRPr="006B5869" w:rsidRDefault="002762EA" w:rsidP="004208E2">
            <w:pPr>
              <w:pStyle w:val="B0"/>
              <w:rPr>
                <w:rFonts w:cs="Calibri"/>
              </w:rPr>
            </w:pPr>
            <w:r w:rsidRPr="006B5869">
              <w:rPr>
                <w:rFonts w:cs="Calibri"/>
              </w:rPr>
              <w:t>com.tangr</w:t>
            </w:r>
            <w:r>
              <w:rPr>
                <w:rFonts w:cs="Calibri"/>
              </w:rPr>
              <w:t>am.ebiz.service.</w:t>
            </w:r>
            <w:r>
              <w:rPr>
                <w:rFonts w:cs="Calibri" w:hint="eastAsia"/>
              </w:rPr>
              <w:t>EbPayTotalManager</w:t>
            </w:r>
          </w:p>
        </w:tc>
      </w:tr>
      <w:tr w:rsidR="002762EA" w:rsidRPr="00FE5733" w:rsidTr="004208E2">
        <w:trPr>
          <w:trHeight w:val="364"/>
        </w:trPr>
        <w:tc>
          <w:tcPr>
            <w:tcW w:w="735" w:type="pct"/>
            <w:shd w:val="clear" w:color="auto" w:fill="F2F2F2"/>
            <w:vAlign w:val="center"/>
          </w:tcPr>
          <w:p w:rsidR="002762EA" w:rsidRPr="00FE5733" w:rsidRDefault="002762EA" w:rsidP="004208E2">
            <w:pPr>
              <w:pStyle w:val="B0"/>
              <w:rPr>
                <w:rFonts w:cs="Calibri"/>
              </w:rPr>
            </w:pPr>
            <w:r w:rsidRPr="00FE5733">
              <w:rPr>
                <w:rFonts w:cs="Calibri"/>
              </w:rPr>
              <w:t>方法</w:t>
            </w:r>
          </w:p>
        </w:tc>
        <w:tc>
          <w:tcPr>
            <w:tcW w:w="4265" w:type="pct"/>
            <w:shd w:val="clear" w:color="auto" w:fill="F2F2F2"/>
          </w:tcPr>
          <w:p w:rsidR="002762EA" w:rsidRPr="005B63BC" w:rsidRDefault="005B63BC" w:rsidP="004208E2">
            <w:pPr>
              <w:pStyle w:val="B0"/>
              <w:rPr>
                <w:rFonts w:cs="Calibri"/>
              </w:rPr>
            </w:pPr>
            <w:r w:rsidRPr="005B63BC">
              <w:rPr>
                <w:rFonts w:cs="Calibri"/>
                <w:color w:val="000000"/>
                <w:kern w:val="0"/>
              </w:rPr>
              <w:t>List&lt;EbPayTotal&gt; queryPayCheckTotal(String checkDate)</w:t>
            </w:r>
          </w:p>
        </w:tc>
      </w:tr>
      <w:tr w:rsidR="002762EA" w:rsidRPr="00FE5733" w:rsidTr="004208E2">
        <w:trPr>
          <w:trHeight w:val="349"/>
        </w:trPr>
        <w:tc>
          <w:tcPr>
            <w:tcW w:w="735" w:type="pct"/>
            <w:tcBorders>
              <w:bottom w:val="single" w:sz="4" w:space="0" w:color="auto"/>
            </w:tcBorders>
            <w:shd w:val="clear" w:color="auto" w:fill="auto"/>
            <w:vAlign w:val="center"/>
          </w:tcPr>
          <w:p w:rsidR="002762EA" w:rsidRPr="00FE5733" w:rsidRDefault="002762EA" w:rsidP="004208E2">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2762EA" w:rsidRPr="00E636EF" w:rsidRDefault="00E636EF" w:rsidP="002B6A07">
            <w:pPr>
              <w:pStyle w:val="B0"/>
            </w:pPr>
            <w:r>
              <w:rPr>
                <w:rFonts w:hint="eastAsia"/>
              </w:rPr>
              <w:t>String checkDate</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注释</w:t>
            </w:r>
          </w:p>
        </w:tc>
        <w:tc>
          <w:tcPr>
            <w:tcW w:w="4265" w:type="pct"/>
            <w:shd w:val="clear" w:color="auto" w:fill="auto"/>
          </w:tcPr>
          <w:p w:rsidR="002762EA" w:rsidRPr="00FE5733" w:rsidRDefault="005B63BC" w:rsidP="004208E2">
            <w:pPr>
              <w:pStyle w:val="B0"/>
              <w:rPr>
                <w:rFonts w:cs="Calibri"/>
              </w:rPr>
            </w:pPr>
            <w:r>
              <w:rPr>
                <w:rFonts w:cs="Calibri" w:hint="eastAsia"/>
              </w:rPr>
              <w:t>查询各个支付机构的对账单和支付单的汇总数据一个支付机构一条数据</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是否实现</w:t>
            </w:r>
          </w:p>
        </w:tc>
        <w:tc>
          <w:tcPr>
            <w:tcW w:w="4265" w:type="pct"/>
            <w:shd w:val="clear" w:color="auto" w:fill="auto"/>
          </w:tcPr>
          <w:p w:rsidR="002762EA" w:rsidRPr="00FE5733" w:rsidRDefault="002762EA" w:rsidP="004208E2">
            <w:pPr>
              <w:pStyle w:val="B0"/>
              <w:rPr>
                <w:rFonts w:cs="Calibri"/>
              </w:rPr>
            </w:pPr>
            <w:r w:rsidRPr="00FE5733">
              <w:rPr>
                <w:rFonts w:cs="Calibri"/>
              </w:rPr>
              <w:t>已实现</w:t>
            </w:r>
          </w:p>
        </w:tc>
      </w:tr>
      <w:tr w:rsidR="00C922D5" w:rsidRPr="00E636EF"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r w:rsidRPr="00C922D5">
              <w:rPr>
                <w:rFonts w:cs="Calibri"/>
              </w:rPr>
              <w:t>EbPayTotal queryPayCheckTotalSummary(String checkDate)</w:t>
            </w:r>
          </w:p>
        </w:tc>
      </w:tr>
      <w:tr w:rsidR="00C922D5" w:rsidRPr="00E636EF"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C922D5">
            <w:pPr>
              <w:pStyle w:val="B0"/>
              <w:rPr>
                <w:rFonts w:cs="Calibri"/>
              </w:rPr>
            </w:pPr>
            <w:r w:rsidRPr="00C922D5">
              <w:rPr>
                <w:rFonts w:cs="Calibri" w:hint="eastAsia"/>
              </w:rPr>
              <w:t>String checkDate</w:t>
            </w:r>
          </w:p>
        </w:tc>
      </w:tr>
      <w:tr w:rsidR="00C922D5" w:rsidRPr="00FE5733"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p>
        </w:tc>
      </w:tr>
      <w:tr w:rsidR="00C922D5" w:rsidRPr="00FE5733"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r w:rsidRPr="00FE5733">
              <w:rPr>
                <w:rFonts w:cs="Calibri"/>
              </w:rPr>
              <w:t>已实现</w:t>
            </w:r>
          </w:p>
        </w:tc>
      </w:tr>
    </w:tbl>
    <w:p w:rsidR="002762EA" w:rsidRDefault="002762EA" w:rsidP="00230B3B"/>
    <w:p w:rsidR="00C922D5" w:rsidRDefault="00C922D5"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762EA" w:rsidRPr="006B5869" w:rsidTr="004208E2">
        <w:trPr>
          <w:trHeight w:val="491"/>
        </w:trPr>
        <w:tc>
          <w:tcPr>
            <w:tcW w:w="735" w:type="pct"/>
            <w:shd w:val="clear" w:color="auto" w:fill="BFBFBF"/>
            <w:vAlign w:val="center"/>
          </w:tcPr>
          <w:p w:rsidR="002762EA" w:rsidRPr="006B5869" w:rsidRDefault="002762EA" w:rsidP="004208E2">
            <w:pPr>
              <w:pStyle w:val="B0"/>
              <w:rPr>
                <w:rFonts w:cs="Calibri"/>
              </w:rPr>
            </w:pPr>
            <w:r w:rsidRPr="006B5869">
              <w:rPr>
                <w:rFonts w:cs="Calibri"/>
              </w:rPr>
              <w:t>接口名称</w:t>
            </w:r>
          </w:p>
        </w:tc>
        <w:tc>
          <w:tcPr>
            <w:tcW w:w="4265" w:type="pct"/>
            <w:shd w:val="clear" w:color="auto" w:fill="BFBFBF"/>
            <w:vAlign w:val="center"/>
          </w:tcPr>
          <w:p w:rsidR="002762EA" w:rsidRPr="006B5869" w:rsidRDefault="002762EA" w:rsidP="004208E2">
            <w:pPr>
              <w:pStyle w:val="B0"/>
              <w:rPr>
                <w:rFonts w:cs="Calibri"/>
              </w:rPr>
            </w:pPr>
            <w:r w:rsidRPr="006B5869">
              <w:rPr>
                <w:rFonts w:cs="Calibri"/>
              </w:rPr>
              <w:t>com.tangr</w:t>
            </w:r>
            <w:r>
              <w:rPr>
                <w:rFonts w:cs="Calibri"/>
              </w:rPr>
              <w:t>am.ebiz.service.</w:t>
            </w:r>
            <w:r>
              <w:rPr>
                <w:rFonts w:cs="Calibri" w:hint="eastAsia"/>
              </w:rPr>
              <w:t>EbPayCheckTimerManager</w:t>
            </w:r>
          </w:p>
        </w:tc>
      </w:tr>
      <w:tr w:rsidR="002762EA" w:rsidRPr="00FE5733" w:rsidTr="004208E2">
        <w:trPr>
          <w:trHeight w:val="364"/>
        </w:trPr>
        <w:tc>
          <w:tcPr>
            <w:tcW w:w="735" w:type="pct"/>
            <w:shd w:val="clear" w:color="auto" w:fill="F2F2F2"/>
            <w:vAlign w:val="center"/>
          </w:tcPr>
          <w:p w:rsidR="002762EA" w:rsidRPr="00FE5733" w:rsidRDefault="002762EA" w:rsidP="004208E2">
            <w:pPr>
              <w:pStyle w:val="B0"/>
              <w:rPr>
                <w:rFonts w:cs="Calibri"/>
              </w:rPr>
            </w:pPr>
            <w:r w:rsidRPr="00FE5733">
              <w:rPr>
                <w:rFonts w:cs="Calibri"/>
              </w:rPr>
              <w:t>方法</w:t>
            </w:r>
          </w:p>
        </w:tc>
        <w:tc>
          <w:tcPr>
            <w:tcW w:w="4265" w:type="pct"/>
            <w:shd w:val="clear" w:color="auto" w:fill="F2F2F2"/>
          </w:tcPr>
          <w:p w:rsidR="002762EA" w:rsidRPr="00FE5733" w:rsidRDefault="002762EA" w:rsidP="004208E2">
            <w:pPr>
              <w:pStyle w:val="B0"/>
              <w:rPr>
                <w:rFonts w:cs="Calibri"/>
              </w:rPr>
            </w:pPr>
            <w:r w:rsidRPr="00FE5733">
              <w:rPr>
                <w:rFonts w:cs="Calibri"/>
                <w:color w:val="000000"/>
                <w:kern w:val="0"/>
              </w:rPr>
              <w:t>EbPtlUser getPtlUserByNameAndPassword(String name,String password)</w:t>
            </w:r>
          </w:p>
        </w:tc>
      </w:tr>
      <w:tr w:rsidR="002762EA" w:rsidRPr="00FE5733" w:rsidTr="004208E2">
        <w:trPr>
          <w:trHeight w:val="349"/>
        </w:trPr>
        <w:tc>
          <w:tcPr>
            <w:tcW w:w="735" w:type="pct"/>
            <w:tcBorders>
              <w:bottom w:val="single" w:sz="4" w:space="0" w:color="auto"/>
            </w:tcBorders>
            <w:shd w:val="clear" w:color="auto" w:fill="auto"/>
            <w:vAlign w:val="center"/>
          </w:tcPr>
          <w:p w:rsidR="002762EA" w:rsidRPr="00FE5733" w:rsidRDefault="002762EA" w:rsidP="004208E2">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2762EA" w:rsidRDefault="002762EA" w:rsidP="002B6A07">
            <w:pPr>
              <w:pStyle w:val="B0"/>
            </w:pPr>
            <w:r>
              <w:rPr>
                <w:rFonts w:hint="eastAsia"/>
              </w:rPr>
              <w:t xml:space="preserve">String name </w:t>
            </w:r>
          </w:p>
          <w:p w:rsidR="002762EA" w:rsidRPr="00FE5733" w:rsidRDefault="002762EA" w:rsidP="004208E2">
            <w:pPr>
              <w:rPr>
                <w:rFonts w:ascii="Calibri" w:hAnsi="Calibri" w:cs="Calibri"/>
              </w:rPr>
            </w:pPr>
            <w:r w:rsidRPr="00FE5733">
              <w:rPr>
                <w:rFonts w:ascii="Calibri" w:hAnsi="Calibri" w:cs="Calibri"/>
              </w:rPr>
              <w:t>String password</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注释</w:t>
            </w:r>
          </w:p>
        </w:tc>
        <w:tc>
          <w:tcPr>
            <w:tcW w:w="4265" w:type="pct"/>
            <w:shd w:val="clear" w:color="auto" w:fill="auto"/>
          </w:tcPr>
          <w:p w:rsidR="002762EA" w:rsidRPr="00FE5733" w:rsidRDefault="005B63BC" w:rsidP="004208E2">
            <w:pPr>
              <w:pStyle w:val="B0"/>
              <w:rPr>
                <w:rFonts w:cs="Calibri"/>
              </w:rPr>
            </w:pPr>
            <w:r>
              <w:rPr>
                <w:rFonts w:cs="Calibri" w:hint="eastAsia"/>
              </w:rPr>
              <w:t>查询所有支付机构的对账单和支付数据的汇总，一个清帐日一条数据</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是否实现</w:t>
            </w:r>
          </w:p>
        </w:tc>
        <w:tc>
          <w:tcPr>
            <w:tcW w:w="4265" w:type="pct"/>
            <w:shd w:val="clear" w:color="auto" w:fill="auto"/>
          </w:tcPr>
          <w:p w:rsidR="002762EA" w:rsidRPr="00FE5733" w:rsidRDefault="002762EA" w:rsidP="004208E2">
            <w:pPr>
              <w:pStyle w:val="B0"/>
              <w:rPr>
                <w:rFonts w:cs="Calibri"/>
              </w:rPr>
            </w:pPr>
            <w:r w:rsidRPr="00FE5733">
              <w:rPr>
                <w:rFonts w:cs="Calibri"/>
              </w:rPr>
              <w:t>已实现</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6B5869">
              <w:rPr>
                <w:rFonts w:cs="Calibri"/>
              </w:rPr>
              <w:t>接口名称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rPr>
              <w:t>com.tangram.ebiz.service.</w:t>
            </w:r>
            <w:r w:rsidRPr="00230B3B">
              <w:rPr>
                <w:rFonts w:cs="Calibri" w:hint="eastAsia"/>
              </w:rPr>
              <w:t>ptlUserManager</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rPr>
              <w:t>EbPtlUser getPtlUserByNameAndPassword(String name,String password)</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hint="eastAsia"/>
              </w:rPr>
              <w:t xml:space="preserve">String name </w:t>
            </w:r>
          </w:p>
          <w:p w:rsidR="002762EA" w:rsidRPr="00230B3B" w:rsidRDefault="002762EA" w:rsidP="004208E2">
            <w:pPr>
              <w:pStyle w:val="B0"/>
              <w:rPr>
                <w:rFonts w:cs="Calibri"/>
              </w:rPr>
            </w:pPr>
            <w:r w:rsidRPr="00230B3B">
              <w:rPr>
                <w:rFonts w:cs="Calibri"/>
              </w:rPr>
              <w:lastRenderedPageBreak/>
              <w:t>String password</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FE5733">
              <w:rPr>
                <w:rFonts w:cs="Calibri"/>
              </w:rPr>
              <w:t>已实现</w:t>
            </w:r>
          </w:p>
        </w:tc>
      </w:tr>
    </w:tbl>
    <w:p w:rsidR="002762EA" w:rsidRPr="00230B3B" w:rsidRDefault="002762EA" w:rsidP="00230B3B"/>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30B3B" w:rsidRPr="00FE5733" w:rsidTr="0017714C">
        <w:trPr>
          <w:trHeight w:val="491"/>
        </w:trPr>
        <w:tc>
          <w:tcPr>
            <w:tcW w:w="735" w:type="pct"/>
            <w:shd w:val="clear" w:color="auto" w:fill="BFBFBF"/>
            <w:vAlign w:val="center"/>
          </w:tcPr>
          <w:p w:rsidR="00230B3B" w:rsidRPr="0017625B" w:rsidRDefault="00230B3B" w:rsidP="0017714C">
            <w:pPr>
              <w:pStyle w:val="B0"/>
              <w:rPr>
                <w:rFonts w:cs="Calibri"/>
              </w:rPr>
            </w:pPr>
            <w:r w:rsidRPr="0017625B">
              <w:rPr>
                <w:rFonts w:cs="Calibri"/>
              </w:rPr>
              <w:t>接口名称</w:t>
            </w:r>
          </w:p>
        </w:tc>
        <w:tc>
          <w:tcPr>
            <w:tcW w:w="4265" w:type="pct"/>
            <w:shd w:val="clear" w:color="auto" w:fill="BFBFBF"/>
            <w:vAlign w:val="center"/>
          </w:tcPr>
          <w:p w:rsidR="00230B3B" w:rsidRPr="0093041D" w:rsidRDefault="00230B3B" w:rsidP="0017714C">
            <w:pPr>
              <w:pStyle w:val="B0"/>
              <w:rPr>
                <w:rFonts w:cs="Calibri"/>
              </w:rPr>
            </w:pPr>
            <w:r w:rsidRPr="0093041D">
              <w:rPr>
                <w:rFonts w:cs="Calibri"/>
              </w:rPr>
              <w:t>com.tangram.ebiz.dao. EbP</w:t>
            </w:r>
            <w:r w:rsidR="006E71A4" w:rsidRPr="0093041D">
              <w:rPr>
                <w:rFonts w:cs="Calibri"/>
              </w:rPr>
              <w:t>aymentOrgDao</w:t>
            </w:r>
          </w:p>
        </w:tc>
      </w:tr>
      <w:tr w:rsidR="00230B3B" w:rsidRPr="00FE5733" w:rsidTr="0017714C">
        <w:trPr>
          <w:trHeight w:val="364"/>
        </w:trPr>
        <w:tc>
          <w:tcPr>
            <w:tcW w:w="735" w:type="pct"/>
            <w:shd w:val="clear" w:color="auto" w:fill="F2F2F2"/>
            <w:vAlign w:val="center"/>
          </w:tcPr>
          <w:p w:rsidR="00230B3B" w:rsidRPr="0093041D" w:rsidRDefault="00230B3B" w:rsidP="0017714C">
            <w:pPr>
              <w:pStyle w:val="B0"/>
              <w:rPr>
                <w:rFonts w:cs="Calibri"/>
              </w:rPr>
            </w:pPr>
            <w:r w:rsidRPr="0093041D">
              <w:rPr>
                <w:rFonts w:cs="Calibri"/>
              </w:rPr>
              <w:t>方法</w:t>
            </w:r>
          </w:p>
        </w:tc>
        <w:tc>
          <w:tcPr>
            <w:tcW w:w="4265" w:type="pct"/>
            <w:shd w:val="clear" w:color="auto" w:fill="F2F2F2"/>
          </w:tcPr>
          <w:p w:rsidR="00230B3B" w:rsidRPr="0093041D" w:rsidRDefault="006E71A4" w:rsidP="0017714C">
            <w:pPr>
              <w:pStyle w:val="B0"/>
              <w:rPr>
                <w:rFonts w:cs="Calibri"/>
              </w:rPr>
            </w:pPr>
            <w:r w:rsidRPr="0093041D">
              <w:rPr>
                <w:rFonts w:cs="Calibri"/>
                <w:b/>
                <w:bCs/>
                <w:color w:val="7F0055"/>
                <w:kern w:val="0"/>
              </w:rPr>
              <w:t>void</w:t>
            </w:r>
            <w:r w:rsidRPr="0093041D">
              <w:rPr>
                <w:rFonts w:cs="Calibri"/>
                <w:color w:val="000000"/>
                <w:kern w:val="0"/>
              </w:rPr>
              <w:t xml:space="preserve"> stopEbPaymentOrgs()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93041D" w:rsidRDefault="00230B3B" w:rsidP="0017714C">
            <w:pPr>
              <w:pStyle w:val="B0"/>
              <w:rPr>
                <w:rFonts w:cs="Calibri"/>
              </w:rPr>
            </w:pPr>
            <w:r w:rsidRPr="0093041D">
              <w:rPr>
                <w:rFonts w:cs="Calibri"/>
              </w:rPr>
              <w:t>输入参数</w:t>
            </w:r>
          </w:p>
        </w:tc>
        <w:tc>
          <w:tcPr>
            <w:tcW w:w="4265" w:type="pct"/>
            <w:tcBorders>
              <w:bottom w:val="single" w:sz="4" w:space="0" w:color="auto"/>
            </w:tcBorders>
            <w:shd w:val="clear" w:color="auto" w:fill="auto"/>
          </w:tcPr>
          <w:p w:rsidR="00230B3B" w:rsidRPr="0093041D" w:rsidRDefault="00230B3B" w:rsidP="0017714C">
            <w:pPr>
              <w:pStyle w:val="B0"/>
              <w:rPr>
                <w:rFonts w:cs="Calibri"/>
              </w:rPr>
            </w:pPr>
            <w:r w:rsidRPr="0093041D">
              <w:rPr>
                <w:rFonts w:cs="Calibri"/>
              </w:rPr>
              <w:t>null</w:t>
            </w:r>
          </w:p>
        </w:tc>
      </w:tr>
      <w:tr w:rsidR="00230B3B" w:rsidRPr="00FE5733" w:rsidTr="0017714C">
        <w:trPr>
          <w:trHeight w:val="208"/>
        </w:trPr>
        <w:tc>
          <w:tcPr>
            <w:tcW w:w="735" w:type="pct"/>
            <w:shd w:val="clear" w:color="auto" w:fill="auto"/>
            <w:vAlign w:val="center"/>
          </w:tcPr>
          <w:p w:rsidR="00230B3B" w:rsidRPr="0093041D" w:rsidRDefault="00230B3B" w:rsidP="0017714C">
            <w:pPr>
              <w:pStyle w:val="B0"/>
              <w:rPr>
                <w:rFonts w:cs="Calibri"/>
              </w:rPr>
            </w:pPr>
            <w:r w:rsidRPr="0093041D">
              <w:rPr>
                <w:rFonts w:cs="Calibri"/>
              </w:rPr>
              <w:t>注释</w:t>
            </w:r>
          </w:p>
        </w:tc>
        <w:tc>
          <w:tcPr>
            <w:tcW w:w="4265" w:type="pct"/>
            <w:shd w:val="clear" w:color="auto" w:fill="auto"/>
          </w:tcPr>
          <w:p w:rsidR="00230B3B" w:rsidRPr="0093041D" w:rsidRDefault="00230B3B" w:rsidP="0017714C">
            <w:pPr>
              <w:pStyle w:val="B0"/>
              <w:rPr>
                <w:rFonts w:cs="Calibri"/>
              </w:rPr>
            </w:pPr>
          </w:p>
        </w:tc>
      </w:tr>
      <w:tr w:rsidR="00230B3B" w:rsidRPr="00FE5733" w:rsidTr="0017714C">
        <w:trPr>
          <w:trHeight w:val="208"/>
        </w:trPr>
        <w:tc>
          <w:tcPr>
            <w:tcW w:w="735" w:type="pct"/>
            <w:shd w:val="clear" w:color="auto" w:fill="auto"/>
            <w:vAlign w:val="center"/>
          </w:tcPr>
          <w:p w:rsidR="00230B3B" w:rsidRPr="0093041D" w:rsidRDefault="00230B3B" w:rsidP="0017714C">
            <w:pPr>
              <w:pStyle w:val="B0"/>
              <w:rPr>
                <w:rFonts w:cs="Calibri"/>
              </w:rPr>
            </w:pPr>
            <w:r w:rsidRPr="0093041D">
              <w:rPr>
                <w:rFonts w:cs="Calibri"/>
              </w:rPr>
              <w:t>是否实现</w:t>
            </w:r>
          </w:p>
        </w:tc>
        <w:tc>
          <w:tcPr>
            <w:tcW w:w="4265" w:type="pct"/>
            <w:shd w:val="clear" w:color="auto" w:fill="auto"/>
          </w:tcPr>
          <w:p w:rsidR="00230B3B" w:rsidRPr="0093041D" w:rsidRDefault="00230B3B" w:rsidP="0017714C">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changePaymentOrgStatus(List&lt;Long&gt; ids)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List ids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getPaymentOrgByStatus(</w:t>
            </w:r>
            <w:r w:rsidRPr="0093041D">
              <w:rPr>
                <w:rFonts w:cs="Calibri"/>
                <w:b/>
                <w:bCs/>
                <w:color w:val="7F0055"/>
                <w:kern w:val="0"/>
              </w:rPr>
              <w:t>int</w:t>
            </w:r>
            <w:r w:rsidRPr="0093041D">
              <w:rPr>
                <w:rFonts w:cs="Calibri"/>
                <w:color w:val="000000"/>
                <w:kern w:val="0"/>
              </w:rPr>
              <w:t xml:space="preserve"> status)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rPr>
              <w:t>I</w:t>
            </w:r>
            <w:r>
              <w:rPr>
                <w:rFonts w:cs="Calibri" w:hint="eastAsia"/>
              </w:rPr>
              <w:t xml:space="preserve">nt status </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updateOrderById(Map&lt;String,Object&gt; map)</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Map map</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getPaymentOrgList()</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null</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EbPaymentOrg getPaymentOrgById(</w:t>
            </w:r>
            <w:r w:rsidRPr="0093041D">
              <w:rPr>
                <w:rFonts w:cs="Calibri"/>
                <w:b/>
                <w:bCs/>
                <w:color w:val="7F0055"/>
                <w:kern w:val="0"/>
              </w:rPr>
              <w:t>long</w:t>
            </w:r>
            <w:r w:rsidRPr="0093041D">
              <w:rPr>
                <w:rFonts w:cs="Calibri"/>
                <w:color w:val="000000"/>
                <w:kern w:val="0"/>
              </w:rPr>
              <w:t xml:space="preserve"> poId)</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rPr>
              <w:t>L</w:t>
            </w:r>
            <w:r>
              <w:rPr>
                <w:rFonts w:cs="Calibri" w:hint="eastAsia"/>
              </w:rPr>
              <w:t>ong poId</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long</w:t>
            </w:r>
            <w:r w:rsidRPr="0093041D">
              <w:rPr>
                <w:rFonts w:cs="Calibri"/>
                <w:color w:val="000000"/>
                <w:kern w:val="0"/>
              </w:rPr>
              <w:t xml:space="preserve"> savePaymentOrg(EbPaymentOrg paymentOrg)</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EbPaymentOrg paymentOrg</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updatePaymentOrg(EbPaymentOrg paymentOrg)</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EbPaymentOrg paymentOrg</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getPaymentOrgByConditions(Long poId, String poName)</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Default="0093041D" w:rsidP="00AA140D">
            <w:pPr>
              <w:pStyle w:val="B0"/>
              <w:rPr>
                <w:rFonts w:cs="Calibri"/>
              </w:rPr>
            </w:pPr>
            <w:r>
              <w:rPr>
                <w:rFonts w:cs="Calibri" w:hint="eastAsia"/>
              </w:rPr>
              <w:t xml:space="preserve">Long poId </w:t>
            </w:r>
          </w:p>
          <w:p w:rsidR="0093041D" w:rsidRPr="0093041D" w:rsidRDefault="0093041D" w:rsidP="002B6A07">
            <w:pPr>
              <w:pStyle w:val="B0"/>
            </w:pPr>
            <w:r w:rsidRPr="0093041D">
              <w:rPr>
                <w:rFonts w:hint="eastAsia"/>
              </w:rPr>
              <w:lastRenderedPageBreak/>
              <w:t>String poName</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bl>
    <w:p w:rsidR="00DB1425" w:rsidRDefault="00DB1425" w:rsidP="00DB1425"/>
    <w:p w:rsidR="006E71A4" w:rsidRDefault="006E71A4"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30B3B" w:rsidRPr="00FE5733" w:rsidTr="0017714C">
        <w:trPr>
          <w:trHeight w:val="491"/>
        </w:trPr>
        <w:tc>
          <w:tcPr>
            <w:tcW w:w="735" w:type="pct"/>
            <w:shd w:val="clear" w:color="auto" w:fill="BFBFBF"/>
            <w:vAlign w:val="center"/>
          </w:tcPr>
          <w:p w:rsidR="00230B3B" w:rsidRPr="00FE5733" w:rsidRDefault="00230B3B" w:rsidP="0017714C">
            <w:pPr>
              <w:pStyle w:val="B0"/>
              <w:rPr>
                <w:rFonts w:cs="Calibri"/>
              </w:rPr>
            </w:pPr>
            <w:r w:rsidRPr="00FE5733">
              <w:rPr>
                <w:rFonts w:cs="Calibri"/>
              </w:rPr>
              <w:t>接口名称</w:t>
            </w:r>
          </w:p>
        </w:tc>
        <w:tc>
          <w:tcPr>
            <w:tcW w:w="4265" w:type="pct"/>
            <w:shd w:val="clear" w:color="auto" w:fill="BFBFBF"/>
            <w:vAlign w:val="center"/>
          </w:tcPr>
          <w:p w:rsidR="00230B3B" w:rsidRPr="00FE5733" w:rsidRDefault="00230B3B" w:rsidP="0017714C">
            <w:pPr>
              <w:pStyle w:val="B0"/>
              <w:rPr>
                <w:rFonts w:cs="Calibri"/>
              </w:rPr>
            </w:pPr>
            <w:r w:rsidRPr="00FE5733">
              <w:rPr>
                <w:rFonts w:cs="Calibri"/>
              </w:rPr>
              <w:t>com.tangram.ebiz.dao. Eb</w:t>
            </w:r>
            <w:r w:rsidRPr="00FE5733">
              <w:rPr>
                <w:rFonts w:cs="Calibri" w:hint="eastAsia"/>
              </w:rPr>
              <w:t>P</w:t>
            </w:r>
            <w:r w:rsidR="006E71A4">
              <w:rPr>
                <w:rFonts w:cs="Calibri" w:hint="eastAsia"/>
              </w:rPr>
              <w:t>ay</w:t>
            </w:r>
            <w:r w:rsidR="00AA140D">
              <w:rPr>
                <w:rFonts w:cs="Calibri" w:hint="eastAsia"/>
              </w:rPr>
              <w:t>OlbankDao</w:t>
            </w:r>
          </w:p>
        </w:tc>
      </w:tr>
      <w:tr w:rsidR="00230B3B" w:rsidRPr="00FE5733" w:rsidTr="0017714C">
        <w:trPr>
          <w:trHeight w:val="364"/>
        </w:trPr>
        <w:tc>
          <w:tcPr>
            <w:tcW w:w="735" w:type="pct"/>
            <w:shd w:val="clear" w:color="auto" w:fill="F2F2F2"/>
            <w:vAlign w:val="center"/>
          </w:tcPr>
          <w:p w:rsidR="00230B3B" w:rsidRPr="00B77EEF" w:rsidRDefault="00230B3B" w:rsidP="0017714C">
            <w:pPr>
              <w:pStyle w:val="B0"/>
              <w:rPr>
                <w:rFonts w:cs="Calibri"/>
              </w:rPr>
            </w:pPr>
            <w:r w:rsidRPr="00B77EEF">
              <w:rPr>
                <w:rFonts w:cs="Calibri"/>
              </w:rPr>
              <w:t>方法</w:t>
            </w:r>
          </w:p>
        </w:tc>
        <w:tc>
          <w:tcPr>
            <w:tcW w:w="4265" w:type="pct"/>
            <w:shd w:val="clear" w:color="auto" w:fill="F2F2F2"/>
          </w:tcPr>
          <w:p w:rsidR="00230B3B" w:rsidRPr="00B77EEF" w:rsidRDefault="00AA140D" w:rsidP="0017714C">
            <w:pPr>
              <w:pStyle w:val="B0"/>
              <w:rPr>
                <w:rFonts w:cs="Calibri"/>
              </w:rPr>
            </w:pPr>
            <w:r w:rsidRPr="00B77EEF">
              <w:rPr>
                <w:rFonts w:cs="Calibri"/>
                <w:b/>
                <w:bCs/>
                <w:color w:val="7F0055"/>
                <w:kern w:val="0"/>
              </w:rPr>
              <w:t>void</w:t>
            </w:r>
            <w:r w:rsidRPr="00B77EEF">
              <w:rPr>
                <w:rFonts w:cs="Calibri"/>
                <w:color w:val="000000"/>
                <w:kern w:val="0"/>
              </w:rPr>
              <w:t xml:space="preserve"> stopEbPayOlbanks()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B77EEF" w:rsidRDefault="00230B3B" w:rsidP="0017714C">
            <w:pPr>
              <w:pStyle w:val="B0"/>
              <w:rPr>
                <w:rFonts w:cs="Calibri"/>
              </w:rPr>
            </w:pPr>
            <w:r w:rsidRPr="00B77EEF">
              <w:rPr>
                <w:rFonts w:cs="Calibri"/>
              </w:rPr>
              <w:t>输入参数</w:t>
            </w:r>
          </w:p>
        </w:tc>
        <w:tc>
          <w:tcPr>
            <w:tcW w:w="4265" w:type="pct"/>
            <w:tcBorders>
              <w:bottom w:val="single" w:sz="4" w:space="0" w:color="auto"/>
            </w:tcBorders>
            <w:shd w:val="clear" w:color="auto" w:fill="auto"/>
          </w:tcPr>
          <w:p w:rsidR="00230B3B" w:rsidRPr="00B77EEF" w:rsidRDefault="00230B3B" w:rsidP="0017714C">
            <w:pPr>
              <w:pStyle w:val="B0"/>
              <w:rPr>
                <w:rFonts w:cs="Calibri"/>
              </w:rPr>
            </w:pPr>
            <w:r w:rsidRPr="00B77EEF">
              <w:rPr>
                <w:rFonts w:cs="Calibri"/>
              </w:rPr>
              <w:t>null</w:t>
            </w:r>
          </w:p>
        </w:tc>
      </w:tr>
      <w:tr w:rsidR="00230B3B" w:rsidRPr="00FE5733" w:rsidTr="0017714C">
        <w:trPr>
          <w:trHeight w:val="208"/>
        </w:trPr>
        <w:tc>
          <w:tcPr>
            <w:tcW w:w="735" w:type="pct"/>
            <w:shd w:val="clear" w:color="auto" w:fill="auto"/>
            <w:vAlign w:val="center"/>
          </w:tcPr>
          <w:p w:rsidR="00230B3B" w:rsidRPr="00B77EEF" w:rsidRDefault="00230B3B" w:rsidP="0017714C">
            <w:pPr>
              <w:pStyle w:val="B0"/>
              <w:rPr>
                <w:rFonts w:cs="Calibri"/>
              </w:rPr>
            </w:pPr>
            <w:r w:rsidRPr="00B77EEF">
              <w:rPr>
                <w:rFonts w:cs="Calibri"/>
              </w:rPr>
              <w:t>注释</w:t>
            </w:r>
          </w:p>
        </w:tc>
        <w:tc>
          <w:tcPr>
            <w:tcW w:w="4265" w:type="pct"/>
            <w:shd w:val="clear" w:color="auto" w:fill="auto"/>
          </w:tcPr>
          <w:p w:rsidR="00230B3B" w:rsidRPr="00B77EEF" w:rsidRDefault="00B77EEF" w:rsidP="0017714C">
            <w:pPr>
              <w:pStyle w:val="B0"/>
              <w:rPr>
                <w:rFonts w:cs="Calibri"/>
              </w:rPr>
            </w:pPr>
            <w:r>
              <w:rPr>
                <w:rFonts w:cs="Calibri" w:hint="eastAsia"/>
              </w:rPr>
              <w:t>停用全部网银</w:t>
            </w:r>
          </w:p>
        </w:tc>
      </w:tr>
      <w:tr w:rsidR="00230B3B" w:rsidRPr="00FE5733" w:rsidTr="0017714C">
        <w:trPr>
          <w:trHeight w:val="208"/>
        </w:trPr>
        <w:tc>
          <w:tcPr>
            <w:tcW w:w="735" w:type="pct"/>
            <w:shd w:val="clear" w:color="auto" w:fill="auto"/>
            <w:vAlign w:val="center"/>
          </w:tcPr>
          <w:p w:rsidR="00230B3B" w:rsidRPr="00B77EEF" w:rsidRDefault="00230B3B" w:rsidP="0017714C">
            <w:pPr>
              <w:pStyle w:val="B0"/>
              <w:rPr>
                <w:rFonts w:cs="Calibri"/>
              </w:rPr>
            </w:pPr>
            <w:r w:rsidRPr="00B77EEF">
              <w:rPr>
                <w:rFonts w:cs="Calibri"/>
              </w:rPr>
              <w:t>是否实现</w:t>
            </w:r>
          </w:p>
        </w:tc>
        <w:tc>
          <w:tcPr>
            <w:tcW w:w="4265" w:type="pct"/>
            <w:shd w:val="clear" w:color="auto" w:fill="auto"/>
          </w:tcPr>
          <w:p w:rsidR="00230B3B" w:rsidRPr="00B77EEF" w:rsidRDefault="00230B3B" w:rsidP="0017714C">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changePayOlbankStatus(List&lt;Long&gt; ids)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List ids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根据</w:t>
            </w:r>
            <w:r>
              <w:rPr>
                <w:rFonts w:cs="Calibri" w:hint="eastAsia"/>
              </w:rPr>
              <w:t>Id</w:t>
            </w:r>
            <w:r>
              <w:rPr>
                <w:rFonts w:cs="Calibri" w:hint="eastAsia"/>
              </w:rPr>
              <w:t>集合启用网银</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getPayOlbankByStatus(</w:t>
            </w:r>
            <w:r w:rsidRPr="00B77EEF">
              <w:rPr>
                <w:rFonts w:cs="Calibri"/>
                <w:b/>
                <w:bCs/>
                <w:color w:val="7F0055"/>
                <w:kern w:val="0"/>
              </w:rPr>
              <w:t>int</w:t>
            </w:r>
            <w:r w:rsidRPr="00B77EEF">
              <w:rPr>
                <w:rFonts w:cs="Calibri"/>
                <w:color w:val="000000"/>
                <w:kern w:val="0"/>
              </w:rPr>
              <w:t xml:space="preserve"> status)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I</w:t>
            </w:r>
            <w:r>
              <w:rPr>
                <w:rFonts w:cs="Calibri" w:hint="eastAsia"/>
              </w:rPr>
              <w:t>nt status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根据启动状态获取网银列表</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updateOrderById(Map&lt;String,Object&gt; map)</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Map map</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D5543" w:rsidP="00AA140D">
            <w:pPr>
              <w:pStyle w:val="B0"/>
              <w:rPr>
                <w:rFonts w:cs="Calibri"/>
              </w:rPr>
            </w:pPr>
            <w:r>
              <w:rPr>
                <w:rFonts w:cs="Calibri" w:hint="eastAsia"/>
              </w:rPr>
              <w:t>改变排序</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getPayOlbankListByPoId(</w:t>
            </w:r>
            <w:r w:rsidRPr="00B77EEF">
              <w:rPr>
                <w:rFonts w:cs="Calibri"/>
                <w:b/>
                <w:bCs/>
                <w:color w:val="7F0055"/>
                <w:kern w:val="0"/>
              </w:rPr>
              <w:t>long</w:t>
            </w:r>
            <w:r w:rsidRPr="00B77EEF">
              <w:rPr>
                <w:rFonts w:cs="Calibri"/>
                <w:color w:val="000000"/>
                <w:kern w:val="0"/>
              </w:rPr>
              <w:t xml:space="preserve"> poId, String keyWord, </w:t>
            </w:r>
            <w:r w:rsidRPr="00B77EEF">
              <w:rPr>
                <w:rFonts w:cs="Calibri"/>
                <w:b/>
                <w:bCs/>
                <w:color w:val="7F0055"/>
                <w:kern w:val="0"/>
              </w:rPr>
              <w:t>int</w:t>
            </w:r>
            <w:r w:rsidRPr="00B77EEF">
              <w:rPr>
                <w:rFonts w:cs="Calibri"/>
                <w:color w:val="000000"/>
                <w:kern w:val="0"/>
              </w:rPr>
              <w:t xml:space="preserve"> beginNum, </w:t>
            </w:r>
            <w:r w:rsidRPr="00B77EEF">
              <w:rPr>
                <w:rFonts w:cs="Calibri"/>
                <w:b/>
                <w:bCs/>
                <w:color w:val="7F0055"/>
                <w:kern w:val="0"/>
              </w:rPr>
              <w:t>int</w:t>
            </w:r>
            <w:r w:rsidRPr="00B77EEF">
              <w:rPr>
                <w:rFonts w:cs="Calibri"/>
                <w:color w:val="000000"/>
                <w:kern w:val="0"/>
              </w:rPr>
              <w:t xml:space="preserve"> endNum)</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77EEF" w:rsidRDefault="00B77EEF" w:rsidP="00AA140D">
            <w:pPr>
              <w:pStyle w:val="B0"/>
              <w:rPr>
                <w:rFonts w:cs="Calibri"/>
              </w:rPr>
            </w:pPr>
            <w:r>
              <w:rPr>
                <w:rFonts w:cs="Calibri" w:hint="eastAsia"/>
              </w:rPr>
              <w:t xml:space="preserve">Long poId </w:t>
            </w:r>
          </w:p>
          <w:p w:rsidR="00B77EEF" w:rsidRDefault="00B77EEF" w:rsidP="00AA140D">
            <w:pPr>
              <w:pStyle w:val="B0"/>
              <w:rPr>
                <w:rFonts w:cs="Calibri"/>
              </w:rPr>
            </w:pPr>
            <w:r>
              <w:rPr>
                <w:rFonts w:cs="Calibri" w:hint="eastAsia"/>
              </w:rPr>
              <w:t xml:space="preserve">String </w:t>
            </w:r>
            <w:r>
              <w:rPr>
                <w:rFonts w:cs="Calibri"/>
              </w:rPr>
              <w:t>keyword</w:t>
            </w:r>
          </w:p>
          <w:p w:rsidR="00B77EEF" w:rsidRDefault="00B77EEF" w:rsidP="00AA140D">
            <w:pPr>
              <w:pStyle w:val="B0"/>
              <w:rPr>
                <w:rFonts w:cs="Calibri"/>
              </w:rPr>
            </w:pPr>
            <w:r>
              <w:rPr>
                <w:rFonts w:cs="Calibri" w:hint="eastAsia"/>
              </w:rPr>
              <w:t>int beginNum</w:t>
            </w:r>
          </w:p>
          <w:p w:rsidR="00AA140D" w:rsidRPr="00B77EEF" w:rsidRDefault="00B77EEF" w:rsidP="00AA140D">
            <w:pPr>
              <w:pStyle w:val="B0"/>
              <w:rPr>
                <w:rFonts w:cs="Calibri"/>
              </w:rPr>
            </w:pPr>
            <w:r>
              <w:rPr>
                <w:rFonts w:cs="Calibri" w:hint="eastAsia"/>
              </w:rPr>
              <w:t>int endNum</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875D5" w:rsidP="00AA140D">
            <w:pPr>
              <w:pStyle w:val="B0"/>
              <w:rPr>
                <w:rFonts w:cs="Calibri"/>
              </w:rPr>
            </w:pPr>
            <w:r>
              <w:rPr>
                <w:rFonts w:cs="Calibri" w:hint="eastAsia"/>
              </w:rPr>
              <w:t>根据支付机构</w:t>
            </w:r>
            <w:r>
              <w:rPr>
                <w:rFonts w:cs="Calibri" w:hint="eastAsia"/>
              </w:rPr>
              <w:t>Id</w:t>
            </w:r>
            <w:r>
              <w:rPr>
                <w:rFonts w:cs="Calibri" w:hint="eastAsia"/>
              </w:rPr>
              <w:t>，查询相关网银信息</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int</w:t>
            </w:r>
            <w:r w:rsidRPr="00B77EEF">
              <w:rPr>
                <w:rFonts w:cs="Calibri"/>
                <w:color w:val="000000"/>
                <w:kern w:val="0"/>
              </w:rPr>
              <w:t xml:space="preserve"> getPayOlbankCountByPoId(</w:t>
            </w:r>
            <w:r w:rsidRPr="00B77EEF">
              <w:rPr>
                <w:rFonts w:cs="Calibri"/>
                <w:b/>
                <w:bCs/>
                <w:color w:val="7F0055"/>
                <w:kern w:val="0"/>
              </w:rPr>
              <w:t>long</w:t>
            </w:r>
            <w:r w:rsidRPr="00B77EEF">
              <w:rPr>
                <w:rFonts w:cs="Calibri"/>
                <w:color w:val="000000"/>
                <w:kern w:val="0"/>
              </w:rPr>
              <w:t xml:space="preserve"> poId, String keyWord)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Default="00B77EEF" w:rsidP="00AA140D">
            <w:pPr>
              <w:pStyle w:val="B0"/>
              <w:rPr>
                <w:rFonts w:cs="Calibri"/>
              </w:rPr>
            </w:pPr>
            <w:r>
              <w:rPr>
                <w:rFonts w:cs="Calibri"/>
              </w:rPr>
              <w:t>L</w:t>
            </w:r>
            <w:r>
              <w:rPr>
                <w:rFonts w:cs="Calibri" w:hint="eastAsia"/>
              </w:rPr>
              <w:t>ong poId</w:t>
            </w:r>
          </w:p>
          <w:p w:rsidR="00B77EEF" w:rsidRPr="00B77EEF" w:rsidRDefault="00B77EEF" w:rsidP="002B6A07">
            <w:pPr>
              <w:pStyle w:val="B0"/>
            </w:pPr>
            <w:r w:rsidRPr="00B77EEF">
              <w:rPr>
                <w:rFonts w:hint="eastAsia"/>
              </w:rPr>
              <w:t>String keyWord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875D5" w:rsidP="00AA140D">
            <w:pPr>
              <w:pStyle w:val="B0"/>
              <w:rPr>
                <w:rFonts w:cs="Calibri"/>
              </w:rPr>
            </w:pPr>
            <w:r>
              <w:rPr>
                <w:rFonts w:cs="Calibri" w:hint="eastAsia"/>
              </w:rPr>
              <w:t>查询某支付机构相关的网银总数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long</w:t>
            </w:r>
            <w:r w:rsidRPr="00B77EEF">
              <w:rPr>
                <w:rFonts w:cs="Calibri"/>
                <w:color w:val="000000"/>
                <w:kern w:val="0"/>
              </w:rPr>
              <w:t xml:space="preserve"> savePayOlbank(EbPayOlbank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45F9E" w:rsidP="00AA140D">
            <w:pPr>
              <w:pStyle w:val="B0"/>
              <w:rPr>
                <w:rFonts w:cs="Calibri"/>
              </w:rPr>
            </w:pPr>
            <w:r>
              <w:rPr>
                <w:rFonts w:cs="Calibri" w:hint="eastAsia"/>
              </w:rPr>
              <w:t>新增网银信息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deletePayOlbank(</w:t>
            </w:r>
            <w:r w:rsidRPr="00B77EEF">
              <w:rPr>
                <w:rFonts w:cs="Calibri"/>
                <w:b/>
                <w:bCs/>
                <w:color w:val="7F0055"/>
                <w:kern w:val="0"/>
              </w:rPr>
              <w:t>long</w:t>
            </w:r>
            <w:r w:rsidRPr="00B77EEF">
              <w:rPr>
                <w:rFonts w:cs="Calibri"/>
                <w:color w:val="000000"/>
                <w:kern w:val="0"/>
              </w:rPr>
              <w:t xml:space="preserve">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L</w:t>
            </w:r>
            <w:r>
              <w:rPr>
                <w:rFonts w:cs="Calibri" w:hint="eastAsia"/>
              </w:rPr>
              <w:t>ong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删除网银</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EbPayOlbank getPayOlbankById(</w:t>
            </w:r>
            <w:r w:rsidRPr="00B77EEF">
              <w:rPr>
                <w:rFonts w:cs="Calibri"/>
                <w:b/>
                <w:bCs/>
                <w:color w:val="7F0055"/>
                <w:kern w:val="0"/>
              </w:rPr>
              <w:t>long</w:t>
            </w:r>
            <w:r w:rsidRPr="00B77EEF">
              <w:rPr>
                <w:rFonts w:cs="Calibri"/>
                <w:color w:val="000000"/>
                <w:kern w:val="0"/>
              </w:rPr>
              <w:t xml:space="preserve">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L</w:t>
            </w:r>
            <w:r>
              <w:rPr>
                <w:rFonts w:cs="Calibri" w:hint="eastAsia"/>
              </w:rPr>
              <w:t>ong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获取网银信息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updatePayOlbank(EbPayOlbank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更新网银信息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stopEbPayOlbanksByPoId(</w:t>
            </w:r>
            <w:r w:rsidRPr="00B77EEF">
              <w:rPr>
                <w:rFonts w:cs="Calibri"/>
                <w:b/>
                <w:bCs/>
                <w:color w:val="7F0055"/>
                <w:kern w:val="0"/>
              </w:rPr>
              <w:t>long</w:t>
            </w:r>
            <w:r w:rsidRPr="00B77EEF">
              <w:rPr>
                <w:rFonts w:cs="Calibri"/>
                <w:color w:val="000000"/>
                <w:kern w:val="0"/>
              </w:rPr>
              <w:t xml:space="preserve"> poId)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Long poId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将某支付机构下的所有网银设为待选</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getPayOlbankByConditions(</w:t>
            </w:r>
            <w:r w:rsidRPr="00B77EEF">
              <w:rPr>
                <w:rFonts w:cs="Calibri"/>
                <w:b/>
                <w:bCs/>
                <w:color w:val="7F0055"/>
                <w:kern w:val="0"/>
              </w:rPr>
              <w:t>long</w:t>
            </w:r>
            <w:r w:rsidRPr="00B77EEF">
              <w:rPr>
                <w:rFonts w:cs="Calibri"/>
                <w:color w:val="000000"/>
                <w:kern w:val="0"/>
              </w:rPr>
              <w:t xml:space="preserve"> poId, Long olbankId, String olbankName)</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A436CC" w:rsidRDefault="00A436CC" w:rsidP="00AA140D">
            <w:pPr>
              <w:pStyle w:val="B0"/>
              <w:rPr>
                <w:rFonts w:cs="Calibri"/>
              </w:rPr>
            </w:pPr>
            <w:r w:rsidRPr="00A436CC">
              <w:rPr>
                <w:rFonts w:cs="Calibri"/>
              </w:rPr>
              <w:t xml:space="preserve">Long poId </w:t>
            </w:r>
          </w:p>
          <w:p w:rsidR="00A436CC" w:rsidRPr="00A436CC" w:rsidRDefault="00A436CC" w:rsidP="002B6A07">
            <w:pPr>
              <w:pStyle w:val="B0"/>
            </w:pPr>
            <w:r w:rsidRPr="00A436CC">
              <w:t>Long olbnkId</w:t>
            </w:r>
          </w:p>
          <w:p w:rsidR="00A436CC" w:rsidRPr="00A436CC" w:rsidRDefault="00A436CC" w:rsidP="00A436CC">
            <w:r w:rsidRPr="00A436CC">
              <w:rPr>
                <w:rFonts w:ascii="Calibri" w:hAnsi="Calibri" w:cs="Calibri"/>
              </w:rPr>
              <w:t>String olbankName</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根据条件查询网银信息，用于判断网银名称是否冲突</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bl>
    <w:p w:rsidR="00230B3B" w:rsidRDefault="00230B3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263F34" w:rsidRPr="0093041D" w:rsidTr="00263F34">
        <w:trPr>
          <w:trHeight w:val="491"/>
        </w:trPr>
        <w:tc>
          <w:tcPr>
            <w:tcW w:w="735" w:type="pct"/>
            <w:shd w:val="clear" w:color="auto" w:fill="BFBFBF"/>
            <w:vAlign w:val="center"/>
          </w:tcPr>
          <w:p w:rsidR="00263F34" w:rsidRPr="000720AA" w:rsidRDefault="00263F34" w:rsidP="00263F34">
            <w:pPr>
              <w:pStyle w:val="B0"/>
              <w:rPr>
                <w:rFonts w:cs="Calibri"/>
              </w:rPr>
            </w:pPr>
            <w:r w:rsidRPr="000720AA">
              <w:rPr>
                <w:rFonts w:cs="Calibri"/>
              </w:rPr>
              <w:t>接口名称</w:t>
            </w:r>
          </w:p>
        </w:tc>
        <w:tc>
          <w:tcPr>
            <w:tcW w:w="4265" w:type="pct"/>
            <w:shd w:val="clear" w:color="auto" w:fill="BFBFBF"/>
            <w:vAlign w:val="center"/>
          </w:tcPr>
          <w:p w:rsidR="00263F34" w:rsidRPr="000720AA" w:rsidRDefault="00263F34" w:rsidP="00263F34">
            <w:pPr>
              <w:pStyle w:val="B0"/>
              <w:rPr>
                <w:rFonts w:cs="Calibri"/>
              </w:rPr>
            </w:pPr>
            <w:r w:rsidRPr="000720AA">
              <w:rPr>
                <w:rFonts w:cs="Calibri"/>
              </w:rPr>
              <w:t>com.tangram.ebiz.dao. EbPayRecordDao</w:t>
            </w:r>
          </w:p>
        </w:tc>
      </w:tr>
      <w:tr w:rsidR="00263F34" w:rsidRPr="0093041D" w:rsidTr="00263F34">
        <w:trPr>
          <w:trHeight w:val="364"/>
        </w:trPr>
        <w:tc>
          <w:tcPr>
            <w:tcW w:w="735" w:type="pct"/>
            <w:shd w:val="clear" w:color="auto" w:fill="F2F2F2"/>
            <w:vAlign w:val="center"/>
          </w:tcPr>
          <w:p w:rsidR="00263F34" w:rsidRPr="000720AA" w:rsidRDefault="00263F34" w:rsidP="00263F34">
            <w:pPr>
              <w:pStyle w:val="B0"/>
              <w:rPr>
                <w:rFonts w:cs="Calibri"/>
              </w:rPr>
            </w:pPr>
            <w:r w:rsidRPr="000720AA">
              <w:rPr>
                <w:rFonts w:cs="Calibri"/>
              </w:rPr>
              <w:t>方法</w:t>
            </w:r>
          </w:p>
        </w:tc>
        <w:tc>
          <w:tcPr>
            <w:tcW w:w="4265" w:type="pct"/>
            <w:shd w:val="clear" w:color="auto" w:fill="F2F2F2"/>
          </w:tcPr>
          <w:p w:rsidR="00263F34" w:rsidRPr="000720AA" w:rsidRDefault="00263F34" w:rsidP="00263F34">
            <w:pPr>
              <w:pStyle w:val="B0"/>
              <w:rPr>
                <w:rFonts w:cs="Calibri"/>
              </w:rPr>
            </w:pPr>
            <w:r w:rsidRPr="000720AA">
              <w:rPr>
                <w:rFonts w:cs="Calibri"/>
                <w:color w:val="000000"/>
                <w:kern w:val="0"/>
              </w:rPr>
              <w:t>List&lt;EbPayRecord&gt; getPayRecordPage(String orderNum, Date startDate, Date endDate, Long poId, Integer beginNum, Integer endNum)</w:t>
            </w:r>
          </w:p>
        </w:tc>
      </w:tr>
      <w:tr w:rsidR="00263F34" w:rsidRPr="0093041D" w:rsidTr="00263F34">
        <w:trPr>
          <w:trHeight w:val="349"/>
        </w:trPr>
        <w:tc>
          <w:tcPr>
            <w:tcW w:w="735" w:type="pct"/>
            <w:tcBorders>
              <w:bottom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bottom w:val="single" w:sz="4" w:space="0" w:color="auto"/>
            </w:tcBorders>
            <w:shd w:val="clear" w:color="auto" w:fill="auto"/>
          </w:tcPr>
          <w:p w:rsidR="00263F34" w:rsidRDefault="000720AA" w:rsidP="00263F34">
            <w:pPr>
              <w:pStyle w:val="B0"/>
              <w:rPr>
                <w:rFonts w:cs="Calibri"/>
              </w:rPr>
            </w:pPr>
            <w:r>
              <w:rPr>
                <w:rFonts w:cs="Calibri" w:hint="eastAsia"/>
              </w:rPr>
              <w:t>String orderNum</w:t>
            </w:r>
          </w:p>
          <w:p w:rsidR="000720AA" w:rsidRDefault="000720AA" w:rsidP="000720AA">
            <w:pPr>
              <w:pStyle w:val="B"/>
              <w:jc w:val="both"/>
            </w:pPr>
            <w:r>
              <w:rPr>
                <w:rFonts w:hint="eastAsia"/>
              </w:rPr>
              <w:t>D</w:t>
            </w:r>
            <w:r>
              <w:t>a</w:t>
            </w:r>
            <w:r>
              <w:rPr>
                <w:rFonts w:hint="eastAsia"/>
              </w:rPr>
              <w:t>te startDate</w:t>
            </w:r>
          </w:p>
          <w:p w:rsidR="000720AA" w:rsidRDefault="000720AA" w:rsidP="000720AA">
            <w:r>
              <w:rPr>
                <w:rFonts w:hint="eastAsia"/>
              </w:rPr>
              <w:t>Date endDate</w:t>
            </w:r>
          </w:p>
          <w:p w:rsidR="000720AA" w:rsidRDefault="000720AA" w:rsidP="000720AA">
            <w:r>
              <w:t>L</w:t>
            </w:r>
            <w:r>
              <w:rPr>
                <w:rFonts w:hint="eastAsia"/>
              </w:rPr>
              <w:t>ong poId</w:t>
            </w:r>
          </w:p>
          <w:p w:rsidR="000720AA" w:rsidRDefault="000720AA" w:rsidP="000720AA">
            <w:r>
              <w:rPr>
                <w:rFonts w:hint="eastAsia"/>
              </w:rPr>
              <w:t>Integer beginNum</w:t>
            </w:r>
          </w:p>
          <w:p w:rsidR="000720AA" w:rsidRPr="000720AA" w:rsidRDefault="000720AA" w:rsidP="000720AA">
            <w:r>
              <w:rPr>
                <w:rFonts w:hint="eastAsia"/>
              </w:rPr>
              <w:t>Integer endNum</w:t>
            </w:r>
          </w:p>
        </w:tc>
      </w:tr>
      <w:tr w:rsidR="00263F34" w:rsidRPr="0093041D" w:rsidTr="00263F34">
        <w:trPr>
          <w:trHeight w:val="208"/>
        </w:trPr>
        <w:tc>
          <w:tcPr>
            <w:tcW w:w="735" w:type="pct"/>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getUnpaidOrderRecordsTotalCounts(Map&lt;String, Object&gt;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Pr>
                <w:rFonts w:cs="Calibri" w:hint="eastAsia"/>
              </w:rPr>
              <w:t>Map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getUnpaidOrderRecordsPage(Map&lt;String,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getRevocationOrderRecordsTotalCounts(Map&lt;String, Object&gt;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getRevocationOrderRecordsPage(Map&lt;String,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getPaidOrderRecordsTotalCounts(Map&lt;String,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getPaidOrderRecordsPage(Map&lt;String,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getCloseOrderRecordsTotalCounts(Map&lt;String,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getCloseOrderRecordsPage(Map&lt;String,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getUnRefoundAndRefoundOrderRecordsTotalCounts(Map&lt;String,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getUnRefoundAndRefoundOrderRecordsPage(Map&lt;String,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b/>
                <w:bCs/>
                <w:color w:val="7F0055"/>
                <w:kern w:val="0"/>
              </w:rPr>
              <w:t>int</w:t>
            </w:r>
            <w:r w:rsidRPr="000720AA">
              <w:rPr>
                <w:rFonts w:cs="Calibri"/>
                <w:color w:val="000000"/>
                <w:kern w:val="0"/>
              </w:rPr>
              <w:t xml:space="preserve"> getPayRecordCount(String orderNum, Date startDate, Date endDate, 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orderNum</w:t>
            </w:r>
          </w:p>
          <w:p w:rsidR="003B1E8E" w:rsidRPr="003B1E8E" w:rsidRDefault="003B1E8E" w:rsidP="002B6A07">
            <w:pPr>
              <w:pStyle w:val="B0"/>
            </w:pPr>
            <w:r w:rsidRPr="003B1E8E">
              <w:t>Date startDate</w:t>
            </w:r>
          </w:p>
          <w:p w:rsidR="003B1E8E" w:rsidRPr="003B1E8E" w:rsidRDefault="003B1E8E" w:rsidP="003B1E8E">
            <w:pPr>
              <w:rPr>
                <w:rFonts w:ascii="Calibri" w:hAnsi="Calibri" w:cs="Calibri"/>
              </w:rPr>
            </w:pPr>
            <w:r w:rsidRPr="003B1E8E">
              <w:rPr>
                <w:rFonts w:ascii="Calibri" w:hAnsi="Calibri" w:cs="Calibri"/>
              </w:rPr>
              <w:t>Date endDate</w:t>
            </w:r>
          </w:p>
          <w:p w:rsidR="003B1E8E" w:rsidRPr="003B1E8E" w:rsidRDefault="003B1E8E" w:rsidP="003B1E8E">
            <w:r w:rsidRPr="003B1E8E">
              <w:rPr>
                <w:rFonts w:ascii="Calibri" w:hAnsi="Calibri" w:cs="Calibri"/>
              </w:rPr>
              <w:t>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getRefundRecordPage(String orderNum, Date startDate, Date endDate, Long poId, Integer beginNum, Integer endNum)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b/>
                <w:bCs/>
                <w:color w:val="7F0055"/>
                <w:kern w:val="0"/>
              </w:rPr>
              <w:t>int</w:t>
            </w:r>
            <w:r w:rsidRPr="000720AA">
              <w:rPr>
                <w:rFonts w:cs="Calibri"/>
                <w:color w:val="000000"/>
                <w:kern w:val="0"/>
              </w:rPr>
              <w:t xml:space="preserve"> getRefundRecordCount(String orderNum, Date startDate, Date endDate, 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orderNum</w:t>
            </w:r>
          </w:p>
          <w:p w:rsidR="003B1E8E" w:rsidRPr="003B1E8E" w:rsidRDefault="003B1E8E" w:rsidP="002B6A07">
            <w:pPr>
              <w:pStyle w:val="B0"/>
            </w:pPr>
            <w:r w:rsidRPr="003B1E8E">
              <w:t>Date startDate</w:t>
            </w:r>
          </w:p>
          <w:p w:rsidR="003B1E8E" w:rsidRPr="003B1E8E" w:rsidRDefault="003B1E8E" w:rsidP="003B1E8E">
            <w:pPr>
              <w:rPr>
                <w:rFonts w:ascii="Calibri" w:hAnsi="Calibri" w:cs="Calibri"/>
              </w:rPr>
            </w:pPr>
            <w:r w:rsidRPr="003B1E8E">
              <w:rPr>
                <w:rFonts w:ascii="Calibri" w:hAnsi="Calibri" w:cs="Calibri"/>
              </w:rPr>
              <w:t>Date endDate</w:t>
            </w:r>
          </w:p>
          <w:p w:rsidR="003B1E8E" w:rsidRPr="003B1E8E" w:rsidRDefault="003B1E8E" w:rsidP="003B1E8E">
            <w:r w:rsidRPr="003B1E8E">
              <w:rPr>
                <w:rFonts w:ascii="Calibri" w:hAnsi="Calibri" w:cs="Calibri"/>
              </w:rPr>
              <w:t>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getPayRecordOrderTotalCounts(Map&lt;String,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getPayRecordOrdersPage(Map&lt;String,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long</w:t>
            </w:r>
            <w:r w:rsidRPr="000720AA">
              <w:rPr>
                <w:rFonts w:cs="Calibri"/>
                <w:color w:val="000000"/>
                <w:kern w:val="0"/>
              </w:rPr>
              <w:t xml:space="preserve"> addPayRecord(EbPayRecord payRecord)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EbPayRecord payRecord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EbPayRecord getPayRecordByPayRecordNum(String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void</w:t>
            </w:r>
            <w:r w:rsidRPr="000720AA">
              <w:rPr>
                <w:rFonts w:cs="Calibri"/>
                <w:color w:val="000000"/>
                <w:kern w:val="0"/>
              </w:rPr>
              <w:t xml:space="preserve"> updateTradeStatusSuccess(String payRecordNum, Date settleDate)</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payRecordNum</w:t>
            </w:r>
          </w:p>
          <w:p w:rsidR="003B1E8E" w:rsidRPr="003B1E8E" w:rsidRDefault="003B1E8E" w:rsidP="002B6A07">
            <w:pPr>
              <w:pStyle w:val="B0"/>
            </w:pPr>
            <w:r w:rsidRPr="003B1E8E">
              <w:rPr>
                <w:rFonts w:hint="eastAsia"/>
              </w:rPr>
              <w:t>Date settleDate</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void</w:t>
            </w:r>
            <w:r w:rsidRPr="000720AA">
              <w:rPr>
                <w:rFonts w:cs="Calibri"/>
                <w:color w:val="000000"/>
                <w:kern w:val="0"/>
              </w:rPr>
              <w:t xml:space="preserve"> updateTradeStatusFailure(String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getPayRecordList(String orderNum, Date orderTime, Long poId, List&lt;Integer&gt; buziTypeList)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B2701" w:rsidRDefault="000B2701" w:rsidP="00263F34">
            <w:pPr>
              <w:pStyle w:val="B0"/>
              <w:rPr>
                <w:rFonts w:cs="Calibri"/>
              </w:rPr>
            </w:pPr>
            <w:r w:rsidRPr="000B2701">
              <w:rPr>
                <w:rFonts w:cs="Calibri"/>
              </w:rPr>
              <w:t>String orderNum</w:t>
            </w:r>
          </w:p>
          <w:p w:rsidR="000B2701" w:rsidRPr="000B2701" w:rsidRDefault="000B2701" w:rsidP="002B6A07">
            <w:pPr>
              <w:pStyle w:val="B0"/>
            </w:pPr>
            <w:r w:rsidRPr="000B2701">
              <w:t>Date orderTime</w:t>
            </w:r>
          </w:p>
          <w:p w:rsidR="000B2701" w:rsidRPr="000B2701" w:rsidRDefault="000B2701" w:rsidP="000B2701">
            <w:pPr>
              <w:rPr>
                <w:rFonts w:ascii="Calibri" w:hAnsi="Calibri" w:cs="Calibri"/>
              </w:rPr>
            </w:pPr>
            <w:r w:rsidRPr="000B2701">
              <w:rPr>
                <w:rFonts w:ascii="Calibri" w:hAnsi="Calibri" w:cs="Calibri"/>
              </w:rPr>
              <w:t>Long poId</w:t>
            </w:r>
          </w:p>
          <w:p w:rsidR="000B2701" w:rsidRPr="000B2701" w:rsidRDefault="000B2701" w:rsidP="000B2701">
            <w:pPr>
              <w:rPr>
                <w:rFonts w:ascii="Calibri" w:hAnsi="Calibri" w:cs="Calibri"/>
              </w:rPr>
            </w:pPr>
            <w:r w:rsidRPr="000B2701">
              <w:rPr>
                <w:rFonts w:ascii="Calibri" w:hAnsi="Calibri" w:cs="Calibri"/>
              </w:rPr>
              <w:t>List buziTypeList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getPayRecordListByOrderId(</w:t>
            </w:r>
            <w:r w:rsidRPr="000720AA">
              <w:rPr>
                <w:rFonts w:cs="Calibri"/>
                <w:b/>
                <w:bCs/>
                <w:color w:val="7F0055"/>
                <w:kern w:val="0"/>
              </w:rPr>
              <w:t>long</w:t>
            </w:r>
            <w:r w:rsidRPr="000720AA">
              <w:rPr>
                <w:rFonts w:cs="Calibri"/>
                <w:color w:val="000000"/>
                <w:kern w:val="0"/>
              </w:rPr>
              <w:t xml:space="preserve"> orderId)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B2701" w:rsidP="00263F34">
            <w:pPr>
              <w:pStyle w:val="B0"/>
              <w:rPr>
                <w:rFonts w:cs="Calibri"/>
              </w:rPr>
            </w:pPr>
            <w:r>
              <w:rPr>
                <w:rFonts w:cs="Calibri"/>
              </w:rPr>
              <w:t>L</w:t>
            </w:r>
            <w:r>
              <w:rPr>
                <w:rFonts w:cs="Calibri" w:hint="eastAsia"/>
              </w:rPr>
              <w:t xml:space="preserve">ong </w:t>
            </w:r>
            <w:r>
              <w:rPr>
                <w:rFonts w:cs="Calibri"/>
              </w:rPr>
              <w:t>order</w:t>
            </w:r>
            <w:r>
              <w:rPr>
                <w:rFonts w:cs="Calibri" w:hint="eastAsia"/>
              </w:rPr>
              <w:t>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EbPayRecord getFirstSuccessPayRecordByOrderNum(String orderNum)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B2701" w:rsidP="00263F34">
            <w:pPr>
              <w:pStyle w:val="B0"/>
              <w:rPr>
                <w:rFonts w:cs="Calibri"/>
              </w:rPr>
            </w:pPr>
            <w:r>
              <w:rPr>
                <w:rFonts w:cs="Calibri" w:hint="eastAsia"/>
              </w:rPr>
              <w:t>String orderNum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getPayRecordListByConditions(String orderNum, List&lt;Integer&gt; buziTypeList, List&lt;Integer&gt; tradeStatusList)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0B2701" w:rsidP="00263F34">
            <w:pPr>
              <w:pStyle w:val="B0"/>
              <w:rPr>
                <w:rFonts w:cs="Calibri"/>
              </w:rPr>
            </w:pPr>
            <w:r>
              <w:rPr>
                <w:rFonts w:cs="Calibri" w:hint="eastAsia"/>
              </w:rPr>
              <w:t>String orderNum</w:t>
            </w:r>
          </w:p>
          <w:p w:rsidR="00565930" w:rsidRPr="00565930" w:rsidRDefault="00565930" w:rsidP="002B6A07">
            <w:pPr>
              <w:pStyle w:val="B0"/>
            </w:pPr>
            <w:r w:rsidRPr="00565930">
              <w:t>List buziTypeList</w:t>
            </w:r>
          </w:p>
          <w:p w:rsidR="00565930" w:rsidRPr="00565930" w:rsidRDefault="00565930" w:rsidP="00565930">
            <w:r w:rsidRPr="00565930">
              <w:rPr>
                <w:rFonts w:ascii="Calibri" w:hAnsi="Calibri" w:cs="Calibri"/>
              </w:rPr>
              <w:t>List tradeStatusList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getRevocateAndReverseRecordPage(String orderNum, Date startDate, Integer status, Integer beginNum, Integer endNum)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565930" w:rsidP="00263F34">
            <w:pPr>
              <w:pStyle w:val="B0"/>
              <w:rPr>
                <w:rFonts w:cs="Calibri"/>
              </w:rPr>
            </w:pPr>
            <w:r>
              <w:rPr>
                <w:rFonts w:cs="Calibri" w:hint="eastAsia"/>
              </w:rPr>
              <w:t>String orderNum</w:t>
            </w:r>
          </w:p>
          <w:p w:rsidR="00565930" w:rsidRPr="00565930" w:rsidRDefault="00565930" w:rsidP="002B6A07">
            <w:pPr>
              <w:pStyle w:val="B0"/>
            </w:pPr>
            <w:r w:rsidRPr="00565930">
              <w:t>Date startDate</w:t>
            </w:r>
          </w:p>
          <w:p w:rsidR="00565930" w:rsidRPr="00565930" w:rsidRDefault="00565930" w:rsidP="00565930">
            <w:pPr>
              <w:rPr>
                <w:rFonts w:ascii="Calibri" w:hAnsi="Calibri" w:cs="Calibri"/>
              </w:rPr>
            </w:pPr>
            <w:r w:rsidRPr="00565930">
              <w:rPr>
                <w:rFonts w:ascii="Calibri" w:hAnsi="Calibri" w:cs="Calibri"/>
              </w:rPr>
              <w:t>Integer status</w:t>
            </w:r>
          </w:p>
          <w:p w:rsidR="00565930" w:rsidRPr="00565930" w:rsidRDefault="00565930" w:rsidP="00565930">
            <w:pPr>
              <w:rPr>
                <w:rFonts w:ascii="Calibri" w:hAnsi="Calibri" w:cs="Calibri"/>
              </w:rPr>
            </w:pPr>
            <w:r w:rsidRPr="00565930">
              <w:rPr>
                <w:rFonts w:ascii="Calibri" w:hAnsi="Calibri" w:cs="Calibri"/>
              </w:rPr>
              <w:t>Integer beginNum</w:t>
            </w:r>
          </w:p>
          <w:p w:rsidR="00565930" w:rsidRPr="00565930" w:rsidRDefault="00565930" w:rsidP="00565930">
            <w:r w:rsidRPr="00565930">
              <w:rPr>
                <w:rFonts w:ascii="Calibri" w:hAnsi="Calibri" w:cs="Calibri"/>
              </w:rPr>
              <w:t>Integer endNum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Integer getRevocateAndReverseRecordCount(String orderNum, Date startDate, Integer status)</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65930" w:rsidRDefault="00565930" w:rsidP="00263F34">
            <w:pPr>
              <w:pStyle w:val="B0"/>
              <w:rPr>
                <w:rFonts w:cs="Calibri"/>
              </w:rPr>
            </w:pPr>
            <w:r>
              <w:rPr>
                <w:rFonts w:cs="Calibri" w:hint="eastAsia"/>
              </w:rPr>
              <w:t>String orderNum</w:t>
            </w:r>
          </w:p>
          <w:p w:rsidR="00565930" w:rsidRDefault="00565930" w:rsidP="00263F34">
            <w:pPr>
              <w:pStyle w:val="B0"/>
              <w:rPr>
                <w:rFonts w:cs="Calibri"/>
              </w:rPr>
            </w:pPr>
            <w:r>
              <w:rPr>
                <w:rFonts w:cs="Calibri" w:hint="eastAsia"/>
              </w:rPr>
              <w:t>Date startDate</w:t>
            </w:r>
          </w:p>
          <w:p w:rsidR="00263F34" w:rsidRPr="000720AA" w:rsidRDefault="00565930" w:rsidP="00263F34">
            <w:pPr>
              <w:pStyle w:val="B0"/>
              <w:rPr>
                <w:rFonts w:cs="Calibri"/>
              </w:rPr>
            </w:pPr>
            <w:r>
              <w:rPr>
                <w:rFonts w:cs="Calibri" w:hint="eastAsia"/>
              </w:rPr>
              <w:t>Integer status</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int</w:t>
            </w:r>
            <w:r w:rsidRPr="000720AA">
              <w:rPr>
                <w:rFonts w:cs="Calibri"/>
                <w:color w:val="000000"/>
                <w:kern w:val="0"/>
              </w:rPr>
              <w:t xml:space="preserve"> getRevocateSuccessRecordCount(String orderNum, Long poId)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565930" w:rsidRDefault="00565930" w:rsidP="00263F34">
            <w:pPr>
              <w:pStyle w:val="B0"/>
              <w:rPr>
                <w:rFonts w:cs="Calibri"/>
              </w:rPr>
            </w:pPr>
            <w:r w:rsidRPr="00565930">
              <w:rPr>
                <w:rFonts w:cs="Calibri" w:hint="eastAsia"/>
              </w:rPr>
              <w:t>String orderNum</w:t>
            </w:r>
          </w:p>
          <w:p w:rsidR="00565930" w:rsidRPr="00565930" w:rsidRDefault="00565930" w:rsidP="002B6A07">
            <w:pPr>
              <w:pStyle w:val="B0"/>
            </w:pPr>
            <w:r w:rsidRPr="00565930">
              <w:rPr>
                <w:rFonts w:hint="eastAsia"/>
              </w:rPr>
              <w:t>Long poId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bl>
    <w:p w:rsidR="00263F34" w:rsidRPr="00DB1425" w:rsidRDefault="00263F34" w:rsidP="00DB1425"/>
    <w:p w:rsidR="00471F0B" w:rsidRPr="00471F0B" w:rsidRDefault="00615E64" w:rsidP="00DE5CA1">
      <w:pPr>
        <w:pStyle w:val="2"/>
      </w:pPr>
      <w:bookmarkStart w:id="224" w:name="_Toc330825480"/>
      <w:r>
        <w:rPr>
          <w:rFonts w:hint="eastAsia"/>
        </w:rPr>
        <w:t>权限管理</w:t>
      </w:r>
      <w:bookmarkEnd w:id="224"/>
    </w:p>
    <w:p w:rsidR="00DB1425" w:rsidRDefault="00DB1425" w:rsidP="00F20B47">
      <w:pPr>
        <w:pStyle w:val="3"/>
      </w:pPr>
      <w:bookmarkStart w:id="225" w:name="_Toc330825481"/>
      <w:r>
        <w:rPr>
          <w:rFonts w:hint="eastAsia"/>
        </w:rPr>
        <w:t>实现说明</w:t>
      </w:r>
      <w:bookmarkEnd w:id="225"/>
    </w:p>
    <w:p w:rsidR="00A8544F" w:rsidRDefault="00A8544F" w:rsidP="00A8544F">
      <w:pPr>
        <w:numPr>
          <w:ilvl w:val="0"/>
          <w:numId w:val="7"/>
        </w:numPr>
        <w:spacing w:line="360" w:lineRule="auto"/>
        <w:rPr>
          <w:rFonts w:ascii="宋体" w:hAnsi="宋体"/>
        </w:rPr>
      </w:pPr>
      <w:r w:rsidRPr="00DD0E61">
        <w:rPr>
          <w:rFonts w:ascii="宋体" w:hAnsi="宋体" w:hint="eastAsia"/>
        </w:rPr>
        <w:t>功能定义</w:t>
      </w:r>
    </w:p>
    <w:p w:rsidR="00A8544F" w:rsidRDefault="00A8544F" w:rsidP="00A8544F">
      <w:r>
        <w:rPr>
          <w:rFonts w:hint="eastAsia"/>
        </w:rPr>
        <w:t>权限管理包括用户管理、角色管理、权限配置三部分。</w:t>
      </w:r>
    </w:p>
    <w:p w:rsidR="00A8544F" w:rsidRDefault="00A8544F" w:rsidP="00A8544F">
      <w:r>
        <w:rPr>
          <w:rFonts w:hint="eastAsia"/>
        </w:rPr>
        <w:t>用户管理：</w:t>
      </w:r>
    </w:p>
    <w:p w:rsidR="00A8544F" w:rsidRDefault="00C85B07" w:rsidP="00DD0E84">
      <w:pPr>
        <w:pStyle w:val="T0"/>
      </w:pPr>
      <w:r>
        <w:rPr>
          <w:rFonts w:hint="eastAsia"/>
          <w:noProof/>
        </w:rPr>
        <w:lastRenderedPageBreak/>
        <w:drawing>
          <wp:inline distT="0" distB="0" distL="0" distR="0">
            <wp:extent cx="5753100" cy="2581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rsidR="00DD0E84" w:rsidRPr="00DD0E84" w:rsidRDefault="007F5BDA" w:rsidP="00DD0E84">
      <w:pPr>
        <w:pStyle w:val="T"/>
      </w:pPr>
      <w:bookmarkStart w:id="226" w:name="_Toc330825172"/>
      <w:r>
        <w:rPr>
          <w:rFonts w:hint="eastAsia"/>
        </w:rPr>
        <w:t>权限管理页</w:t>
      </w:r>
      <w:bookmarkEnd w:id="226"/>
    </w:p>
    <w:p w:rsidR="00A8544F" w:rsidRDefault="00A8544F" w:rsidP="00A8544F">
      <w:r>
        <w:rPr>
          <w:rFonts w:hint="eastAsia"/>
        </w:rPr>
        <w:t>角色管理：</w:t>
      </w:r>
    </w:p>
    <w:p w:rsidR="00A8544F" w:rsidRDefault="00C85B07" w:rsidP="00DD0E84">
      <w:pPr>
        <w:pStyle w:val="T0"/>
      </w:pPr>
      <w:r>
        <w:rPr>
          <w:rFonts w:hint="eastAsia"/>
          <w:noProof/>
        </w:rPr>
        <w:drawing>
          <wp:inline distT="0" distB="0" distL="0" distR="0">
            <wp:extent cx="5753100" cy="25622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DD0E84" w:rsidRPr="00DD0E84" w:rsidRDefault="007F5BDA" w:rsidP="00DD0E84">
      <w:pPr>
        <w:pStyle w:val="T"/>
      </w:pPr>
      <w:bookmarkStart w:id="227" w:name="_Toc330825173"/>
      <w:r>
        <w:rPr>
          <w:rFonts w:hint="eastAsia"/>
        </w:rPr>
        <w:t>角色管理页</w:t>
      </w:r>
      <w:bookmarkEnd w:id="227"/>
    </w:p>
    <w:p w:rsidR="00A8544F" w:rsidRDefault="00A8544F" w:rsidP="00A8544F">
      <w:r>
        <w:rPr>
          <w:rFonts w:hint="eastAsia"/>
        </w:rPr>
        <w:t>权限配置：</w:t>
      </w:r>
    </w:p>
    <w:p w:rsidR="00471F0B" w:rsidRDefault="00C85B07" w:rsidP="002B6A07">
      <w:pPr>
        <w:pStyle w:val="T0"/>
      </w:pPr>
      <w:r w:rsidRPr="002B6A07">
        <w:rPr>
          <w:rFonts w:hint="eastAsia"/>
          <w:noProof/>
        </w:rPr>
        <w:lastRenderedPageBreak/>
        <w:drawing>
          <wp:inline distT="0" distB="0" distL="0" distR="0">
            <wp:extent cx="5753100" cy="2667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2B6A07" w:rsidRPr="002B6A07" w:rsidRDefault="007F5BDA" w:rsidP="00DE5CA1">
      <w:pPr>
        <w:pStyle w:val="T"/>
        <w:outlineLvl w:val="0"/>
      </w:pPr>
      <w:bookmarkStart w:id="228" w:name="_Toc330825174"/>
      <w:r>
        <w:rPr>
          <w:rFonts w:hint="eastAsia"/>
        </w:rPr>
        <w:t>权限配置页</w:t>
      </w:r>
      <w:bookmarkEnd w:id="228"/>
    </w:p>
    <w:p w:rsidR="00DB1425" w:rsidRDefault="00DB1425" w:rsidP="00DE5CA1">
      <w:pPr>
        <w:pStyle w:val="3"/>
      </w:pPr>
      <w:bookmarkStart w:id="229" w:name="_Toc330825482"/>
      <w:r>
        <w:rPr>
          <w:rFonts w:hint="eastAsia"/>
        </w:rPr>
        <w:t>程序设计</w:t>
      </w:r>
      <w:bookmarkEnd w:id="229"/>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A142EF">
              <w:t>ecps-console\src\main\webapp\WEB-INF\ecps\console\pages\permission\listuser.jsp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A142EF" w:rsidP="00987D75">
            <w:pPr>
              <w:pStyle w:val="B0"/>
            </w:pPr>
            <w:r>
              <w:rPr>
                <w:rFonts w:hint="eastAsia"/>
              </w:rPr>
              <w:t>用户列表显示页</w:t>
            </w:r>
          </w:p>
        </w:tc>
      </w:tr>
    </w:tbl>
    <w:p w:rsidR="00541E7E" w:rsidRDefault="00541E7E" w:rsidP="00541E7E"/>
    <w:tbl>
      <w:tblPr>
        <w:tblW w:w="5000" w:type="pct"/>
        <w:tblLook w:val="0000" w:firstRow="0" w:lastRow="0" w:firstColumn="0" w:lastColumn="0" w:noHBand="0" w:noVBand="0"/>
      </w:tblPr>
      <w:tblGrid>
        <w:gridCol w:w="1515"/>
        <w:gridCol w:w="7547"/>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A142EF">
              <w:t>ecps-console\src\main\webapp\WEB-INF\ecps\console\pages\permission\listrole.jsp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A142EF" w:rsidP="00987D75">
            <w:pPr>
              <w:pStyle w:val="B0"/>
            </w:pPr>
            <w:r>
              <w:rPr>
                <w:rFonts w:hint="eastAsia"/>
              </w:rPr>
              <w:t>角色列表显示页</w:t>
            </w:r>
          </w:p>
        </w:tc>
      </w:tr>
    </w:tbl>
    <w:p w:rsidR="00A142EF" w:rsidRDefault="00A142EF" w:rsidP="00541E7E"/>
    <w:tbl>
      <w:tblPr>
        <w:tblW w:w="5000" w:type="pct"/>
        <w:tblLook w:val="0000" w:firstRow="0" w:lastRow="0" w:firstColumn="0" w:lastColumn="0" w:noHBand="0" w:noVBand="0"/>
      </w:tblPr>
      <w:tblGrid>
        <w:gridCol w:w="1515"/>
        <w:gridCol w:w="7547"/>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7527CB" w:rsidP="00987D75">
            <w:pPr>
              <w:pStyle w:val="B0"/>
            </w:pPr>
            <w:r w:rsidRPr="007527CB">
              <w:t>ecps-console\src\main\webapp\WEB-INF\ecps\console\pages\permission\listperm.jsp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7527CB" w:rsidP="00987D75">
            <w:pPr>
              <w:pStyle w:val="B0"/>
            </w:pPr>
            <w:r>
              <w:rPr>
                <w:rFonts w:hint="eastAsia"/>
              </w:rPr>
              <w:t>权限配置</w:t>
            </w:r>
            <w:r w:rsidR="00A142EF">
              <w:rPr>
                <w:rFonts w:hint="eastAsia"/>
              </w:rPr>
              <w:t>页</w:t>
            </w:r>
          </w:p>
        </w:tc>
      </w:tr>
    </w:tbl>
    <w:p w:rsidR="00A142EF" w:rsidRDefault="00A142EF" w:rsidP="00541E7E"/>
    <w:tbl>
      <w:tblPr>
        <w:tblW w:w="5000" w:type="pct"/>
        <w:tblLook w:val="0000" w:firstRow="0" w:lastRow="0" w:firstColumn="0" w:lastColumn="0" w:noHBand="0" w:noVBand="0"/>
      </w:tblPr>
      <w:tblGrid>
        <w:gridCol w:w="1515"/>
        <w:gridCol w:w="7547"/>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91005D" w:rsidP="00987D75">
            <w:pPr>
              <w:pStyle w:val="B0"/>
            </w:pPr>
            <w:r w:rsidRPr="0091005D">
              <w:t>ecps-console\src\main\webapp\WEB-INF\ecps\console\pages\permission\addperm.jsp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权限相关参数</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添加权限</w:t>
            </w:r>
            <w:r w:rsidR="00A142EF">
              <w:rPr>
                <w:rFonts w:hint="eastAsia"/>
              </w:rPr>
              <w:t>页</w:t>
            </w:r>
          </w:p>
        </w:tc>
      </w:tr>
    </w:tbl>
    <w:p w:rsidR="00A142EF" w:rsidRDefault="00A142EF" w:rsidP="00541E7E"/>
    <w:tbl>
      <w:tblPr>
        <w:tblW w:w="5000" w:type="pct"/>
        <w:tblLook w:val="0000" w:firstRow="0" w:lastRow="0" w:firstColumn="0" w:lastColumn="0" w:noHBand="0" w:noVBand="0"/>
      </w:tblPr>
      <w:tblGrid>
        <w:gridCol w:w="1415"/>
        <w:gridCol w:w="7647"/>
      </w:tblGrid>
      <w:tr w:rsidR="0091005D" w:rsidTr="0091005D">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91005D" w:rsidRDefault="0091005D"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1005D" w:rsidRDefault="0091005D" w:rsidP="00987D75">
            <w:pPr>
              <w:pStyle w:val="B0"/>
            </w:pPr>
            <w:r w:rsidRPr="0091005D">
              <w:t>ecps-console\src\main\webapp\WEB-INF\ecps\</w:t>
            </w:r>
            <w:r>
              <w:t>console\pages\permission\add</w:t>
            </w:r>
            <w:r>
              <w:rPr>
                <w:rFonts w:hint="eastAsia"/>
              </w:rPr>
              <w:t>role</w:t>
            </w:r>
            <w:r w:rsidRPr="0091005D">
              <w:t>.jsp</w:t>
            </w:r>
          </w:p>
        </w:tc>
      </w:tr>
      <w:tr w:rsidR="00A142EF" w:rsidTr="0091005D">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角色相关参数</w:t>
            </w:r>
          </w:p>
        </w:tc>
      </w:tr>
      <w:tr w:rsidR="00A142EF" w:rsidTr="0091005D">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lastRenderedPageBreak/>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添加角色</w:t>
            </w:r>
            <w:r w:rsidR="00A142EF">
              <w:rPr>
                <w:rFonts w:hint="eastAsia"/>
              </w:rPr>
              <w:t>页</w:t>
            </w:r>
          </w:p>
        </w:tc>
      </w:tr>
    </w:tbl>
    <w:p w:rsidR="00A142EF" w:rsidRPr="00541E7E" w:rsidRDefault="00A142EF" w:rsidP="00541E7E"/>
    <w:tbl>
      <w:tblPr>
        <w:tblW w:w="5000" w:type="pct"/>
        <w:tblLook w:val="0000" w:firstRow="0" w:lastRow="0" w:firstColumn="0" w:lastColumn="0" w:noHBand="0" w:noVBand="0"/>
      </w:tblPr>
      <w:tblGrid>
        <w:gridCol w:w="1415"/>
        <w:gridCol w:w="7647"/>
      </w:tblGrid>
      <w:tr w:rsidR="0091005D" w:rsidTr="0091005D">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91005D" w:rsidRDefault="0091005D"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1005D" w:rsidRDefault="0091005D" w:rsidP="00987D75">
            <w:pPr>
              <w:pStyle w:val="B0"/>
            </w:pPr>
            <w:r w:rsidRPr="0091005D">
              <w:t>ecps-console\src\main\webapp\WEB-INF\ecps\</w:t>
            </w:r>
            <w:r>
              <w:t>console\pages\permission\add</w:t>
            </w:r>
            <w:r>
              <w:rPr>
                <w:rFonts w:hint="eastAsia"/>
              </w:rPr>
              <w:t>user</w:t>
            </w:r>
            <w:r w:rsidRPr="0091005D">
              <w:t>.jsp</w:t>
            </w:r>
          </w:p>
        </w:tc>
      </w:tr>
      <w:tr w:rsidR="00A142EF" w:rsidTr="0091005D">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用户相关参数</w:t>
            </w:r>
          </w:p>
        </w:tc>
      </w:tr>
      <w:tr w:rsidR="00A142EF" w:rsidTr="0091005D">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添加用户页</w:t>
            </w:r>
          </w:p>
        </w:tc>
      </w:tr>
    </w:tbl>
    <w:p w:rsidR="00A142EF" w:rsidRDefault="00A142EF" w:rsidP="00541E7E"/>
    <w:tbl>
      <w:tblPr>
        <w:tblW w:w="5000" w:type="pct"/>
        <w:tblLook w:val="0000" w:firstRow="0" w:lastRow="0" w:firstColumn="0" w:lastColumn="0" w:noHBand="0" w:noVBand="0"/>
      </w:tblPr>
      <w:tblGrid>
        <w:gridCol w:w="1415"/>
        <w:gridCol w:w="7647"/>
      </w:tblGrid>
      <w:tr w:rsidR="0042262C" w:rsidTr="0042262C">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42262C" w:rsidRDefault="0042262C"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42262C" w:rsidRDefault="0042262C" w:rsidP="00987D75">
            <w:pPr>
              <w:pStyle w:val="B0"/>
            </w:pPr>
            <w:r w:rsidRPr="0091005D">
              <w:t>ecps-console\src\main\webapp\WEB-INF\ecps\</w:t>
            </w:r>
            <w:r>
              <w:t>console\pages\permission\</w:t>
            </w:r>
            <w:r>
              <w:rPr>
                <w:rFonts w:hint="eastAsia"/>
              </w:rPr>
              <w:t>editperm</w:t>
            </w:r>
            <w:r w:rsidRPr="0091005D">
              <w:t>.jsp</w:t>
            </w:r>
          </w:p>
        </w:tc>
      </w:tr>
      <w:tr w:rsidR="00A142EF" w:rsidTr="0042262C">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42262C" w:rsidRDefault="0042262C" w:rsidP="00987D75">
            <w:pPr>
              <w:pStyle w:val="B0"/>
              <w:rPr>
                <w:rFonts w:eastAsia="宋体"/>
              </w:rPr>
            </w:pPr>
            <w:r>
              <w:rPr>
                <w:rFonts w:eastAsia="宋体" w:hint="eastAsia"/>
              </w:rPr>
              <w:t>权限相关参数</w:t>
            </w:r>
          </w:p>
        </w:tc>
      </w:tr>
      <w:tr w:rsidR="00A142EF" w:rsidTr="0042262C">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42262C" w:rsidP="00987D75">
            <w:pPr>
              <w:pStyle w:val="B0"/>
            </w:pPr>
            <w:r>
              <w:rPr>
                <w:rFonts w:hint="eastAsia"/>
              </w:rPr>
              <w:t>编辑权限</w:t>
            </w:r>
            <w:r w:rsidR="00A142EF">
              <w:rPr>
                <w:rFonts w:hint="eastAsia"/>
              </w:rPr>
              <w:t>页</w:t>
            </w:r>
          </w:p>
        </w:tc>
      </w:tr>
    </w:tbl>
    <w:p w:rsidR="00A142EF" w:rsidRDefault="00A142EF" w:rsidP="00541E7E"/>
    <w:tbl>
      <w:tblPr>
        <w:tblW w:w="5000" w:type="pct"/>
        <w:tblLook w:val="0000" w:firstRow="0" w:lastRow="0" w:firstColumn="0" w:lastColumn="0" w:noHBand="0" w:noVBand="0"/>
      </w:tblPr>
      <w:tblGrid>
        <w:gridCol w:w="1515"/>
        <w:gridCol w:w="7547"/>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1632EA">
              <w:t>ecps-console\src\main\webapp\WEB-INF\ecps\</w:t>
            </w:r>
            <w:r w:rsidR="0042262C">
              <w:t>console\pages\payment\</w:t>
            </w:r>
            <w:r w:rsidR="0042262C">
              <w:rPr>
                <w:rFonts w:hint="eastAsia"/>
              </w:rPr>
              <w:t>editrole</w:t>
            </w:r>
            <w:r w:rsidRPr="001632EA">
              <w:t>.jsp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42262C" w:rsidRDefault="0042262C" w:rsidP="00987D75">
            <w:pPr>
              <w:pStyle w:val="B0"/>
              <w:rPr>
                <w:rFonts w:eastAsia="宋体"/>
              </w:rPr>
            </w:pPr>
            <w:r>
              <w:rPr>
                <w:rFonts w:eastAsia="宋体" w:hint="eastAsia"/>
              </w:rPr>
              <w:t>角色相关参数</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42262C" w:rsidP="00987D75">
            <w:pPr>
              <w:pStyle w:val="B0"/>
            </w:pPr>
            <w:r>
              <w:rPr>
                <w:rFonts w:hint="eastAsia"/>
              </w:rPr>
              <w:t>编辑角色</w:t>
            </w:r>
            <w:r w:rsidR="00A142EF">
              <w:rPr>
                <w:rFonts w:hint="eastAsia"/>
              </w:rPr>
              <w:t>页</w:t>
            </w:r>
          </w:p>
        </w:tc>
      </w:tr>
    </w:tbl>
    <w:p w:rsidR="00A142EF" w:rsidRDefault="00A142EF" w:rsidP="00541E7E"/>
    <w:tbl>
      <w:tblPr>
        <w:tblW w:w="5000" w:type="pct"/>
        <w:tblLook w:val="0000" w:firstRow="0" w:lastRow="0" w:firstColumn="0" w:lastColumn="0" w:noHBand="0" w:noVBand="0"/>
      </w:tblPr>
      <w:tblGrid>
        <w:gridCol w:w="1515"/>
        <w:gridCol w:w="7547"/>
      </w:tblGrid>
      <w:tr w:rsidR="0042262C"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42262C" w:rsidRDefault="0042262C"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42262C" w:rsidRDefault="0042262C" w:rsidP="00987D75">
            <w:pPr>
              <w:pStyle w:val="B0"/>
            </w:pPr>
            <w:r w:rsidRPr="001632EA">
              <w:t>ecps-console\src\main\webapp\WEB-INF\ecps\</w:t>
            </w:r>
            <w:r>
              <w:t>console\pages\payment\</w:t>
            </w:r>
            <w:r>
              <w:rPr>
                <w:rFonts w:hint="eastAsia"/>
              </w:rPr>
              <w:t>edituser</w:t>
            </w:r>
            <w:r w:rsidRPr="001632EA">
              <w:t>.jsp</w:t>
            </w:r>
          </w:p>
        </w:tc>
      </w:tr>
      <w:tr w:rsidR="0042262C"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42262C" w:rsidRDefault="0042262C"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42262C" w:rsidRPr="0042262C" w:rsidRDefault="0042262C" w:rsidP="00987D75">
            <w:pPr>
              <w:pStyle w:val="B0"/>
              <w:rPr>
                <w:rFonts w:eastAsia="宋体"/>
              </w:rPr>
            </w:pPr>
            <w:r>
              <w:rPr>
                <w:rFonts w:eastAsia="宋体" w:hint="eastAsia"/>
              </w:rPr>
              <w:t>用户相关参数</w:t>
            </w:r>
          </w:p>
        </w:tc>
      </w:tr>
      <w:tr w:rsidR="0042262C"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42262C" w:rsidRDefault="0042262C"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2262C" w:rsidRDefault="0042262C" w:rsidP="00987D75">
            <w:pPr>
              <w:pStyle w:val="B0"/>
            </w:pPr>
            <w:r>
              <w:rPr>
                <w:rFonts w:hint="eastAsia"/>
              </w:rPr>
              <w:t>编辑用户页</w:t>
            </w:r>
          </w:p>
        </w:tc>
      </w:tr>
    </w:tbl>
    <w:p w:rsidR="0042262C" w:rsidRPr="00541E7E" w:rsidRDefault="0042262C" w:rsidP="00541E7E"/>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073ED4" w:rsidRPr="0017714C" w:rsidTr="00987D75">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com.tangram.ebiz.webapp.controller.</w:t>
            </w:r>
            <w:r>
              <w:rPr>
                <w:rFonts w:cs="Calibri"/>
              </w:rPr>
              <w:t>E</w:t>
            </w:r>
            <w:r>
              <w:rPr>
                <w:rFonts w:cs="Calibri" w:hint="eastAsia"/>
              </w:rPr>
              <w:t>bPermissionController</w:t>
            </w:r>
            <w:r w:rsidRPr="0017714C">
              <w:rPr>
                <w:rFonts w:cs="Calibri"/>
              </w:rPr>
              <w:t>.java</w:t>
            </w:r>
          </w:p>
        </w:tc>
      </w:tr>
      <w:tr w:rsidR="00073ED4" w:rsidRPr="0017714C" w:rsidTr="00987D75">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17714C" w:rsidRDefault="00073ED4"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8B462A" w:rsidRDefault="008B462A" w:rsidP="00987D75">
            <w:pPr>
              <w:pStyle w:val="B0"/>
              <w:rPr>
                <w:rFonts w:cs="Calibri"/>
              </w:rPr>
            </w:pPr>
            <w:r w:rsidRPr="008B462A">
              <w:rPr>
                <w:rFonts w:cs="Calibri"/>
                <w:color w:val="2A00FF"/>
                <w:kern w:val="0"/>
                <w:sz w:val="24"/>
              </w:rPr>
              <w:t>/perm/forwardperm.do</w:t>
            </w:r>
          </w:p>
        </w:tc>
      </w:tr>
      <w:tr w:rsidR="00073ED4" w:rsidRPr="0017714C" w:rsidTr="00987D75">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73ED4" w:rsidRPr="0017714C" w:rsidRDefault="00073ED4"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073ED4" w:rsidRPr="008B462A" w:rsidRDefault="008B462A" w:rsidP="00987D75">
            <w:pPr>
              <w:pStyle w:val="B0"/>
              <w:rPr>
                <w:rFonts w:cs="Calibri"/>
              </w:rPr>
            </w:pPr>
            <w:r w:rsidRPr="008B462A">
              <w:rPr>
                <w:rFonts w:cs="Calibri"/>
                <w:color w:val="000000"/>
                <w:kern w:val="0"/>
                <w:sz w:val="24"/>
              </w:rPr>
              <w:t>String forwardAddPerm(ModelMap model)</w:t>
            </w:r>
          </w:p>
        </w:tc>
      </w:tr>
      <w:tr w:rsidR="00073ED4" w:rsidRPr="0017714C" w:rsidTr="00987D75">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17714C" w:rsidRDefault="00073ED4"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8B462A" w:rsidRDefault="008B462A" w:rsidP="00987D75">
            <w:pPr>
              <w:pStyle w:val="B0"/>
              <w:rPr>
                <w:rFonts w:cs="Calibri"/>
              </w:rPr>
            </w:pPr>
            <w:r w:rsidRPr="008B462A">
              <w:rPr>
                <w:rFonts w:cs="Calibri"/>
                <w:color w:val="2A00FF"/>
                <w:kern w:val="0"/>
                <w:sz w:val="24"/>
              </w:rPr>
              <w:t>permission/addperm</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/perm/forwardPermission.do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forwardPermission(ModelMap model, Long id)</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permission/permission</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/perm/assignPermForRole.do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b/>
                <w:bCs/>
                <w:color w:val="7F0055"/>
                <w:kern w:val="0"/>
                <w:sz w:val="24"/>
              </w:rPr>
              <w:t>void</w:t>
            </w:r>
            <w:r w:rsidRPr="008B462A">
              <w:rPr>
                <w:rFonts w:ascii="Calibri" w:hAnsi="Calibri" w:cs="Calibri"/>
                <w:color w:val="000000"/>
                <w:kern w:val="0"/>
                <w:sz w:val="24"/>
              </w:rPr>
              <w:t xml:space="preserve"> assignPermForRole(ModelMap model, Long id, Long ids[],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rPr>
              <w:t>null</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/perm/addPerm.do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addPerm(ModelMap model, HttpServletRequest request,</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EbPermission entity)</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/perm/deletePermById.do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deletePermById(ModelMap model, Long id,</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/perm/batchDelPermById.do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batchDelPermById(Long ids[], 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/perm/updatePermStatus.do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updatePermStatus(Long id, Integer status,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/perm/batchUpdatePermStatus.do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batchUpdatePermStatus(Long ids[], Integer status,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/perm/getPerm.do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getPerm(ModelMap model, Long id, 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0C4211"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rPr>
              <w:t>permission/editperm</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/perm/updatePerm.do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String updatePerm(ModelMap model, HttpServletResponse response,</w:t>
            </w:r>
          </w:p>
          <w:p w:rsidR="008B462A" w:rsidRPr="008B462A" w:rsidRDefault="008B462A" w:rsidP="008B462A">
            <w:pPr>
              <w:pStyle w:val="B0"/>
              <w:rPr>
                <w:rFonts w:cs="Calibri"/>
                <w:color w:val="2A00FF"/>
                <w:kern w:val="0"/>
              </w:rPr>
            </w:pPr>
            <w:r w:rsidRPr="008B462A">
              <w:rPr>
                <w:rFonts w:cs="Calibri"/>
                <w:color w:val="000000"/>
                <w:kern w:val="0"/>
              </w:rPr>
              <w:tab/>
            </w:r>
            <w:r w:rsidRPr="008B462A">
              <w:rPr>
                <w:rFonts w:cs="Calibri"/>
                <w:color w:val="000000"/>
                <w:kern w:val="0"/>
              </w:rPr>
              <w:tab/>
            </w:r>
            <w:r w:rsidRPr="008B462A">
              <w:rPr>
                <w:rFonts w:cs="Calibri"/>
                <w:color w:val="000000"/>
                <w:kern w:val="0"/>
              </w:rPr>
              <w:tab/>
              <w:t>EbPermission entity)</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forward:listPerm.do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/perm/listPagePerm.do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String listPerm(ModelMap model, HttpServletRequest request,</w:t>
            </w:r>
          </w:p>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ab/>
            </w:r>
            <w:r w:rsidRPr="008B462A">
              <w:rPr>
                <w:rFonts w:ascii="Calibri" w:hAnsi="Calibri" w:cs="Calibri"/>
                <w:color w:val="000000"/>
                <w:kern w:val="0"/>
                <w:szCs w:val="21"/>
              </w:rPr>
              <w:tab/>
            </w:r>
            <w:r w:rsidRPr="008B462A">
              <w:rPr>
                <w:rFonts w:ascii="Calibri" w:hAnsi="Calibri" w:cs="Calibri"/>
                <w:color w:val="000000"/>
                <w:kern w:val="0"/>
                <w:szCs w:val="21"/>
              </w:rPr>
              <w:tab/>
              <w:t>HttpServletResponse response, Integer pageNo, Integer pageSize,</w:t>
            </w:r>
          </w:p>
          <w:p w:rsidR="008B462A" w:rsidRPr="008B462A" w:rsidRDefault="008B462A" w:rsidP="008B462A">
            <w:pPr>
              <w:pStyle w:val="B0"/>
              <w:rPr>
                <w:rFonts w:cs="Calibri"/>
                <w:color w:val="2A00FF"/>
                <w:kern w:val="0"/>
              </w:rPr>
            </w:pPr>
            <w:r w:rsidRPr="008B462A">
              <w:rPr>
                <w:rFonts w:cs="Calibri"/>
                <w:color w:val="000000"/>
                <w:kern w:val="0"/>
              </w:rPr>
              <w:tab/>
            </w:r>
            <w:r w:rsidRPr="008B462A">
              <w:rPr>
                <w:rFonts w:cs="Calibri"/>
                <w:color w:val="000000"/>
                <w:kern w:val="0"/>
              </w:rPr>
              <w:tab/>
            </w:r>
            <w:r w:rsidRPr="008B462A">
              <w:rPr>
                <w:rFonts w:cs="Calibri"/>
                <w:color w:val="000000"/>
                <w:kern w:val="0"/>
              </w:rPr>
              <w:tab/>
              <w:t>Integer orderByStatus, Integer orderBy, String search)</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permission/listperm</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/perm/listPerm.do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color w:val="2A00FF"/>
                <w:kern w:val="0"/>
              </w:rPr>
            </w:pPr>
            <w:r w:rsidRPr="008B462A">
              <w:rPr>
                <w:rFonts w:cs="Calibri"/>
                <w:color w:val="000000"/>
                <w:kern w:val="0"/>
              </w:rPr>
              <w:t>String listAllPerm(ModelMap model)</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permission/listperm</w:t>
            </w:r>
          </w:p>
        </w:tc>
      </w:tr>
    </w:tbl>
    <w:p w:rsidR="009F534E" w:rsidRDefault="009F534E" w:rsidP="009F534E"/>
    <w:p w:rsidR="000C4211" w:rsidRDefault="000C4211" w:rsidP="009F534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073ED4" w:rsidRPr="0017714C" w:rsidTr="00987D75">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com.tangram.ebiz.webapp.controller.</w:t>
            </w:r>
            <w:r>
              <w:rPr>
                <w:rFonts w:cs="Calibri" w:hint="eastAsia"/>
              </w:rPr>
              <w:t>TsUser</w:t>
            </w:r>
            <w:r w:rsidRPr="0017714C">
              <w:rPr>
                <w:rFonts w:cs="Calibri"/>
              </w:rPr>
              <w:t>Controller.java</w:t>
            </w:r>
          </w:p>
        </w:tc>
      </w:tr>
      <w:tr w:rsidR="00073ED4" w:rsidRPr="0017714C" w:rsidTr="00987D75">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073ED4"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8B462A" w:rsidP="00987D75">
            <w:pPr>
              <w:pStyle w:val="B0"/>
              <w:rPr>
                <w:rFonts w:cs="Calibri"/>
              </w:rPr>
            </w:pPr>
            <w:r w:rsidRPr="002146EC">
              <w:rPr>
                <w:rFonts w:cs="Calibri"/>
                <w:color w:val="2A00FF"/>
                <w:kern w:val="0"/>
              </w:rPr>
              <w:t>/user/forwarduser.do</w:t>
            </w:r>
          </w:p>
        </w:tc>
      </w:tr>
      <w:tr w:rsidR="00073ED4" w:rsidRPr="0017714C" w:rsidTr="00987D75">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73ED4" w:rsidRPr="002146EC" w:rsidRDefault="00073ED4"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073ED4" w:rsidRPr="002146EC" w:rsidRDefault="008B462A" w:rsidP="00987D75">
            <w:pPr>
              <w:pStyle w:val="B0"/>
              <w:rPr>
                <w:rFonts w:cs="Calibri"/>
              </w:rPr>
            </w:pPr>
            <w:r w:rsidRPr="002146EC">
              <w:rPr>
                <w:rFonts w:cs="Calibri"/>
                <w:color w:val="000000"/>
                <w:kern w:val="0"/>
              </w:rPr>
              <w:t>String forwardAddPerm(ModelMap model)</w:t>
            </w:r>
          </w:p>
        </w:tc>
      </w:tr>
      <w:tr w:rsidR="00073ED4" w:rsidRPr="0017714C" w:rsidTr="00987D75">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073ED4"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8B462A" w:rsidP="00987D75">
            <w:pPr>
              <w:pStyle w:val="B0"/>
              <w:rPr>
                <w:rFonts w:cs="Calibri"/>
              </w:rPr>
            </w:pPr>
            <w:r w:rsidRPr="002146EC">
              <w:rPr>
                <w:rFonts w:cs="Calibri"/>
                <w:color w:val="2A00FF"/>
                <w:kern w:val="0"/>
              </w:rPr>
              <w:t>permission/adduser</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/user/addUser.do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addUser(ModelMap model, TsUser entity, Long ids[],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/user/deleteUserById.do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deleteUserById(Long id,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/user/batchDelUserById.do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batchDelUserById(Long ids[],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/user/updateUserStatus.do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 xml:space="preserve">String updateUserStatus(Long id, </w:t>
            </w:r>
            <w:r w:rsidRPr="002146EC">
              <w:rPr>
                <w:rFonts w:ascii="Calibri" w:hAnsi="Calibri" w:cs="Calibri"/>
                <w:b/>
                <w:bCs/>
                <w:color w:val="7F0055"/>
                <w:kern w:val="0"/>
                <w:szCs w:val="21"/>
              </w:rPr>
              <w:t>int</w:t>
            </w:r>
            <w:r w:rsidRPr="002146EC">
              <w:rPr>
                <w:rFonts w:ascii="Calibri" w:hAnsi="Calibri" w:cs="Calibri"/>
                <w:color w:val="000000"/>
                <w:kern w:val="0"/>
                <w:szCs w:val="21"/>
              </w:rPr>
              <w:t xml:space="preserve"> status,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/user/batchUpdateUserStatus.do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 xml:space="preserve">String batchUpdateUserStatus(Long[] ids, </w:t>
            </w:r>
            <w:r w:rsidRPr="002146EC">
              <w:rPr>
                <w:rFonts w:ascii="Calibri" w:hAnsi="Calibri" w:cs="Calibri"/>
                <w:b/>
                <w:bCs/>
                <w:color w:val="7F0055"/>
                <w:kern w:val="0"/>
                <w:szCs w:val="21"/>
              </w:rPr>
              <w:t>int</w:t>
            </w:r>
            <w:r w:rsidRPr="002146EC">
              <w:rPr>
                <w:rFonts w:ascii="Calibri" w:hAnsi="Calibri" w:cs="Calibri"/>
                <w:color w:val="000000"/>
                <w:kern w:val="0"/>
                <w:szCs w:val="21"/>
              </w:rPr>
              <w:t xml:space="preserve"> status,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/user/getUser.do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getUser(ModelMap model, Long id,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permission/edituser</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/user/getUserIndex.do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getUserIndex(HttpServletRequest request, ModelMap model,</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permission/edituserindex</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/user/updateUserIndex.do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updateUserIndex(ModelMap model, TsUser entity,</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redirect:/ecps/console/main.do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/user/updateUser.do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updateUser(ModelMap model, TsUser entity, Long ids[],</w:t>
            </w:r>
          </w:p>
          <w:p w:rsidR="002146EC" w:rsidRPr="002146EC" w:rsidRDefault="002146EC" w:rsidP="002146EC">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forward:listUser.do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/user/listUser.do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listUser(ModelMap model, HttpServletRequest request,</w:t>
            </w:r>
          </w:p>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ab/>
            </w:r>
            <w:r w:rsidRPr="002146EC">
              <w:rPr>
                <w:rFonts w:ascii="Calibri" w:hAnsi="Calibri" w:cs="Calibri"/>
                <w:color w:val="000000"/>
                <w:kern w:val="0"/>
                <w:szCs w:val="21"/>
              </w:rPr>
              <w:tab/>
            </w:r>
            <w:r w:rsidRPr="002146EC">
              <w:rPr>
                <w:rFonts w:ascii="Calibri" w:hAnsi="Calibri" w:cs="Calibri"/>
                <w:color w:val="000000"/>
                <w:kern w:val="0"/>
                <w:szCs w:val="21"/>
              </w:rPr>
              <w:tab/>
              <w:t>HttpServletResponse response, Integer pageNo, Integer pageSize,</w:t>
            </w:r>
          </w:p>
          <w:p w:rsidR="002146EC" w:rsidRPr="002146EC" w:rsidRDefault="002146EC" w:rsidP="002146EC">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Integer orderByStatus, Integer orderBy, String search)</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permission/listuser</w:t>
            </w:r>
          </w:p>
        </w:tc>
      </w:tr>
    </w:tbl>
    <w:p w:rsidR="00073ED4" w:rsidRPr="002146EC" w:rsidRDefault="00073ED4" w:rsidP="009F534E"/>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C968AE" w:rsidRPr="00987D75" w:rsidTr="00987D75">
        <w:trPr>
          <w:trHeight w:val="491"/>
        </w:trPr>
        <w:tc>
          <w:tcPr>
            <w:tcW w:w="735" w:type="pct"/>
            <w:shd w:val="clear" w:color="auto" w:fill="BFBFBF"/>
            <w:vAlign w:val="center"/>
          </w:tcPr>
          <w:p w:rsidR="00C968AE" w:rsidRPr="00987D75" w:rsidRDefault="00C968AE" w:rsidP="00987D75">
            <w:pPr>
              <w:pStyle w:val="B0"/>
              <w:rPr>
                <w:rFonts w:cs="Calibri"/>
              </w:rPr>
            </w:pPr>
            <w:r w:rsidRPr="00987D75">
              <w:rPr>
                <w:rFonts w:cs="Calibri"/>
              </w:rPr>
              <w:t>接口名称</w:t>
            </w:r>
          </w:p>
        </w:tc>
        <w:tc>
          <w:tcPr>
            <w:tcW w:w="4265" w:type="pct"/>
            <w:shd w:val="clear" w:color="auto" w:fill="BFBFBF"/>
            <w:vAlign w:val="center"/>
          </w:tcPr>
          <w:p w:rsidR="00C968AE" w:rsidRPr="00987D75" w:rsidRDefault="00C968AE" w:rsidP="00987D75">
            <w:pPr>
              <w:pStyle w:val="B0"/>
              <w:rPr>
                <w:rFonts w:cs="Calibri"/>
              </w:rPr>
            </w:pPr>
            <w:r w:rsidRPr="00987D75">
              <w:rPr>
                <w:rFonts w:cs="Calibri"/>
              </w:rPr>
              <w:t>com.tangram.ebiz.service.EbPermissionManger</w:t>
            </w:r>
          </w:p>
        </w:tc>
      </w:tr>
      <w:tr w:rsidR="00C968AE" w:rsidRPr="00987D75" w:rsidTr="00987D75">
        <w:trPr>
          <w:trHeight w:val="364"/>
        </w:trPr>
        <w:tc>
          <w:tcPr>
            <w:tcW w:w="735" w:type="pct"/>
            <w:shd w:val="clear" w:color="auto" w:fill="F2F2F2"/>
            <w:vAlign w:val="center"/>
          </w:tcPr>
          <w:p w:rsidR="00C968AE" w:rsidRPr="00987D75" w:rsidRDefault="00C968AE" w:rsidP="00987D75">
            <w:pPr>
              <w:pStyle w:val="B0"/>
              <w:rPr>
                <w:rFonts w:cs="Calibri"/>
              </w:rPr>
            </w:pPr>
            <w:r w:rsidRPr="00987D75">
              <w:rPr>
                <w:rFonts w:cs="Calibri"/>
              </w:rPr>
              <w:t>方法</w:t>
            </w:r>
          </w:p>
        </w:tc>
        <w:tc>
          <w:tcPr>
            <w:tcW w:w="4265" w:type="pct"/>
            <w:shd w:val="clear" w:color="auto" w:fill="F2F2F2"/>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saveUser(TsUser entity, Long roleIds[])</w:t>
            </w:r>
          </w:p>
        </w:tc>
      </w:tr>
      <w:tr w:rsidR="00C968AE" w:rsidRPr="00987D75" w:rsidTr="00987D75">
        <w:trPr>
          <w:trHeight w:val="349"/>
        </w:trPr>
        <w:tc>
          <w:tcPr>
            <w:tcW w:w="735" w:type="pct"/>
            <w:tcBorders>
              <w:bottom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bottom w:val="single" w:sz="4" w:space="0" w:color="auto"/>
            </w:tcBorders>
            <w:shd w:val="clear" w:color="auto" w:fill="auto"/>
          </w:tcPr>
          <w:p w:rsidR="00C968AE" w:rsidRPr="00987D75" w:rsidRDefault="00E754A5" w:rsidP="002B6A07">
            <w:pPr>
              <w:pStyle w:val="B0"/>
            </w:pPr>
            <w:r>
              <w:rPr>
                <w:rFonts w:hint="eastAsia"/>
              </w:rPr>
              <w:t>TsUser entity Long roleIds[]</w:t>
            </w:r>
          </w:p>
        </w:tc>
      </w:tr>
      <w:tr w:rsidR="00C968AE" w:rsidRPr="00987D75" w:rsidTr="00987D75">
        <w:trPr>
          <w:trHeight w:val="208"/>
        </w:trPr>
        <w:tc>
          <w:tcPr>
            <w:tcW w:w="735" w:type="pct"/>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shd w:val="clear" w:color="auto" w:fill="auto"/>
          </w:tcPr>
          <w:p w:rsidR="00C968AE" w:rsidRPr="00987D75" w:rsidRDefault="00C968AE" w:rsidP="00987D75">
            <w:pPr>
              <w:pStyle w:val="B0"/>
              <w:rPr>
                <w:rFonts w:cs="Calibri"/>
              </w:rPr>
            </w:pPr>
            <w:r w:rsidRPr="00987D75">
              <w:rPr>
                <w:rFonts w:cs="Calibri"/>
              </w:rPr>
              <w:t>保存用户</w:t>
            </w:r>
          </w:p>
        </w:tc>
      </w:tr>
      <w:tr w:rsidR="00C968AE" w:rsidRPr="00987D75" w:rsidTr="00987D75">
        <w:trPr>
          <w:trHeight w:val="208"/>
        </w:trPr>
        <w:tc>
          <w:tcPr>
            <w:tcW w:w="735" w:type="pct"/>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deleteUserById(Long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根据用户标识删除用户</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boolean</w:t>
            </w:r>
            <w:r w:rsidRPr="00987D75">
              <w:rPr>
                <w:rFonts w:cs="Calibri"/>
                <w:color w:val="000000"/>
                <w:kern w:val="0"/>
              </w:rPr>
              <w:t xml:space="preserve"> isExistUserName(String userName)</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String userName</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判断用户名是否存在</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batchDelUserById(Long 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Long 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批量删除永用户</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updateUserStatus(Long id,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E754A5" w:rsidP="00C968AE">
            <w:pPr>
              <w:pStyle w:val="B0"/>
              <w:rPr>
                <w:rFonts w:cs="Calibri"/>
              </w:rPr>
            </w:pPr>
            <w:r w:rsidRPr="001E0EF3">
              <w:rPr>
                <w:rFonts w:cs="Calibri" w:hint="eastAsia"/>
              </w:rPr>
              <w:t xml:space="preserve">Long id </w:t>
            </w:r>
          </w:p>
          <w:p w:rsidR="00E754A5" w:rsidRPr="001E0EF3" w:rsidRDefault="00E754A5" w:rsidP="002B6A07">
            <w:pPr>
              <w:pStyle w:val="B0"/>
            </w:pPr>
            <w:r w:rsidRPr="001E0EF3">
              <w:t>I</w:t>
            </w:r>
            <w:r w:rsidRPr="001E0EF3">
              <w:rPr>
                <w:rFonts w:hint="eastAsia"/>
              </w:rPr>
              <w:t xml:space="preserve">nt status </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修改用户状态</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bCs/>
                <w:color w:val="7F0055"/>
                <w:kern w:val="0"/>
              </w:rPr>
              <w:t>void</w:t>
            </w:r>
            <w:r w:rsidRPr="001E0EF3">
              <w:rPr>
                <w:rFonts w:cs="Calibri"/>
                <w:color w:val="000000"/>
                <w:kern w:val="0"/>
              </w:rPr>
              <w:t xml:space="preserve"> updateUser(TsUser user, Long[] roleIds)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1E0EF3" w:rsidP="00C968AE">
            <w:pPr>
              <w:pStyle w:val="B0"/>
              <w:rPr>
                <w:rFonts w:cs="Calibri"/>
              </w:rPr>
            </w:pPr>
            <w:r w:rsidRPr="001E0EF3">
              <w:rPr>
                <w:rFonts w:cs="Calibri" w:hint="eastAsia"/>
              </w:rPr>
              <w:t>TsUser user</w:t>
            </w:r>
          </w:p>
          <w:p w:rsidR="001E0EF3" w:rsidRPr="001E0EF3" w:rsidRDefault="001E0EF3" w:rsidP="002B6A07">
            <w:pPr>
              <w:pStyle w:val="B0"/>
            </w:pPr>
            <w:r w:rsidRPr="001E0EF3">
              <w:rPr>
                <w:rFonts w:hint="eastAsia"/>
              </w:rPr>
              <w:t>Long []rolseIds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A60BCA" w:rsidP="00987D75">
            <w:pPr>
              <w:pStyle w:val="B0"/>
              <w:rPr>
                <w:rFonts w:cs="Calibri"/>
              </w:rPr>
            </w:pPr>
            <w:r w:rsidRPr="001E0EF3">
              <w:rPr>
                <w:rFonts w:cs="Calibri"/>
              </w:rPr>
              <w:t>修改用户信息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bCs/>
                <w:color w:val="7F0055"/>
                <w:kern w:val="0"/>
              </w:rPr>
              <w:t>void</w:t>
            </w:r>
            <w:r w:rsidRPr="001E0EF3">
              <w:rPr>
                <w:rFonts w:cs="Calibri"/>
                <w:color w:val="000000"/>
                <w:kern w:val="0"/>
              </w:rPr>
              <w:t xml:space="preserve"> recordUserLoginInfo(TsUser user,String ip)</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1E0EF3" w:rsidP="00C968AE">
            <w:pPr>
              <w:pStyle w:val="B0"/>
              <w:rPr>
                <w:rFonts w:cs="Calibri"/>
              </w:rPr>
            </w:pPr>
            <w:r w:rsidRPr="001E0EF3">
              <w:rPr>
                <w:rFonts w:cs="Calibri" w:hint="eastAsia"/>
              </w:rPr>
              <w:t>TsUser user</w:t>
            </w:r>
          </w:p>
          <w:p w:rsidR="001E0EF3" w:rsidRPr="001E0EF3" w:rsidRDefault="001E0EF3" w:rsidP="002B6A07">
            <w:pPr>
              <w:pStyle w:val="B0"/>
            </w:pPr>
            <w:r w:rsidRPr="001E0EF3">
              <w:rPr>
                <w:rFonts w:hint="eastAsia"/>
              </w:rPr>
              <w:t>String ip</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修改用户登陆信息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batchUpdateUserStatus(Long ids[],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批量修改用户信息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TsUser getUser(Long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1E0EF3"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Pagination getUserPage(</w:t>
            </w:r>
            <w:r w:rsidRPr="00987D75">
              <w:rPr>
                <w:rFonts w:cs="Calibri"/>
                <w:b/>
                <w:bCs/>
                <w:color w:val="7F0055"/>
                <w:kern w:val="0"/>
              </w:rPr>
              <w:t>int</w:t>
            </w:r>
            <w:r w:rsidRPr="00987D75">
              <w:rPr>
                <w:rFonts w:cs="Calibri"/>
                <w:color w:val="000000"/>
                <w:kern w:val="0"/>
              </w:rPr>
              <w:t xml:space="preserve"> pageNo, </w:t>
            </w:r>
            <w:r w:rsidRPr="00987D75">
              <w:rPr>
                <w:rFonts w:cs="Calibri"/>
                <w:b/>
                <w:bCs/>
                <w:color w:val="7F0055"/>
                <w:kern w:val="0"/>
              </w:rPr>
              <w:t>int</w:t>
            </w:r>
            <w:r w:rsidRPr="00987D75">
              <w:rPr>
                <w:rFonts w:cs="Calibri"/>
                <w:color w:val="000000"/>
                <w:kern w:val="0"/>
              </w:rPr>
              <w:t xml:space="preserve"> pageSize, </w:t>
            </w:r>
            <w:r w:rsidRPr="00987D75">
              <w:rPr>
                <w:rFonts w:cs="Calibri"/>
                <w:b/>
                <w:bCs/>
                <w:color w:val="7F0055"/>
                <w:kern w:val="0"/>
              </w:rPr>
              <w:t>int</w:t>
            </w:r>
            <w:r w:rsidRPr="00987D75">
              <w:rPr>
                <w:rFonts w:cs="Calibri"/>
                <w:color w:val="000000"/>
                <w:kern w:val="0"/>
              </w:rPr>
              <w:t xml:space="preserve"> orderByStatus,</w:t>
            </w:r>
            <w:r w:rsidRPr="00987D75">
              <w:rPr>
                <w:rFonts w:cs="Calibri"/>
                <w:b/>
                <w:bCs/>
                <w:color w:val="7F0055"/>
                <w:kern w:val="0"/>
              </w:rPr>
              <w:t>int</w:t>
            </w:r>
            <w:r w:rsidRPr="00987D75">
              <w:rPr>
                <w:rFonts w:cs="Calibri"/>
                <w:color w:val="000000"/>
                <w:kern w:val="0"/>
              </w:rPr>
              <w:t xml:space="preserve"> orderBy, String search)</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获取用户分页</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TsUser getUserByNameAndPassword(String name,String password)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Default="001E0EF3" w:rsidP="00C968AE">
            <w:pPr>
              <w:pStyle w:val="B0"/>
              <w:rPr>
                <w:rFonts w:cs="Calibri"/>
              </w:rPr>
            </w:pPr>
            <w:r>
              <w:rPr>
                <w:rFonts w:cs="Calibri" w:hint="eastAsia"/>
              </w:rPr>
              <w:t>String name</w:t>
            </w:r>
          </w:p>
          <w:p w:rsidR="001E0EF3" w:rsidRPr="001E0EF3" w:rsidRDefault="001E0EF3" w:rsidP="001E0EF3">
            <w:pPr>
              <w:pStyle w:val="B"/>
              <w:jc w:val="both"/>
            </w:pPr>
            <w:r>
              <w:rPr>
                <w:rFonts w:hint="eastAsia"/>
              </w:rPr>
              <w:t>String password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根据用户名密码获取用户，登录时间</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Pagination getRolePage(</w:t>
            </w:r>
            <w:r w:rsidRPr="00987D75">
              <w:rPr>
                <w:rFonts w:cs="Calibri"/>
                <w:b/>
                <w:bCs/>
                <w:color w:val="7F0055"/>
                <w:kern w:val="0"/>
              </w:rPr>
              <w:t>int</w:t>
            </w:r>
            <w:r w:rsidRPr="00987D75">
              <w:rPr>
                <w:rFonts w:cs="Calibri"/>
                <w:color w:val="000000"/>
                <w:kern w:val="0"/>
              </w:rPr>
              <w:t xml:space="preserve"> pageNo, </w:t>
            </w:r>
            <w:r w:rsidRPr="00987D75">
              <w:rPr>
                <w:rFonts w:cs="Calibri"/>
                <w:b/>
                <w:bCs/>
                <w:color w:val="7F0055"/>
                <w:kern w:val="0"/>
              </w:rPr>
              <w:t>int</w:t>
            </w:r>
            <w:r w:rsidRPr="00987D75">
              <w:rPr>
                <w:rFonts w:cs="Calibri"/>
                <w:color w:val="000000"/>
                <w:kern w:val="0"/>
              </w:rPr>
              <w:t xml:space="preserve"> pageSize, </w:t>
            </w:r>
            <w:r w:rsidRPr="00987D75">
              <w:rPr>
                <w:rFonts w:cs="Calibri"/>
                <w:b/>
                <w:bCs/>
                <w:color w:val="7F0055"/>
                <w:kern w:val="0"/>
              </w:rPr>
              <w:t>int</w:t>
            </w:r>
            <w:r w:rsidRPr="00987D75">
              <w:rPr>
                <w:rFonts w:cs="Calibri"/>
                <w:color w:val="000000"/>
                <w:kern w:val="0"/>
              </w:rPr>
              <w:t xml:space="preserve"> orderByStatus,</w:t>
            </w:r>
            <w:r w:rsidRPr="00987D75">
              <w:rPr>
                <w:rFonts w:cs="Calibri"/>
                <w:b/>
                <w:bCs/>
                <w:color w:val="7F0055"/>
                <w:kern w:val="0"/>
              </w:rPr>
              <w:t>int</w:t>
            </w:r>
            <w:r w:rsidRPr="00987D75">
              <w:rPr>
                <w:rFonts w:cs="Calibri"/>
                <w:color w:val="000000"/>
                <w:kern w:val="0"/>
              </w:rPr>
              <w:t xml:space="preserve"> orderBy, String search)</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获取角色分页</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EbRole getRole(Long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1E0EF3"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根据</w:t>
            </w:r>
            <w:r w:rsidRPr="00987D75">
              <w:rPr>
                <w:rFonts w:cs="Calibri"/>
              </w:rPr>
              <w:t>Id</w:t>
            </w:r>
            <w:r w:rsidRPr="00987D75">
              <w:rPr>
                <w:rFonts w:cs="Calibri"/>
              </w:rPr>
              <w:t>获取角色信息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updateRoleStatus(Long id,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Default="001E0EF3" w:rsidP="00C968AE">
            <w:pPr>
              <w:pStyle w:val="B0"/>
              <w:rPr>
                <w:rFonts w:cs="Calibri"/>
              </w:rPr>
            </w:pPr>
            <w:r>
              <w:rPr>
                <w:rFonts w:cs="Calibri" w:hint="eastAsia"/>
              </w:rPr>
              <w:t>Long id</w:t>
            </w:r>
          </w:p>
          <w:p w:rsidR="001E0EF3" w:rsidRPr="001E0EF3" w:rsidRDefault="001E0EF3" w:rsidP="001E0EF3">
            <w:pPr>
              <w:pStyle w:val="B"/>
              <w:jc w:val="both"/>
            </w:pPr>
            <w:r>
              <w:t>I</w:t>
            </w:r>
            <w:r>
              <w:rPr>
                <w:rFonts w:hint="eastAsia"/>
              </w:rPr>
              <w:t>nt ststus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变更角色状态</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batchUpdateRoleStatus(Long ids[], </w:t>
            </w:r>
            <w:r w:rsidRPr="00987D75">
              <w:rPr>
                <w:rFonts w:cs="Calibri"/>
                <w:b/>
                <w:bCs/>
                <w:color w:val="7F0055"/>
                <w:kern w:val="0"/>
              </w:rPr>
              <w:t>int</w:t>
            </w:r>
            <w:r w:rsidRPr="00987D7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批量变更角色状态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saveRole(String rolename, </w:t>
            </w:r>
            <w:r w:rsidRPr="00987D75">
              <w:rPr>
                <w:rFonts w:cs="Calibri"/>
                <w:b/>
                <w:bCs/>
                <w:color w:val="7F0055"/>
                <w:kern w:val="0"/>
              </w:rPr>
              <w:t>int</w:t>
            </w:r>
            <w:r w:rsidRPr="00987D75">
              <w:rPr>
                <w:rFonts w:cs="Calibri"/>
                <w:color w:val="000000"/>
                <w:kern w:val="0"/>
              </w:rPr>
              <w:t xml:space="preserve"> status, String description,Long [] areaId)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保存角色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updateRole(Long id, String rolename, </w:t>
            </w:r>
            <w:r w:rsidRPr="00987D75">
              <w:rPr>
                <w:rFonts w:cs="Calibri"/>
                <w:b/>
                <w:bCs/>
                <w:color w:val="7F0055"/>
                <w:kern w:val="0"/>
              </w:rPr>
              <w:t>int</w:t>
            </w:r>
            <w:r w:rsidRPr="00987D75">
              <w:rPr>
                <w:rFonts w:cs="Calibri"/>
                <w:color w:val="000000"/>
                <w:kern w:val="0"/>
              </w:rPr>
              <w:t xml:space="preserve"> status,String description, Long [] areaId)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修改角色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batchDelRoleById(Long ids[])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批量删除角色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deleteRoleById(Long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单个删除角色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boolean</w:t>
            </w:r>
            <w:r w:rsidRPr="00987D75">
              <w:rPr>
                <w:rFonts w:cs="Calibri"/>
                <w:color w:val="000000"/>
                <w:kern w:val="0"/>
              </w:rPr>
              <w:t xml:space="preserve"> isExistRoleName(String 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1E0EF3" w:rsidP="00987D75">
            <w:pPr>
              <w:pStyle w:val="B0"/>
              <w:rPr>
                <w:rFonts w:cs="Calibri"/>
              </w:rPr>
            </w:pPr>
            <w:r>
              <w:rPr>
                <w:rFonts w:cs="Calibri" w:hint="eastAsia"/>
              </w:rPr>
              <w:t>String 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判断角色是否存在</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color w:val="000000"/>
                <w:kern w:val="0"/>
              </w:rPr>
              <w:t>List&lt;EbRole&gt; listRole()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获取启用的角色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color w:val="000000"/>
                <w:kern w:val="0"/>
              </w:rPr>
              <w:t>List&lt;EbRole&gt; listRole()</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获取启用的角色</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color w:val="000000"/>
                <w:kern w:val="0"/>
              </w:rPr>
              <w:t>Pagination getPermPage(</w:t>
            </w:r>
            <w:r w:rsidRPr="00E754A5">
              <w:rPr>
                <w:rFonts w:cs="Calibri"/>
                <w:b/>
                <w:bCs/>
                <w:color w:val="7F0055"/>
                <w:kern w:val="0"/>
              </w:rPr>
              <w:t>int</w:t>
            </w:r>
            <w:r w:rsidRPr="00E754A5">
              <w:rPr>
                <w:rFonts w:cs="Calibri"/>
                <w:color w:val="000000"/>
                <w:kern w:val="0"/>
              </w:rPr>
              <w:t xml:space="preserve"> pageNo, </w:t>
            </w:r>
            <w:r w:rsidRPr="00E754A5">
              <w:rPr>
                <w:rFonts w:cs="Calibri"/>
                <w:b/>
                <w:bCs/>
                <w:color w:val="7F0055"/>
                <w:kern w:val="0"/>
              </w:rPr>
              <w:t>int</w:t>
            </w:r>
            <w:r w:rsidRPr="00E754A5">
              <w:rPr>
                <w:rFonts w:cs="Calibri"/>
                <w:color w:val="000000"/>
                <w:kern w:val="0"/>
              </w:rPr>
              <w:t xml:space="preserve"> pageSize, </w:t>
            </w:r>
            <w:r w:rsidRPr="00E754A5">
              <w:rPr>
                <w:rFonts w:cs="Calibri"/>
                <w:b/>
                <w:bCs/>
                <w:color w:val="7F0055"/>
                <w:kern w:val="0"/>
              </w:rPr>
              <w:t>int</w:t>
            </w:r>
            <w:r w:rsidRPr="00E754A5">
              <w:rPr>
                <w:rFonts w:cs="Calibri"/>
                <w:color w:val="000000"/>
                <w:kern w:val="0"/>
              </w:rPr>
              <w:t xml:space="preserve"> orderByStatus,</w:t>
            </w:r>
            <w:r w:rsidRPr="00E754A5">
              <w:rPr>
                <w:rFonts w:cs="Calibri"/>
                <w:b/>
                <w:bCs/>
                <w:color w:val="7F0055"/>
                <w:kern w:val="0"/>
              </w:rPr>
              <w:t>int</w:t>
            </w:r>
            <w:r w:rsidRPr="00E754A5">
              <w:rPr>
                <w:rFonts w:cs="Calibri"/>
                <w:color w:val="000000"/>
                <w:kern w:val="0"/>
              </w:rPr>
              <w:t xml:space="preserve"> orderBy, String search)</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权限分页</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color w:val="000000"/>
                <w:kern w:val="0"/>
              </w:rPr>
              <w:t>EbPermission getPermission(Long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根据</w:t>
            </w:r>
            <w:r w:rsidRPr="00E754A5">
              <w:rPr>
                <w:rFonts w:cs="Calibri"/>
              </w:rPr>
              <w:t>Id</w:t>
            </w:r>
            <w:r w:rsidRPr="00E754A5">
              <w:rPr>
                <w:rFonts w:cs="Calibri"/>
              </w:rPr>
              <w:t>获取权限信息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updatePermStatus(Long id, </w:t>
            </w:r>
            <w:r w:rsidRPr="00E754A5">
              <w:rPr>
                <w:rFonts w:cs="Calibri"/>
                <w:b/>
                <w:bCs/>
                <w:color w:val="7F0055"/>
                <w:kern w:val="0"/>
              </w:rPr>
              <w:t>int</w:t>
            </w:r>
            <w:r w:rsidRPr="00E754A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修改权限状态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batchUpdatePermStatus(Long ids[], </w:t>
            </w:r>
            <w:r w:rsidRPr="00E754A5">
              <w:rPr>
                <w:rFonts w:cs="Calibri"/>
                <w:b/>
                <w:bCs/>
                <w:color w:val="7F0055"/>
                <w:kern w:val="0"/>
              </w:rPr>
              <w:t>int</w:t>
            </w:r>
            <w:r w:rsidRPr="00E754A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批量修改权限状态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savePermission(EbPermission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保存权限信息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updatePermission(EbPermission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修改权限信息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batchDelPermById(Long ids[])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批量删除权限</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deletePermById(Long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删除权限</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boolean</w:t>
            </w:r>
            <w:r w:rsidRPr="00E754A5">
              <w:rPr>
                <w:rFonts w:cs="Calibri"/>
                <w:color w:val="000000"/>
                <w:kern w:val="0"/>
              </w:rPr>
              <w:t xml:space="preserve"> isExistPermName(Long pid,String permName)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Default="001E0EF3" w:rsidP="00987D75">
            <w:pPr>
              <w:pStyle w:val="B0"/>
              <w:rPr>
                <w:rFonts w:cs="Calibri"/>
              </w:rPr>
            </w:pPr>
            <w:r>
              <w:rPr>
                <w:rFonts w:cs="Calibri" w:hint="eastAsia"/>
              </w:rPr>
              <w:t>Long pid</w:t>
            </w:r>
          </w:p>
          <w:p w:rsidR="001E0EF3" w:rsidRPr="001E0EF3" w:rsidRDefault="001E0EF3" w:rsidP="001E0EF3">
            <w:pPr>
              <w:pStyle w:val="B"/>
              <w:jc w:val="both"/>
            </w:pPr>
            <w:r>
              <w:rPr>
                <w:rFonts w:hint="eastAsia"/>
              </w:rPr>
              <w:t>String permName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判断同级别权限名是否存在</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List&lt;EbPermission&gt; listPermission()</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显示所有权限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getLevelStrByPerm(EbPermission perm,StringBuilder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Default="001E0EF3" w:rsidP="00E757A8">
            <w:pPr>
              <w:pStyle w:val="B0"/>
              <w:rPr>
                <w:rFonts w:cs="Calibri"/>
              </w:rPr>
            </w:pPr>
            <w:r>
              <w:rPr>
                <w:rFonts w:cs="Calibri" w:hint="eastAsia"/>
              </w:rPr>
              <w:t>EbPermission perm</w:t>
            </w:r>
          </w:p>
          <w:p w:rsidR="001E0EF3" w:rsidRPr="001E0EF3" w:rsidRDefault="001E0EF3" w:rsidP="001E0EF3">
            <w:pPr>
              <w:pStyle w:val="B"/>
              <w:jc w:val="both"/>
            </w:pPr>
            <w:r>
              <w:rPr>
                <w:rFonts w:hint="eastAsia"/>
              </w:rPr>
              <w:t>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获取当前权限所处的层级关系</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getLevelPermidByPerm(EbPermission perm,StringBuilder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Default="001E0EF3" w:rsidP="00E757A8">
            <w:pPr>
              <w:pStyle w:val="B0"/>
              <w:rPr>
                <w:rFonts w:cs="Calibri"/>
              </w:rPr>
            </w:pPr>
            <w:r>
              <w:rPr>
                <w:rFonts w:cs="Calibri" w:hint="eastAsia"/>
              </w:rPr>
              <w:t>EbPermission perm</w:t>
            </w:r>
          </w:p>
          <w:p w:rsidR="001E0EF3" w:rsidRPr="001E0EF3" w:rsidRDefault="001E0EF3" w:rsidP="001E0EF3">
            <w:pPr>
              <w:pStyle w:val="B"/>
              <w:jc w:val="both"/>
            </w:pPr>
            <w:r>
              <w:rPr>
                <w:rFonts w:hint="eastAsia"/>
              </w:rPr>
              <w:t>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获取以当前权限为节点的所有下层节点的权限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Set&lt;String&gt; findUserPermByuserId(Long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Long useid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根据用户</w:t>
            </w:r>
            <w:r w:rsidRPr="00E754A5">
              <w:rPr>
                <w:rFonts w:cs="Calibri"/>
              </w:rPr>
              <w:t>Id</w:t>
            </w:r>
            <w:r w:rsidRPr="00E754A5">
              <w:rPr>
                <w:rFonts w:cs="Calibri"/>
              </w:rPr>
              <w:t>获取用户权限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Set&lt;String&gt; findUserPmsPermByuserId(Long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根据用户</w:t>
            </w:r>
            <w:r w:rsidRPr="00E754A5">
              <w:rPr>
                <w:rFonts w:cs="Calibri"/>
              </w:rPr>
              <w:t>Id</w:t>
            </w:r>
            <w:r w:rsidRPr="00E754A5">
              <w:rPr>
                <w:rFonts w:cs="Calibri"/>
              </w:rPr>
              <w:t>获取用户权限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EbRole getRoleHigh(Long 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w:t>
            </w:r>
            <w:r>
              <w:rPr>
                <w:rFonts w:cs="Calibri"/>
              </w:rPr>
              <w:t>o</w:t>
            </w:r>
            <w:r>
              <w:rPr>
                <w:rFonts w:cs="Calibri" w:hint="eastAsia"/>
              </w:rPr>
              <w:t xml:space="preserve">ng id </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根据角色</w:t>
            </w:r>
            <w:r w:rsidRPr="00E754A5">
              <w:rPr>
                <w:rFonts w:cs="Calibri"/>
              </w:rPr>
              <w:t>Id</w:t>
            </w:r>
            <w:r w:rsidRPr="00E754A5">
              <w:rPr>
                <w:rFonts w:cs="Calibri"/>
              </w:rPr>
              <w:t>获取角色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b/>
                <w:bCs/>
                <w:color w:val="7F0055"/>
                <w:kern w:val="0"/>
              </w:rPr>
              <w:t>void</w:t>
            </w:r>
            <w:r w:rsidRPr="00E754A5">
              <w:rPr>
                <w:rFonts w:cs="Calibri"/>
                <w:color w:val="000000"/>
                <w:kern w:val="0"/>
              </w:rPr>
              <w:t xml:space="preserve"> assignPermToRole(Long roleId, Long permIds[])</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分配权限到角色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getJbpmRoleByUserId(TsUser</w:t>
            </w:r>
            <w:r w:rsidR="001E0EF3">
              <w:rPr>
                <w:rFonts w:cs="Calibri" w:hint="eastAsia"/>
                <w:color w:val="000000"/>
                <w:kern w:val="0"/>
              </w:rPr>
              <w:t>t</w:t>
            </w:r>
            <w:r w:rsidRPr="00E754A5">
              <w:rPr>
                <w:rFonts w:cs="Calibri"/>
                <w:color w:val="000000"/>
                <w:kern w:val="0"/>
              </w:rPr>
              <w: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TsUser 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登陆查询用户所管理的订单角色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b/>
                <w:bCs/>
                <w:color w:val="7F0055"/>
                <w:kern w:val="0"/>
              </w:rPr>
              <w:t>void</w:t>
            </w:r>
            <w:r w:rsidR="001E0EF3">
              <w:rPr>
                <w:rFonts w:cs="Calibri"/>
                <w:color w:val="000000"/>
                <w:kern w:val="0"/>
              </w:rPr>
              <w:t xml:space="preserve"> updateUserIndex(TsUser </w:t>
            </w:r>
            <w:r w:rsidR="001E0EF3">
              <w:rPr>
                <w:rFonts w:cs="Calibri" w:hint="eastAsia"/>
                <w:color w:val="000000"/>
                <w:kern w:val="0"/>
              </w:rPr>
              <w:t>t</w:t>
            </w:r>
            <w:r w:rsidRPr="00E754A5">
              <w:rPr>
                <w:rFonts w:cs="Calibri"/>
                <w:color w:val="000000"/>
                <w:kern w:val="0"/>
              </w:rPr>
              <w: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TsUser 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后台首页进行资料编辑</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bl>
    <w:p w:rsidR="00A60BCA" w:rsidRPr="002146EC" w:rsidRDefault="00A60BCA" w:rsidP="002146EC"/>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EB1A34" w:rsidRPr="0093041D" w:rsidTr="00E757A8">
        <w:trPr>
          <w:trHeight w:val="491"/>
        </w:trPr>
        <w:tc>
          <w:tcPr>
            <w:tcW w:w="735" w:type="pct"/>
            <w:shd w:val="clear" w:color="auto" w:fill="BFBFBF"/>
            <w:vAlign w:val="center"/>
          </w:tcPr>
          <w:p w:rsidR="00EB1A34" w:rsidRPr="0093041D" w:rsidRDefault="00EB1A34" w:rsidP="00E757A8">
            <w:pPr>
              <w:pStyle w:val="B0"/>
              <w:rPr>
                <w:rFonts w:cs="Calibri"/>
              </w:rPr>
            </w:pPr>
            <w:r w:rsidRPr="0093041D">
              <w:rPr>
                <w:rFonts w:cs="Calibri"/>
              </w:rPr>
              <w:t>接口名称</w:t>
            </w:r>
          </w:p>
        </w:tc>
        <w:tc>
          <w:tcPr>
            <w:tcW w:w="4265" w:type="pct"/>
            <w:shd w:val="clear" w:color="auto" w:fill="BFBFBF"/>
            <w:vAlign w:val="center"/>
          </w:tcPr>
          <w:p w:rsidR="00EB1A34" w:rsidRPr="0093041D" w:rsidRDefault="0028544C" w:rsidP="00E757A8">
            <w:pPr>
              <w:pStyle w:val="B0"/>
              <w:rPr>
                <w:rFonts w:cs="Calibri"/>
              </w:rPr>
            </w:pPr>
            <w:r>
              <w:rPr>
                <w:rFonts w:cs="Calibri"/>
              </w:rPr>
              <w:t>com.tangram.ebiz.dao. Eb</w:t>
            </w:r>
            <w:r>
              <w:rPr>
                <w:rFonts w:cs="Calibri" w:hint="eastAsia"/>
              </w:rPr>
              <w:t>PermissionD</w:t>
            </w:r>
            <w:r w:rsidR="00EB1A34" w:rsidRPr="0093041D">
              <w:rPr>
                <w:rFonts w:cs="Calibri"/>
              </w:rPr>
              <w:t>ao</w:t>
            </w:r>
          </w:p>
        </w:tc>
      </w:tr>
      <w:tr w:rsidR="00EB1A34" w:rsidRPr="0093041D" w:rsidTr="00E757A8">
        <w:trPr>
          <w:trHeight w:val="364"/>
        </w:trPr>
        <w:tc>
          <w:tcPr>
            <w:tcW w:w="735" w:type="pct"/>
            <w:shd w:val="clear" w:color="auto" w:fill="F2F2F2"/>
            <w:vAlign w:val="center"/>
          </w:tcPr>
          <w:p w:rsidR="00EB1A34" w:rsidRPr="0017625B" w:rsidRDefault="00EB1A34" w:rsidP="00E757A8">
            <w:pPr>
              <w:pStyle w:val="B0"/>
              <w:rPr>
                <w:rFonts w:cs="Calibri"/>
              </w:rPr>
            </w:pPr>
            <w:r w:rsidRPr="0017625B">
              <w:rPr>
                <w:rFonts w:cs="Calibri"/>
              </w:rPr>
              <w:t>方法</w:t>
            </w:r>
          </w:p>
        </w:tc>
        <w:tc>
          <w:tcPr>
            <w:tcW w:w="4265" w:type="pct"/>
            <w:shd w:val="clear" w:color="auto" w:fill="F2F2F2"/>
          </w:tcPr>
          <w:p w:rsidR="00EB1A34" w:rsidRPr="0017625B" w:rsidRDefault="0028544C" w:rsidP="00E757A8">
            <w:pPr>
              <w:pStyle w:val="B0"/>
              <w:rPr>
                <w:rFonts w:cs="Calibri"/>
              </w:rPr>
            </w:pPr>
            <w:r w:rsidRPr="0017625B">
              <w:rPr>
                <w:rFonts w:cs="Calibri"/>
                <w:color w:val="000000"/>
                <w:kern w:val="0"/>
              </w:rPr>
              <w:t>List&lt;EbPermission&gt; getPage(Map&lt;String, Object&gt; pageParam)</w:t>
            </w:r>
          </w:p>
        </w:tc>
      </w:tr>
      <w:tr w:rsidR="00EB1A34" w:rsidRPr="0093041D" w:rsidTr="00E757A8">
        <w:trPr>
          <w:trHeight w:val="208"/>
        </w:trPr>
        <w:tc>
          <w:tcPr>
            <w:tcW w:w="735" w:type="pct"/>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shd w:val="clear" w:color="auto" w:fill="auto"/>
          </w:tcPr>
          <w:p w:rsidR="00EB1A34" w:rsidRPr="0017625B" w:rsidRDefault="0028544C" w:rsidP="00E757A8">
            <w:pPr>
              <w:pStyle w:val="B0"/>
              <w:rPr>
                <w:rFonts w:cs="Calibri"/>
              </w:rPr>
            </w:pPr>
            <w:r w:rsidRPr="0017625B">
              <w:rPr>
                <w:rFonts w:cs="Calibri"/>
              </w:rPr>
              <w:t>获取权限分页</w:t>
            </w:r>
          </w:p>
        </w:tc>
      </w:tr>
      <w:tr w:rsidR="00EB1A34" w:rsidRPr="0093041D" w:rsidTr="00E757A8">
        <w:trPr>
          <w:trHeight w:val="208"/>
        </w:trPr>
        <w:tc>
          <w:tcPr>
            <w:tcW w:w="735" w:type="pct"/>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int</w:t>
            </w:r>
            <w:r w:rsidRPr="0017625B">
              <w:rPr>
                <w:rFonts w:cs="Calibri"/>
                <w:color w:val="000000"/>
                <w:kern w:val="0"/>
              </w:rPr>
              <w:t xml:space="preserve"> getTotalCount(String search)</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获取总记录数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28544C"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rPr>
                <w:rFonts w:ascii="Calibri" w:hAnsi="Calibri" w:cs="Calibri"/>
                <w:color w:val="000000"/>
                <w:kern w:val="0"/>
                <w:szCs w:val="21"/>
              </w:rPr>
            </w:pPr>
            <w:r w:rsidRPr="0017625B">
              <w:rPr>
                <w:rFonts w:ascii="Calibri" w:hAnsi="Calibri" w:cs="Calibri"/>
                <w:b/>
                <w:bCs/>
                <w:color w:val="7F0055"/>
                <w:kern w:val="0"/>
                <w:szCs w:val="21"/>
              </w:rPr>
              <w:t>void</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rPr>
                <w:rFonts w:ascii="Calibri" w:hAnsi="Calibri" w:cs="Calibri"/>
                <w:color w:val="000000"/>
                <w:kern w:val="0"/>
                <w:szCs w:val="21"/>
              </w:rPr>
            </w:pPr>
            <w:r w:rsidRPr="0017625B">
              <w:rPr>
                <w:rFonts w:ascii="Calibri" w:hAnsi="Calibri" w:cs="Calibri"/>
                <w:color w:val="000000"/>
                <w:kern w:val="0"/>
                <w:szCs w:val="21"/>
              </w:rPr>
              <w:t>savePermission(EbPermission</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保存权限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findPermissionByName(Long pid,String name)</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根据参数查找权限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EbPermission findPermissionById(Long id)</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根据权限</w:t>
            </w:r>
            <w:r w:rsidRPr="0017625B">
              <w:rPr>
                <w:rFonts w:cs="Calibri"/>
              </w:rPr>
              <w:t>Id</w:t>
            </w:r>
            <w:r w:rsidRPr="0017625B">
              <w:rPr>
                <w:rFonts w:cs="Calibri"/>
              </w:rPr>
              <w:t>查找权限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updatePermission(EbPermission entity)</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修改权限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changeStatus(Long[] ids, </w:t>
            </w:r>
            <w:r w:rsidRPr="0017625B">
              <w:rPr>
                <w:rFonts w:cs="Calibri"/>
                <w:b/>
                <w:bCs/>
                <w:color w:val="7F0055"/>
                <w:kern w:val="0"/>
              </w:rPr>
              <w:t>int</w:t>
            </w:r>
            <w:r w:rsidRPr="0017625B">
              <w:rPr>
                <w:rFonts w:cs="Calibri"/>
                <w:color w:val="000000"/>
                <w:kern w:val="0"/>
              </w:rPr>
              <w:t xml:space="preserve"> status)</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修改权限状态</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deletePermissionByIds(String ids)</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w:t>
            </w:r>
            <w:r w:rsidRPr="0017625B">
              <w:rPr>
                <w:rFonts w:cs="Calibri"/>
              </w:rPr>
              <w:t>Id</w:t>
            </w:r>
            <w:r w:rsidRPr="0017625B">
              <w:rPr>
                <w:rFonts w:cs="Calibri"/>
              </w:rPr>
              <w:t>删除权限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listAllPermission()</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显示所有权限列表</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listAllPermissionByExcludesPermId(Long permId)</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显示所有权限列表，排除</w:t>
            </w:r>
            <w:r w:rsidRPr="0017625B">
              <w:rPr>
                <w:rFonts w:cs="Calibri"/>
              </w:rPr>
              <w:t>permid</w:t>
            </w:r>
            <w:r w:rsidRPr="0017625B">
              <w:rPr>
                <w:rFonts w:cs="Calibri"/>
              </w:rPr>
              <w:t>指定的权限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17625B" w:rsidP="00E757A8">
            <w:pPr>
              <w:pStyle w:val="B0"/>
              <w:rPr>
                <w:rFonts w:cs="Calibri"/>
              </w:rPr>
            </w:pPr>
            <w:r w:rsidRPr="0017625B">
              <w:rPr>
                <w:rFonts w:cs="Calibri"/>
                <w:color w:val="000000"/>
                <w:kern w:val="0"/>
              </w:rPr>
              <w:t>List&lt;EbPermission&gt; listnextPermBylastPermId(Long permid)</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17625B" w:rsidP="00E757A8">
            <w:pPr>
              <w:pStyle w:val="B0"/>
              <w:rPr>
                <w:rFonts w:cs="Calibri"/>
              </w:rPr>
            </w:pPr>
            <w:r w:rsidRPr="0017625B">
              <w:rPr>
                <w:rFonts w:cs="Calibri"/>
              </w:rPr>
              <w:t>根据上一个权限的</w:t>
            </w:r>
            <w:r w:rsidRPr="0017625B">
              <w:rPr>
                <w:rFonts w:cs="Calibri"/>
              </w:rPr>
              <w:t>Id</w:t>
            </w:r>
            <w:r w:rsidRPr="0017625B">
              <w:rPr>
                <w:rFonts w:cs="Calibri"/>
              </w:rPr>
              <w:t>获取下层权限</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findUserPermByuserId(Long userid)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根据用户</w:t>
            </w:r>
            <w:r w:rsidRPr="0017625B">
              <w:rPr>
                <w:rFonts w:cs="Calibri"/>
              </w:rPr>
              <w:t>Id</w:t>
            </w:r>
            <w:r w:rsidRPr="0017625B">
              <w:rPr>
                <w:rFonts w:cs="Calibri"/>
              </w:rPr>
              <w:t>获取用户权限</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findUserPmsPermByuserId(Long userid)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queryPermJbpmRoleResult(Long roleId)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bl>
    <w:p w:rsidR="00DB1425" w:rsidRDefault="00DB1425" w:rsidP="00DB1425"/>
    <w:p w:rsidR="008B390B" w:rsidRDefault="008B390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8B390B" w:rsidRPr="0093041D" w:rsidTr="00E757A8">
        <w:trPr>
          <w:trHeight w:val="491"/>
        </w:trPr>
        <w:tc>
          <w:tcPr>
            <w:tcW w:w="735" w:type="pct"/>
            <w:shd w:val="clear" w:color="auto" w:fill="BFBFBF"/>
            <w:vAlign w:val="center"/>
          </w:tcPr>
          <w:p w:rsidR="008B390B" w:rsidRPr="0017625B" w:rsidRDefault="008B390B" w:rsidP="00E757A8">
            <w:pPr>
              <w:pStyle w:val="B0"/>
              <w:rPr>
                <w:rFonts w:cs="Calibri"/>
              </w:rPr>
            </w:pPr>
            <w:r w:rsidRPr="0017625B">
              <w:rPr>
                <w:rFonts w:cs="Calibri"/>
              </w:rPr>
              <w:t>接口名称</w:t>
            </w:r>
          </w:p>
        </w:tc>
        <w:tc>
          <w:tcPr>
            <w:tcW w:w="4265" w:type="pct"/>
            <w:shd w:val="clear" w:color="auto" w:fill="BFBFBF"/>
            <w:vAlign w:val="center"/>
          </w:tcPr>
          <w:p w:rsidR="008B390B" w:rsidRPr="0093041D" w:rsidRDefault="008B390B" w:rsidP="00E757A8">
            <w:pPr>
              <w:pStyle w:val="B0"/>
              <w:rPr>
                <w:rFonts w:cs="Calibri"/>
              </w:rPr>
            </w:pPr>
            <w:r>
              <w:rPr>
                <w:rFonts w:cs="Calibri"/>
              </w:rPr>
              <w:t xml:space="preserve">com.tangram.ebiz.dao. </w:t>
            </w:r>
            <w:r>
              <w:rPr>
                <w:rFonts w:cs="Calibri" w:hint="eastAsia"/>
              </w:rPr>
              <w:t>TsUser</w:t>
            </w:r>
            <w:r w:rsidRPr="0093041D">
              <w:rPr>
                <w:rFonts w:cs="Calibri"/>
              </w:rPr>
              <w:t>Dao</w:t>
            </w:r>
          </w:p>
        </w:tc>
      </w:tr>
      <w:tr w:rsidR="008B390B" w:rsidRPr="0093041D" w:rsidTr="00E757A8">
        <w:trPr>
          <w:trHeight w:val="364"/>
        </w:trPr>
        <w:tc>
          <w:tcPr>
            <w:tcW w:w="735" w:type="pct"/>
            <w:shd w:val="clear" w:color="auto" w:fill="F2F2F2"/>
            <w:vAlign w:val="center"/>
          </w:tcPr>
          <w:p w:rsidR="008B390B" w:rsidRPr="000E5DC8" w:rsidRDefault="008B390B" w:rsidP="00E757A8">
            <w:pPr>
              <w:pStyle w:val="B0"/>
              <w:rPr>
                <w:rFonts w:cs="Calibri"/>
              </w:rPr>
            </w:pPr>
            <w:r w:rsidRPr="000E5DC8">
              <w:rPr>
                <w:rFonts w:cs="Calibri"/>
              </w:rPr>
              <w:lastRenderedPageBreak/>
              <w:t>方法</w:t>
            </w:r>
          </w:p>
        </w:tc>
        <w:tc>
          <w:tcPr>
            <w:tcW w:w="4265" w:type="pct"/>
            <w:shd w:val="clear" w:color="auto" w:fill="F2F2F2"/>
          </w:tcPr>
          <w:p w:rsidR="008B390B" w:rsidRPr="000E5DC8" w:rsidRDefault="00E757A8" w:rsidP="00E757A8">
            <w:pPr>
              <w:pStyle w:val="B0"/>
              <w:rPr>
                <w:rFonts w:cs="Calibri"/>
              </w:rPr>
            </w:pPr>
            <w:r w:rsidRPr="000E5DC8">
              <w:rPr>
                <w:rFonts w:cs="Calibri"/>
                <w:color w:val="000000"/>
                <w:kern w:val="0"/>
              </w:rPr>
              <w:t>List&lt;TsUser&gt; getPage(Map&lt;String, Object&gt; pageParam)</w:t>
            </w:r>
          </w:p>
        </w:tc>
      </w:tr>
      <w:tr w:rsidR="008B390B" w:rsidRPr="0093041D" w:rsidTr="00E757A8">
        <w:trPr>
          <w:trHeight w:val="208"/>
        </w:trPr>
        <w:tc>
          <w:tcPr>
            <w:tcW w:w="735" w:type="pct"/>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shd w:val="clear" w:color="auto" w:fill="auto"/>
          </w:tcPr>
          <w:p w:rsidR="008B390B" w:rsidRPr="000E5DC8" w:rsidRDefault="00E757A8" w:rsidP="00E757A8">
            <w:pPr>
              <w:pStyle w:val="B0"/>
              <w:rPr>
                <w:rFonts w:cs="Calibri"/>
              </w:rPr>
            </w:pPr>
            <w:r w:rsidRPr="000E5DC8">
              <w:rPr>
                <w:rFonts w:cs="Calibri"/>
              </w:rPr>
              <w:t>获取用户分页</w:t>
            </w:r>
          </w:p>
        </w:tc>
      </w:tr>
      <w:tr w:rsidR="008B390B" w:rsidRPr="0093041D" w:rsidTr="00E757A8">
        <w:trPr>
          <w:trHeight w:val="208"/>
        </w:trPr>
        <w:tc>
          <w:tcPr>
            <w:tcW w:w="735" w:type="pct"/>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b/>
                <w:bCs/>
                <w:color w:val="7F0055"/>
                <w:kern w:val="0"/>
              </w:rPr>
              <w:t>int</w:t>
            </w:r>
            <w:r w:rsidRPr="000E5DC8">
              <w:rPr>
                <w:rFonts w:cs="Calibri"/>
                <w:color w:val="000000"/>
                <w:kern w:val="0"/>
              </w:rPr>
              <w:t xml:space="preserve"> getTotalCount(String search)</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获取用户总数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b/>
                <w:bCs/>
                <w:color w:val="7F0055"/>
                <w:kern w:val="0"/>
              </w:rPr>
              <w:t>void</w:t>
            </w:r>
            <w:r w:rsidRPr="000E5DC8">
              <w:rPr>
                <w:rFonts w:cs="Calibri"/>
                <w:color w:val="000000"/>
                <w:kern w:val="0"/>
              </w:rPr>
              <w:t xml:space="preserve"> saveUser(TsUser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保存用户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color w:val="000000"/>
                <w:kern w:val="0"/>
              </w:rPr>
              <w:t>List&lt;TsUser&gt; findUserByName(String name)</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根据用户名查询用户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color w:val="000000"/>
                <w:kern w:val="0"/>
              </w:rPr>
              <w:t>List&lt;TsUser&gt; findTsUserByNameAndPassword(String name,String password)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根据用户名和密码查找用户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color w:val="000000"/>
                <w:kern w:val="0"/>
              </w:rPr>
              <w:t>TsUser findUserById(Long 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w:t>
            </w:r>
            <w:r w:rsidRPr="000E5DC8">
              <w:rPr>
                <w:rFonts w:cs="Calibri"/>
              </w:rPr>
              <w:t>Id</w:t>
            </w:r>
            <w:r w:rsidRPr="000E5DC8">
              <w:rPr>
                <w:rFonts w:cs="Calibri"/>
              </w:rPr>
              <w:t>查找用户会级联将该用户角色查找出来</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updateUser(TsUser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修改用户角色</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recordLoginInfo(TsUser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修改用户登陆信息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changeStatus(Long[] ids, </w:t>
            </w:r>
            <w:r w:rsidRPr="000E5DC8">
              <w:rPr>
                <w:rFonts w:cs="Calibri"/>
                <w:b/>
                <w:bCs/>
                <w:color w:val="7F0055"/>
                <w:kern w:val="0"/>
              </w:rPr>
              <w:t>int</w:t>
            </w:r>
            <w:r w:rsidRPr="000E5DC8">
              <w:rPr>
                <w:rFonts w:cs="Calibri"/>
                <w:color w:val="000000"/>
                <w:kern w:val="0"/>
              </w:rPr>
              <w:t xml:space="preserve"> status)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变更用户状态</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deleteUserByIds(String 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更具用户</w:t>
            </w:r>
            <w:r w:rsidRPr="000E5DC8">
              <w:rPr>
                <w:rFonts w:cs="Calibri"/>
              </w:rPr>
              <w:t>Id</w:t>
            </w:r>
            <w:r w:rsidRPr="000E5DC8">
              <w:rPr>
                <w:rFonts w:cs="Calibri"/>
              </w:rPr>
              <w:t>删除用户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saveUserRole(Long userId,Long roleId)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保存用户和角色关系</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deleteUserRoleByuserId(Long userId)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根据用户信息删除用户和角色表信息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batchedelUserRoleByuserId(String userIds)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根据用户信息集合批量删除用户和角色关联信息表</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deleteUserRoleByroleId(Long roleId)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根据角色删除用户和角色信息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batchedelUserRoleByroleId(String roleIds)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根据角色集合批量删除用户和角色关联表信息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b/>
                <w:bCs/>
                <w:color w:val="7F0055"/>
                <w:kern w:val="0"/>
              </w:rPr>
              <w:t>void</w:t>
            </w:r>
            <w:r w:rsidRPr="000E5DC8">
              <w:rPr>
                <w:rFonts w:cs="Calibri"/>
                <w:color w:val="000000"/>
                <w:kern w:val="0"/>
              </w:rPr>
              <w:t xml:space="preserve"> updateByUser(TsUser TsUser)</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rPr>
              <w:t>更新用户资料</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rPr>
              <w:t>已实现</w:t>
            </w:r>
          </w:p>
        </w:tc>
      </w:tr>
    </w:tbl>
    <w:p w:rsidR="008B390B" w:rsidRDefault="008B390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17625B" w:rsidRPr="0093041D" w:rsidTr="00E757A8">
        <w:trPr>
          <w:trHeight w:val="491"/>
        </w:trPr>
        <w:tc>
          <w:tcPr>
            <w:tcW w:w="735" w:type="pct"/>
            <w:shd w:val="clear" w:color="auto" w:fill="BFBFBF"/>
            <w:vAlign w:val="center"/>
          </w:tcPr>
          <w:p w:rsidR="0017625B" w:rsidRPr="0017625B" w:rsidRDefault="0017625B" w:rsidP="00E757A8">
            <w:pPr>
              <w:pStyle w:val="B0"/>
              <w:rPr>
                <w:rFonts w:cs="Calibri"/>
              </w:rPr>
            </w:pPr>
            <w:r w:rsidRPr="0017625B">
              <w:rPr>
                <w:rFonts w:cs="Calibri"/>
              </w:rPr>
              <w:t>接口名称</w:t>
            </w:r>
          </w:p>
        </w:tc>
        <w:tc>
          <w:tcPr>
            <w:tcW w:w="4265" w:type="pct"/>
            <w:shd w:val="clear" w:color="auto" w:fill="BFBFBF"/>
            <w:vAlign w:val="center"/>
          </w:tcPr>
          <w:p w:rsidR="0017625B" w:rsidRPr="0093041D" w:rsidRDefault="0017625B" w:rsidP="00E757A8">
            <w:pPr>
              <w:pStyle w:val="B0"/>
              <w:rPr>
                <w:rFonts w:cs="Calibri"/>
              </w:rPr>
            </w:pPr>
            <w:r>
              <w:rPr>
                <w:rFonts w:cs="Calibri"/>
              </w:rPr>
              <w:t>com.tangram.ebiz.dao. Eb</w:t>
            </w:r>
            <w:r>
              <w:rPr>
                <w:rFonts w:cs="Calibri" w:hint="eastAsia"/>
              </w:rPr>
              <w:t>Role</w:t>
            </w:r>
            <w:r w:rsidRPr="0093041D">
              <w:rPr>
                <w:rFonts w:cs="Calibri"/>
              </w:rPr>
              <w:t>Dao</w:t>
            </w:r>
          </w:p>
        </w:tc>
      </w:tr>
      <w:tr w:rsidR="0017625B" w:rsidRPr="0093041D" w:rsidTr="00E757A8">
        <w:trPr>
          <w:trHeight w:val="364"/>
        </w:trPr>
        <w:tc>
          <w:tcPr>
            <w:tcW w:w="735" w:type="pct"/>
            <w:shd w:val="clear" w:color="auto" w:fill="F2F2F2"/>
            <w:vAlign w:val="center"/>
          </w:tcPr>
          <w:p w:rsidR="0017625B" w:rsidRPr="008B390B" w:rsidRDefault="0017625B" w:rsidP="00E757A8">
            <w:pPr>
              <w:pStyle w:val="B0"/>
              <w:rPr>
                <w:rFonts w:cs="Calibri"/>
              </w:rPr>
            </w:pPr>
            <w:r w:rsidRPr="008B390B">
              <w:rPr>
                <w:rFonts w:cs="Calibri"/>
              </w:rPr>
              <w:t>方法</w:t>
            </w:r>
          </w:p>
        </w:tc>
        <w:tc>
          <w:tcPr>
            <w:tcW w:w="4265" w:type="pct"/>
            <w:shd w:val="clear" w:color="auto" w:fill="F2F2F2"/>
          </w:tcPr>
          <w:p w:rsidR="0017625B" w:rsidRPr="008B390B" w:rsidRDefault="0017625B" w:rsidP="00E757A8">
            <w:pPr>
              <w:pStyle w:val="B0"/>
              <w:rPr>
                <w:rFonts w:cs="Calibri"/>
              </w:rPr>
            </w:pPr>
            <w:r w:rsidRPr="008B390B">
              <w:rPr>
                <w:rFonts w:cs="Calibri"/>
                <w:b/>
                <w:bCs/>
                <w:color w:val="7F0055"/>
                <w:kern w:val="0"/>
              </w:rPr>
              <w:t>int</w:t>
            </w:r>
            <w:r w:rsidRPr="008B390B">
              <w:rPr>
                <w:rFonts w:cs="Calibri"/>
                <w:color w:val="000000"/>
                <w:kern w:val="0"/>
              </w:rPr>
              <w:t xml:space="preserve"> getTotalCount(String search)</w:t>
            </w:r>
          </w:p>
        </w:tc>
      </w:tr>
      <w:tr w:rsidR="0017625B" w:rsidRPr="0093041D" w:rsidTr="00E757A8">
        <w:trPr>
          <w:trHeight w:val="208"/>
        </w:trPr>
        <w:tc>
          <w:tcPr>
            <w:tcW w:w="735" w:type="pct"/>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shd w:val="clear" w:color="auto" w:fill="auto"/>
          </w:tcPr>
          <w:p w:rsidR="0017625B" w:rsidRPr="008B390B" w:rsidRDefault="0017625B" w:rsidP="00E757A8">
            <w:pPr>
              <w:pStyle w:val="B0"/>
              <w:rPr>
                <w:rFonts w:cs="Calibri"/>
              </w:rPr>
            </w:pPr>
            <w:r w:rsidRPr="008B390B">
              <w:rPr>
                <w:rFonts w:cs="Calibri"/>
              </w:rPr>
              <w:t>获取角色总数</w:t>
            </w:r>
          </w:p>
        </w:tc>
      </w:tr>
      <w:tr w:rsidR="0017625B" w:rsidRPr="0093041D" w:rsidTr="00E757A8">
        <w:trPr>
          <w:trHeight w:val="208"/>
        </w:trPr>
        <w:tc>
          <w:tcPr>
            <w:tcW w:w="735" w:type="pct"/>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getPage(Map&lt;String, Object&gt; pageParam)</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角色管理分页</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Long saveRole(EbRole entity)</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保存角色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findRoleByName(String name)</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根据角色名称查询角色，用来判断是否重名</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listRole()</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获取所有启用角色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EbRole findRoleById(Long 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根据角色</w:t>
            </w:r>
            <w:r w:rsidRPr="008B390B">
              <w:rPr>
                <w:rFonts w:cs="Calibri"/>
              </w:rPr>
              <w:t>Id</w:t>
            </w:r>
            <w:r w:rsidRPr="008B390B">
              <w:rPr>
                <w:rFonts w:cs="Calibri"/>
              </w:rPr>
              <w:t>获取角色信息</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updateRole(EbRole entity)</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修改角色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changeStatus(Long ids[], </w:t>
            </w:r>
            <w:r w:rsidRPr="008B390B">
              <w:rPr>
                <w:rFonts w:cs="Calibri"/>
                <w:b/>
                <w:bCs/>
                <w:color w:val="7F0055"/>
                <w:kern w:val="0"/>
              </w:rPr>
              <w:t>int</w:t>
            </w:r>
            <w:r w:rsidRPr="008B390B">
              <w:rPr>
                <w:rFonts w:cs="Calibri"/>
                <w:color w:val="000000"/>
                <w:kern w:val="0"/>
              </w:rPr>
              <w:t xml:space="preserve"> status)</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角色状态变更</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deleteRoleByIds(String ids)</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rPr>
              <w:t>根据给定角色</w:t>
            </w:r>
            <w:r w:rsidRPr="008B390B">
              <w:rPr>
                <w:rFonts w:cs="Calibri"/>
              </w:rPr>
              <w:t>Id</w:t>
            </w:r>
            <w:r w:rsidRPr="008B390B">
              <w:rPr>
                <w:rFonts w:cs="Calibri"/>
              </w:rPr>
              <w:t>删除角色，支持批量删除</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color w:val="000000"/>
                <w:kern w:val="0"/>
              </w:rPr>
              <w:t>EbRole getRoleById(Long 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rPr>
              <w:t>根据角色</w:t>
            </w:r>
            <w:r w:rsidRPr="008B390B">
              <w:rPr>
                <w:rFonts w:cs="Calibri"/>
              </w:rPr>
              <w:t>Id</w:t>
            </w:r>
            <w:r w:rsidRPr="008B390B">
              <w:rPr>
                <w:rFonts w:cs="Calibri"/>
              </w:rPr>
              <w:t>获取角色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deletePermRoleByroleId(Long id)</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根据角色删除角色关联表</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deletePermRoleBypermId(Long 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根据权限删除角色关联表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batchedelPermRoleBypermId(String ids)</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根据权限</w:t>
            </w:r>
            <w:r w:rsidRPr="008B390B">
              <w:rPr>
                <w:rFonts w:cs="Calibri"/>
              </w:rPr>
              <w:t>Id</w:t>
            </w:r>
            <w:r w:rsidRPr="008B390B">
              <w:rPr>
                <w:rFonts w:cs="Calibri"/>
              </w:rPr>
              <w:t>批量删除角色关联表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rPr>
                <w:rFonts w:ascii="Calibri" w:hAnsi="Calibri" w:cs="Calibri"/>
                <w:color w:val="000000"/>
                <w:kern w:val="0"/>
                <w:szCs w:val="21"/>
              </w:rPr>
            </w:pPr>
            <w:r w:rsidRPr="008B390B">
              <w:rPr>
                <w:rFonts w:ascii="Calibri" w:hAnsi="Consolas" w:cs="Calibri"/>
                <w:b/>
                <w:bCs/>
                <w:color w:val="7F0055"/>
                <w:kern w:val="0"/>
                <w:szCs w:val="21"/>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rPr>
                <w:rFonts w:ascii="Calibri" w:hAnsi="Calibri" w:cs="Calibri"/>
                <w:color w:val="000000"/>
                <w:kern w:val="0"/>
                <w:szCs w:val="21"/>
              </w:rPr>
            </w:pPr>
            <w:r w:rsidRPr="008B390B">
              <w:rPr>
                <w:rFonts w:ascii="Calibri" w:hAnsi="Calibri" w:cs="Calibri"/>
                <w:b/>
                <w:bCs/>
                <w:color w:val="7F0055"/>
                <w:kern w:val="0"/>
                <w:szCs w:val="21"/>
              </w:rPr>
              <w:t>void</w:t>
            </w:r>
            <w:r w:rsidRPr="008B390B">
              <w:rPr>
                <w:rFonts w:ascii="Calibri" w:hAnsi="Calibri" w:cs="Calibri"/>
                <w:color w:val="000000"/>
                <w:kern w:val="0"/>
                <w:szCs w:val="21"/>
              </w:rPr>
              <w:t xml:space="preserve"> batchedelPermRoleByroleId(String ids)</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根据角色</w:t>
            </w:r>
            <w:r w:rsidRPr="008B390B">
              <w:rPr>
                <w:rFonts w:cs="Calibri"/>
              </w:rPr>
              <w:t>Id</w:t>
            </w:r>
            <w:r w:rsidRPr="008B390B">
              <w:rPr>
                <w:rFonts w:cs="Calibri"/>
              </w:rPr>
              <w:t>批量删除角色关联表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saveRolePerm(Long permId, Long roleId)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保存角色对应的权限</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color w:val="000000"/>
                <w:kern w:val="0"/>
              </w:rPr>
              <w:t>List&lt;TsUser&gt; getUserByRoleId(Long roleId)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通过角色</w:t>
            </w:r>
            <w:r w:rsidRPr="008B390B">
              <w:rPr>
                <w:rFonts w:cs="Calibri"/>
              </w:rPr>
              <w:t>Id</w:t>
            </w:r>
            <w:r w:rsidRPr="008B390B">
              <w:rPr>
                <w:rFonts w:cs="Calibri"/>
              </w:rPr>
              <w:t>查询所有用户</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color w:val="000000"/>
                <w:kern w:val="0"/>
              </w:rPr>
              <w:t>SerializableList&lt;EbRole&gt; findRoleByuserId(Long userId)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bl>
    <w:p w:rsidR="00933A28" w:rsidRPr="00DA3495" w:rsidRDefault="00F46FC5" w:rsidP="00F20B47">
      <w:pPr>
        <w:pStyle w:val="2"/>
      </w:pPr>
      <w:bookmarkStart w:id="230" w:name="_Toc330825483"/>
      <w:r>
        <w:rPr>
          <w:rFonts w:hint="eastAsia"/>
        </w:rPr>
        <w:t>系统配置</w:t>
      </w:r>
      <w:bookmarkEnd w:id="230"/>
    </w:p>
    <w:p w:rsidR="00DB1425" w:rsidRDefault="00DB1425" w:rsidP="00DE5CA1">
      <w:pPr>
        <w:pStyle w:val="3"/>
      </w:pPr>
      <w:bookmarkStart w:id="231" w:name="_Toc330825484"/>
      <w:r>
        <w:rPr>
          <w:rFonts w:hint="eastAsia"/>
        </w:rPr>
        <w:t>实现说明</w:t>
      </w:r>
      <w:bookmarkEnd w:id="231"/>
    </w:p>
    <w:p w:rsidR="00933A28" w:rsidRDefault="00933A28" w:rsidP="00933A28">
      <w:pPr>
        <w:numPr>
          <w:ilvl w:val="0"/>
          <w:numId w:val="7"/>
        </w:numPr>
        <w:spacing w:line="360" w:lineRule="auto"/>
        <w:rPr>
          <w:rFonts w:ascii="宋体" w:hAnsi="宋体"/>
        </w:rPr>
      </w:pPr>
      <w:r w:rsidRPr="00DD0E61">
        <w:rPr>
          <w:rFonts w:ascii="宋体" w:hAnsi="宋体" w:hint="eastAsia"/>
        </w:rPr>
        <w:t>功能定义</w:t>
      </w:r>
    </w:p>
    <w:p w:rsidR="00933A28" w:rsidRDefault="00DA3495" w:rsidP="00933A28">
      <w:bookmarkStart w:id="232" w:name="OLE_LINK8"/>
      <w:bookmarkStart w:id="233" w:name="OLE_LINK9"/>
      <w:r>
        <w:rPr>
          <w:rFonts w:hint="eastAsia"/>
        </w:rPr>
        <w:t>系统配置包括敏感词管理、后台登陆日志管理、全局设置、静态化三部分。</w:t>
      </w:r>
    </w:p>
    <w:bookmarkEnd w:id="232"/>
    <w:bookmarkEnd w:id="233"/>
    <w:p w:rsidR="00DA3495" w:rsidRDefault="00DA3495" w:rsidP="00933A28">
      <w:r>
        <w:rPr>
          <w:rFonts w:hint="eastAsia"/>
        </w:rPr>
        <w:t>敏感词管理：</w:t>
      </w:r>
    </w:p>
    <w:p w:rsidR="00DA3495" w:rsidRDefault="00C85B07" w:rsidP="002B6A07">
      <w:pPr>
        <w:pStyle w:val="T0"/>
      </w:pPr>
      <w:r>
        <w:rPr>
          <w:rFonts w:hint="eastAsia"/>
          <w:noProof/>
        </w:rPr>
        <w:drawing>
          <wp:inline distT="0" distB="0" distL="0" distR="0">
            <wp:extent cx="5753100" cy="2647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2B6A07" w:rsidRPr="002B6A07" w:rsidRDefault="007F5BDA" w:rsidP="002B6A07">
      <w:pPr>
        <w:pStyle w:val="T"/>
      </w:pPr>
      <w:bookmarkStart w:id="234" w:name="_Toc330825175"/>
      <w:r>
        <w:rPr>
          <w:rFonts w:hint="eastAsia"/>
        </w:rPr>
        <w:t>系统配置页</w:t>
      </w:r>
      <w:bookmarkEnd w:id="234"/>
    </w:p>
    <w:p w:rsidR="00DA3495" w:rsidRDefault="00DA3495" w:rsidP="00933A28">
      <w:r>
        <w:rPr>
          <w:rFonts w:hint="eastAsia"/>
        </w:rPr>
        <w:t>后台登陆日志管理：</w:t>
      </w:r>
    </w:p>
    <w:p w:rsidR="00DA3495" w:rsidRDefault="00C85B07" w:rsidP="002B6A07">
      <w:pPr>
        <w:pStyle w:val="T0"/>
      </w:pPr>
      <w:r>
        <w:rPr>
          <w:rFonts w:hint="eastAsia"/>
          <w:noProof/>
        </w:rPr>
        <w:lastRenderedPageBreak/>
        <w:drawing>
          <wp:inline distT="0" distB="0" distL="0" distR="0">
            <wp:extent cx="5753100" cy="2552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B6A07" w:rsidRPr="002B6A07" w:rsidRDefault="001573DC" w:rsidP="002B6A07">
      <w:pPr>
        <w:pStyle w:val="T"/>
      </w:pPr>
      <w:bookmarkStart w:id="235" w:name="_Toc330825176"/>
      <w:r>
        <w:rPr>
          <w:rFonts w:hint="eastAsia"/>
        </w:rPr>
        <w:t>后台登陆日志管理页</w:t>
      </w:r>
      <w:bookmarkEnd w:id="235"/>
    </w:p>
    <w:p w:rsidR="00DA3495" w:rsidRDefault="00DA3495" w:rsidP="00933A28">
      <w:r>
        <w:rPr>
          <w:rFonts w:hint="eastAsia"/>
        </w:rPr>
        <w:t>全局化设置：</w:t>
      </w:r>
    </w:p>
    <w:p w:rsidR="00DA3495" w:rsidRDefault="00C85B07" w:rsidP="002B6A07">
      <w:pPr>
        <w:pStyle w:val="T0"/>
      </w:pPr>
      <w:r>
        <w:rPr>
          <w:rFonts w:hint="eastAsia"/>
          <w:noProof/>
        </w:rPr>
        <w:drawing>
          <wp:inline distT="0" distB="0" distL="0" distR="0">
            <wp:extent cx="5762625" cy="23812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2B6A07" w:rsidRPr="002B6A07" w:rsidRDefault="001573DC" w:rsidP="002B6A07">
      <w:pPr>
        <w:pStyle w:val="T"/>
      </w:pPr>
      <w:bookmarkStart w:id="236" w:name="_Toc330825177"/>
      <w:r>
        <w:rPr>
          <w:rFonts w:hint="eastAsia"/>
        </w:rPr>
        <w:t>全局化设置页</w:t>
      </w:r>
      <w:bookmarkEnd w:id="236"/>
    </w:p>
    <w:p w:rsidR="00DA3495" w:rsidRDefault="00DA3495" w:rsidP="00933A28">
      <w:r>
        <w:rPr>
          <w:rFonts w:hint="eastAsia"/>
        </w:rPr>
        <w:t>静态化：</w:t>
      </w:r>
    </w:p>
    <w:p w:rsidR="00DA3495" w:rsidRDefault="00C85B07" w:rsidP="002B6A07">
      <w:pPr>
        <w:pStyle w:val="T0"/>
      </w:pPr>
      <w:r>
        <w:rPr>
          <w:rFonts w:hint="eastAsia"/>
          <w:noProof/>
        </w:rPr>
        <w:lastRenderedPageBreak/>
        <w:drawing>
          <wp:inline distT="0" distB="0" distL="0" distR="0">
            <wp:extent cx="5753100" cy="2638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2B6A07" w:rsidRPr="002B6A07" w:rsidRDefault="001573DC" w:rsidP="00DE5CA1">
      <w:pPr>
        <w:pStyle w:val="T"/>
        <w:outlineLvl w:val="0"/>
      </w:pPr>
      <w:bookmarkStart w:id="237" w:name="_Toc330825178"/>
      <w:r>
        <w:rPr>
          <w:rFonts w:hint="eastAsia"/>
        </w:rPr>
        <w:t>静态化页</w:t>
      </w:r>
      <w:bookmarkEnd w:id="237"/>
    </w:p>
    <w:p w:rsidR="00DB1425" w:rsidRDefault="00DB1425" w:rsidP="00DE5CA1">
      <w:pPr>
        <w:pStyle w:val="3"/>
      </w:pPr>
      <w:bookmarkStart w:id="238" w:name="_Toc330825485"/>
      <w:r>
        <w:rPr>
          <w:rFonts w:hint="eastAsia"/>
        </w:rPr>
        <w:t>程序设计</w:t>
      </w:r>
      <w:bookmarkEnd w:id="238"/>
    </w:p>
    <w:p w:rsidR="005029D5" w:rsidRDefault="005029D5" w:rsidP="00F20B47">
      <w:pPr>
        <w:pStyle w:val="4"/>
      </w:pPr>
      <w:r>
        <w:t>JSP</w:t>
      </w:r>
      <w:r>
        <w:rPr>
          <w:rFonts w:hint="eastAsia"/>
        </w:rPr>
        <w:t>页面</w:t>
      </w:r>
    </w:p>
    <w:tbl>
      <w:tblPr>
        <w:tblW w:w="5000" w:type="pct"/>
        <w:tblLook w:val="0000" w:firstRow="0" w:lastRow="0" w:firstColumn="0" w:lastColumn="0" w:noHBand="0" w:noVBand="0"/>
      </w:tblPr>
      <w:tblGrid>
        <w:gridCol w:w="1515"/>
        <w:gridCol w:w="7547"/>
      </w:tblGrid>
      <w:tr w:rsidR="00312CA9"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Default="00312CA9" w:rsidP="00304B8A">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Default="00312CA9" w:rsidP="00304B8A">
            <w:pPr>
              <w:pStyle w:val="B0"/>
            </w:pPr>
            <w:r w:rsidRPr="00312CA9">
              <w:t>ecps-console\src\main\webapp\WEB-INF\ecps\console\pages\log\backlog.jsp</w:t>
            </w:r>
          </w:p>
        </w:tc>
      </w:tr>
      <w:tr w:rsidR="00312CA9"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Default="00312CA9" w:rsidP="00304B8A">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Default="00312CA9" w:rsidP="00304B8A">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Default="00312CA9" w:rsidP="00304B8A">
            <w:pPr>
              <w:pStyle w:val="B0"/>
            </w:pPr>
            <w:r>
              <w:rPr>
                <w:rFonts w:hint="eastAsia"/>
              </w:rPr>
              <w:t>后台登陆日志列表页</w:t>
            </w:r>
          </w:p>
        </w:tc>
      </w:tr>
    </w:tbl>
    <w:p w:rsidR="00312CA9" w:rsidRDefault="00312CA9" w:rsidP="00312CA9"/>
    <w:tbl>
      <w:tblPr>
        <w:tblW w:w="5000" w:type="pct"/>
        <w:tblLook w:val="0000" w:firstRow="0" w:lastRow="0" w:firstColumn="0" w:lastColumn="0" w:noHBand="0" w:noVBand="0"/>
      </w:tblPr>
      <w:tblGrid>
        <w:gridCol w:w="1515"/>
        <w:gridCol w:w="7547"/>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ecps-console\src\main\webapp\WEB-INF\ecps\console\pages\contentset\listsensitive.jsp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敏感词列表页</w:t>
            </w:r>
          </w:p>
        </w:tc>
      </w:tr>
    </w:tbl>
    <w:p w:rsidR="00312CA9" w:rsidRPr="008666B5" w:rsidRDefault="00312CA9" w:rsidP="00312CA9">
      <w:pPr>
        <w:rPr>
          <w:rFonts w:ascii="Calibri" w:hAnsi="Calibri" w:cs="Calibri"/>
        </w:rPr>
      </w:pPr>
    </w:p>
    <w:tbl>
      <w:tblPr>
        <w:tblW w:w="5000" w:type="pct"/>
        <w:tblLook w:val="0000" w:firstRow="0" w:lastRow="0" w:firstColumn="0" w:lastColumn="0" w:noHBand="0" w:noVBand="0"/>
      </w:tblPr>
      <w:tblGrid>
        <w:gridCol w:w="1515"/>
        <w:gridCol w:w="7547"/>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E7C58" w:rsidP="00304B8A">
            <w:pPr>
              <w:pStyle w:val="B0"/>
              <w:rPr>
                <w:rFonts w:cs="Calibri"/>
              </w:rPr>
            </w:pPr>
            <w:r w:rsidRPr="008666B5">
              <w:rPr>
                <w:rFonts w:cs="Calibri"/>
              </w:rPr>
              <w:t>ecps-console\src\main\webapp\WEB-INF\ecps\console\pages\contentset\editsensitive.jsp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8666B5" w:rsidRDefault="003E7C58" w:rsidP="00304B8A">
            <w:pPr>
              <w:pStyle w:val="B0"/>
              <w:rPr>
                <w:rFonts w:eastAsia="宋体" w:cs="Calibri"/>
              </w:rPr>
            </w:pPr>
            <w:r w:rsidRPr="008666B5">
              <w:rPr>
                <w:rFonts w:eastAsia="宋体" w:cs="Calibri"/>
              </w:rPr>
              <w:t>敏感词的相关参数</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编辑敏感词页</w:t>
            </w:r>
          </w:p>
        </w:tc>
      </w:tr>
    </w:tbl>
    <w:p w:rsidR="00312CA9" w:rsidRPr="008666B5" w:rsidRDefault="00312CA9" w:rsidP="00312CA9">
      <w:pPr>
        <w:rPr>
          <w:rFonts w:ascii="Calibri" w:hAnsi="Calibri" w:cs="Calibri"/>
        </w:rPr>
      </w:pPr>
    </w:p>
    <w:tbl>
      <w:tblPr>
        <w:tblW w:w="5000" w:type="pct"/>
        <w:tblLook w:val="0000" w:firstRow="0" w:lastRow="0" w:firstColumn="0" w:lastColumn="0" w:noHBand="0" w:noVBand="0"/>
      </w:tblPr>
      <w:tblGrid>
        <w:gridCol w:w="1515"/>
        <w:gridCol w:w="7547"/>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ecps-console\src\main\webapp\WEB-INF\ecps\console\pages\permission\listuser.jsp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用户列表显示页</w:t>
            </w:r>
          </w:p>
        </w:tc>
      </w:tr>
    </w:tbl>
    <w:p w:rsidR="00312CA9" w:rsidRPr="008666B5" w:rsidRDefault="00312CA9" w:rsidP="00312CA9">
      <w:pPr>
        <w:rPr>
          <w:rFonts w:ascii="Calibri" w:hAnsi="Calibri" w:cs="Calibri"/>
        </w:rPr>
      </w:pPr>
    </w:p>
    <w:tbl>
      <w:tblPr>
        <w:tblW w:w="5000" w:type="pct"/>
        <w:tblLayout w:type="fixed"/>
        <w:tblLook w:val="0000" w:firstRow="0" w:lastRow="0" w:firstColumn="0" w:lastColumn="0" w:noHBand="0" w:noVBand="0"/>
      </w:tblPr>
      <w:tblGrid>
        <w:gridCol w:w="1488"/>
        <w:gridCol w:w="7574"/>
      </w:tblGrid>
      <w:tr w:rsidR="00312CA9" w:rsidRPr="008666B5" w:rsidTr="003E7C58">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E7C58" w:rsidP="00304B8A">
            <w:pPr>
              <w:pStyle w:val="B0"/>
              <w:rPr>
                <w:rFonts w:cs="Calibri"/>
              </w:rPr>
            </w:pPr>
            <w:r w:rsidRPr="008666B5">
              <w:rPr>
                <w:rFonts w:cs="Calibri"/>
              </w:rPr>
              <w:t>ecps-console\src\main\webapp\WEB-INF\ecps\console\pages\contentset\addsensitive.jsp</w:t>
            </w:r>
          </w:p>
        </w:tc>
      </w:tr>
      <w:tr w:rsidR="00312CA9" w:rsidRPr="008666B5" w:rsidTr="003E7C58">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E7C58" w:rsidP="002B6A07">
            <w:pPr>
              <w:pStyle w:val="B0"/>
            </w:pPr>
            <w:r w:rsidRPr="002B6A07">
              <w:t>敏感词相关参数</w:t>
            </w:r>
          </w:p>
        </w:tc>
      </w:tr>
      <w:tr w:rsidR="00312CA9" w:rsidRPr="008666B5" w:rsidTr="003E7C58">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lastRenderedPageBreak/>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添加敏感词</w:t>
            </w:r>
            <w:r w:rsidR="00810C43">
              <w:rPr>
                <w:rFonts w:cs="Calibri" w:hint="eastAsia"/>
              </w:rPr>
              <w:t>页</w:t>
            </w:r>
          </w:p>
        </w:tc>
      </w:tr>
    </w:tbl>
    <w:p w:rsidR="00312CA9" w:rsidRDefault="00312CA9" w:rsidP="00312CA9"/>
    <w:tbl>
      <w:tblPr>
        <w:tblW w:w="5000" w:type="pct"/>
        <w:tblLayout w:type="fixed"/>
        <w:tblLook w:val="0000" w:firstRow="0" w:lastRow="0" w:firstColumn="0" w:lastColumn="0" w:noHBand="0" w:noVBand="0"/>
      </w:tblPr>
      <w:tblGrid>
        <w:gridCol w:w="1488"/>
        <w:gridCol w:w="7574"/>
      </w:tblGrid>
      <w:tr w:rsidR="00810C43" w:rsidRPr="008666B5" w:rsidTr="00304B8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0C43" w:rsidRPr="008666B5" w:rsidRDefault="00810C43" w:rsidP="00304B8A">
            <w:pPr>
              <w:pStyle w:val="B0"/>
              <w:rPr>
                <w:rFonts w:cs="Calibri"/>
              </w:rPr>
            </w:pPr>
            <w:r w:rsidRPr="008666B5">
              <w:rPr>
                <w:rFonts w:cs="Calibri"/>
              </w:rPr>
              <w:t>jsp</w:t>
            </w:r>
            <w:r w:rsidRPr="008666B5">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0C43" w:rsidRPr="008666B5" w:rsidRDefault="00810C43" w:rsidP="00304B8A">
            <w:pPr>
              <w:pStyle w:val="B0"/>
              <w:rPr>
                <w:rFonts w:cs="Calibri"/>
              </w:rPr>
            </w:pPr>
            <w:r w:rsidRPr="00810C43">
              <w:rPr>
                <w:rFonts w:cs="Calibri"/>
              </w:rPr>
              <w:t>ecps-console\src\main\webapp\WEB-INF\ecps\console\pages\system\editsiteconfig.jsp</w:t>
            </w:r>
          </w:p>
        </w:tc>
      </w:tr>
      <w:tr w:rsidR="00810C43" w:rsidRPr="00972138" w:rsidTr="00304B8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0C43" w:rsidRPr="00972138" w:rsidRDefault="00810C43" w:rsidP="00304B8A">
            <w:pPr>
              <w:pStyle w:val="B0"/>
              <w:rPr>
                <w:rFonts w:cs="Calibri"/>
              </w:rPr>
            </w:pPr>
            <w:r w:rsidRPr="00972138">
              <w:rPr>
                <w:rFonts w:cs="Calibri"/>
              </w:rPr>
              <w:t>全局设置参数</w:t>
            </w:r>
          </w:p>
        </w:tc>
      </w:tr>
      <w:tr w:rsidR="00810C43" w:rsidRPr="00972138" w:rsidTr="00304B8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全局设置参数编辑页</w:t>
            </w:r>
          </w:p>
        </w:tc>
      </w:tr>
    </w:tbl>
    <w:p w:rsidR="00810C43" w:rsidRPr="00972138" w:rsidRDefault="00810C43" w:rsidP="00312CA9">
      <w:pPr>
        <w:rPr>
          <w:rFonts w:ascii="Calibri" w:hAnsi="Calibri" w:cs="Calibri"/>
          <w:szCs w:val="21"/>
        </w:rPr>
      </w:pPr>
    </w:p>
    <w:tbl>
      <w:tblPr>
        <w:tblW w:w="5000" w:type="pct"/>
        <w:tblLayout w:type="fixed"/>
        <w:tblLook w:val="0000" w:firstRow="0" w:lastRow="0" w:firstColumn="0" w:lastColumn="0" w:noHBand="0" w:noVBand="0"/>
      </w:tblPr>
      <w:tblGrid>
        <w:gridCol w:w="1488"/>
        <w:gridCol w:w="7574"/>
      </w:tblGrid>
      <w:tr w:rsidR="007A641C" w:rsidRPr="00972138" w:rsidTr="00304B8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A641C" w:rsidRPr="00972138" w:rsidRDefault="007A641C" w:rsidP="00304B8A">
            <w:pPr>
              <w:pStyle w:val="B0"/>
              <w:rPr>
                <w:rFonts w:cs="Calibri"/>
              </w:rPr>
            </w:pPr>
            <w:r w:rsidRPr="00972138">
              <w:rPr>
                <w:rFonts w:cs="Calibri"/>
              </w:rPr>
              <w:t>jsp</w:t>
            </w:r>
            <w:r w:rsidRPr="00972138">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A641C" w:rsidRPr="00972138" w:rsidRDefault="007A641C" w:rsidP="00304B8A">
            <w:pPr>
              <w:pStyle w:val="B0"/>
              <w:rPr>
                <w:rFonts w:cs="Calibri"/>
              </w:rPr>
            </w:pPr>
            <w:r w:rsidRPr="00972138">
              <w:rPr>
                <w:rFonts w:cs="Calibri"/>
              </w:rPr>
              <w:t>ecps-console\src\main\webapp\WEB-INF\ecps\console\pages\system\showsiteconfig.jsp</w:t>
            </w:r>
          </w:p>
        </w:tc>
      </w:tr>
      <w:tr w:rsidR="007A641C" w:rsidRPr="00972138" w:rsidTr="00304B8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A641C" w:rsidRPr="00972138" w:rsidRDefault="007A641C" w:rsidP="00304B8A">
            <w:pPr>
              <w:pStyle w:val="B0"/>
              <w:rPr>
                <w:rFonts w:cs="Calibri"/>
              </w:rPr>
            </w:pPr>
            <w:r w:rsidRPr="00972138">
              <w:rPr>
                <w:rFonts w:cs="Calibri"/>
              </w:rPr>
              <w:t>Null</w:t>
            </w:r>
          </w:p>
        </w:tc>
      </w:tr>
      <w:tr w:rsidR="007A641C" w:rsidRPr="00972138" w:rsidTr="00304B8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显示全局设置参数页</w:t>
            </w:r>
          </w:p>
        </w:tc>
      </w:tr>
    </w:tbl>
    <w:p w:rsidR="007A641C" w:rsidRPr="00972138" w:rsidRDefault="007A641C" w:rsidP="00312CA9">
      <w:pPr>
        <w:rPr>
          <w:rFonts w:ascii="Calibri" w:hAnsi="Calibri" w:cs="Calibri"/>
          <w:szCs w:val="21"/>
        </w:rPr>
      </w:pPr>
    </w:p>
    <w:p w:rsidR="005029D5" w:rsidRPr="00972138" w:rsidRDefault="005029D5" w:rsidP="00F20B47">
      <w:pPr>
        <w:pStyle w:val="4"/>
        <w:rPr>
          <w:rFonts w:hAnsi="Calibri"/>
        </w:rPr>
      </w:pPr>
      <w:r w:rsidRPr="00972138">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972138" w:rsidRPr="00972138"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972138" w:rsidRDefault="00972138" w:rsidP="00304B8A">
            <w:pPr>
              <w:pStyle w:val="B0"/>
              <w:rPr>
                <w:rFonts w:cs="Calibri"/>
              </w:rPr>
            </w:pPr>
            <w:r w:rsidRPr="00972138">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972138" w:rsidRDefault="00972138" w:rsidP="00304B8A">
            <w:pPr>
              <w:pStyle w:val="B0"/>
              <w:rPr>
                <w:rFonts w:cs="Calibri"/>
              </w:rPr>
            </w:pPr>
            <w:r w:rsidRPr="00972138">
              <w:rPr>
                <w:rFonts w:cs="Calibri"/>
              </w:rPr>
              <w:t>com.tangram.ebiz.webapp.controller.EbSensitiveController.java</w:t>
            </w:r>
          </w:p>
        </w:tc>
      </w:tr>
      <w:tr w:rsidR="00972138" w:rsidRPr="00972138"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/sensitive/addSensitive.do</w:t>
            </w:r>
          </w:p>
        </w:tc>
      </w:tr>
      <w:tr w:rsidR="00972138" w:rsidRPr="00972138"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addSensitive(ModelMap model, HttpServletRequest request,</w:t>
            </w:r>
          </w:p>
          <w:p w:rsidR="00972138" w:rsidRPr="00972138" w:rsidRDefault="00972138" w:rsidP="00972138">
            <w:pPr>
              <w:pStyle w:val="B0"/>
              <w:rPr>
                <w:rFonts w:cs="Calibri"/>
              </w:rPr>
            </w:pPr>
            <w:r w:rsidRPr="00972138">
              <w:rPr>
                <w:rFonts w:cs="Calibri"/>
                <w:color w:val="000000"/>
                <w:kern w:val="0"/>
              </w:rPr>
              <w:tab/>
            </w:r>
            <w:r w:rsidRPr="00972138">
              <w:rPr>
                <w:rFonts w:cs="Calibri"/>
                <w:color w:val="000000"/>
                <w:kern w:val="0"/>
              </w:rPr>
              <w:tab/>
            </w:r>
            <w:r w:rsidRPr="00972138">
              <w:rPr>
                <w:rFonts w:cs="Calibri"/>
                <w:color w:val="000000"/>
                <w:kern w:val="0"/>
              </w:rPr>
              <w:tab/>
              <w:t xml:space="preserve">String sensitiveName, </w:t>
            </w:r>
            <w:r w:rsidRPr="00972138">
              <w:rPr>
                <w:rFonts w:cs="Calibri"/>
                <w:b/>
                <w:bCs/>
                <w:color w:val="7F0055"/>
                <w:kern w:val="0"/>
              </w:rPr>
              <w:t>int</w:t>
            </w:r>
            <w:r w:rsidRPr="00972138">
              <w:rPr>
                <w:rFonts w:cs="Calibri"/>
                <w:color w:val="000000"/>
                <w:kern w:val="0"/>
              </w:rPr>
              <w:t xml:space="preserve"> status)</w:t>
            </w:r>
          </w:p>
        </w:tc>
      </w:tr>
      <w:tr w:rsidR="00972138" w:rsidRPr="00972138"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/sensitive/deleteSensitiveById.do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color w:val="2A00FF"/>
                <w:kern w:val="0"/>
              </w:rPr>
            </w:pPr>
            <w:r w:rsidRPr="00972138">
              <w:rPr>
                <w:rFonts w:cs="Calibri"/>
                <w:color w:val="000000"/>
                <w:kern w:val="0"/>
              </w:rPr>
              <w:t>String deleteSensitiveById(</w:t>
            </w:r>
            <w:r w:rsidRPr="00972138">
              <w:rPr>
                <w:rFonts w:cs="Calibri"/>
                <w:b/>
                <w:bCs/>
                <w:color w:val="7F0055"/>
                <w:kern w:val="0"/>
              </w:rPr>
              <w:t>int</w:t>
            </w:r>
            <w:r w:rsidRPr="00972138">
              <w:rPr>
                <w:rFonts w:cs="Calibri"/>
                <w:color w:val="000000"/>
                <w:kern w:val="0"/>
              </w:rPr>
              <w:t xml:space="preserve"> id, 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/sensitive/batchDelSensitiveById.do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color w:val="2A00FF"/>
                <w:kern w:val="0"/>
              </w:rPr>
            </w:pPr>
            <w:r w:rsidRPr="00972138">
              <w:rPr>
                <w:rFonts w:cs="Calibri"/>
                <w:color w:val="000000"/>
                <w:kern w:val="0"/>
              </w:rPr>
              <w:t>String batchDelSensitiveById(</w:t>
            </w:r>
            <w:r w:rsidRPr="00972138">
              <w:rPr>
                <w:rFonts w:cs="Calibri"/>
                <w:b/>
                <w:bCs/>
                <w:color w:val="7F0055"/>
                <w:kern w:val="0"/>
              </w:rPr>
              <w:t>int</w:t>
            </w:r>
            <w:r w:rsidRPr="00972138">
              <w:rPr>
                <w:rFonts w:cs="Calibri"/>
                <w:color w:val="000000"/>
                <w:kern w:val="0"/>
              </w:rPr>
              <w:t xml:space="preserve"> ids[], 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/sensitive/updateSensitiveStatus.do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updateSensitiveStatus(</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status,</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/sensitive/batchUpdateSensitiveStatus.do</w:t>
            </w:r>
          </w:p>
        </w:tc>
      </w:tr>
      <w:tr w:rsidR="00972138" w:rsidRPr="00972138"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batchUpdateSensitiveStatus(</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ids,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status,</w:t>
            </w:r>
          </w:p>
          <w:p w:rsidR="00972138" w:rsidRPr="00972138" w:rsidRDefault="00972138" w:rsidP="00972138">
            <w:pPr>
              <w:pStyle w:val="B0"/>
              <w:rPr>
                <w:rFonts w:cs="Calibri"/>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/sensitive/getSensitive.do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 xml:space="preserve">String getSensitive(ModelMap model,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contentset/editsensitive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/sensitive/updateSensitive.do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updateSensitive(ModelMap model, HttpServletResponse response,</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r>
            <w:r w:rsidRPr="00972138">
              <w:rPr>
                <w:rFonts w:cs="Calibri"/>
                <w:b/>
                <w:bCs/>
                <w:color w:val="7F0055"/>
                <w:kern w:val="0"/>
              </w:rPr>
              <w:t>int</w:t>
            </w:r>
            <w:r w:rsidRPr="00972138">
              <w:rPr>
                <w:rFonts w:cs="Calibri"/>
                <w:color w:val="000000"/>
                <w:kern w:val="0"/>
              </w:rPr>
              <w:t xml:space="preserve"> id, String sensitiveName, </w:t>
            </w:r>
            <w:r w:rsidRPr="00972138">
              <w:rPr>
                <w:rFonts w:cs="Calibri"/>
                <w:b/>
                <w:bCs/>
                <w:color w:val="7F0055"/>
                <w:kern w:val="0"/>
              </w:rPr>
              <w:t>int</w:t>
            </w:r>
            <w:r w:rsidRPr="00972138">
              <w:rPr>
                <w:rFonts w:cs="Calibri"/>
                <w:color w:val="000000"/>
                <w:kern w:val="0"/>
              </w:rPr>
              <w:t xml:space="preserve"> status)</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listSensitive(ModelMap model, HttpServletRequest request,</w:t>
            </w:r>
          </w:p>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ab/>
            </w:r>
            <w:r w:rsidRPr="00972138">
              <w:rPr>
                <w:rFonts w:ascii="Calibri" w:hAnsi="Calibri" w:cs="Calibri"/>
                <w:color w:val="000000"/>
                <w:kern w:val="0"/>
                <w:szCs w:val="21"/>
              </w:rPr>
              <w:tab/>
            </w:r>
            <w:r w:rsidRPr="00972138">
              <w:rPr>
                <w:rFonts w:ascii="Calibri" w:hAnsi="Calibri" w:cs="Calibri"/>
                <w:color w:val="000000"/>
                <w:kern w:val="0"/>
                <w:szCs w:val="21"/>
              </w:rPr>
              <w:tab/>
              <w:t>HttpServletResponse response, Integer pageNo, Integer pageSize,</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Integer orderByStatus, Integer orderBy, String search)</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contentset/listsensitive</w:t>
            </w:r>
          </w:p>
        </w:tc>
      </w:tr>
    </w:tbl>
    <w:p w:rsidR="00972138" w:rsidRDefault="00972138" w:rsidP="006330B7"/>
    <w:p w:rsidR="00972138" w:rsidRDefault="00972138" w:rsidP="00633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972138" w:rsidRPr="0017714C"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com.tangram.ebiz.webapp.controller.</w:t>
            </w:r>
            <w:r w:rsidR="002A3CB1">
              <w:rPr>
                <w:rFonts w:cs="Calibri" w:hint="eastAsia"/>
              </w:rPr>
              <w:t>EbBackLandLog</w:t>
            </w:r>
            <w:r>
              <w:rPr>
                <w:rFonts w:cs="Calibri" w:hint="eastAsia"/>
              </w:rPr>
              <w:t>Controller</w:t>
            </w:r>
            <w:r w:rsidRPr="0017714C">
              <w:rPr>
                <w:rFonts w:cs="Calibri"/>
              </w:rPr>
              <w:t>.java</w:t>
            </w:r>
          </w:p>
        </w:tc>
      </w:tr>
      <w:tr w:rsidR="00972138" w:rsidRPr="008B462A"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rPr>
            </w:pPr>
            <w:r w:rsidRPr="002A3CB1">
              <w:rPr>
                <w:rFonts w:cs="Calibri"/>
                <w:color w:val="2A00FF"/>
                <w:kern w:val="0"/>
              </w:rPr>
              <w:t>/login/getTime.do</w:t>
            </w:r>
          </w:p>
        </w:tc>
      </w:tr>
      <w:tr w:rsidR="00972138" w:rsidRPr="008B462A"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2A3CB1" w:rsidRDefault="002A3CB1" w:rsidP="00304B8A">
            <w:pPr>
              <w:pStyle w:val="B0"/>
              <w:rPr>
                <w:rFonts w:cs="Calibri"/>
              </w:rPr>
            </w:pPr>
            <w:r w:rsidRPr="002A3CB1">
              <w:rPr>
                <w:rFonts w:cs="Calibri"/>
                <w:b/>
                <w:bCs/>
                <w:color w:val="7F0055"/>
                <w:kern w:val="0"/>
              </w:rPr>
              <w:t>void</w:t>
            </w:r>
            <w:r w:rsidRPr="002A3CB1">
              <w:rPr>
                <w:rFonts w:cs="Calibri"/>
                <w:color w:val="000000"/>
                <w:kern w:val="0"/>
              </w:rPr>
              <w:t xml:space="preserve"> backLandLogManageSystemTime(HttpServletResponse response)</w:t>
            </w:r>
          </w:p>
        </w:tc>
      </w:tr>
      <w:tr w:rsidR="00972138" w:rsidRPr="008B462A"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rPr>
            </w:pPr>
            <w:r w:rsidRPr="002A3CB1">
              <w:rPr>
                <w:rFonts w:cs="Calibri"/>
                <w:color w:val="2A00FF"/>
                <w:kern w:val="0"/>
              </w:rPr>
              <w:t>null</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/login/deleteBackLandLogById.do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2A3CB1" w:rsidP="00304B8A">
            <w:pPr>
              <w:pStyle w:val="B0"/>
              <w:rPr>
                <w:rFonts w:cs="Calibri"/>
                <w:color w:val="2A00FF"/>
                <w:kern w:val="0"/>
              </w:rPr>
            </w:pPr>
            <w:r w:rsidRPr="002A3CB1">
              <w:rPr>
                <w:rFonts w:cs="Calibri"/>
                <w:color w:val="000000"/>
                <w:kern w:val="0"/>
              </w:rPr>
              <w:t>String deleteBackLandLogById(Integer id, 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/login/deleteBackLandLogById.do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2A3CB1" w:rsidP="00304B8A">
            <w:pPr>
              <w:pStyle w:val="B0"/>
              <w:rPr>
                <w:rFonts w:cs="Calibri"/>
                <w:color w:val="2A00FF"/>
                <w:kern w:val="0"/>
              </w:rPr>
            </w:pPr>
            <w:r w:rsidRPr="002A3CB1">
              <w:rPr>
                <w:rFonts w:cs="Calibri"/>
                <w:color w:val="000000"/>
                <w:kern w:val="0"/>
              </w:rPr>
              <w:t>String deleteBackLandLogById(Integer id, 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/login/batchDelBackLandLogById.do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String batchDelBackLandLogById(Integer ids[],</w:t>
            </w:r>
          </w:p>
          <w:p w:rsidR="00972138" w:rsidRPr="002A3CB1" w:rsidRDefault="002A3CB1" w:rsidP="002A3CB1">
            <w:pPr>
              <w:pStyle w:val="B0"/>
              <w:rPr>
                <w:rFonts w:cs="Calibri"/>
                <w:color w:val="2A00FF"/>
                <w:kern w:val="0"/>
              </w:rPr>
            </w:pPr>
            <w:r w:rsidRPr="002A3CB1">
              <w:rPr>
                <w:rFonts w:cs="Calibri"/>
                <w:color w:val="000000"/>
                <w:kern w:val="0"/>
              </w:rPr>
              <w:tab/>
            </w:r>
            <w:r w:rsidRPr="002A3CB1">
              <w:rPr>
                <w:rFonts w:cs="Calibri"/>
                <w:color w:val="000000"/>
                <w:kern w:val="0"/>
              </w:rPr>
              <w:tab/>
            </w:r>
            <w:r w:rsidRPr="002A3CB1">
              <w:rPr>
                <w:rFonts w:cs="Calibri"/>
                <w:color w:val="000000"/>
                <w:kern w:val="0"/>
              </w:rPr>
              <w:tab/>
              <w:t>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String listBackLandLog(ModelMap model, HttpServletRequest request,</w:t>
            </w:r>
          </w:p>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ab/>
            </w:r>
            <w:r w:rsidRPr="002A3CB1">
              <w:rPr>
                <w:rFonts w:ascii="Calibri" w:hAnsi="Calibri" w:cs="Calibri"/>
                <w:color w:val="000000"/>
                <w:kern w:val="0"/>
                <w:szCs w:val="21"/>
              </w:rPr>
              <w:tab/>
            </w:r>
            <w:r w:rsidRPr="002A3CB1">
              <w:rPr>
                <w:rFonts w:ascii="Calibri" w:hAnsi="Calibri" w:cs="Calibri"/>
                <w:color w:val="000000"/>
                <w:kern w:val="0"/>
                <w:szCs w:val="21"/>
              </w:rPr>
              <w:tab/>
              <w:t>Integer pageNo, Integer pageSize, String selTime,</w:t>
            </w:r>
          </w:p>
          <w:p w:rsidR="00972138" w:rsidRPr="002A3CB1" w:rsidRDefault="002A3CB1" w:rsidP="002A3CB1">
            <w:pPr>
              <w:pStyle w:val="B0"/>
              <w:rPr>
                <w:rFonts w:cs="Calibri"/>
                <w:color w:val="2A00FF"/>
                <w:kern w:val="0"/>
              </w:rPr>
            </w:pPr>
            <w:r w:rsidRPr="002A3CB1">
              <w:rPr>
                <w:rFonts w:cs="Calibri"/>
                <w:color w:val="000000"/>
                <w:kern w:val="0"/>
              </w:rPr>
              <w:tab/>
            </w:r>
            <w:r w:rsidRPr="002A3CB1">
              <w:rPr>
                <w:rFonts w:cs="Calibri"/>
                <w:color w:val="000000"/>
                <w:kern w:val="0"/>
              </w:rPr>
              <w:tab/>
            </w:r>
            <w:r w:rsidRPr="002A3CB1">
              <w:rPr>
                <w:rFonts w:cs="Calibri"/>
                <w:color w:val="000000"/>
                <w:kern w:val="0"/>
              </w:rPr>
              <w:tab/>
              <w:t>String userSearch, String begin, String end)</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/login/exportBackLandLog.do</w:t>
            </w:r>
          </w:p>
        </w:tc>
      </w:tr>
    </w:tbl>
    <w:p w:rsidR="00972138" w:rsidRDefault="00972138" w:rsidP="00633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7891"/>
      </w:tblGrid>
      <w:tr w:rsidR="00972138" w:rsidRPr="0017714C"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com.tangram.ebiz.webapp.controller.</w:t>
            </w:r>
            <w:r>
              <w:rPr>
                <w:rFonts w:cs="Calibri"/>
              </w:rPr>
              <w:t>E</w:t>
            </w:r>
            <w:r w:rsidR="005A2FF1">
              <w:rPr>
                <w:rFonts w:cs="Calibri" w:hint="eastAsia"/>
              </w:rPr>
              <w:t>bSiteConfig</w:t>
            </w:r>
            <w:r>
              <w:rPr>
                <w:rFonts w:cs="Calibri" w:hint="eastAsia"/>
              </w:rPr>
              <w:t>Controller</w:t>
            </w:r>
            <w:r w:rsidRPr="0017714C">
              <w:rPr>
                <w:rFonts w:cs="Calibri"/>
              </w:rPr>
              <w:t>.java</w:t>
            </w:r>
          </w:p>
        </w:tc>
      </w:tr>
      <w:tr w:rsidR="00972138" w:rsidRPr="008B462A"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972138"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5A2FF1" w:rsidP="00304B8A">
            <w:pPr>
              <w:pStyle w:val="B0"/>
              <w:rPr>
                <w:rFonts w:cs="Calibri"/>
              </w:rPr>
            </w:pPr>
            <w:r w:rsidRPr="005A2FF1">
              <w:rPr>
                <w:rFonts w:cs="Calibri"/>
                <w:color w:val="2A00FF"/>
                <w:kern w:val="0"/>
              </w:rPr>
              <w:t>/site/index.do</w:t>
            </w:r>
          </w:p>
        </w:tc>
      </w:tr>
      <w:tr w:rsidR="00972138" w:rsidRPr="008B462A"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5A2FF1" w:rsidRDefault="00972138"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siteCfgViewGet(HttpServletRequest request, EbSiteConfig site,</w:t>
            </w:r>
          </w:p>
          <w:p w:rsidR="00972138" w:rsidRPr="005A2FF1" w:rsidRDefault="005A2FF1" w:rsidP="005A2FF1">
            <w:pPr>
              <w:pStyle w:val="B0"/>
              <w:rPr>
                <w:rFonts w:cs="Calibri"/>
              </w:rPr>
            </w:pPr>
            <w:r w:rsidRPr="005A2FF1">
              <w:rPr>
                <w:rFonts w:cs="Calibri"/>
                <w:color w:val="000000"/>
                <w:kern w:val="0"/>
              </w:rPr>
              <w:tab/>
            </w:r>
            <w:r w:rsidRPr="005A2FF1">
              <w:rPr>
                <w:rFonts w:cs="Calibri"/>
                <w:color w:val="000000"/>
                <w:kern w:val="0"/>
              </w:rPr>
              <w:tab/>
            </w:r>
            <w:r w:rsidRPr="005A2FF1">
              <w:rPr>
                <w:rFonts w:cs="Calibri"/>
                <w:color w:val="000000"/>
                <w:kern w:val="0"/>
              </w:rPr>
              <w:tab/>
              <w:t>ModelMap model)</w:t>
            </w:r>
          </w:p>
        </w:tc>
      </w:tr>
      <w:tr w:rsidR="00972138" w:rsidRPr="008B462A"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972138"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5A2FF1" w:rsidP="00304B8A">
            <w:pPr>
              <w:pStyle w:val="B0"/>
              <w:rPr>
                <w:rFonts w:cs="Calibri"/>
              </w:rPr>
            </w:pPr>
            <w:r w:rsidRPr="005A2FF1">
              <w:rPr>
                <w:rFonts w:cs="Calibri"/>
                <w:color w:val="2A00FF"/>
                <w:kern w:val="0"/>
              </w:rPr>
              <w:t>system/showsiteconfig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/site/site_edit.do"</w:t>
            </w:r>
            <w:r w:rsidRPr="005A2FF1">
              <w:rPr>
                <w:rFonts w:cs="Calibri"/>
                <w:color w:val="000000"/>
                <w:kern w:val="0"/>
              </w:rPr>
              <w:t>, method = RequestMethod.</w:t>
            </w:r>
            <w:r w:rsidRPr="005A2FF1">
              <w:rPr>
                <w:rFonts w:cs="Calibri"/>
                <w:i/>
                <w:iCs/>
                <w:color w:val="0000C0"/>
                <w:kern w:val="0"/>
              </w:rPr>
              <w:t>GET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siteCfgEditGet(HttpServletRequest request, EbSiteConfig site,</w:t>
            </w:r>
          </w:p>
          <w:p w:rsidR="005A2FF1" w:rsidRPr="005A2FF1" w:rsidRDefault="005A2FF1" w:rsidP="005A2FF1">
            <w:pPr>
              <w:pStyle w:val="B0"/>
              <w:rPr>
                <w:rFonts w:cs="Calibri"/>
                <w:color w:val="2A00FF"/>
                <w:kern w:val="0"/>
              </w:rPr>
            </w:pPr>
            <w:r w:rsidRPr="005A2FF1">
              <w:rPr>
                <w:rFonts w:cs="Calibri"/>
                <w:color w:val="000000"/>
                <w:kern w:val="0"/>
              </w:rPr>
              <w:tab/>
            </w:r>
            <w:r w:rsidRPr="005A2FF1">
              <w:rPr>
                <w:rFonts w:cs="Calibri"/>
                <w:color w:val="000000"/>
                <w:kern w:val="0"/>
              </w:rPr>
              <w:tab/>
            </w:r>
            <w:r w:rsidRPr="005A2FF1">
              <w:rPr>
                <w:rFonts w:cs="Calibri"/>
                <w:color w:val="000000"/>
                <w:kern w:val="0"/>
              </w:rPr>
              <w:tab/>
              <w:t>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system/editsiteconfig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/site/index.do"</w:t>
            </w:r>
            <w:r w:rsidRPr="005A2FF1">
              <w:rPr>
                <w:rFonts w:cs="Calibri"/>
                <w:color w:val="000000"/>
                <w:kern w:val="0"/>
              </w:rPr>
              <w:t>, method = RequestMethod.</w:t>
            </w:r>
            <w:r w:rsidRPr="005A2FF1">
              <w:rPr>
                <w:rFonts w:cs="Calibri"/>
                <w:i/>
                <w:iCs/>
                <w:color w:val="0000C0"/>
                <w:kern w:val="0"/>
              </w:rPr>
              <w:t>POST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siteCfgViewPost(HttpServletRequest request,</w:t>
            </w:r>
          </w:p>
          <w:p w:rsidR="005A2FF1" w:rsidRPr="005A2FF1" w:rsidRDefault="005A2FF1" w:rsidP="005A2FF1">
            <w:pPr>
              <w:pStyle w:val="B0"/>
              <w:rPr>
                <w:rFonts w:cs="Calibri"/>
                <w:color w:val="2A00FF"/>
                <w:kern w:val="0"/>
              </w:rPr>
            </w:pPr>
            <w:r w:rsidRPr="005A2FF1">
              <w:rPr>
                <w:rFonts w:cs="Calibri"/>
                <w:color w:val="000000"/>
                <w:kern w:val="0"/>
              </w:rPr>
              <w:tab/>
            </w:r>
            <w:r w:rsidRPr="005A2FF1">
              <w:rPr>
                <w:rFonts w:cs="Calibri"/>
                <w:color w:val="000000"/>
                <w:kern w:val="0"/>
              </w:rPr>
              <w:tab/>
            </w:r>
            <w:r w:rsidRPr="005A2FF1">
              <w:rPr>
                <w:rFonts w:cs="Calibri"/>
                <w:color w:val="000000"/>
                <w:kern w:val="0"/>
              </w:rPr>
              <w:tab/>
              <w:t>EbSiteConfig site, 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system/editsiteconfig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/site/site_update.do"</w:t>
            </w:r>
            <w:r w:rsidRPr="005A2FF1">
              <w:rPr>
                <w:rFonts w:cs="Calibri"/>
                <w:color w:val="000000"/>
                <w:kern w:val="0"/>
              </w:rPr>
              <w:t>, method = RequestMethod.</w:t>
            </w:r>
            <w:r w:rsidRPr="005A2FF1">
              <w:rPr>
                <w:rFonts w:cs="Calibri"/>
                <w:i/>
                <w:iCs/>
                <w:color w:val="0000C0"/>
                <w:kern w:val="0"/>
              </w:rPr>
              <w:t>POST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siteCfgUpdatePost(HttpServletRequest request,</w:t>
            </w:r>
          </w:p>
          <w:p w:rsidR="005A2FF1" w:rsidRPr="005A2FF1" w:rsidRDefault="005A2FF1" w:rsidP="005A2FF1">
            <w:pPr>
              <w:pStyle w:val="B0"/>
              <w:rPr>
                <w:rFonts w:cs="Calibri"/>
                <w:color w:val="2A00FF"/>
                <w:kern w:val="0"/>
              </w:rPr>
            </w:pPr>
            <w:r w:rsidRPr="005A2FF1">
              <w:rPr>
                <w:rFonts w:cs="Calibri"/>
                <w:color w:val="000000"/>
                <w:kern w:val="0"/>
              </w:rPr>
              <w:tab/>
            </w:r>
            <w:r w:rsidRPr="005A2FF1">
              <w:rPr>
                <w:rFonts w:cs="Calibri"/>
                <w:color w:val="000000"/>
                <w:kern w:val="0"/>
              </w:rPr>
              <w:tab/>
            </w:r>
            <w:r w:rsidRPr="005A2FF1">
              <w:rPr>
                <w:rFonts w:cs="Calibri"/>
                <w:color w:val="000000"/>
                <w:kern w:val="0"/>
              </w:rPr>
              <w:tab/>
              <w:t>EbSiteConfig siteCfg, 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system/showsiteconfig</w:t>
            </w:r>
          </w:p>
        </w:tc>
      </w:tr>
    </w:tbl>
    <w:p w:rsidR="00972138" w:rsidRPr="006330B7" w:rsidRDefault="00972138" w:rsidP="006330B7"/>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304B8A" w:rsidRPr="00987D75" w:rsidTr="00304B8A">
        <w:trPr>
          <w:trHeight w:val="491"/>
        </w:trPr>
        <w:tc>
          <w:tcPr>
            <w:tcW w:w="735" w:type="pct"/>
            <w:shd w:val="clear" w:color="auto" w:fill="BFBFBF"/>
            <w:vAlign w:val="center"/>
          </w:tcPr>
          <w:p w:rsidR="00304B8A" w:rsidRPr="00617B1E" w:rsidRDefault="00304B8A" w:rsidP="00304B8A">
            <w:pPr>
              <w:pStyle w:val="B0"/>
              <w:rPr>
                <w:rFonts w:cs="Calibri"/>
              </w:rPr>
            </w:pPr>
            <w:r w:rsidRPr="00617B1E">
              <w:rPr>
                <w:rFonts w:cs="Calibri"/>
              </w:rPr>
              <w:t>接口名称</w:t>
            </w:r>
          </w:p>
        </w:tc>
        <w:tc>
          <w:tcPr>
            <w:tcW w:w="4265" w:type="pct"/>
            <w:shd w:val="clear" w:color="auto" w:fill="BFBFBF"/>
            <w:vAlign w:val="center"/>
          </w:tcPr>
          <w:p w:rsidR="00304B8A" w:rsidRPr="00617B1E" w:rsidRDefault="00304B8A" w:rsidP="00304B8A">
            <w:pPr>
              <w:pStyle w:val="B0"/>
              <w:rPr>
                <w:rFonts w:cs="Calibri"/>
              </w:rPr>
            </w:pPr>
            <w:r w:rsidRPr="00617B1E">
              <w:rPr>
                <w:rFonts w:cs="Calibri"/>
              </w:rPr>
              <w:t>com.t</w:t>
            </w:r>
            <w:r w:rsidR="00B772D2">
              <w:rPr>
                <w:rFonts w:cs="Calibri"/>
              </w:rPr>
              <w:t>angram.ebiz.service.Eb</w:t>
            </w:r>
            <w:r w:rsidR="00B772D2">
              <w:rPr>
                <w:rFonts w:cs="Calibri" w:hint="eastAsia"/>
              </w:rPr>
              <w:t>Content</w:t>
            </w:r>
            <w:r w:rsidRPr="00617B1E">
              <w:rPr>
                <w:rFonts w:cs="Calibri"/>
              </w:rPr>
              <w:t>Manger</w:t>
            </w:r>
          </w:p>
        </w:tc>
      </w:tr>
      <w:tr w:rsidR="00304B8A" w:rsidRPr="00987D75" w:rsidTr="00304B8A">
        <w:trPr>
          <w:trHeight w:val="364"/>
        </w:trPr>
        <w:tc>
          <w:tcPr>
            <w:tcW w:w="735" w:type="pct"/>
            <w:shd w:val="clear" w:color="auto" w:fill="F2F2F2"/>
            <w:vAlign w:val="center"/>
          </w:tcPr>
          <w:p w:rsidR="00304B8A" w:rsidRPr="00617B1E" w:rsidRDefault="00304B8A" w:rsidP="00304B8A">
            <w:pPr>
              <w:pStyle w:val="B0"/>
              <w:rPr>
                <w:rFonts w:cs="Calibri"/>
              </w:rPr>
            </w:pPr>
            <w:r w:rsidRPr="00617B1E">
              <w:rPr>
                <w:rFonts w:cs="Calibri"/>
              </w:rPr>
              <w:t>方法</w:t>
            </w:r>
          </w:p>
        </w:tc>
        <w:tc>
          <w:tcPr>
            <w:tcW w:w="4265" w:type="pct"/>
            <w:shd w:val="clear" w:color="auto" w:fill="F2F2F2"/>
          </w:tcPr>
          <w:p w:rsidR="00304B8A" w:rsidRPr="00617B1E" w:rsidRDefault="00491068" w:rsidP="00304B8A">
            <w:pPr>
              <w:pStyle w:val="B0"/>
              <w:rPr>
                <w:rFonts w:cs="Calibri"/>
              </w:rPr>
            </w:pPr>
            <w:r w:rsidRPr="00617B1E">
              <w:rPr>
                <w:rFonts w:cs="Calibri"/>
                <w:color w:val="000000"/>
                <w:kern w:val="0"/>
              </w:rPr>
              <w:t>Pagination getKeyWordPage(</w:t>
            </w:r>
            <w:r w:rsidRPr="00617B1E">
              <w:rPr>
                <w:rFonts w:cs="Calibri"/>
                <w:b/>
                <w:bCs/>
                <w:color w:val="7F0055"/>
                <w:kern w:val="0"/>
              </w:rPr>
              <w:t>int</w:t>
            </w:r>
            <w:r w:rsidRPr="00617B1E">
              <w:rPr>
                <w:rFonts w:cs="Calibri"/>
                <w:color w:val="000000"/>
                <w:kern w:val="0"/>
              </w:rPr>
              <w:t xml:space="preserve"> pageNo, </w:t>
            </w:r>
            <w:r w:rsidRPr="00617B1E">
              <w:rPr>
                <w:rFonts w:cs="Calibri"/>
                <w:b/>
                <w:bCs/>
                <w:color w:val="7F0055"/>
                <w:kern w:val="0"/>
              </w:rPr>
              <w:t>int</w:t>
            </w:r>
            <w:r w:rsidRPr="00617B1E">
              <w:rPr>
                <w:rFonts w:cs="Calibri"/>
                <w:color w:val="000000"/>
                <w:kern w:val="0"/>
              </w:rPr>
              <w:t xml:space="preserve"> pageSize, </w:t>
            </w:r>
            <w:r w:rsidRPr="00617B1E">
              <w:rPr>
                <w:rFonts w:cs="Calibri"/>
                <w:b/>
                <w:bCs/>
                <w:color w:val="7F0055"/>
                <w:kern w:val="0"/>
              </w:rPr>
              <w:t>int</w:t>
            </w:r>
            <w:r w:rsidRPr="00617B1E">
              <w:rPr>
                <w:rFonts w:cs="Calibri"/>
                <w:color w:val="000000"/>
                <w:kern w:val="0"/>
              </w:rPr>
              <w:t xml:space="preserve"> orderByStatus,</w:t>
            </w:r>
            <w:r w:rsidRPr="00617B1E">
              <w:rPr>
                <w:rFonts w:cs="Calibri"/>
                <w:b/>
                <w:bCs/>
                <w:color w:val="7F0055"/>
                <w:kern w:val="0"/>
              </w:rPr>
              <w:t>int</w:t>
            </w:r>
            <w:r w:rsidRPr="00617B1E">
              <w:rPr>
                <w:rFonts w:cs="Calibri"/>
                <w:color w:val="000000"/>
                <w:kern w:val="0"/>
              </w:rPr>
              <w:t xml:space="preserve"> orderBy,String search)</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bottom w:val="single" w:sz="4" w:space="0" w:color="auto"/>
            </w:tcBorders>
            <w:shd w:val="clear" w:color="auto" w:fill="auto"/>
          </w:tcPr>
          <w:p w:rsidR="00304B8A" w:rsidRPr="00617B1E"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shd w:val="clear" w:color="auto" w:fill="auto"/>
          </w:tcPr>
          <w:p w:rsidR="00304B8A" w:rsidRPr="00617B1E" w:rsidRDefault="00491068" w:rsidP="00304B8A">
            <w:pPr>
              <w:pStyle w:val="B0"/>
              <w:rPr>
                <w:rFonts w:cs="Calibri"/>
              </w:rPr>
            </w:pPr>
            <w:r w:rsidRPr="00617B1E">
              <w:rPr>
                <w:rFonts w:cs="Calibri"/>
              </w:rPr>
              <w:t>获取</w:t>
            </w:r>
            <w:r w:rsidR="00B772D2">
              <w:rPr>
                <w:rFonts w:cs="Calibri" w:hint="eastAsia"/>
              </w:rPr>
              <w:t>敏感</w:t>
            </w:r>
            <w:r w:rsidRPr="00617B1E">
              <w:rPr>
                <w:rFonts w:cs="Calibri"/>
              </w:rPr>
              <w:t>词分页</w:t>
            </w:r>
          </w:p>
        </w:tc>
      </w:tr>
      <w:tr w:rsidR="00304B8A" w:rsidRPr="00987D75" w:rsidTr="00304B8A">
        <w:trPr>
          <w:trHeight w:val="208"/>
        </w:trPr>
        <w:tc>
          <w:tcPr>
            <w:tcW w:w="735" w:type="pct"/>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color w:val="000000"/>
                <w:kern w:val="0"/>
              </w:rPr>
              <w:t>EbKeyWord getKeyWord(</w:t>
            </w:r>
            <w:r w:rsidRPr="00617B1E">
              <w:rPr>
                <w:rFonts w:cs="Calibri"/>
                <w:b/>
                <w:bCs/>
                <w:color w:val="7F0055"/>
                <w:kern w:val="0"/>
              </w:rPr>
              <w:t>int</w:t>
            </w:r>
            <w:r w:rsidRPr="00617B1E">
              <w:rPr>
                <w:rFonts w:cs="Calibri"/>
                <w:color w:val="000000"/>
                <w:kern w:val="0"/>
              </w:rPr>
              <w:t xml:space="preserve"> id)</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获取</w:t>
            </w:r>
            <w:r w:rsidR="00B772D2">
              <w:rPr>
                <w:rFonts w:cs="Calibri" w:hint="eastAsia"/>
              </w:rPr>
              <w:t>敏感</w:t>
            </w:r>
            <w:r w:rsidRPr="00617B1E">
              <w:rPr>
                <w:rFonts w:cs="Calibri"/>
              </w:rPr>
              <w:t>词信息</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b/>
                <w:bCs/>
                <w:color w:val="7F0055"/>
                <w:kern w:val="0"/>
              </w:rPr>
              <w:t>void</w:t>
            </w:r>
            <w:r w:rsidRPr="00617B1E">
              <w:rPr>
                <w:rFonts w:cs="Calibri"/>
                <w:color w:val="000000"/>
                <w:kern w:val="0"/>
              </w:rPr>
              <w:t xml:space="preserve"> updateKeyWordStatus(</w:t>
            </w:r>
            <w:r w:rsidRPr="00617B1E">
              <w:rPr>
                <w:rFonts w:cs="Calibri"/>
                <w:b/>
                <w:bCs/>
                <w:color w:val="7F0055"/>
                <w:kern w:val="0"/>
              </w:rPr>
              <w:t>int</w:t>
            </w:r>
            <w:r w:rsidRPr="00617B1E">
              <w:rPr>
                <w:rFonts w:cs="Calibri"/>
                <w:color w:val="000000"/>
                <w:kern w:val="0"/>
              </w:rPr>
              <w:t xml:space="preserve"> id,</w:t>
            </w:r>
            <w:r w:rsidRPr="00617B1E">
              <w:rPr>
                <w:rFonts w:cs="Calibri"/>
                <w:b/>
                <w:bCs/>
                <w:color w:val="7F0055"/>
                <w:kern w:val="0"/>
              </w:rPr>
              <w:t>int</w:t>
            </w:r>
            <w:r w:rsidRPr="00617B1E">
              <w:rPr>
                <w:rFonts w:cs="Calibri"/>
                <w:color w:val="000000"/>
                <w:kern w:val="0"/>
              </w:rPr>
              <w:t xml:space="preserve"> status)</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Default="00617B1E" w:rsidP="00617B1E">
            <w:pPr>
              <w:pStyle w:val="B0"/>
              <w:rPr>
                <w:rFonts w:cs="Calibri"/>
              </w:rPr>
            </w:pPr>
            <w:r>
              <w:rPr>
                <w:rFonts w:cs="Calibri"/>
              </w:rPr>
              <w:t>I</w:t>
            </w:r>
            <w:r>
              <w:rPr>
                <w:rFonts w:cs="Calibri" w:hint="eastAsia"/>
              </w:rPr>
              <w:t>nt id</w:t>
            </w:r>
          </w:p>
          <w:p w:rsidR="00617B1E" w:rsidRPr="00617B1E" w:rsidRDefault="00617B1E" w:rsidP="00617B1E">
            <w:pPr>
              <w:pStyle w:val="B"/>
              <w:jc w:val="both"/>
            </w:pPr>
            <w:r>
              <w:t>I</w:t>
            </w:r>
            <w:r>
              <w:rPr>
                <w:rFonts w:hint="eastAsia"/>
              </w:rPr>
              <w:t xml:space="preserve">nt status </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修改</w:t>
            </w:r>
            <w:r w:rsidR="00B772D2">
              <w:rPr>
                <w:rFonts w:cs="Calibri" w:hint="eastAsia"/>
              </w:rPr>
              <w:t>敏感</w:t>
            </w:r>
            <w:r w:rsidRPr="00617B1E">
              <w:rPr>
                <w:rFonts w:cs="Calibri"/>
              </w:rPr>
              <w:t>词</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b/>
                <w:bCs/>
                <w:color w:val="7F0055"/>
                <w:kern w:val="0"/>
              </w:rPr>
              <w:t>void</w:t>
            </w:r>
            <w:r w:rsidRPr="00617B1E">
              <w:rPr>
                <w:rFonts w:cs="Calibri"/>
                <w:color w:val="000000"/>
                <w:kern w:val="0"/>
              </w:rPr>
              <w:t xml:space="preserve"> batchUpdateKeyWordStatus(</w:t>
            </w:r>
            <w:r w:rsidRPr="00617B1E">
              <w:rPr>
                <w:rFonts w:cs="Calibri"/>
                <w:b/>
                <w:bCs/>
                <w:color w:val="7F0055"/>
                <w:kern w:val="0"/>
              </w:rPr>
              <w:t>int</w:t>
            </w:r>
            <w:r w:rsidRPr="00617B1E">
              <w:rPr>
                <w:rFonts w:cs="Calibri"/>
                <w:color w:val="000000"/>
                <w:kern w:val="0"/>
              </w:rPr>
              <w:t xml:space="preserve"> ids[],</w:t>
            </w:r>
            <w:r w:rsidRPr="00617B1E">
              <w:rPr>
                <w:rFonts w:cs="Calibri"/>
                <w:b/>
                <w:bCs/>
                <w:color w:val="7F0055"/>
                <w:kern w:val="0"/>
              </w:rPr>
              <w:t>int</w:t>
            </w:r>
            <w:r w:rsidRPr="00617B1E">
              <w:rPr>
                <w:rFonts w:cs="Calibri"/>
                <w:color w:val="000000"/>
                <w:kern w:val="0"/>
              </w:rPr>
              <w:t xml:space="preserve"> status)</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批量修改</w:t>
            </w:r>
            <w:r w:rsidR="00B772D2">
              <w:rPr>
                <w:rFonts w:cs="Calibri" w:hint="eastAsia"/>
              </w:rPr>
              <w:t>敏感</w:t>
            </w:r>
            <w:r w:rsidRPr="00617B1E">
              <w:rPr>
                <w:rFonts w:cs="Calibri"/>
              </w:rPr>
              <w:t>词</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491068" w:rsidRPr="00987D75" w:rsidTr="00012100">
        <w:trPr>
          <w:trHeight w:val="364"/>
        </w:trPr>
        <w:tc>
          <w:tcPr>
            <w:tcW w:w="735" w:type="pct"/>
            <w:shd w:val="clear" w:color="auto" w:fill="F2F2F2"/>
            <w:vAlign w:val="center"/>
          </w:tcPr>
          <w:p w:rsidR="00491068" w:rsidRPr="00617B1E" w:rsidRDefault="00491068" w:rsidP="00012100">
            <w:pPr>
              <w:pStyle w:val="B0"/>
              <w:rPr>
                <w:rFonts w:cs="Calibri"/>
              </w:rPr>
            </w:pPr>
            <w:r w:rsidRPr="00617B1E">
              <w:rPr>
                <w:rFonts w:cs="Calibri"/>
              </w:rPr>
              <w:t>方法</w:t>
            </w:r>
          </w:p>
        </w:tc>
        <w:tc>
          <w:tcPr>
            <w:tcW w:w="4265" w:type="pct"/>
            <w:shd w:val="clear" w:color="auto" w:fill="F2F2F2"/>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saveKeyWord(String keyWordName, </w:t>
            </w:r>
            <w:r w:rsidRPr="00617B1E">
              <w:rPr>
                <w:rFonts w:cs="Calibri"/>
                <w:b/>
                <w:bCs/>
                <w:color w:val="7F0055"/>
                <w:kern w:val="0"/>
              </w:rPr>
              <w:t>int</w:t>
            </w:r>
            <w:r w:rsidRPr="00617B1E">
              <w:rPr>
                <w:rFonts w:cs="Calibri"/>
                <w:color w:val="000000"/>
                <w:kern w:val="0"/>
              </w:rPr>
              <w:t xml:space="preserve"> status, </w:t>
            </w:r>
            <w:r w:rsidRPr="00617B1E">
              <w:rPr>
                <w:rFonts w:cs="Calibri"/>
                <w:b/>
                <w:bCs/>
                <w:color w:val="7F0055"/>
                <w:kern w:val="0"/>
              </w:rPr>
              <w:t>int</w:t>
            </w:r>
            <w:r w:rsidRPr="00617B1E">
              <w:rPr>
                <w:rFonts w:cs="Calibri"/>
                <w:color w:val="000000"/>
                <w:kern w:val="0"/>
              </w:rPr>
              <w:t xml:space="preserve"> replaceType, String replaceContent, String externalLink,String creater)</w:t>
            </w:r>
          </w:p>
        </w:tc>
      </w:tr>
      <w:tr w:rsidR="00491068" w:rsidRPr="00987D75" w:rsidTr="00012100">
        <w:trPr>
          <w:trHeight w:val="349"/>
        </w:trPr>
        <w:tc>
          <w:tcPr>
            <w:tcW w:w="735" w:type="pct"/>
            <w:tcBorders>
              <w:bottom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bottom w:val="single" w:sz="4" w:space="0" w:color="auto"/>
            </w:tcBorders>
            <w:shd w:val="clear" w:color="auto" w:fill="auto"/>
          </w:tcPr>
          <w:p w:rsidR="00491068" w:rsidRPr="00617B1E" w:rsidRDefault="00491068" w:rsidP="00012100">
            <w:pPr>
              <w:pStyle w:val="B"/>
              <w:jc w:val="both"/>
              <w:rPr>
                <w:rFonts w:cs="Calibri"/>
                <w:b w:val="0"/>
              </w:rPr>
            </w:pPr>
          </w:p>
        </w:tc>
      </w:tr>
      <w:tr w:rsidR="00491068" w:rsidRPr="00987D75" w:rsidTr="00012100">
        <w:trPr>
          <w:trHeight w:val="208"/>
        </w:trPr>
        <w:tc>
          <w:tcPr>
            <w:tcW w:w="735" w:type="pct"/>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shd w:val="clear" w:color="auto" w:fill="auto"/>
          </w:tcPr>
          <w:p w:rsidR="00491068" w:rsidRPr="00617B1E" w:rsidRDefault="00491068" w:rsidP="00012100">
            <w:pPr>
              <w:pStyle w:val="B0"/>
              <w:rPr>
                <w:rFonts w:cs="Calibri"/>
              </w:rPr>
            </w:pPr>
            <w:r w:rsidRPr="00617B1E">
              <w:rPr>
                <w:rFonts w:cs="Calibri"/>
              </w:rPr>
              <w:t>保存</w:t>
            </w:r>
            <w:r w:rsidR="00B772D2">
              <w:rPr>
                <w:rFonts w:cs="Calibri" w:hint="eastAsia"/>
              </w:rPr>
              <w:t>敏感</w:t>
            </w:r>
            <w:r w:rsidRPr="00617B1E">
              <w:rPr>
                <w:rFonts w:cs="Calibri"/>
              </w:rPr>
              <w:t>词信息</w:t>
            </w:r>
          </w:p>
        </w:tc>
      </w:tr>
      <w:tr w:rsidR="00491068" w:rsidRPr="00987D75" w:rsidTr="00012100">
        <w:trPr>
          <w:trHeight w:val="208"/>
        </w:trPr>
        <w:tc>
          <w:tcPr>
            <w:tcW w:w="735" w:type="pct"/>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updateKeyWord(</w:t>
            </w:r>
            <w:r w:rsidRPr="00617B1E">
              <w:rPr>
                <w:rFonts w:cs="Calibri"/>
                <w:b/>
                <w:bCs/>
                <w:color w:val="7F0055"/>
                <w:kern w:val="0"/>
              </w:rPr>
              <w:t>int</w:t>
            </w:r>
            <w:r w:rsidRPr="00617B1E">
              <w:rPr>
                <w:rFonts w:cs="Calibri"/>
                <w:color w:val="000000"/>
                <w:kern w:val="0"/>
              </w:rPr>
              <w:t xml:space="preserve"> id, String keyWordName, </w:t>
            </w:r>
            <w:r w:rsidRPr="00617B1E">
              <w:rPr>
                <w:rFonts w:cs="Calibri"/>
                <w:b/>
                <w:bCs/>
                <w:color w:val="7F0055"/>
                <w:kern w:val="0"/>
              </w:rPr>
              <w:t>int</w:t>
            </w:r>
            <w:r w:rsidRPr="00617B1E">
              <w:rPr>
                <w:rFonts w:cs="Calibri"/>
                <w:color w:val="000000"/>
                <w:kern w:val="0"/>
              </w:rPr>
              <w:t xml:space="preserve"> status, </w:t>
            </w:r>
            <w:r w:rsidRPr="00617B1E">
              <w:rPr>
                <w:rFonts w:cs="Calibri"/>
                <w:b/>
                <w:bCs/>
                <w:color w:val="7F0055"/>
                <w:kern w:val="0"/>
              </w:rPr>
              <w:t>int</w:t>
            </w:r>
            <w:r w:rsidRPr="00617B1E">
              <w:rPr>
                <w:rFonts w:cs="Calibri"/>
                <w:color w:val="000000"/>
                <w:kern w:val="0"/>
              </w:rPr>
              <w:t xml:space="preserve"> replaceType, String replaceContent, String externalLink)</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修改</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batchDelKeyWordById(</w:t>
            </w:r>
            <w:r w:rsidRPr="00617B1E">
              <w:rPr>
                <w:rFonts w:cs="Calibri"/>
                <w:b/>
                <w:bCs/>
                <w:color w:val="7F0055"/>
                <w:kern w:val="0"/>
              </w:rPr>
              <w:t>int</w:t>
            </w:r>
            <w:r w:rsidRPr="00617B1E">
              <w:rPr>
                <w:rFonts w:cs="Calibri"/>
                <w:color w:val="000000"/>
                <w:kern w:val="0"/>
              </w:rPr>
              <w:t xml:space="preserve"> ids[])</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批量删除</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deleteKeyWordById(</w:t>
            </w:r>
            <w:r w:rsidRPr="00617B1E">
              <w:rPr>
                <w:rFonts w:cs="Calibri"/>
                <w:b/>
                <w:bCs/>
                <w:color w:val="7F0055"/>
                <w:kern w:val="0"/>
              </w:rPr>
              <w:t>int</w:t>
            </w:r>
            <w:r w:rsidRPr="00617B1E">
              <w:rPr>
                <w:rFonts w:cs="Calibri"/>
                <w:color w:val="000000"/>
                <w:kern w:val="0"/>
              </w:rPr>
              <w:t xml:space="preserve"> id)</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删除</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boolean</w:t>
            </w:r>
            <w:r w:rsidRPr="00617B1E">
              <w:rPr>
                <w:rFonts w:cs="Calibri"/>
                <w:color w:val="000000"/>
                <w:kern w:val="0"/>
              </w:rPr>
              <w:t xml:space="preserve"> isExistKeyWordName(String name)</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判断</w:t>
            </w:r>
            <w:r w:rsidR="00B772D2">
              <w:rPr>
                <w:rFonts w:cs="Calibri" w:hint="eastAsia"/>
              </w:rPr>
              <w:t>敏感</w:t>
            </w:r>
            <w:r w:rsidRPr="00617B1E">
              <w:rPr>
                <w:rFonts w:cs="Calibri"/>
              </w:rPr>
              <w:t>词是否存在</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color w:val="000000"/>
                <w:kern w:val="0"/>
              </w:rPr>
              <w:t>Pagination getSensitivePage(</w:t>
            </w:r>
            <w:r w:rsidRPr="00617B1E">
              <w:rPr>
                <w:rFonts w:cs="Calibri"/>
                <w:b/>
                <w:bCs/>
                <w:color w:val="7F0055"/>
                <w:kern w:val="0"/>
              </w:rPr>
              <w:t>int</w:t>
            </w:r>
            <w:r w:rsidRPr="00617B1E">
              <w:rPr>
                <w:rFonts w:cs="Calibri"/>
                <w:color w:val="000000"/>
                <w:kern w:val="0"/>
              </w:rPr>
              <w:t xml:space="preserve"> pageNo, </w:t>
            </w:r>
            <w:r w:rsidRPr="00617B1E">
              <w:rPr>
                <w:rFonts w:cs="Calibri"/>
                <w:b/>
                <w:bCs/>
                <w:color w:val="7F0055"/>
                <w:kern w:val="0"/>
              </w:rPr>
              <w:t>int</w:t>
            </w:r>
            <w:r w:rsidRPr="00617B1E">
              <w:rPr>
                <w:rFonts w:cs="Calibri"/>
                <w:color w:val="000000"/>
                <w:kern w:val="0"/>
              </w:rPr>
              <w:t xml:space="preserve"> pageSize,</w:t>
            </w:r>
            <w:r w:rsidRPr="00617B1E">
              <w:rPr>
                <w:rFonts w:cs="Calibri"/>
                <w:b/>
                <w:bCs/>
                <w:color w:val="7F0055"/>
                <w:kern w:val="0"/>
              </w:rPr>
              <w:t>int</w:t>
            </w:r>
            <w:r w:rsidRPr="00617B1E">
              <w:rPr>
                <w:rFonts w:cs="Calibri"/>
                <w:color w:val="000000"/>
                <w:kern w:val="0"/>
              </w:rPr>
              <w:t xml:space="preserve"> orderByStatus, </w:t>
            </w:r>
            <w:r w:rsidRPr="00617B1E">
              <w:rPr>
                <w:rFonts w:cs="Calibri"/>
                <w:b/>
                <w:bCs/>
                <w:color w:val="7F0055"/>
                <w:kern w:val="0"/>
              </w:rPr>
              <w:t>int</w:t>
            </w:r>
            <w:r w:rsidRPr="00617B1E">
              <w:rPr>
                <w:rFonts w:cs="Calibri"/>
                <w:color w:val="000000"/>
                <w:kern w:val="0"/>
              </w:rPr>
              <w:t xml:space="preserve"> orderBy, String search)</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敏感词分页显示</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color w:val="000000"/>
                <w:kern w:val="0"/>
              </w:rPr>
              <w:t>EbSensitive getSensitive(</w:t>
            </w:r>
            <w:r w:rsidRPr="00617B1E">
              <w:rPr>
                <w:rFonts w:cs="Calibri"/>
                <w:b/>
                <w:bCs/>
                <w:color w:val="7F0055"/>
                <w:kern w:val="0"/>
              </w:rPr>
              <w:t>int</w:t>
            </w:r>
            <w:r w:rsidRPr="00617B1E">
              <w:rPr>
                <w:rFonts w:cs="Calibri"/>
                <w:color w:val="000000"/>
                <w:kern w:val="0"/>
              </w:rPr>
              <w:t xml:space="preserve"> id)</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617B1E">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根据</w:t>
            </w:r>
            <w:r w:rsidRPr="00617B1E">
              <w:rPr>
                <w:rFonts w:cs="Calibri"/>
              </w:rPr>
              <w:t>Id</w:t>
            </w:r>
            <w:r w:rsidRPr="00617B1E">
              <w:rPr>
                <w:rFonts w:cs="Calibri"/>
              </w:rPr>
              <w:t>获取敏感词</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updateSensitiveStatus(</w:t>
            </w:r>
            <w:r w:rsidRPr="00617B1E">
              <w:rPr>
                <w:rFonts w:cs="Calibri"/>
                <w:b/>
                <w:bCs/>
                <w:color w:val="7F0055"/>
                <w:kern w:val="0"/>
              </w:rPr>
              <w:t>int</w:t>
            </w:r>
            <w:r w:rsidRPr="00617B1E">
              <w:rPr>
                <w:rFonts w:cs="Calibri"/>
                <w:color w:val="000000"/>
                <w:kern w:val="0"/>
              </w:rPr>
              <w:t xml:space="preserve"> id,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单个敏感词状态修改</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batchUpdateSensitiveStatus(</w:t>
            </w:r>
            <w:r w:rsidRPr="00617B1E">
              <w:rPr>
                <w:rFonts w:cs="Calibri"/>
                <w:b/>
                <w:bCs/>
                <w:color w:val="7F0055"/>
                <w:kern w:val="0"/>
              </w:rPr>
              <w:t>int</w:t>
            </w:r>
            <w:r w:rsidRPr="00617B1E">
              <w:rPr>
                <w:rFonts w:cs="Calibri"/>
                <w:color w:val="000000"/>
                <w:kern w:val="0"/>
              </w:rPr>
              <w:t xml:space="preserve"> ids[],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批量敏感词状态修改</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saveSensitive(String sensitiveName, </w:t>
            </w:r>
            <w:r w:rsidRPr="00617B1E">
              <w:rPr>
                <w:rFonts w:cs="Calibri"/>
                <w:b/>
                <w:bCs/>
                <w:color w:val="7F0055"/>
                <w:kern w:val="0"/>
              </w:rPr>
              <w:t>int</w:t>
            </w:r>
            <w:r w:rsidRPr="00617B1E">
              <w:rPr>
                <w:rFonts w:cs="Calibri"/>
                <w:color w:val="000000"/>
                <w:kern w:val="0"/>
              </w:rPr>
              <w:t xml:space="preserve"> status, String creater)</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保存敏感词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updateSensitive(</w:t>
            </w:r>
            <w:r w:rsidRPr="00617B1E">
              <w:rPr>
                <w:rFonts w:cs="Calibri"/>
                <w:b/>
                <w:bCs/>
                <w:color w:val="7F0055"/>
                <w:kern w:val="0"/>
              </w:rPr>
              <w:t>int</w:t>
            </w:r>
            <w:r w:rsidRPr="00617B1E">
              <w:rPr>
                <w:rFonts w:cs="Calibri"/>
                <w:color w:val="000000"/>
                <w:kern w:val="0"/>
              </w:rPr>
              <w:t xml:space="preserve"> id, String sensitiveName,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修改敏感词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batchDelSensitiveById(</w:t>
            </w:r>
            <w:r w:rsidRPr="00617B1E">
              <w:rPr>
                <w:rFonts w:cs="Calibri"/>
                <w:b/>
                <w:bCs/>
                <w:color w:val="7F0055"/>
                <w:kern w:val="0"/>
              </w:rPr>
              <w:t>int</w:t>
            </w:r>
            <w:r w:rsidRPr="00617B1E">
              <w:rPr>
                <w:rFonts w:cs="Calibri"/>
                <w:color w:val="000000"/>
                <w:kern w:val="0"/>
              </w:rPr>
              <w:t xml:space="preserve"> ids[])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批量删除敏感词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deleteSensitiveById(</w:t>
            </w:r>
            <w:r w:rsidRPr="00617B1E">
              <w:rPr>
                <w:rFonts w:cs="Calibri"/>
                <w:b/>
                <w:bCs/>
                <w:color w:val="7F0055"/>
                <w:kern w:val="0"/>
              </w:rPr>
              <w:t>int</w:t>
            </w:r>
            <w:r w:rsidRPr="00617B1E">
              <w:rPr>
                <w:rFonts w:cs="Calibri"/>
                <w:color w:val="000000"/>
                <w:kern w:val="0"/>
              </w:rPr>
              <w:t xml:space="preserve"> id)</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单个删除敏感词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boolean</w:t>
            </w:r>
            <w:r w:rsidRPr="00617B1E">
              <w:rPr>
                <w:rFonts w:cs="Calibri"/>
                <w:color w:val="000000"/>
                <w:kern w:val="0"/>
              </w:rPr>
              <w:t xml:space="preserve"> isExistSensitiveName(String name)</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判断敏感词是否存在</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color w:val="000000"/>
                <w:kern w:val="0"/>
              </w:rPr>
              <w:t>List&lt;EbSensitive&gt; getAllSensitive()</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得到所未停用敏感词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color w:val="000000"/>
                <w:kern w:val="0"/>
              </w:rPr>
              <w:t>String checkSensitivity(String input,String effectModules)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查看包含的敏感词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bl>
    <w:p w:rsidR="00491068" w:rsidRDefault="00491068" w:rsidP="004D53EE"/>
    <w:p w:rsidR="00304B8A" w:rsidRDefault="00304B8A" w:rsidP="004D53E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304B8A" w:rsidRPr="00987D75" w:rsidTr="00304B8A">
        <w:trPr>
          <w:trHeight w:val="491"/>
        </w:trPr>
        <w:tc>
          <w:tcPr>
            <w:tcW w:w="735" w:type="pct"/>
            <w:shd w:val="clear" w:color="auto" w:fill="BFBFBF"/>
            <w:vAlign w:val="center"/>
          </w:tcPr>
          <w:p w:rsidR="00304B8A" w:rsidRPr="00987D75" w:rsidRDefault="00304B8A" w:rsidP="00304B8A">
            <w:pPr>
              <w:pStyle w:val="B0"/>
              <w:rPr>
                <w:rFonts w:cs="Calibri"/>
              </w:rPr>
            </w:pPr>
            <w:r w:rsidRPr="00987D75">
              <w:rPr>
                <w:rFonts w:cs="Calibri"/>
              </w:rPr>
              <w:t>接口名称</w:t>
            </w:r>
          </w:p>
        </w:tc>
        <w:tc>
          <w:tcPr>
            <w:tcW w:w="4265" w:type="pct"/>
            <w:shd w:val="clear" w:color="auto" w:fill="BFBFBF"/>
            <w:vAlign w:val="center"/>
          </w:tcPr>
          <w:p w:rsidR="00304B8A" w:rsidRPr="00987D75" w:rsidRDefault="00304B8A" w:rsidP="00304B8A">
            <w:pPr>
              <w:pStyle w:val="B0"/>
              <w:rPr>
                <w:rFonts w:cs="Calibri"/>
              </w:rPr>
            </w:pPr>
            <w:r w:rsidRPr="00987D75">
              <w:rPr>
                <w:rFonts w:cs="Calibri"/>
              </w:rPr>
              <w:t>com.t</w:t>
            </w:r>
            <w:r w:rsidR="00245477">
              <w:rPr>
                <w:rFonts w:cs="Calibri"/>
              </w:rPr>
              <w:t>angram.ebiz.service.</w:t>
            </w:r>
            <w:r w:rsidR="00245477">
              <w:rPr>
                <w:rFonts w:cs="Calibri" w:hint="eastAsia"/>
              </w:rPr>
              <w:t>Long</w:t>
            </w:r>
            <w:r w:rsidRPr="00987D75">
              <w:rPr>
                <w:rFonts w:cs="Calibri"/>
              </w:rPr>
              <w:t>Manger</w:t>
            </w:r>
          </w:p>
        </w:tc>
      </w:tr>
      <w:tr w:rsidR="00304B8A" w:rsidRPr="00987D75" w:rsidTr="00304B8A">
        <w:trPr>
          <w:trHeight w:val="364"/>
        </w:trPr>
        <w:tc>
          <w:tcPr>
            <w:tcW w:w="735" w:type="pct"/>
            <w:shd w:val="clear" w:color="auto" w:fill="F2F2F2"/>
            <w:vAlign w:val="center"/>
          </w:tcPr>
          <w:p w:rsidR="00304B8A" w:rsidRPr="00245477" w:rsidRDefault="00304B8A" w:rsidP="00304B8A">
            <w:pPr>
              <w:pStyle w:val="B0"/>
              <w:rPr>
                <w:rFonts w:cs="Calibri"/>
              </w:rPr>
            </w:pPr>
            <w:r w:rsidRPr="00245477">
              <w:rPr>
                <w:rFonts w:cs="Calibri"/>
              </w:rPr>
              <w:t>方法</w:t>
            </w:r>
          </w:p>
        </w:tc>
        <w:tc>
          <w:tcPr>
            <w:tcW w:w="4265" w:type="pct"/>
            <w:shd w:val="clear" w:color="auto" w:fill="F2F2F2"/>
          </w:tcPr>
          <w:p w:rsidR="00304B8A" w:rsidRPr="00245477" w:rsidRDefault="00245477" w:rsidP="00304B8A">
            <w:pPr>
              <w:pStyle w:val="B0"/>
              <w:rPr>
                <w:rFonts w:cs="Calibri"/>
              </w:rPr>
            </w:pPr>
            <w:r w:rsidRPr="00245477">
              <w:rPr>
                <w:rFonts w:cs="Calibri"/>
                <w:b/>
                <w:bCs/>
                <w:color w:val="7F0055"/>
                <w:kern w:val="0"/>
              </w:rPr>
              <w:t>void</w:t>
            </w:r>
            <w:r w:rsidRPr="00245477">
              <w:rPr>
                <w:rFonts w:cs="Calibri"/>
                <w:color w:val="000000"/>
                <w:kern w:val="0"/>
              </w:rPr>
              <w:t xml:space="preserve"> saveBackLandLog(String logIpAddress, String logUserName)</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245477" w:rsidRDefault="00304B8A" w:rsidP="00304B8A">
            <w:pPr>
              <w:pStyle w:val="B0"/>
              <w:rPr>
                <w:rFonts w:cs="Calibri"/>
              </w:rPr>
            </w:pPr>
            <w:r w:rsidRPr="00245477">
              <w:rPr>
                <w:rFonts w:cs="Calibri"/>
              </w:rPr>
              <w:t>输入参数</w:t>
            </w:r>
          </w:p>
        </w:tc>
        <w:tc>
          <w:tcPr>
            <w:tcW w:w="4265" w:type="pct"/>
            <w:tcBorders>
              <w:bottom w:val="single" w:sz="4" w:space="0" w:color="auto"/>
            </w:tcBorders>
            <w:shd w:val="clear" w:color="auto" w:fill="auto"/>
          </w:tcPr>
          <w:p w:rsidR="00304B8A" w:rsidRPr="00245477"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245477" w:rsidRDefault="00304B8A" w:rsidP="00304B8A">
            <w:pPr>
              <w:pStyle w:val="B0"/>
              <w:rPr>
                <w:rFonts w:cs="Calibri"/>
              </w:rPr>
            </w:pPr>
            <w:r w:rsidRPr="00245477">
              <w:rPr>
                <w:rFonts w:cs="Calibri"/>
              </w:rPr>
              <w:t>注释</w:t>
            </w:r>
          </w:p>
        </w:tc>
        <w:tc>
          <w:tcPr>
            <w:tcW w:w="4265" w:type="pct"/>
            <w:shd w:val="clear" w:color="auto" w:fill="auto"/>
          </w:tcPr>
          <w:p w:rsidR="00304B8A" w:rsidRPr="00245477" w:rsidRDefault="00245477" w:rsidP="00304B8A">
            <w:pPr>
              <w:pStyle w:val="B0"/>
              <w:rPr>
                <w:rFonts w:cs="Calibri"/>
              </w:rPr>
            </w:pPr>
            <w:r w:rsidRPr="00245477">
              <w:rPr>
                <w:rFonts w:cs="Calibri"/>
              </w:rPr>
              <w:t>保存登陆日志</w:t>
            </w:r>
          </w:p>
        </w:tc>
      </w:tr>
      <w:tr w:rsidR="00304B8A" w:rsidRPr="00987D75" w:rsidTr="00304B8A">
        <w:trPr>
          <w:trHeight w:val="208"/>
        </w:trPr>
        <w:tc>
          <w:tcPr>
            <w:tcW w:w="735" w:type="pct"/>
            <w:shd w:val="clear" w:color="auto" w:fill="auto"/>
            <w:vAlign w:val="center"/>
          </w:tcPr>
          <w:p w:rsidR="00304B8A" w:rsidRPr="00245477" w:rsidRDefault="00304B8A" w:rsidP="00304B8A">
            <w:pPr>
              <w:pStyle w:val="B0"/>
              <w:rPr>
                <w:rFonts w:cs="Calibri"/>
              </w:rPr>
            </w:pPr>
            <w:r w:rsidRPr="00245477">
              <w:rPr>
                <w:rFonts w:cs="Calibri"/>
              </w:rPr>
              <w:t>是否实现</w:t>
            </w:r>
          </w:p>
        </w:tc>
        <w:tc>
          <w:tcPr>
            <w:tcW w:w="4265" w:type="pct"/>
            <w:shd w:val="clear" w:color="auto" w:fill="auto"/>
          </w:tcPr>
          <w:p w:rsidR="00304B8A" w:rsidRPr="00245477" w:rsidRDefault="00304B8A" w:rsidP="00304B8A">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deleteBackLandLogById(Integer id)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单日志删除</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batchDelBackLandLogById(Integer ids[])</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批量删除登陆日志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color w:val="000000"/>
                <w:kern w:val="0"/>
              </w:rPr>
              <w:t>Pagination getBackLandLogPage(</w:t>
            </w:r>
            <w:r w:rsidRPr="00245477">
              <w:rPr>
                <w:rFonts w:cs="Calibri"/>
                <w:b/>
                <w:bCs/>
                <w:color w:val="7F0055"/>
                <w:kern w:val="0"/>
              </w:rPr>
              <w:t>int</w:t>
            </w:r>
            <w:r w:rsidRPr="00245477">
              <w:rPr>
                <w:rFonts w:cs="Calibri"/>
                <w:color w:val="000000"/>
                <w:kern w:val="0"/>
              </w:rPr>
              <w:t xml:space="preserve"> pageNo, </w:t>
            </w:r>
            <w:r w:rsidRPr="00245477">
              <w:rPr>
                <w:rFonts w:cs="Calibri"/>
                <w:b/>
                <w:bCs/>
                <w:color w:val="7F0055"/>
                <w:kern w:val="0"/>
              </w:rPr>
              <w:t>int</w:t>
            </w:r>
            <w:r w:rsidRPr="00245477">
              <w:rPr>
                <w:rFonts w:cs="Calibri"/>
                <w:color w:val="000000"/>
                <w:kern w:val="0"/>
              </w:rPr>
              <w:t xml:space="preserve"> pageSize,String selTime, String userSearch, String begin, String end)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分页显示登陆日志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exportBackLandLog(HttpServletResponse response, String selTime,String userSearch,String begin,String end)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导出登陆日志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bl>
    <w:p w:rsidR="00304B8A" w:rsidRDefault="00304B8A" w:rsidP="004D53EE"/>
    <w:p w:rsidR="00245477" w:rsidRDefault="00245477" w:rsidP="004D53E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304B8A" w:rsidRPr="00987D75" w:rsidTr="00304B8A">
        <w:trPr>
          <w:trHeight w:val="491"/>
        </w:trPr>
        <w:tc>
          <w:tcPr>
            <w:tcW w:w="735" w:type="pct"/>
            <w:shd w:val="clear" w:color="auto" w:fill="BFBFBF"/>
            <w:vAlign w:val="center"/>
          </w:tcPr>
          <w:p w:rsidR="00304B8A" w:rsidRPr="00987D75" w:rsidRDefault="00304B8A" w:rsidP="00304B8A">
            <w:pPr>
              <w:pStyle w:val="B0"/>
              <w:rPr>
                <w:rFonts w:cs="Calibri"/>
              </w:rPr>
            </w:pPr>
            <w:r w:rsidRPr="00987D75">
              <w:rPr>
                <w:rFonts w:cs="Calibri"/>
              </w:rPr>
              <w:t>接口名称</w:t>
            </w:r>
          </w:p>
        </w:tc>
        <w:tc>
          <w:tcPr>
            <w:tcW w:w="4265" w:type="pct"/>
            <w:shd w:val="clear" w:color="auto" w:fill="BFBFBF"/>
            <w:vAlign w:val="center"/>
          </w:tcPr>
          <w:p w:rsidR="00304B8A" w:rsidRPr="00987D75" w:rsidRDefault="00304B8A" w:rsidP="00304B8A">
            <w:pPr>
              <w:pStyle w:val="B0"/>
              <w:rPr>
                <w:rFonts w:cs="Calibri"/>
              </w:rPr>
            </w:pPr>
            <w:r w:rsidRPr="00987D75">
              <w:rPr>
                <w:rFonts w:cs="Calibri"/>
              </w:rPr>
              <w:t>com.tangram.ebiz.service.EbPermissionManger</w:t>
            </w:r>
          </w:p>
        </w:tc>
      </w:tr>
      <w:tr w:rsidR="00304B8A" w:rsidRPr="00987D75" w:rsidTr="00304B8A">
        <w:trPr>
          <w:trHeight w:val="364"/>
        </w:trPr>
        <w:tc>
          <w:tcPr>
            <w:tcW w:w="735" w:type="pct"/>
            <w:shd w:val="clear" w:color="auto" w:fill="F2F2F2"/>
            <w:vAlign w:val="center"/>
          </w:tcPr>
          <w:p w:rsidR="00304B8A" w:rsidRPr="00012100" w:rsidRDefault="00304B8A" w:rsidP="00304B8A">
            <w:pPr>
              <w:pStyle w:val="B0"/>
              <w:rPr>
                <w:rFonts w:cs="Calibri"/>
              </w:rPr>
            </w:pPr>
            <w:r w:rsidRPr="00012100">
              <w:rPr>
                <w:rFonts w:cs="Calibri"/>
              </w:rPr>
              <w:t>方法</w:t>
            </w:r>
          </w:p>
        </w:tc>
        <w:tc>
          <w:tcPr>
            <w:tcW w:w="4265" w:type="pct"/>
            <w:shd w:val="clear" w:color="auto" w:fill="F2F2F2"/>
          </w:tcPr>
          <w:p w:rsidR="00304B8A" w:rsidRPr="00012100" w:rsidRDefault="00245477" w:rsidP="00304B8A">
            <w:pPr>
              <w:pStyle w:val="B0"/>
              <w:rPr>
                <w:rFonts w:cs="Calibri"/>
              </w:rPr>
            </w:pPr>
            <w:r w:rsidRPr="00012100">
              <w:rPr>
                <w:rFonts w:cs="Calibri"/>
                <w:color w:val="000000"/>
                <w:kern w:val="0"/>
              </w:rPr>
              <w:t>EbSiteConfig getSiteConfigById(</w:t>
            </w:r>
            <w:r w:rsidRPr="00012100">
              <w:rPr>
                <w:rFonts w:cs="Calibri"/>
                <w:b/>
                <w:bCs/>
                <w:color w:val="7F0055"/>
                <w:kern w:val="0"/>
              </w:rPr>
              <w:t>int</w:t>
            </w:r>
            <w:r w:rsidRPr="00012100">
              <w:rPr>
                <w:rFonts w:cs="Calibri"/>
                <w:color w:val="000000"/>
                <w:kern w:val="0"/>
              </w:rPr>
              <w:t xml:space="preserve"> id)</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012100" w:rsidRDefault="00304B8A" w:rsidP="00304B8A">
            <w:pPr>
              <w:pStyle w:val="B0"/>
              <w:rPr>
                <w:rFonts w:cs="Calibri"/>
              </w:rPr>
            </w:pPr>
            <w:r w:rsidRPr="00012100">
              <w:rPr>
                <w:rFonts w:cs="Calibri"/>
              </w:rPr>
              <w:t>输入参数</w:t>
            </w:r>
          </w:p>
        </w:tc>
        <w:tc>
          <w:tcPr>
            <w:tcW w:w="4265" w:type="pct"/>
            <w:tcBorders>
              <w:bottom w:val="single" w:sz="4" w:space="0" w:color="auto"/>
            </w:tcBorders>
            <w:shd w:val="clear" w:color="auto" w:fill="auto"/>
          </w:tcPr>
          <w:p w:rsidR="00304B8A" w:rsidRPr="00012100"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012100" w:rsidRDefault="00304B8A" w:rsidP="00304B8A">
            <w:pPr>
              <w:pStyle w:val="B0"/>
              <w:rPr>
                <w:rFonts w:cs="Calibri"/>
              </w:rPr>
            </w:pPr>
            <w:r w:rsidRPr="00012100">
              <w:rPr>
                <w:rFonts w:cs="Calibri"/>
              </w:rPr>
              <w:t>注释</w:t>
            </w:r>
          </w:p>
        </w:tc>
        <w:tc>
          <w:tcPr>
            <w:tcW w:w="4265" w:type="pct"/>
            <w:shd w:val="clear" w:color="auto" w:fill="auto"/>
          </w:tcPr>
          <w:p w:rsidR="00304B8A" w:rsidRPr="00012100" w:rsidRDefault="00245477" w:rsidP="00304B8A">
            <w:pPr>
              <w:pStyle w:val="B0"/>
              <w:rPr>
                <w:rFonts w:cs="Calibri"/>
              </w:rPr>
            </w:pPr>
            <w:r w:rsidRPr="00012100">
              <w:rPr>
                <w:rFonts w:cs="Calibri"/>
              </w:rPr>
              <w:t>由</w:t>
            </w:r>
            <w:r w:rsidRPr="00012100">
              <w:rPr>
                <w:rFonts w:cs="Calibri"/>
              </w:rPr>
              <w:t>Id</w:t>
            </w:r>
            <w:r w:rsidRPr="00012100">
              <w:rPr>
                <w:rFonts w:cs="Calibri"/>
              </w:rPr>
              <w:t>号得到全局设置对象</w:t>
            </w:r>
          </w:p>
        </w:tc>
      </w:tr>
      <w:tr w:rsidR="00304B8A" w:rsidRPr="00987D75" w:rsidTr="00304B8A">
        <w:trPr>
          <w:trHeight w:val="208"/>
        </w:trPr>
        <w:tc>
          <w:tcPr>
            <w:tcW w:w="735" w:type="pct"/>
            <w:shd w:val="clear" w:color="auto" w:fill="auto"/>
            <w:vAlign w:val="center"/>
          </w:tcPr>
          <w:p w:rsidR="00304B8A" w:rsidRPr="00012100" w:rsidRDefault="00304B8A" w:rsidP="00304B8A">
            <w:pPr>
              <w:pStyle w:val="B0"/>
              <w:rPr>
                <w:rFonts w:cs="Calibri"/>
              </w:rPr>
            </w:pPr>
            <w:r w:rsidRPr="00012100">
              <w:rPr>
                <w:rFonts w:cs="Calibri"/>
              </w:rPr>
              <w:t>是否实现</w:t>
            </w:r>
          </w:p>
        </w:tc>
        <w:tc>
          <w:tcPr>
            <w:tcW w:w="4265" w:type="pct"/>
            <w:shd w:val="clear" w:color="auto" w:fill="auto"/>
          </w:tcPr>
          <w:p w:rsidR="00304B8A" w:rsidRPr="00012100" w:rsidRDefault="00304B8A" w:rsidP="00304B8A">
            <w:pPr>
              <w:pStyle w:val="B0"/>
              <w:rPr>
                <w:rFonts w:cs="Calibri"/>
              </w:rPr>
            </w:pPr>
            <w:r w:rsidRPr="00012100">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b/>
                <w:bCs/>
                <w:color w:val="7F0055"/>
                <w:kern w:val="0"/>
              </w:rPr>
              <w:t>void</w:t>
            </w:r>
            <w:r w:rsidRPr="00012100">
              <w:rPr>
                <w:rFonts w:cs="Calibri"/>
                <w:color w:val="000000"/>
                <w:kern w:val="0"/>
              </w:rPr>
              <w:t xml:space="preserve"> updateEbSiteConfig(EbSiteConfig site)</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rPr>
              <w:t>更新全局对象</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rPr>
              <w:t>已实现</w:t>
            </w:r>
          </w:p>
        </w:tc>
      </w:tr>
    </w:tbl>
    <w:p w:rsidR="00304B8A" w:rsidRPr="004D53EE" w:rsidRDefault="00304B8A" w:rsidP="004D53EE"/>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Eb</w:t>
            </w:r>
            <w:r>
              <w:rPr>
                <w:rFonts w:cs="Calibri" w:hint="eastAsia"/>
              </w:rPr>
              <w:t>PermissionD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17625B" w:rsidRDefault="00012100" w:rsidP="00012100">
            <w:pPr>
              <w:pStyle w:val="B0"/>
              <w:rPr>
                <w:rFonts w:cs="Calibri"/>
              </w:rPr>
            </w:pPr>
            <w:r w:rsidRPr="0017625B">
              <w:rPr>
                <w:rFonts w:cs="Calibri"/>
              </w:rPr>
              <w:t>方法</w:t>
            </w:r>
          </w:p>
        </w:tc>
        <w:tc>
          <w:tcPr>
            <w:tcW w:w="4265" w:type="pct"/>
            <w:shd w:val="clear" w:color="auto" w:fill="F2F2F2"/>
          </w:tcPr>
          <w:p w:rsidR="00012100" w:rsidRPr="0017625B" w:rsidRDefault="00012100" w:rsidP="00012100">
            <w:pPr>
              <w:pStyle w:val="B0"/>
              <w:rPr>
                <w:rFonts w:cs="Calibri"/>
              </w:rPr>
            </w:pPr>
            <w:r w:rsidRPr="0017625B">
              <w:rPr>
                <w:rFonts w:cs="Calibri"/>
                <w:color w:val="000000"/>
                <w:kern w:val="0"/>
              </w:rPr>
              <w:t>List&lt;EbPermission&gt; getPage(Map&lt;String, Object&gt; pageParam)</w:t>
            </w:r>
          </w:p>
        </w:tc>
      </w:tr>
      <w:tr w:rsidR="00012100" w:rsidRPr="0017625B" w:rsidTr="00012100">
        <w:trPr>
          <w:trHeight w:val="208"/>
        </w:trPr>
        <w:tc>
          <w:tcPr>
            <w:tcW w:w="735" w:type="pct"/>
            <w:shd w:val="clear" w:color="auto" w:fill="auto"/>
            <w:vAlign w:val="center"/>
          </w:tcPr>
          <w:p w:rsidR="00012100" w:rsidRPr="0017625B" w:rsidRDefault="00012100" w:rsidP="00012100">
            <w:pPr>
              <w:pStyle w:val="B0"/>
              <w:rPr>
                <w:rFonts w:cs="Calibri"/>
              </w:rPr>
            </w:pPr>
            <w:r w:rsidRPr="0017625B">
              <w:rPr>
                <w:rFonts w:cs="Calibri"/>
              </w:rPr>
              <w:t>注释</w:t>
            </w:r>
          </w:p>
        </w:tc>
        <w:tc>
          <w:tcPr>
            <w:tcW w:w="4265" w:type="pct"/>
            <w:shd w:val="clear" w:color="auto" w:fill="auto"/>
          </w:tcPr>
          <w:p w:rsidR="00012100" w:rsidRPr="0017625B"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shd w:val="clear" w:color="auto" w:fill="auto"/>
            <w:vAlign w:val="center"/>
          </w:tcPr>
          <w:p w:rsidR="00012100" w:rsidRPr="0017625B" w:rsidRDefault="00012100" w:rsidP="00012100">
            <w:pPr>
              <w:pStyle w:val="B0"/>
              <w:rPr>
                <w:rFonts w:cs="Calibri"/>
              </w:rPr>
            </w:pPr>
            <w:r w:rsidRPr="0017625B">
              <w:rPr>
                <w:rFonts w:cs="Calibri"/>
              </w:rPr>
              <w:t>是否实现</w:t>
            </w:r>
          </w:p>
        </w:tc>
        <w:tc>
          <w:tcPr>
            <w:tcW w:w="4265" w:type="pct"/>
            <w:shd w:val="clear" w:color="auto" w:fill="auto"/>
          </w:tcPr>
          <w:p w:rsidR="00012100" w:rsidRPr="0017625B"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bl>
    <w:p w:rsidR="00DB1425" w:rsidRDefault="00DB1425"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w:t>
            </w:r>
            <w:r>
              <w:rPr>
                <w:rFonts w:cs="Calibri" w:hint="eastAsia"/>
              </w:rPr>
              <w:t>bBackLogD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0E0B1C" w:rsidRDefault="00012100" w:rsidP="00012100">
            <w:pPr>
              <w:pStyle w:val="B0"/>
              <w:rPr>
                <w:rFonts w:cs="Calibri"/>
              </w:rPr>
            </w:pPr>
            <w:r w:rsidRPr="000E0B1C">
              <w:rPr>
                <w:rFonts w:cs="Calibri"/>
              </w:rPr>
              <w:t>方法</w:t>
            </w:r>
          </w:p>
        </w:tc>
        <w:tc>
          <w:tcPr>
            <w:tcW w:w="4265" w:type="pct"/>
            <w:shd w:val="clear" w:color="auto" w:fill="F2F2F2"/>
          </w:tcPr>
          <w:p w:rsidR="00012100" w:rsidRPr="000E0B1C" w:rsidRDefault="000E0B1C" w:rsidP="00012100">
            <w:pPr>
              <w:pStyle w:val="B0"/>
              <w:rPr>
                <w:rFonts w:cs="Calibri"/>
              </w:rPr>
            </w:pPr>
            <w:r w:rsidRPr="000E0B1C">
              <w:rPr>
                <w:rFonts w:cs="Calibri"/>
                <w:color w:val="000000"/>
                <w:kern w:val="0"/>
              </w:rPr>
              <w:t>List&lt;EbBackLandLog&gt; getBackLangLogPage(Map&lt;String, Object&gt; pageParam)</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shd w:val="clear" w:color="auto" w:fill="auto"/>
          </w:tcPr>
          <w:p w:rsidR="00012100" w:rsidRPr="000E0B1C" w:rsidRDefault="000E0B1C" w:rsidP="00012100">
            <w:pPr>
              <w:pStyle w:val="B0"/>
              <w:rPr>
                <w:rFonts w:cs="Calibri"/>
              </w:rPr>
            </w:pPr>
            <w:r w:rsidRPr="000E0B1C">
              <w:rPr>
                <w:rFonts w:cs="Calibri"/>
              </w:rPr>
              <w:t>获取登陆日志给定参数的分页数据</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color w:val="000000"/>
                <w:kern w:val="0"/>
              </w:rPr>
              <w:t>List&lt;EbBackLandLog&gt; exportBackLangLog(Map&lt;String,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获取登陆日志给定的参数的数据</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int</w:t>
            </w:r>
            <w:r w:rsidRPr="000E0B1C">
              <w:rPr>
                <w:rFonts w:cs="Calibri"/>
                <w:color w:val="000000"/>
                <w:kern w:val="0"/>
              </w:rPr>
              <w:t xml:space="preserve"> getBackLangLogTotalCount(Map&lt;String, Object&gt; 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获取登陆日志给定参数的总记录数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saveBackLangLog(EbBackLandLog entity)</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保存登陆日志</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deleteBackLangLogByIds(String ids)</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删除登陆日志</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bl>
    <w:p w:rsidR="00012100" w:rsidRDefault="00012100"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7730"/>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Eb</w:t>
            </w:r>
            <w:r w:rsidR="000E0B1C">
              <w:rPr>
                <w:rFonts w:cs="Calibri" w:hint="eastAsia"/>
              </w:rPr>
              <w:t>SiteConfig</w:t>
            </w:r>
            <w:r>
              <w:rPr>
                <w:rFonts w:cs="Calibri" w:hint="eastAsia"/>
              </w:rPr>
              <w:t>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0E0B1C" w:rsidRDefault="00012100" w:rsidP="00012100">
            <w:pPr>
              <w:pStyle w:val="B0"/>
              <w:rPr>
                <w:rFonts w:cs="Calibri"/>
              </w:rPr>
            </w:pPr>
            <w:r w:rsidRPr="000E0B1C">
              <w:rPr>
                <w:rFonts w:cs="Calibri"/>
              </w:rPr>
              <w:t>方法</w:t>
            </w:r>
          </w:p>
        </w:tc>
        <w:tc>
          <w:tcPr>
            <w:tcW w:w="4265" w:type="pct"/>
            <w:shd w:val="clear" w:color="auto" w:fill="F2F2F2"/>
          </w:tcPr>
          <w:p w:rsidR="00012100" w:rsidRPr="000E0B1C" w:rsidRDefault="000E0B1C" w:rsidP="00012100">
            <w:pPr>
              <w:pStyle w:val="B0"/>
              <w:rPr>
                <w:rFonts w:cs="Calibri"/>
              </w:rPr>
            </w:pPr>
            <w:r w:rsidRPr="000E0B1C">
              <w:rPr>
                <w:rFonts w:cs="Calibri"/>
                <w:color w:val="000000"/>
                <w:kern w:val="0"/>
              </w:rPr>
              <w:t>EbSiteConfig getSiteConfigById(</w:t>
            </w:r>
            <w:r w:rsidRPr="000E0B1C">
              <w:rPr>
                <w:rFonts w:cs="Calibri"/>
                <w:b/>
                <w:bCs/>
                <w:color w:val="7F0055"/>
                <w:kern w:val="0"/>
              </w:rPr>
              <w:t>int</w:t>
            </w:r>
            <w:r w:rsidRPr="000E0B1C">
              <w:rPr>
                <w:rFonts w:cs="Calibri"/>
                <w:color w:val="000000"/>
                <w:kern w:val="0"/>
              </w:rPr>
              <w:t xml:space="preserve"> id)</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shd w:val="clear" w:color="auto" w:fill="auto"/>
          </w:tcPr>
          <w:p w:rsidR="00012100" w:rsidRPr="000E0B1C" w:rsidRDefault="000E0B1C" w:rsidP="00012100">
            <w:pPr>
              <w:pStyle w:val="B0"/>
              <w:rPr>
                <w:rFonts w:cs="Calibri"/>
              </w:rPr>
            </w:pPr>
            <w:r w:rsidRPr="000E0B1C">
              <w:rPr>
                <w:rFonts w:cs="Calibri"/>
              </w:rPr>
              <w:t>由</w:t>
            </w:r>
            <w:r w:rsidRPr="000E0B1C">
              <w:rPr>
                <w:rFonts w:cs="Calibri"/>
              </w:rPr>
              <w:t>Id</w:t>
            </w:r>
            <w:r w:rsidRPr="000E0B1C">
              <w:rPr>
                <w:rFonts w:cs="Calibri"/>
              </w:rPr>
              <w:t>找到全局对象</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updateSiteConfig(EbSiteConfig ebSiteConfig)</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修改全局配置</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color w:val="000000"/>
                <w:kern w:val="0"/>
              </w:rPr>
              <w:t>String getEcpsCheckPath(</w:t>
            </w:r>
            <w:r w:rsidRPr="000E0B1C">
              <w:rPr>
                <w:rFonts w:cs="Calibri"/>
                <w:b/>
                <w:bCs/>
                <w:color w:val="7F0055"/>
                <w:kern w:val="0"/>
              </w:rPr>
              <w:t>int</w:t>
            </w:r>
            <w:r w:rsidRPr="000E0B1C">
              <w:rPr>
                <w:rFonts w:cs="Calibri"/>
                <w:color w:val="000000"/>
                <w:kern w:val="0"/>
              </w:rPr>
              <w:t xml:space="preserve"> id)</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bl>
    <w:p w:rsidR="00C81477" w:rsidRDefault="00C81477"/>
    <w:p w:rsidR="00C81477" w:rsidRDefault="00C81477" w:rsidP="00DE5CA1">
      <w:pPr>
        <w:pStyle w:val="1"/>
      </w:pPr>
      <w:bookmarkStart w:id="239" w:name="_Toc87169699"/>
      <w:bookmarkStart w:id="240" w:name="_Toc330825486"/>
      <w:r>
        <w:rPr>
          <w:rFonts w:hint="eastAsia"/>
        </w:rPr>
        <w:lastRenderedPageBreak/>
        <w:t>界面实现说明</w:t>
      </w:r>
      <w:bookmarkEnd w:id="239"/>
      <w:bookmarkEnd w:id="240"/>
    </w:p>
    <w:p w:rsidR="00C81477" w:rsidRDefault="00F4087C" w:rsidP="00F20B47">
      <w:pPr>
        <w:pStyle w:val="2"/>
      </w:pPr>
      <w:bookmarkStart w:id="241" w:name="_Toc330825487"/>
      <w:r>
        <w:rPr>
          <w:rFonts w:hint="eastAsia"/>
        </w:rPr>
        <w:t>用户登录</w:t>
      </w:r>
      <w:bookmarkEnd w:id="241"/>
    </w:p>
    <w:p w:rsidR="002066C5" w:rsidRDefault="00C81477" w:rsidP="00DE5CA1">
      <w:pPr>
        <w:pStyle w:val="3"/>
      </w:pPr>
      <w:bookmarkStart w:id="242" w:name="_Toc87169701"/>
      <w:bookmarkStart w:id="243" w:name="_Toc330825488"/>
      <w:r>
        <w:rPr>
          <w:rFonts w:hint="eastAsia"/>
        </w:rPr>
        <w:t>总体界面结构说明</w:t>
      </w:r>
      <w:bookmarkEnd w:id="242"/>
      <w:bookmarkEnd w:id="243"/>
    </w:p>
    <w:p w:rsidR="002066C5" w:rsidRPr="002066C5" w:rsidRDefault="002066C5" w:rsidP="004C2B14">
      <w:pPr>
        <w:numPr>
          <w:ilvl w:val="0"/>
          <w:numId w:val="8"/>
        </w:numPr>
      </w:pPr>
      <w:r>
        <w:rPr>
          <w:rFonts w:hint="eastAsia"/>
        </w:rPr>
        <w:t>界面</w:t>
      </w:r>
    </w:p>
    <w:p w:rsidR="002066C5" w:rsidRPr="00DD0E61" w:rsidRDefault="002066C5" w:rsidP="00DD0E61">
      <w:pPr>
        <w:spacing w:line="360" w:lineRule="auto"/>
        <w:ind w:firstLineChars="200" w:firstLine="420"/>
        <w:rPr>
          <w:rFonts w:ascii="宋体" w:hAnsi="宋体"/>
        </w:rPr>
      </w:pPr>
      <w:r w:rsidRPr="00DD0E61">
        <w:rPr>
          <w:rFonts w:ascii="宋体" w:hAnsi="宋体" w:hint="eastAsia"/>
        </w:rPr>
        <w:t>【登录页】</w:t>
      </w:r>
    </w:p>
    <w:p w:rsidR="002066C5" w:rsidRDefault="00C85B07" w:rsidP="002B6A07">
      <w:pPr>
        <w:pStyle w:val="T0"/>
      </w:pPr>
      <w:r>
        <w:rPr>
          <w:rFonts w:hint="eastAsia"/>
          <w:noProof/>
        </w:rPr>
        <w:drawing>
          <wp:inline distT="0" distB="0" distL="0" distR="0">
            <wp:extent cx="5753100" cy="36290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rsidR="002B6A07" w:rsidRPr="002B6A07" w:rsidRDefault="001573DC" w:rsidP="002B6A07">
      <w:pPr>
        <w:pStyle w:val="T"/>
      </w:pPr>
      <w:bookmarkStart w:id="244" w:name="_Toc330825179"/>
      <w:r>
        <w:rPr>
          <w:rFonts w:hint="eastAsia"/>
        </w:rPr>
        <w:t>用户登陆接口页</w:t>
      </w:r>
      <w:bookmarkEnd w:id="244"/>
    </w:p>
    <w:p w:rsidR="002066C5" w:rsidRDefault="002066C5" w:rsidP="004C2B14">
      <w:pPr>
        <w:numPr>
          <w:ilvl w:val="0"/>
          <w:numId w:val="8"/>
        </w:numPr>
      </w:pPr>
      <w:r>
        <w:rPr>
          <w:rFonts w:hint="eastAsia"/>
        </w:rPr>
        <w:t>构成元素</w:t>
      </w:r>
    </w:p>
    <w:p w:rsidR="002066C5" w:rsidRPr="00DD0E61" w:rsidRDefault="002066C5" w:rsidP="00DD0E61">
      <w:pPr>
        <w:spacing w:line="360" w:lineRule="auto"/>
        <w:ind w:firstLineChars="200" w:firstLine="420"/>
        <w:rPr>
          <w:rFonts w:ascii="宋体" w:hAnsi="宋体"/>
        </w:rPr>
      </w:pPr>
      <w:r w:rsidRPr="00DD0E61">
        <w:rPr>
          <w:rFonts w:ascii="宋体" w:hAnsi="宋体" w:hint="eastAsia"/>
        </w:rPr>
        <w:t>登录页由标准头、</w:t>
      </w:r>
      <w:r w:rsidR="00526153">
        <w:rPr>
          <w:rFonts w:ascii="宋体" w:hAnsi="宋体" w:hint="eastAsia"/>
        </w:rPr>
        <w:t>搜索去、</w:t>
      </w:r>
      <w:r w:rsidRPr="00DD0E61">
        <w:rPr>
          <w:rFonts w:ascii="宋体" w:hAnsi="宋体" w:hint="eastAsia"/>
        </w:rPr>
        <w:t>广告区域</w:t>
      </w:r>
      <w:r w:rsidR="00BF347E" w:rsidRPr="00DD0E61">
        <w:rPr>
          <w:rFonts w:ascii="宋体" w:hAnsi="宋体" w:hint="eastAsia"/>
        </w:rPr>
        <w:t>、登录框、标准尾构成。</w:t>
      </w:r>
    </w:p>
    <w:p w:rsidR="00BF347E" w:rsidRDefault="00BF347E" w:rsidP="004C2B14">
      <w:pPr>
        <w:numPr>
          <w:ilvl w:val="0"/>
          <w:numId w:val="8"/>
        </w:numPr>
      </w:pPr>
      <w:r>
        <w:rPr>
          <w:rFonts w:hint="eastAsia"/>
        </w:rPr>
        <w:t>界面流转</w:t>
      </w:r>
    </w:p>
    <w:p w:rsidR="00BF347E" w:rsidRDefault="005340A3" w:rsidP="00DD0E61">
      <w:pPr>
        <w:spacing w:line="360" w:lineRule="auto"/>
        <w:ind w:firstLineChars="200" w:firstLine="420"/>
        <w:rPr>
          <w:rFonts w:ascii="宋体" w:hAnsi="宋体"/>
        </w:rPr>
      </w:pPr>
      <w:r w:rsidRPr="00DD0E61">
        <w:rPr>
          <w:rFonts w:ascii="宋体" w:hAnsi="宋体" w:hint="eastAsia"/>
        </w:rPr>
        <w:t>点击登录链接，跳转到登录页面，输入登录信息后，点击登录页面跳转到商城首页。</w:t>
      </w:r>
    </w:p>
    <w:p w:rsidR="00526153" w:rsidRPr="00DD0E61" w:rsidRDefault="00526153" w:rsidP="00DD0E61">
      <w:pPr>
        <w:spacing w:line="360" w:lineRule="auto"/>
        <w:ind w:firstLineChars="200" w:firstLine="420"/>
        <w:rPr>
          <w:rFonts w:ascii="宋体" w:hAnsi="宋体"/>
        </w:rPr>
      </w:pPr>
      <w:r>
        <w:rPr>
          <w:rFonts w:ascii="宋体" w:hAnsi="宋体" w:hint="eastAsia"/>
        </w:rPr>
        <w:t>在搜索框输入搜索信息，点击搜索，跳转到搜索结果页。</w:t>
      </w:r>
    </w:p>
    <w:p w:rsidR="00BF347E" w:rsidRDefault="002066C5" w:rsidP="00F20B47">
      <w:pPr>
        <w:pStyle w:val="3"/>
      </w:pPr>
      <w:bookmarkStart w:id="245" w:name="_Toc87169702"/>
      <w:bookmarkStart w:id="246" w:name="_Toc330825489"/>
      <w:r>
        <w:rPr>
          <w:rFonts w:hint="eastAsia"/>
        </w:rPr>
        <w:t>登录</w:t>
      </w:r>
      <w:r w:rsidR="00C81477">
        <w:rPr>
          <w:rFonts w:hint="eastAsia"/>
        </w:rPr>
        <w:t>界面结构说明</w:t>
      </w:r>
      <w:bookmarkEnd w:id="245"/>
      <w:bookmarkEnd w:id="246"/>
    </w:p>
    <w:p w:rsidR="00BF347E" w:rsidRPr="00DD0E61" w:rsidRDefault="00BF347E" w:rsidP="00DD0E61">
      <w:pPr>
        <w:spacing w:line="360" w:lineRule="auto"/>
        <w:ind w:firstLineChars="200" w:firstLine="420"/>
        <w:rPr>
          <w:rFonts w:ascii="宋体" w:hAnsi="宋体"/>
        </w:rPr>
      </w:pPr>
      <w:r w:rsidRPr="00DD0E61">
        <w:rPr>
          <w:rFonts w:ascii="宋体" w:hAnsi="宋体" w:hint="eastAsia"/>
        </w:rPr>
        <w:t>广西移动用户输入手机号、密码、验证码，即可登录移动商城。对于不是广西移动号卡的用户无法进行登录。</w:t>
      </w:r>
    </w:p>
    <w:p w:rsidR="00C81477" w:rsidRDefault="00F4087C" w:rsidP="00F20B47">
      <w:pPr>
        <w:pStyle w:val="2"/>
      </w:pPr>
      <w:bookmarkStart w:id="247" w:name="_Toc330825490"/>
      <w:r>
        <w:rPr>
          <w:rFonts w:hint="eastAsia"/>
        </w:rPr>
        <w:lastRenderedPageBreak/>
        <w:t>前台页面</w:t>
      </w:r>
      <w:bookmarkEnd w:id="247"/>
    </w:p>
    <w:p w:rsidR="00C81477" w:rsidRDefault="00C81477" w:rsidP="00DE5CA1">
      <w:pPr>
        <w:pStyle w:val="3"/>
      </w:pPr>
      <w:bookmarkStart w:id="248" w:name="_Toc87169705"/>
      <w:bookmarkStart w:id="249" w:name="_Toc330825491"/>
      <w:r>
        <w:rPr>
          <w:rFonts w:hint="eastAsia"/>
        </w:rPr>
        <w:t>总体界面结构说明</w:t>
      </w:r>
      <w:bookmarkEnd w:id="248"/>
      <w:bookmarkEnd w:id="249"/>
    </w:p>
    <w:p w:rsidR="00601DD7" w:rsidRDefault="00601DD7" w:rsidP="004C2B14">
      <w:pPr>
        <w:numPr>
          <w:ilvl w:val="0"/>
          <w:numId w:val="8"/>
        </w:numPr>
      </w:pPr>
      <w:r>
        <w:rPr>
          <w:rFonts w:hint="eastAsia"/>
        </w:rPr>
        <w:t>界面</w:t>
      </w:r>
    </w:p>
    <w:p w:rsidR="00103E4A" w:rsidRPr="00DD0E61" w:rsidRDefault="00601DD7" w:rsidP="00103E4A">
      <w:pPr>
        <w:spacing w:line="360" w:lineRule="auto"/>
        <w:ind w:firstLineChars="200" w:firstLine="420"/>
        <w:rPr>
          <w:rFonts w:ascii="宋体" w:hAnsi="宋体"/>
        </w:rPr>
      </w:pPr>
      <w:r w:rsidRPr="00DD0E61">
        <w:rPr>
          <w:rFonts w:ascii="宋体" w:hAnsi="宋体" w:hint="eastAsia"/>
        </w:rPr>
        <w:t>【商城首页】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为进入商场用户提供全局导航，同时向用户展示活动、品牌信息与重要销售信息页面。</w:t>
      </w:r>
    </w:p>
    <w:p w:rsidR="00103E4A" w:rsidRDefault="00C85B07" w:rsidP="002B6A07">
      <w:pPr>
        <w:pStyle w:val="T0"/>
      </w:pPr>
      <w:r>
        <w:rPr>
          <w:rFonts w:hint="eastAsia"/>
          <w:noProof/>
        </w:rPr>
        <w:drawing>
          <wp:inline distT="0" distB="0" distL="0" distR="0">
            <wp:extent cx="5762625" cy="35814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rsidR="002B6A07" w:rsidRPr="002B6A07" w:rsidRDefault="004665D7" w:rsidP="002B6A07">
      <w:pPr>
        <w:pStyle w:val="T"/>
      </w:pPr>
      <w:bookmarkStart w:id="250" w:name="_Toc330825180"/>
      <w:r>
        <w:rPr>
          <w:rFonts w:hint="eastAsia"/>
        </w:rPr>
        <w:t>商城首页</w:t>
      </w:r>
      <w:bookmarkEnd w:id="250"/>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活动列表页】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以列表形式展示商城</w:t>
      </w:r>
      <w:r>
        <w:rPr>
          <w:rFonts w:ascii="宋体" w:hAnsi="宋体" w:hint="eastAsia"/>
        </w:rPr>
        <w:t>的优惠促销</w:t>
      </w:r>
      <w:r w:rsidRPr="00DD0E61">
        <w:rPr>
          <w:rFonts w:ascii="宋体" w:hAnsi="宋体" w:hint="eastAsia"/>
        </w:rPr>
        <w:t>活动的页面，每页按时间由近及远顺序展示</w:t>
      </w:r>
      <w:r>
        <w:rPr>
          <w:rFonts w:ascii="宋体" w:hAnsi="宋体" w:hint="eastAsia"/>
        </w:rPr>
        <w:t>4个优惠促销活动信息</w:t>
      </w:r>
      <w:r w:rsidRPr="00DD0E61">
        <w:rPr>
          <w:rFonts w:ascii="宋体" w:hAnsi="宋体" w:hint="eastAsia"/>
        </w:rPr>
        <w:t>。</w:t>
      </w:r>
    </w:p>
    <w:p w:rsidR="00103E4A" w:rsidRDefault="00C85B07" w:rsidP="002B6A07">
      <w:pPr>
        <w:pStyle w:val="T0"/>
      </w:pPr>
      <w:r>
        <w:rPr>
          <w:rFonts w:hint="eastAsia"/>
          <w:noProof/>
        </w:rPr>
        <w:lastRenderedPageBreak/>
        <w:drawing>
          <wp:inline distT="0" distB="0" distL="0" distR="0">
            <wp:extent cx="5753100" cy="34766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2B6A07" w:rsidRPr="002B6A07" w:rsidRDefault="00BB1E87" w:rsidP="002B6A07">
      <w:pPr>
        <w:pStyle w:val="T"/>
      </w:pPr>
      <w:bookmarkStart w:id="251" w:name="_Toc330825181"/>
      <w:r>
        <w:rPr>
          <w:rFonts w:hint="eastAsia"/>
        </w:rPr>
        <w:t>优惠活动列表页</w:t>
      </w:r>
      <w:bookmarkEnd w:id="251"/>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w:t>
      </w:r>
      <w:r>
        <w:rPr>
          <w:rFonts w:ascii="宋体" w:hAnsi="宋体" w:hint="eastAsia"/>
        </w:rPr>
        <w:t>详细</w:t>
      </w:r>
      <w:r w:rsidRPr="00DD0E61">
        <w:rPr>
          <w:rFonts w:ascii="宋体" w:hAnsi="宋体" w:hint="eastAsia"/>
        </w:rPr>
        <w:t>页】</w:t>
      </w:r>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活动说明页，向用户展示</w:t>
      </w:r>
      <w:r>
        <w:rPr>
          <w:rFonts w:ascii="宋体" w:hAnsi="宋体" w:hint="eastAsia"/>
        </w:rPr>
        <w:t>参与优惠促销</w:t>
      </w:r>
      <w:r w:rsidRPr="00DD0E61">
        <w:rPr>
          <w:rFonts w:ascii="宋体" w:hAnsi="宋体" w:hint="eastAsia"/>
        </w:rPr>
        <w:t>活动</w:t>
      </w:r>
      <w:r>
        <w:rPr>
          <w:rFonts w:ascii="宋体" w:hAnsi="宋体" w:hint="eastAsia"/>
        </w:rPr>
        <w:t>的基本信息。</w:t>
      </w:r>
    </w:p>
    <w:p w:rsidR="00103E4A" w:rsidRDefault="00C85B07" w:rsidP="002B6A07">
      <w:pPr>
        <w:pStyle w:val="T0"/>
      </w:pPr>
      <w:r>
        <w:rPr>
          <w:rFonts w:hint="eastAsia"/>
          <w:noProof/>
        </w:rPr>
        <w:drawing>
          <wp:inline distT="0" distB="0" distL="0" distR="0">
            <wp:extent cx="5753100" cy="3524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rsidR="002B6A07" w:rsidRPr="002B6A07" w:rsidRDefault="00BB1E87" w:rsidP="002B6A07">
      <w:pPr>
        <w:pStyle w:val="T"/>
      </w:pPr>
      <w:bookmarkStart w:id="252" w:name="_Toc330825182"/>
      <w:r>
        <w:rPr>
          <w:rFonts w:hint="eastAsia"/>
        </w:rPr>
        <w:t>优惠促销活动详细页</w:t>
      </w:r>
      <w:bookmarkEnd w:id="252"/>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【品牌手机分类页】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lastRenderedPageBreak/>
        <w:t>展示某一品牌下全部销售机型信息的页面，同时为用户提供机型筛选功能。</w:t>
      </w:r>
    </w:p>
    <w:p w:rsidR="00103E4A" w:rsidRDefault="00C85B07" w:rsidP="002B6A07">
      <w:pPr>
        <w:pStyle w:val="T0"/>
      </w:pPr>
      <w:r>
        <w:rPr>
          <w:rFonts w:hint="eastAsia"/>
          <w:noProof/>
        </w:rPr>
        <w:drawing>
          <wp:inline distT="0" distB="0" distL="0" distR="0">
            <wp:extent cx="5753100" cy="3181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rsidR="002B6A07" w:rsidRPr="002B6A07" w:rsidRDefault="00BB1E87" w:rsidP="002B6A07">
      <w:pPr>
        <w:pStyle w:val="T"/>
      </w:pPr>
      <w:bookmarkStart w:id="253" w:name="_Toc330825183"/>
      <w:r>
        <w:rPr>
          <w:rFonts w:hint="eastAsia"/>
        </w:rPr>
        <w:t>品牌手机分类页</w:t>
      </w:r>
      <w:bookmarkEnd w:id="253"/>
    </w:p>
    <w:p w:rsidR="00103E4A" w:rsidRPr="000D4370" w:rsidRDefault="00103E4A" w:rsidP="00103E4A"/>
    <w:p w:rsidR="00103E4A" w:rsidRPr="00DD0E61" w:rsidRDefault="00103E4A" w:rsidP="00103E4A">
      <w:pPr>
        <w:spacing w:line="360" w:lineRule="auto"/>
        <w:ind w:firstLineChars="200" w:firstLine="420"/>
        <w:rPr>
          <w:rFonts w:ascii="宋体" w:hAnsi="宋体"/>
        </w:rPr>
      </w:pPr>
      <w:r>
        <w:rPr>
          <w:rFonts w:ascii="宋体" w:hAnsi="宋体" w:hint="eastAsia"/>
        </w:rPr>
        <w:t>【商品</w:t>
      </w:r>
      <w:r w:rsidRPr="00DD0E61">
        <w:rPr>
          <w:rFonts w:ascii="宋体" w:hAnsi="宋体" w:hint="eastAsia"/>
        </w:rPr>
        <w:t>搜索页】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用户搜索结果页面，向用户展示包含搜索关键词的全部商品信息。</w:t>
      </w:r>
    </w:p>
    <w:p w:rsidR="00601DD7" w:rsidRPr="002B6A07" w:rsidRDefault="00C85B07" w:rsidP="002B6A07">
      <w:pPr>
        <w:pStyle w:val="T0"/>
      </w:pPr>
      <w:r w:rsidRPr="002B6A07">
        <w:rPr>
          <w:rFonts w:hint="eastAsia"/>
          <w:noProof/>
        </w:rPr>
        <w:drawing>
          <wp:inline distT="0" distB="0" distL="0" distR="0">
            <wp:extent cx="5753100" cy="2905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2B6A07" w:rsidRPr="002B6A07" w:rsidRDefault="00BB1E87" w:rsidP="002B6A07">
      <w:pPr>
        <w:pStyle w:val="T"/>
      </w:pPr>
      <w:bookmarkStart w:id="254" w:name="_Toc330825184"/>
      <w:r>
        <w:rPr>
          <w:rFonts w:hint="eastAsia"/>
        </w:rPr>
        <w:t>商品搜索页</w:t>
      </w:r>
      <w:bookmarkEnd w:id="254"/>
    </w:p>
    <w:p w:rsidR="00C81477" w:rsidRDefault="00317F15" w:rsidP="00F20B47">
      <w:pPr>
        <w:pStyle w:val="3"/>
      </w:pPr>
      <w:bookmarkStart w:id="255" w:name="_Toc87169706"/>
      <w:bookmarkStart w:id="256" w:name="_Toc330825492"/>
      <w:r>
        <w:rPr>
          <w:rFonts w:hint="eastAsia"/>
        </w:rPr>
        <w:t>优惠促销</w:t>
      </w:r>
      <w:r w:rsidR="006F3240">
        <w:rPr>
          <w:rFonts w:hint="eastAsia"/>
        </w:rPr>
        <w:t>搜索</w:t>
      </w:r>
      <w:r w:rsidR="00C81477">
        <w:rPr>
          <w:rFonts w:hint="eastAsia"/>
        </w:rPr>
        <w:t>界面结构说明</w:t>
      </w:r>
      <w:bookmarkEnd w:id="255"/>
      <w:bookmarkEnd w:id="256"/>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在搜索框中输入关键字，搜索商品的“手机名称”、“品牌”、相关联营销活动的“活动名称”这</w:t>
      </w:r>
      <w:r w:rsidRPr="00DD0E61">
        <w:rPr>
          <w:rFonts w:ascii="宋体" w:hAnsi="宋体" w:hint="eastAsia"/>
        </w:rPr>
        <w:lastRenderedPageBreak/>
        <w:t>3个字段，根据商品上架时间由近及远排序。</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当搜索结果不为空时内容区显示：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搜索结果提示：显示搜索关键字及搜索结果数量，多个关键字之间用“+”连接。</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手机-商品筛选：提供点击“网络”及“价格”筛选商品，默认状态下均显示“全部及该品牌全部商品，点击具体属性后，本页刷新，在“商品列表”区显示符合筛选条件的手机。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 xml:space="preserve">“商品列表”每页显示与搜索结果及属性筛选相关的最新上架的手机，包括手机图片、手机名称、品牌、促销语、市场价、标签图、状态。点击商品图片、手机名称、促销语后跳转到 </w:t>
      </w:r>
      <w:r w:rsidR="00C95889">
        <w:rPr>
          <w:rFonts w:ascii="宋体" w:hAnsi="宋体" w:hint="eastAsia"/>
        </w:rPr>
        <w:t>“优惠促销活动</w:t>
      </w:r>
      <w:r w:rsidRPr="00DD0E61">
        <w:rPr>
          <w:rFonts w:ascii="宋体" w:hAnsi="宋体" w:hint="eastAsia"/>
        </w:rPr>
        <w:t>详情页”。显示顺序按商品上架时间由近及远排序。</w:t>
      </w:r>
    </w:p>
    <w:p w:rsidR="009F4413" w:rsidRPr="00DD0E61" w:rsidRDefault="009F4413" w:rsidP="00DD0E61">
      <w:pPr>
        <w:spacing w:line="360" w:lineRule="auto"/>
        <w:ind w:firstLineChars="200" w:firstLine="420"/>
        <w:rPr>
          <w:rFonts w:ascii="宋体" w:hAnsi="宋体"/>
        </w:rPr>
      </w:pP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当输入关键字后搜索结果为空时内容区显示：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搜索结果提示：显示搜索关键字及0数量，多个关键字之间用“+”连接。商品列表区显示“很抱歉，没有找到与【关键字】相关的商品”</w:t>
      </w:r>
      <w:r w:rsidR="000379BB">
        <w:rPr>
          <w:rFonts w:ascii="宋体" w:hAnsi="宋体" w:hint="eastAsia"/>
        </w:rPr>
        <w:t>，同时，提示从新进行搜索。在页面下方显示正在热卖的商品。</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当未输入关键字点击“搜索”按钮时，当前页不进行跳转。</w:t>
      </w:r>
    </w:p>
    <w:p w:rsidR="009F4413" w:rsidRPr="009F4413" w:rsidRDefault="009F4413" w:rsidP="009F4413"/>
    <w:p w:rsidR="00F4087C" w:rsidRDefault="00E94A8E" w:rsidP="00F20B47">
      <w:pPr>
        <w:pStyle w:val="2"/>
      </w:pPr>
      <w:bookmarkStart w:id="257" w:name="_Toc330825493"/>
      <w:r>
        <w:rPr>
          <w:rFonts w:hint="eastAsia"/>
        </w:rPr>
        <w:t>在线</w:t>
      </w:r>
      <w:r w:rsidR="00990C88">
        <w:rPr>
          <w:rFonts w:hint="eastAsia"/>
        </w:rPr>
        <w:t>购机</w:t>
      </w:r>
      <w:r w:rsidR="00F4087C">
        <w:rPr>
          <w:rFonts w:hint="eastAsia"/>
        </w:rPr>
        <w:t>流程</w:t>
      </w:r>
      <w:bookmarkEnd w:id="257"/>
    </w:p>
    <w:p w:rsidR="00F4087C" w:rsidRDefault="009A13FF" w:rsidP="00DE5CA1">
      <w:pPr>
        <w:pStyle w:val="3"/>
      </w:pPr>
      <w:bookmarkStart w:id="258" w:name="_Toc330825494"/>
      <w:r>
        <w:rPr>
          <w:rFonts w:hint="eastAsia"/>
        </w:rPr>
        <w:t>总体界面结构</w:t>
      </w:r>
      <w:r w:rsidR="00F4087C">
        <w:rPr>
          <w:rFonts w:hint="eastAsia"/>
        </w:rPr>
        <w:t>说明</w:t>
      </w:r>
      <w:bookmarkEnd w:id="258"/>
    </w:p>
    <w:p w:rsidR="00BF3928" w:rsidRDefault="00BF3928" w:rsidP="004C2B14">
      <w:pPr>
        <w:numPr>
          <w:ilvl w:val="0"/>
          <w:numId w:val="8"/>
        </w:numPr>
      </w:pPr>
      <w:r>
        <w:rPr>
          <w:rFonts w:hint="eastAsia"/>
        </w:rPr>
        <w:t>界面</w:t>
      </w:r>
    </w:p>
    <w:p w:rsidR="002D6E24" w:rsidRDefault="002D6E24" w:rsidP="0083427D">
      <w:pPr>
        <w:spacing w:line="360" w:lineRule="auto"/>
        <w:ind w:firstLineChars="200" w:firstLine="420"/>
        <w:rPr>
          <w:rFonts w:ascii="宋体" w:hAnsi="宋体"/>
        </w:rPr>
      </w:pPr>
      <w:r>
        <w:rPr>
          <w:rFonts w:ascii="宋体" w:hAnsi="宋体" w:hint="eastAsia"/>
        </w:rPr>
        <w:t>【购机</w:t>
      </w:r>
      <w:r w:rsidR="0084361F" w:rsidRPr="00DD0E61">
        <w:rPr>
          <w:rFonts w:ascii="宋体" w:hAnsi="宋体" w:hint="eastAsia"/>
        </w:rPr>
        <w:t>界面】</w:t>
      </w:r>
    </w:p>
    <w:p w:rsidR="0083427D" w:rsidRDefault="0083427D" w:rsidP="0083427D">
      <w:pPr>
        <w:spacing w:line="360" w:lineRule="auto"/>
        <w:ind w:firstLineChars="200" w:firstLine="420"/>
        <w:rPr>
          <w:rFonts w:ascii="宋体" w:hAnsi="宋体"/>
        </w:rPr>
      </w:pPr>
      <w:r w:rsidRPr="00DD0E61">
        <w:rPr>
          <w:rFonts w:ascii="宋体" w:hAnsi="宋体" w:hint="eastAsia"/>
        </w:rPr>
        <w:t>用户对参与营销案活动的商品进</w:t>
      </w:r>
      <w:r>
        <w:rPr>
          <w:rFonts w:ascii="宋体" w:hAnsi="宋体" w:hint="eastAsia"/>
        </w:rPr>
        <w:t>行网上购买</w:t>
      </w:r>
      <w:r w:rsidRPr="00DD0E61">
        <w:rPr>
          <w:rFonts w:ascii="宋体" w:hAnsi="宋体" w:hint="eastAsia"/>
        </w:rPr>
        <w:t>。</w:t>
      </w:r>
    </w:p>
    <w:p w:rsidR="00410405" w:rsidRPr="00DD0E61" w:rsidRDefault="00410405" w:rsidP="0083427D">
      <w:pPr>
        <w:spacing w:line="360" w:lineRule="auto"/>
        <w:ind w:firstLineChars="200" w:firstLine="420"/>
        <w:rPr>
          <w:rFonts w:ascii="宋体" w:hAnsi="宋体"/>
        </w:rPr>
      </w:pPr>
      <w:r>
        <w:rPr>
          <w:rFonts w:ascii="宋体" w:hAnsi="宋体" w:hint="eastAsia"/>
        </w:rPr>
        <w:t>填写订单信息：</w:t>
      </w:r>
    </w:p>
    <w:p w:rsidR="0083427D" w:rsidRDefault="00C85B07" w:rsidP="002B6A07">
      <w:pPr>
        <w:pStyle w:val="T0"/>
      </w:pPr>
      <w:r>
        <w:rPr>
          <w:rFonts w:hint="eastAsia"/>
          <w:noProof/>
        </w:rPr>
        <w:lastRenderedPageBreak/>
        <w:drawing>
          <wp:inline distT="0" distB="0" distL="0" distR="0">
            <wp:extent cx="5753100" cy="3095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rsidR="002B6A07" w:rsidRPr="002B6A07" w:rsidRDefault="00BB1E87" w:rsidP="002B6A07">
      <w:pPr>
        <w:pStyle w:val="T"/>
      </w:pPr>
      <w:bookmarkStart w:id="259" w:name="_Toc330825185"/>
      <w:r>
        <w:rPr>
          <w:rFonts w:hint="eastAsia"/>
        </w:rPr>
        <w:t>填写订单信息页</w:t>
      </w:r>
      <w:bookmarkEnd w:id="259"/>
    </w:p>
    <w:p w:rsidR="00410405" w:rsidRDefault="002B6A07" w:rsidP="0083427D">
      <w:r>
        <w:rPr>
          <w:rFonts w:hint="eastAsia"/>
        </w:rPr>
        <w:t>确认订单信息页</w:t>
      </w:r>
      <w:r w:rsidR="00410405">
        <w:rPr>
          <w:rFonts w:hint="eastAsia"/>
        </w:rPr>
        <w:t>：</w:t>
      </w:r>
    </w:p>
    <w:p w:rsidR="0083427D" w:rsidRDefault="00C85B07" w:rsidP="002B6A07">
      <w:pPr>
        <w:pStyle w:val="T0"/>
      </w:pPr>
      <w:r>
        <w:rPr>
          <w:rFonts w:hint="eastAsia"/>
          <w:noProof/>
        </w:rPr>
        <w:drawing>
          <wp:inline distT="0" distB="0" distL="0" distR="0">
            <wp:extent cx="5762625" cy="35052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2B6A07" w:rsidRPr="002B6A07" w:rsidRDefault="00BB1E87" w:rsidP="002B6A07">
      <w:pPr>
        <w:pStyle w:val="T"/>
      </w:pPr>
      <w:bookmarkStart w:id="260" w:name="_Toc330825186"/>
      <w:r>
        <w:rPr>
          <w:rFonts w:hint="eastAsia"/>
        </w:rPr>
        <w:t>确认订单信息页</w:t>
      </w:r>
      <w:bookmarkEnd w:id="260"/>
    </w:p>
    <w:p w:rsidR="0083427D" w:rsidRDefault="00410405" w:rsidP="0083427D">
      <w:r>
        <w:rPr>
          <w:rFonts w:hint="eastAsia"/>
        </w:rPr>
        <w:t>提交订单成功页：</w:t>
      </w:r>
    </w:p>
    <w:p w:rsidR="0083427D" w:rsidRDefault="00C85B07" w:rsidP="002B6A07">
      <w:pPr>
        <w:pStyle w:val="T0"/>
      </w:pPr>
      <w:r>
        <w:rPr>
          <w:rFonts w:hint="eastAsia"/>
          <w:noProof/>
        </w:rPr>
        <w:lastRenderedPageBreak/>
        <w:drawing>
          <wp:inline distT="0" distB="0" distL="0" distR="0">
            <wp:extent cx="5753100" cy="3505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rsidR="002B6A07" w:rsidRPr="002B6A07" w:rsidRDefault="00BB1E87" w:rsidP="002B6A07">
      <w:pPr>
        <w:pStyle w:val="T"/>
      </w:pPr>
      <w:bookmarkStart w:id="261" w:name="_Toc330825187"/>
      <w:r>
        <w:rPr>
          <w:rFonts w:hint="eastAsia"/>
        </w:rPr>
        <w:t>提交订单页</w:t>
      </w:r>
      <w:bookmarkEnd w:id="261"/>
    </w:p>
    <w:p w:rsidR="00FD29AF" w:rsidRDefault="00FD29AF" w:rsidP="0083427D">
      <w:pPr>
        <w:spacing w:line="360" w:lineRule="auto"/>
        <w:ind w:firstLineChars="200" w:firstLine="420"/>
      </w:pPr>
      <w:r>
        <w:rPr>
          <w:rFonts w:hint="eastAsia"/>
        </w:rPr>
        <w:t>构成元素</w:t>
      </w:r>
    </w:p>
    <w:p w:rsidR="00401DEB" w:rsidRPr="00DD0E61" w:rsidRDefault="00401DEB" w:rsidP="00DD0E61">
      <w:pPr>
        <w:spacing w:line="360" w:lineRule="auto"/>
        <w:ind w:firstLineChars="200" w:firstLine="420"/>
        <w:rPr>
          <w:rFonts w:ascii="宋体" w:hAnsi="宋体"/>
        </w:rPr>
      </w:pPr>
      <w:r w:rsidRPr="00DD0E61">
        <w:rPr>
          <w:rFonts w:ascii="宋体" w:hAnsi="宋体" w:hint="eastAsia"/>
        </w:rPr>
        <w:t>以上页面均由标准头、内容区、帮助链接、标准尾组成</w:t>
      </w:r>
    </w:p>
    <w:p w:rsidR="00FD29AF" w:rsidRDefault="00FD29AF" w:rsidP="004C2B14">
      <w:pPr>
        <w:numPr>
          <w:ilvl w:val="0"/>
          <w:numId w:val="8"/>
        </w:numPr>
      </w:pPr>
      <w:r>
        <w:rPr>
          <w:rFonts w:hint="eastAsia"/>
        </w:rPr>
        <w:t>页面流转</w:t>
      </w:r>
    </w:p>
    <w:p w:rsidR="0083427D" w:rsidRPr="00DD0E61" w:rsidRDefault="0083427D" w:rsidP="0083427D">
      <w:pPr>
        <w:numPr>
          <w:ilvl w:val="0"/>
          <w:numId w:val="8"/>
        </w:numPr>
        <w:spacing w:line="360" w:lineRule="auto"/>
        <w:rPr>
          <w:rFonts w:ascii="宋体" w:hAnsi="宋体"/>
        </w:rPr>
      </w:pPr>
      <w:r w:rsidRPr="00DD0E61">
        <w:rPr>
          <w:rFonts w:ascii="宋体" w:hAnsi="宋体" w:hint="eastAsia"/>
        </w:rPr>
        <w:t>业务规则</w:t>
      </w:r>
    </w:p>
    <w:p w:rsidR="0083427D" w:rsidRDefault="0083427D" w:rsidP="0083427D">
      <w:pPr>
        <w:spacing w:line="360" w:lineRule="auto"/>
        <w:ind w:firstLineChars="200" w:firstLine="420"/>
        <w:rPr>
          <w:rFonts w:ascii="宋体" w:hAnsi="宋体"/>
        </w:rPr>
      </w:pPr>
      <w:r w:rsidRPr="00DD0E61">
        <w:rPr>
          <w:rFonts w:ascii="宋体" w:hAnsi="宋体" w:hint="eastAsia"/>
        </w:rPr>
        <w:t>当用户的手机号码已办理过同类营销活动无法办理所选营销活动时（CRM</w:t>
      </w:r>
      <w:r>
        <w:rPr>
          <w:rFonts w:ascii="宋体" w:hAnsi="宋体" w:hint="eastAsia"/>
        </w:rPr>
        <w:t>提供互斥结果），跳转到“购机</w:t>
      </w:r>
      <w:r w:rsidRPr="00DD0E61">
        <w:rPr>
          <w:rFonts w:ascii="宋体" w:hAnsi="宋体" w:hint="eastAsia"/>
        </w:rPr>
        <w:t>失败”页，显示信息</w:t>
      </w:r>
      <w:r>
        <w:rPr>
          <w:rFonts w:ascii="宋体" w:hAnsi="宋体" w:hint="eastAsia"/>
        </w:rPr>
        <w:t>相关提示信息。</w:t>
      </w:r>
    </w:p>
    <w:p w:rsidR="0083427D" w:rsidRDefault="0083427D" w:rsidP="0083427D">
      <w:pPr>
        <w:spacing w:line="360" w:lineRule="auto"/>
        <w:ind w:firstLineChars="200" w:firstLine="420"/>
        <w:rPr>
          <w:rFonts w:ascii="宋体" w:hAnsi="宋体"/>
        </w:rPr>
      </w:pPr>
      <w:r w:rsidRPr="00DD0E61">
        <w:rPr>
          <w:rFonts w:ascii="宋体" w:hAnsi="宋体" w:hint="eastAsia"/>
        </w:rPr>
        <w:t>当用户点击按钮所选择的营销活动已无库存时（CRM提供库存结果），</w:t>
      </w:r>
      <w:r>
        <w:rPr>
          <w:rFonts w:ascii="宋体" w:hAnsi="宋体" w:hint="eastAsia"/>
        </w:rPr>
        <w:t>购机按钮呈灰色显示。用户直接无法购机。</w:t>
      </w:r>
    </w:p>
    <w:p w:rsidR="00BF3928" w:rsidRPr="0083427D" w:rsidRDefault="0083427D" w:rsidP="0083427D">
      <w:pPr>
        <w:spacing w:line="360" w:lineRule="auto"/>
        <w:ind w:firstLineChars="200" w:firstLine="420"/>
        <w:rPr>
          <w:rFonts w:ascii="宋体" w:hAnsi="宋体"/>
        </w:rPr>
      </w:pPr>
      <w:r>
        <w:rPr>
          <w:rFonts w:ascii="宋体" w:hAnsi="宋体" w:hint="eastAsia"/>
        </w:rPr>
        <w:t>用户在点击在线购机时，跳转到确认页，填写相关的确认信息。验证后，跳转到订单详细信息页。填写订单的相关详细信息。填写完成后，点击提交按钮。系统验证后，返回相关提示信息。用户按所选择的支付信息支付后，便能在预定时间收到商品。</w:t>
      </w:r>
    </w:p>
    <w:p w:rsidR="00F4087C" w:rsidRDefault="00990C88" w:rsidP="00F20B47">
      <w:pPr>
        <w:pStyle w:val="3"/>
      </w:pPr>
      <w:bookmarkStart w:id="262" w:name="_Toc330825495"/>
      <w:r>
        <w:rPr>
          <w:rFonts w:hint="eastAsia"/>
        </w:rPr>
        <w:t>购机</w:t>
      </w:r>
      <w:r w:rsidR="00F4087C">
        <w:rPr>
          <w:rFonts w:hint="eastAsia"/>
        </w:rPr>
        <w:t>界面结构说明</w:t>
      </w:r>
      <w:bookmarkEnd w:id="262"/>
    </w:p>
    <w:p w:rsidR="00F43B55" w:rsidRDefault="002D6E24" w:rsidP="00DD0E61">
      <w:pPr>
        <w:spacing w:line="360" w:lineRule="auto"/>
        <w:ind w:firstLineChars="200" w:firstLine="420"/>
        <w:rPr>
          <w:rFonts w:ascii="宋体" w:hAnsi="宋体"/>
        </w:rPr>
      </w:pPr>
      <w:r>
        <w:rPr>
          <w:rFonts w:ascii="宋体" w:hAnsi="宋体" w:hint="eastAsia"/>
        </w:rPr>
        <w:t>用户点击“在线购买</w:t>
      </w:r>
      <w:r w:rsidR="00F43B55" w:rsidRPr="00DD0E61">
        <w:rPr>
          <w:rFonts w:ascii="宋体" w:hAnsi="宋体" w:hint="eastAsia"/>
        </w:rPr>
        <w:t>”按钮，系统调用CRM接口获取该商品在用户所在地区的营业厅及库存信息，</w:t>
      </w:r>
      <w:r w:rsidR="00410405">
        <w:rPr>
          <w:rFonts w:ascii="宋体" w:hAnsi="宋体" w:hint="eastAsia"/>
        </w:rPr>
        <w:t>页面跳转到</w:t>
      </w:r>
      <w:r w:rsidR="007D40AC">
        <w:rPr>
          <w:rFonts w:ascii="宋体" w:hAnsi="宋体" w:hint="eastAsia"/>
        </w:rPr>
        <w:t>填写订单信息页。（当该商品库存为0时，在线购买按钮呈灰色显示）</w:t>
      </w:r>
    </w:p>
    <w:p w:rsidR="00FD3896" w:rsidRDefault="00FD3896" w:rsidP="00FD3896">
      <w:pPr>
        <w:spacing w:line="360" w:lineRule="auto"/>
        <w:ind w:firstLineChars="200" w:firstLine="420"/>
        <w:rPr>
          <w:rFonts w:ascii="宋体" w:hAnsi="宋体"/>
        </w:rPr>
      </w:pPr>
      <w:r>
        <w:rPr>
          <w:rFonts w:ascii="宋体" w:hAnsi="宋体" w:hint="eastAsia"/>
        </w:rPr>
        <w:t>在填写订单信息页，首先要求输入办理业务的手机号。验证后，跳转到确认订单详细页。在该页提供订单的详细信息。包括收货人信息、支付方式、配送方式、发票相关、清单。</w:t>
      </w:r>
    </w:p>
    <w:p w:rsidR="00FD3896" w:rsidRPr="00FD3896" w:rsidRDefault="00FD3896" w:rsidP="00FD3896">
      <w:pPr>
        <w:spacing w:line="360" w:lineRule="auto"/>
        <w:rPr>
          <w:rFonts w:ascii="宋体" w:hAnsi="宋体"/>
        </w:rPr>
      </w:pPr>
      <w:r>
        <w:rPr>
          <w:rFonts w:ascii="宋体" w:hAnsi="宋体" w:hint="eastAsia"/>
        </w:rPr>
        <w:lastRenderedPageBreak/>
        <w:tab/>
        <w:t>用户确认相关信息后，点击提交按钮。提交订单。系统进行相关验证，验证成功后，给出提示信息。此时用户可以</w:t>
      </w:r>
      <w:r w:rsidR="00F80D79">
        <w:rPr>
          <w:rFonts w:ascii="宋体" w:hAnsi="宋体" w:hint="eastAsia"/>
        </w:rPr>
        <w:t>在</w:t>
      </w:r>
      <w:r>
        <w:rPr>
          <w:rFonts w:ascii="宋体" w:hAnsi="宋体" w:hint="eastAsia"/>
        </w:rPr>
        <w:t>个人中心查看个人订单信息。</w:t>
      </w:r>
    </w:p>
    <w:p w:rsidR="00F4087C" w:rsidRDefault="00F4087C" w:rsidP="00F20B47">
      <w:pPr>
        <w:pStyle w:val="2"/>
      </w:pPr>
      <w:bookmarkStart w:id="263" w:name="_Toc330825496"/>
      <w:r>
        <w:rPr>
          <w:rFonts w:hint="eastAsia"/>
        </w:rPr>
        <w:t>用户中心</w:t>
      </w:r>
      <w:bookmarkEnd w:id="263"/>
    </w:p>
    <w:p w:rsidR="00F4087C" w:rsidRDefault="00F4087C" w:rsidP="00F20B47">
      <w:pPr>
        <w:pStyle w:val="3"/>
      </w:pPr>
      <w:bookmarkStart w:id="264" w:name="_Toc330825497"/>
      <w:r>
        <w:rPr>
          <w:rFonts w:hint="eastAsia"/>
        </w:rPr>
        <w:t>总体界面结构说明</w:t>
      </w:r>
      <w:bookmarkEnd w:id="264"/>
    </w:p>
    <w:p w:rsidR="00115EE8" w:rsidRDefault="00115EE8" w:rsidP="004C2B14">
      <w:pPr>
        <w:numPr>
          <w:ilvl w:val="0"/>
          <w:numId w:val="8"/>
        </w:numPr>
      </w:pPr>
      <w:r>
        <w:rPr>
          <w:rFonts w:hint="eastAsia"/>
        </w:rPr>
        <w:t>界面</w:t>
      </w:r>
    </w:p>
    <w:p w:rsidR="00115EE8" w:rsidRPr="00DD0E61" w:rsidRDefault="00115EE8" w:rsidP="00DD0E61">
      <w:pPr>
        <w:spacing w:line="360" w:lineRule="auto"/>
        <w:ind w:firstLineChars="200" w:firstLine="420"/>
        <w:rPr>
          <w:rFonts w:ascii="宋体" w:hAnsi="宋体"/>
        </w:rPr>
      </w:pPr>
      <w:r w:rsidRPr="00DD0E61">
        <w:rPr>
          <w:rFonts w:ascii="宋体" w:hAnsi="宋体" w:hint="eastAsia"/>
        </w:rPr>
        <w:t>【用户中心】</w:t>
      </w:r>
    </w:p>
    <w:p w:rsidR="00721B26" w:rsidRPr="00DD0E61" w:rsidRDefault="008B660E" w:rsidP="00721B26">
      <w:pPr>
        <w:spacing w:line="360" w:lineRule="auto"/>
        <w:ind w:firstLineChars="200" w:firstLine="420"/>
        <w:rPr>
          <w:rFonts w:ascii="宋体" w:hAnsi="宋体"/>
        </w:rPr>
      </w:pPr>
      <w:r>
        <w:rPr>
          <w:rFonts w:ascii="宋体" w:hAnsi="宋体" w:hint="eastAsia"/>
        </w:rPr>
        <w:t>记录用户定</w:t>
      </w:r>
      <w:r w:rsidR="00721B26" w:rsidRPr="00DD0E61">
        <w:rPr>
          <w:rFonts w:ascii="宋体" w:hAnsi="宋体" w:hint="eastAsia"/>
        </w:rPr>
        <w:t>单信息以及收藏信息的页面。</w:t>
      </w:r>
    </w:p>
    <w:p w:rsidR="00721B26" w:rsidRDefault="00C85B07" w:rsidP="002B6A07">
      <w:pPr>
        <w:pStyle w:val="T0"/>
      </w:pPr>
      <w:r>
        <w:rPr>
          <w:rFonts w:hint="eastAsia"/>
          <w:noProof/>
        </w:rPr>
        <w:drawing>
          <wp:inline distT="0" distB="0" distL="0" distR="0">
            <wp:extent cx="5762625" cy="33909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2B6A07" w:rsidRPr="002B6A07" w:rsidRDefault="00BB1E87" w:rsidP="002B6A07">
      <w:pPr>
        <w:pStyle w:val="T"/>
      </w:pPr>
      <w:bookmarkStart w:id="265" w:name="_Toc330825188"/>
      <w:r>
        <w:rPr>
          <w:rFonts w:hint="eastAsia"/>
        </w:rPr>
        <w:t>个人中心页</w:t>
      </w:r>
      <w:bookmarkEnd w:id="265"/>
    </w:p>
    <w:p w:rsidR="00115EE8" w:rsidRDefault="00090F54" w:rsidP="00115EE8">
      <w:r>
        <w:rPr>
          <w:rFonts w:hint="eastAsia"/>
        </w:rPr>
        <w:t>【我的订单】</w:t>
      </w:r>
    </w:p>
    <w:p w:rsidR="00115EE8" w:rsidRDefault="00C85B07" w:rsidP="002B6A07">
      <w:pPr>
        <w:pStyle w:val="T0"/>
      </w:pPr>
      <w:r>
        <w:rPr>
          <w:rFonts w:hint="eastAsia"/>
          <w:noProof/>
        </w:rPr>
        <w:lastRenderedPageBreak/>
        <w:drawing>
          <wp:inline distT="0" distB="0" distL="0" distR="0">
            <wp:extent cx="5762625" cy="2886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rsidR="002B6A07" w:rsidRPr="002B6A07" w:rsidRDefault="00BB1E87" w:rsidP="002B6A07">
      <w:pPr>
        <w:pStyle w:val="T"/>
      </w:pPr>
      <w:bookmarkStart w:id="266" w:name="_Toc330825189"/>
      <w:r>
        <w:rPr>
          <w:rFonts w:hint="eastAsia"/>
        </w:rPr>
        <w:t>我的订单页</w:t>
      </w:r>
      <w:bookmarkEnd w:id="266"/>
    </w:p>
    <w:p w:rsidR="00115EE8" w:rsidRPr="00DD0E61" w:rsidRDefault="00115EE8" w:rsidP="00DD0E61">
      <w:pPr>
        <w:spacing w:line="360" w:lineRule="auto"/>
        <w:ind w:firstLineChars="200" w:firstLine="420"/>
        <w:rPr>
          <w:rFonts w:ascii="宋体" w:hAnsi="宋体"/>
        </w:rPr>
      </w:pPr>
      <w:r w:rsidRPr="00DD0E61">
        <w:rPr>
          <w:rFonts w:ascii="宋体" w:hAnsi="宋体" w:hint="eastAsia"/>
        </w:rPr>
        <w:t>【我的收藏】</w:t>
      </w:r>
    </w:p>
    <w:p w:rsidR="00115EE8" w:rsidRDefault="00C85B07" w:rsidP="002B6A07">
      <w:pPr>
        <w:pStyle w:val="T0"/>
      </w:pPr>
      <w:r>
        <w:rPr>
          <w:rFonts w:hint="eastAsia"/>
          <w:noProof/>
        </w:rPr>
        <w:drawing>
          <wp:inline distT="0" distB="0" distL="0" distR="0">
            <wp:extent cx="5762625" cy="28956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2B6A07" w:rsidRPr="002B6A07" w:rsidRDefault="00BB1E87" w:rsidP="002B6A07">
      <w:pPr>
        <w:pStyle w:val="T"/>
      </w:pPr>
      <w:bookmarkStart w:id="267" w:name="_Toc330825190"/>
      <w:r>
        <w:rPr>
          <w:rFonts w:hint="eastAsia"/>
        </w:rPr>
        <w:t>我的收藏页</w:t>
      </w:r>
      <w:bookmarkEnd w:id="267"/>
    </w:p>
    <w:p w:rsidR="003E53E6" w:rsidRDefault="003E53E6" w:rsidP="003E53E6">
      <w:pPr>
        <w:ind w:firstLine="420"/>
      </w:pPr>
      <w:r>
        <w:rPr>
          <w:rFonts w:hint="eastAsia"/>
        </w:rPr>
        <w:t>【收货地址】</w:t>
      </w:r>
    </w:p>
    <w:p w:rsidR="003E53E6" w:rsidRDefault="00C85B07" w:rsidP="002B6A07">
      <w:pPr>
        <w:pStyle w:val="T0"/>
      </w:pPr>
      <w:r>
        <w:rPr>
          <w:rFonts w:hint="eastAsia"/>
          <w:noProof/>
        </w:rPr>
        <w:lastRenderedPageBreak/>
        <w:drawing>
          <wp:inline distT="0" distB="0" distL="0" distR="0">
            <wp:extent cx="5753100" cy="3848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rsidR="002B6A07" w:rsidRPr="002B6A07" w:rsidRDefault="00BB1E87" w:rsidP="00DE5CA1">
      <w:pPr>
        <w:pStyle w:val="T"/>
        <w:outlineLvl w:val="0"/>
      </w:pPr>
      <w:bookmarkStart w:id="268" w:name="_Toc330825191"/>
      <w:r>
        <w:rPr>
          <w:rFonts w:hint="eastAsia"/>
        </w:rPr>
        <w:t>收货地址页</w:t>
      </w:r>
      <w:bookmarkEnd w:id="268"/>
    </w:p>
    <w:p w:rsidR="008D757A" w:rsidRDefault="008D757A" w:rsidP="004C2B14">
      <w:pPr>
        <w:numPr>
          <w:ilvl w:val="0"/>
          <w:numId w:val="8"/>
        </w:numPr>
      </w:pPr>
      <w:r>
        <w:rPr>
          <w:rFonts w:hint="eastAsia"/>
        </w:rPr>
        <w:t>构成元素</w:t>
      </w:r>
    </w:p>
    <w:p w:rsidR="00BB5A4D" w:rsidRPr="00DD0E61" w:rsidRDefault="00BB5A4D" w:rsidP="00DD0E61">
      <w:pPr>
        <w:spacing w:line="360" w:lineRule="auto"/>
        <w:ind w:firstLineChars="200" w:firstLine="420"/>
        <w:rPr>
          <w:rFonts w:ascii="宋体" w:hAnsi="宋体"/>
        </w:rPr>
      </w:pPr>
      <w:r w:rsidRPr="00DD0E61">
        <w:rPr>
          <w:rFonts w:ascii="宋体" w:hAnsi="宋体" w:hint="eastAsia"/>
        </w:rPr>
        <w:t>【用户中心】</w:t>
      </w:r>
    </w:p>
    <w:p w:rsidR="00BB5A4D" w:rsidRPr="00DD0E61" w:rsidRDefault="003E53E6" w:rsidP="00DD0E61">
      <w:pPr>
        <w:spacing w:line="360" w:lineRule="auto"/>
        <w:ind w:firstLineChars="200" w:firstLine="420"/>
        <w:rPr>
          <w:rFonts w:ascii="宋体" w:hAnsi="宋体"/>
        </w:rPr>
      </w:pPr>
      <w:r>
        <w:rPr>
          <w:rFonts w:ascii="宋体" w:hAnsi="宋体" w:hint="eastAsia"/>
        </w:rPr>
        <w:t>以上页面均由标准头、交易</w:t>
      </w:r>
      <w:r w:rsidR="00C512AD" w:rsidRPr="00DD0E61">
        <w:rPr>
          <w:rFonts w:ascii="宋体" w:hAnsi="宋体" w:hint="eastAsia"/>
        </w:rPr>
        <w:t>管理菜单</w:t>
      </w:r>
      <w:r>
        <w:rPr>
          <w:rFonts w:ascii="宋体" w:hAnsi="宋体" w:hint="eastAsia"/>
        </w:rPr>
        <w:t>、账户管理菜单</w:t>
      </w:r>
      <w:r w:rsidR="00C512AD" w:rsidRPr="00DD0E61">
        <w:rPr>
          <w:rFonts w:ascii="宋体" w:hAnsi="宋体" w:hint="eastAsia"/>
        </w:rPr>
        <w:t>、当前位置导航、内容区域、标准尾构成。</w:t>
      </w:r>
    </w:p>
    <w:p w:rsidR="00C512AD" w:rsidRPr="00C512AD" w:rsidRDefault="00C512AD" w:rsidP="00C512AD">
      <w:pPr>
        <w:rPr>
          <w:lang w:val="en-GB"/>
        </w:rPr>
      </w:pPr>
    </w:p>
    <w:p w:rsidR="008D757A" w:rsidRDefault="008D757A" w:rsidP="00BB5A4D"/>
    <w:p w:rsidR="008D757A" w:rsidRDefault="008D757A" w:rsidP="004C2B14">
      <w:pPr>
        <w:numPr>
          <w:ilvl w:val="0"/>
          <w:numId w:val="8"/>
        </w:numPr>
      </w:pPr>
      <w:r>
        <w:rPr>
          <w:rFonts w:hint="eastAsia"/>
        </w:rPr>
        <w:t>页面流转</w:t>
      </w:r>
    </w:p>
    <w:p w:rsidR="00C512AD" w:rsidRPr="00DD0E61" w:rsidRDefault="00C512AD" w:rsidP="00DD0E61">
      <w:pPr>
        <w:spacing w:line="360" w:lineRule="auto"/>
        <w:ind w:firstLineChars="200" w:firstLine="420"/>
        <w:rPr>
          <w:rFonts w:ascii="宋体" w:hAnsi="宋体"/>
        </w:rPr>
      </w:pPr>
      <w:r w:rsidRPr="00DD0E61">
        <w:rPr>
          <w:rFonts w:ascii="宋体" w:hAnsi="宋体" w:hint="eastAsia"/>
        </w:rPr>
        <w:t>未登录用户进入“用户中心”时先跳转到登</w:t>
      </w:r>
      <w:r w:rsidR="003E53E6">
        <w:rPr>
          <w:rFonts w:ascii="宋体" w:hAnsi="宋体" w:hint="eastAsia"/>
        </w:rPr>
        <w:t>录页面，完成登录后跳转回用户中心首页。在个人中心页面点击我的订单进入“我的订单”页面。点击我的收藏进入“我的收藏”页面，点击“收货地址”按钮进入我的收货地址</w:t>
      </w:r>
      <w:r w:rsidRPr="00DD0E61">
        <w:rPr>
          <w:rFonts w:ascii="宋体" w:hAnsi="宋体" w:hint="eastAsia"/>
        </w:rPr>
        <w:t>详情页。</w:t>
      </w:r>
    </w:p>
    <w:p w:rsidR="00FD29AF" w:rsidRPr="00C512AD" w:rsidRDefault="00FD29AF" w:rsidP="00115EE8">
      <w:pPr>
        <w:rPr>
          <w:lang w:val="en-GB"/>
        </w:rPr>
      </w:pPr>
    </w:p>
    <w:p w:rsidR="00F4087C" w:rsidRDefault="00E94A8E" w:rsidP="00DE5CA1">
      <w:pPr>
        <w:pStyle w:val="3"/>
      </w:pPr>
      <w:bookmarkStart w:id="269" w:name="_Toc330825498"/>
      <w:r>
        <w:rPr>
          <w:rFonts w:hint="eastAsia"/>
        </w:rPr>
        <w:t>我的订单</w:t>
      </w:r>
      <w:r w:rsidR="00F4087C">
        <w:rPr>
          <w:rFonts w:hint="eastAsia"/>
        </w:rPr>
        <w:t>界面结构说明</w:t>
      </w:r>
      <w:bookmarkEnd w:id="269"/>
    </w:p>
    <w:p w:rsidR="00C512AD" w:rsidRPr="00DD0E61" w:rsidRDefault="0062478E" w:rsidP="00DD0E61">
      <w:pPr>
        <w:spacing w:line="360" w:lineRule="auto"/>
        <w:ind w:firstLineChars="200" w:firstLine="420"/>
        <w:rPr>
          <w:rFonts w:ascii="宋体" w:hAnsi="宋体"/>
        </w:rPr>
      </w:pPr>
      <w:r>
        <w:rPr>
          <w:rFonts w:ascii="宋体" w:hAnsi="宋体" w:hint="eastAsia"/>
        </w:rPr>
        <w:t>分页显示我的订单信息，按在线购机</w:t>
      </w:r>
      <w:r w:rsidR="00C512AD" w:rsidRPr="00DD0E61">
        <w:rPr>
          <w:rFonts w:ascii="宋体" w:hAnsi="宋体" w:hint="eastAsia"/>
        </w:rPr>
        <w:t>时间由近及远降序排列。</w:t>
      </w:r>
      <w:r w:rsidR="00C512AD" w:rsidRPr="00DD0E61">
        <w:rPr>
          <w:rFonts w:ascii="宋体" w:hAnsi="宋体" w:hint="eastAsia"/>
        </w:rPr>
        <w:tab/>
      </w:r>
      <w:r>
        <w:rPr>
          <w:rFonts w:ascii="宋体" w:hAnsi="宋体" w:hint="eastAsia"/>
        </w:rPr>
        <w:t>订单信息包括：订单</w:t>
      </w:r>
      <w:r w:rsidR="00C512AD" w:rsidRPr="00DD0E61">
        <w:rPr>
          <w:rFonts w:ascii="宋体" w:hAnsi="宋体" w:hint="eastAsia"/>
        </w:rPr>
        <w:t>号（商品号）、商品名称（点击链接后跳转到营销案详情页，如商品下架则跳转到404</w:t>
      </w:r>
      <w:r>
        <w:rPr>
          <w:rFonts w:ascii="宋体" w:hAnsi="宋体" w:hint="eastAsia"/>
        </w:rPr>
        <w:t>页面）、收货人、总金额、支付方式、下单时间、订单状态、操作。</w:t>
      </w:r>
    </w:p>
    <w:p w:rsidR="00F307FC" w:rsidRDefault="00F307FC" w:rsidP="00DE5CA1">
      <w:pPr>
        <w:pStyle w:val="3"/>
      </w:pPr>
      <w:bookmarkStart w:id="270" w:name="_Toc330825499"/>
      <w:r>
        <w:rPr>
          <w:rFonts w:hint="eastAsia"/>
        </w:rPr>
        <w:lastRenderedPageBreak/>
        <w:t>我的收藏界面结构说明</w:t>
      </w:r>
      <w:bookmarkEnd w:id="270"/>
    </w:p>
    <w:p w:rsidR="00F307FC" w:rsidRPr="00DD0E61" w:rsidRDefault="0062478E" w:rsidP="00DD0E61">
      <w:pPr>
        <w:spacing w:line="360" w:lineRule="auto"/>
        <w:ind w:firstLineChars="200" w:firstLine="420"/>
        <w:rPr>
          <w:rFonts w:ascii="宋体" w:hAnsi="宋体"/>
        </w:rPr>
      </w:pPr>
      <w:r>
        <w:rPr>
          <w:rFonts w:ascii="宋体" w:hAnsi="宋体" w:hint="eastAsia"/>
        </w:rPr>
        <w:t>分页显示收藏信息</w:t>
      </w:r>
      <w:r w:rsidR="00F307FC" w:rsidRPr="00DD0E61">
        <w:rPr>
          <w:rFonts w:ascii="宋体" w:hAnsi="宋体" w:hint="eastAsia"/>
        </w:rPr>
        <w:t>，按收藏时间由近及远降序排列。</w:t>
      </w:r>
    </w:p>
    <w:p w:rsidR="00F307FC" w:rsidRPr="00DD0E61" w:rsidRDefault="00F307FC" w:rsidP="00DD0E61">
      <w:pPr>
        <w:spacing w:line="360" w:lineRule="auto"/>
        <w:ind w:firstLineChars="200" w:firstLine="420"/>
        <w:rPr>
          <w:rFonts w:ascii="宋体" w:hAnsi="宋体"/>
        </w:rPr>
      </w:pPr>
      <w:r w:rsidRPr="00DD0E61">
        <w:rPr>
          <w:rFonts w:ascii="宋体" w:hAnsi="宋体" w:hint="eastAsia"/>
        </w:rPr>
        <w:t>收藏信息包括：商品名称（点击链接后跳转到营销案详情页，如商品下架则跳转到404</w:t>
      </w:r>
      <w:r w:rsidR="0062478E">
        <w:rPr>
          <w:rFonts w:ascii="宋体" w:hAnsi="宋体" w:hint="eastAsia"/>
        </w:rPr>
        <w:t>页面）、商品图片、商品现价、收藏时间、购买</w:t>
      </w:r>
      <w:r w:rsidRPr="00DD0E61">
        <w:rPr>
          <w:rFonts w:ascii="宋体" w:hAnsi="宋体" w:hint="eastAsia"/>
        </w:rPr>
        <w:t>（点击按钮后跳转到营业案详情页）、删除（点击链接后删除本记录）</w:t>
      </w:r>
    </w:p>
    <w:p w:rsidR="00F4087C" w:rsidRDefault="00F4087C" w:rsidP="00F20B47">
      <w:pPr>
        <w:pStyle w:val="2"/>
      </w:pPr>
      <w:bookmarkStart w:id="271" w:name="_Toc330825500"/>
      <w:r>
        <w:rPr>
          <w:rFonts w:hint="eastAsia"/>
        </w:rPr>
        <w:t>后台首页登录后框架</w:t>
      </w:r>
      <w:bookmarkEnd w:id="271"/>
    </w:p>
    <w:p w:rsidR="00F4087C" w:rsidRDefault="00F4087C" w:rsidP="00DE5CA1">
      <w:pPr>
        <w:pStyle w:val="3"/>
      </w:pPr>
      <w:bookmarkStart w:id="272" w:name="_Toc330825501"/>
      <w:r>
        <w:rPr>
          <w:rFonts w:hint="eastAsia"/>
        </w:rPr>
        <w:t>总体界面结构说明</w:t>
      </w:r>
      <w:bookmarkEnd w:id="272"/>
    </w:p>
    <w:p w:rsidR="009B5781" w:rsidRDefault="009B5781" w:rsidP="004C2B14">
      <w:pPr>
        <w:numPr>
          <w:ilvl w:val="0"/>
          <w:numId w:val="8"/>
        </w:numPr>
      </w:pPr>
      <w:r>
        <w:rPr>
          <w:rFonts w:hint="eastAsia"/>
        </w:rPr>
        <w:t>界面</w:t>
      </w:r>
    </w:p>
    <w:p w:rsidR="009B5781" w:rsidRDefault="00C85B07" w:rsidP="002B6A07">
      <w:pPr>
        <w:pStyle w:val="T0"/>
      </w:pPr>
      <w:r>
        <w:rPr>
          <w:rFonts w:hint="eastAsia"/>
          <w:noProof/>
        </w:rPr>
        <w:drawing>
          <wp:inline distT="0" distB="0" distL="0" distR="0">
            <wp:extent cx="5762625" cy="2905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rsidR="002B6A07" w:rsidRPr="002B6A07" w:rsidRDefault="00BB1E87" w:rsidP="002B6A07">
      <w:pPr>
        <w:pStyle w:val="T"/>
      </w:pPr>
      <w:bookmarkStart w:id="273" w:name="_Toc330825192"/>
      <w:r>
        <w:rPr>
          <w:rFonts w:hint="eastAsia"/>
        </w:rPr>
        <w:t>后台登陆后显示页面</w:t>
      </w:r>
      <w:bookmarkEnd w:id="273"/>
    </w:p>
    <w:p w:rsidR="009B5781" w:rsidRDefault="009B5781" w:rsidP="004C2B14">
      <w:pPr>
        <w:numPr>
          <w:ilvl w:val="0"/>
          <w:numId w:val="8"/>
        </w:numPr>
      </w:pPr>
      <w:r>
        <w:rPr>
          <w:rFonts w:hint="eastAsia"/>
        </w:rPr>
        <w:t>构成元素</w:t>
      </w:r>
    </w:p>
    <w:p w:rsidR="009B5781" w:rsidRPr="00DD0E61" w:rsidRDefault="005340A3" w:rsidP="00DD0E61">
      <w:pPr>
        <w:spacing w:line="360" w:lineRule="auto"/>
        <w:ind w:firstLineChars="200" w:firstLine="420"/>
        <w:rPr>
          <w:rFonts w:ascii="宋体" w:hAnsi="宋体"/>
        </w:rPr>
      </w:pPr>
      <w:r w:rsidRPr="00DD0E61">
        <w:rPr>
          <w:rFonts w:ascii="宋体" w:hAnsi="宋体" w:hint="eastAsia"/>
        </w:rPr>
        <w:t>页面由</w:t>
      </w:r>
      <w:r w:rsidR="00200D0A" w:rsidRPr="00DD0E61">
        <w:rPr>
          <w:rFonts w:ascii="宋体" w:hAnsi="宋体" w:hint="eastAsia"/>
        </w:rPr>
        <w:t>标准头</w:t>
      </w:r>
      <w:r w:rsidRPr="00DD0E61">
        <w:rPr>
          <w:rFonts w:ascii="宋体" w:hAnsi="宋体" w:hint="eastAsia"/>
        </w:rPr>
        <w:t>、全局导航、内容区域组成</w:t>
      </w:r>
    </w:p>
    <w:p w:rsidR="009B5781" w:rsidRDefault="009B5781" w:rsidP="004C2B14">
      <w:pPr>
        <w:numPr>
          <w:ilvl w:val="0"/>
          <w:numId w:val="8"/>
        </w:numPr>
      </w:pPr>
      <w:r>
        <w:rPr>
          <w:rFonts w:hint="eastAsia"/>
        </w:rPr>
        <w:t>页面流转</w:t>
      </w:r>
    </w:p>
    <w:p w:rsidR="005340A3" w:rsidRPr="00DD0E61" w:rsidRDefault="005340A3" w:rsidP="00DD0E61">
      <w:pPr>
        <w:spacing w:line="360" w:lineRule="auto"/>
        <w:ind w:firstLineChars="200" w:firstLine="420"/>
        <w:rPr>
          <w:rFonts w:ascii="宋体" w:hAnsi="宋体"/>
        </w:rPr>
      </w:pPr>
      <w:r w:rsidRPr="00DD0E61">
        <w:rPr>
          <w:rFonts w:ascii="宋体" w:hAnsi="宋体" w:hint="eastAsia"/>
        </w:rPr>
        <w:t>登录后页面跳转到该页面，或者在全局导航处点击“首页”页面跳转到该页面。</w:t>
      </w:r>
      <w:r w:rsidR="007C249D">
        <w:rPr>
          <w:rFonts w:ascii="宋体" w:hAnsi="宋体" w:hint="eastAsia"/>
        </w:rPr>
        <w:t>首页显示该管理员代办业务列表。</w:t>
      </w:r>
    </w:p>
    <w:p w:rsidR="00F4087C" w:rsidRDefault="00F4087C" w:rsidP="00F20B47">
      <w:pPr>
        <w:pStyle w:val="2"/>
      </w:pPr>
      <w:bookmarkStart w:id="274" w:name="_Toc330825502"/>
      <w:r>
        <w:rPr>
          <w:rFonts w:hint="eastAsia"/>
        </w:rPr>
        <w:t>商品管理</w:t>
      </w:r>
      <w:bookmarkEnd w:id="274"/>
    </w:p>
    <w:p w:rsidR="00F4087C" w:rsidRDefault="00F4087C" w:rsidP="00DE5CA1">
      <w:pPr>
        <w:pStyle w:val="3"/>
      </w:pPr>
      <w:bookmarkStart w:id="275" w:name="_Toc330825503"/>
      <w:r>
        <w:rPr>
          <w:rFonts w:hint="eastAsia"/>
        </w:rPr>
        <w:t>总体界面结构说明</w:t>
      </w:r>
      <w:bookmarkEnd w:id="275"/>
    </w:p>
    <w:p w:rsidR="005340A3" w:rsidRDefault="005340A3" w:rsidP="004C2B14">
      <w:pPr>
        <w:numPr>
          <w:ilvl w:val="0"/>
          <w:numId w:val="8"/>
        </w:numPr>
      </w:pPr>
      <w:r>
        <w:rPr>
          <w:rFonts w:hint="eastAsia"/>
        </w:rPr>
        <w:t>界面</w:t>
      </w:r>
    </w:p>
    <w:p w:rsidR="005340A3" w:rsidRPr="00DD0E61" w:rsidRDefault="005340A3" w:rsidP="00DD0E61">
      <w:pPr>
        <w:spacing w:line="360" w:lineRule="auto"/>
        <w:ind w:firstLineChars="200" w:firstLine="420"/>
        <w:rPr>
          <w:rFonts w:ascii="宋体" w:hAnsi="宋体"/>
        </w:rPr>
      </w:pPr>
      <w:r w:rsidRPr="00DD0E61">
        <w:rPr>
          <w:rFonts w:ascii="宋体" w:hAnsi="宋体" w:hint="eastAsia"/>
        </w:rPr>
        <w:lastRenderedPageBreak/>
        <w:t>【商品管理列表】</w:t>
      </w:r>
    </w:p>
    <w:p w:rsidR="005340A3" w:rsidRDefault="00C85B07" w:rsidP="002B6A07">
      <w:pPr>
        <w:pStyle w:val="T0"/>
      </w:pPr>
      <w:r>
        <w:rPr>
          <w:rFonts w:hint="eastAsia"/>
          <w:noProof/>
        </w:rPr>
        <w:drawing>
          <wp:inline distT="0" distB="0" distL="0" distR="0">
            <wp:extent cx="5762625" cy="29718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2625" cy="2971800"/>
                    </a:xfrm>
                    <a:prstGeom prst="rect">
                      <a:avLst/>
                    </a:prstGeom>
                    <a:noFill/>
                    <a:ln>
                      <a:noFill/>
                    </a:ln>
                  </pic:spPr>
                </pic:pic>
              </a:graphicData>
            </a:graphic>
          </wp:inline>
        </w:drawing>
      </w:r>
    </w:p>
    <w:p w:rsidR="002B6A07" w:rsidRPr="002B6A07" w:rsidRDefault="00BB1E87" w:rsidP="002B6A07">
      <w:pPr>
        <w:pStyle w:val="T"/>
      </w:pPr>
      <w:bookmarkStart w:id="276" w:name="_Toc330825193"/>
      <w:r>
        <w:rPr>
          <w:rFonts w:hint="eastAsia"/>
        </w:rPr>
        <w:t>商品管理页</w:t>
      </w:r>
      <w:bookmarkEnd w:id="276"/>
    </w:p>
    <w:p w:rsidR="005340A3" w:rsidRPr="00DD0E61" w:rsidRDefault="005340A3" w:rsidP="00DD0E61">
      <w:pPr>
        <w:spacing w:line="360" w:lineRule="auto"/>
        <w:ind w:firstLineChars="200" w:firstLine="420"/>
        <w:rPr>
          <w:rFonts w:ascii="宋体" w:hAnsi="宋体"/>
        </w:rPr>
      </w:pPr>
      <w:r w:rsidRPr="00DD0E61">
        <w:rPr>
          <w:rFonts w:ascii="宋体" w:hAnsi="宋体" w:hint="eastAsia"/>
        </w:rPr>
        <w:t>【编辑商品信息页面】</w:t>
      </w:r>
    </w:p>
    <w:p w:rsidR="005340A3" w:rsidRDefault="00C85B07" w:rsidP="002B6A07">
      <w:pPr>
        <w:pStyle w:val="T0"/>
      </w:pPr>
      <w:r>
        <w:rPr>
          <w:rFonts w:hint="eastAsia"/>
          <w:noProof/>
        </w:rPr>
        <w:drawing>
          <wp:inline distT="0" distB="0" distL="0" distR="0">
            <wp:extent cx="5753100" cy="29527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2B6A07" w:rsidRPr="002B6A07" w:rsidRDefault="00BB1E87" w:rsidP="002B6A07">
      <w:pPr>
        <w:pStyle w:val="T"/>
      </w:pPr>
      <w:bookmarkStart w:id="277" w:name="_Toc330825194"/>
      <w:r>
        <w:rPr>
          <w:rFonts w:hint="eastAsia"/>
        </w:rPr>
        <w:t>编辑商品信息页</w:t>
      </w:r>
      <w:bookmarkEnd w:id="277"/>
    </w:p>
    <w:p w:rsidR="005340A3" w:rsidRPr="00DD0E61" w:rsidRDefault="001A55EB" w:rsidP="00DD0E61">
      <w:pPr>
        <w:spacing w:line="360" w:lineRule="auto"/>
        <w:ind w:firstLineChars="200" w:firstLine="420"/>
        <w:rPr>
          <w:rFonts w:ascii="宋体" w:hAnsi="宋体"/>
        </w:rPr>
      </w:pPr>
      <w:r>
        <w:rPr>
          <w:rFonts w:ascii="宋体" w:hAnsi="宋体" w:hint="eastAsia"/>
        </w:rPr>
        <w:t>【商品描述</w:t>
      </w:r>
      <w:r w:rsidR="005340A3" w:rsidRPr="00DD0E61">
        <w:rPr>
          <w:rFonts w:ascii="宋体" w:hAnsi="宋体" w:hint="eastAsia"/>
        </w:rPr>
        <w:t>页面】</w:t>
      </w:r>
    </w:p>
    <w:p w:rsidR="005340A3" w:rsidRDefault="00C85B07" w:rsidP="002B6A07">
      <w:pPr>
        <w:pStyle w:val="T0"/>
      </w:pPr>
      <w:r>
        <w:rPr>
          <w:rFonts w:hint="eastAsia"/>
          <w:noProof/>
        </w:rPr>
        <w:lastRenderedPageBreak/>
        <w:drawing>
          <wp:inline distT="0" distB="0" distL="0" distR="0">
            <wp:extent cx="5762625" cy="27432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2B6A07" w:rsidRPr="002B6A07" w:rsidRDefault="00BB1E87" w:rsidP="002B6A07">
      <w:pPr>
        <w:pStyle w:val="T"/>
      </w:pPr>
      <w:bookmarkStart w:id="278" w:name="_Toc330825195"/>
      <w:r>
        <w:rPr>
          <w:rFonts w:hint="eastAsia"/>
        </w:rPr>
        <w:t>商品描述页</w:t>
      </w:r>
      <w:bookmarkEnd w:id="278"/>
    </w:p>
    <w:p w:rsidR="001A55EB" w:rsidRDefault="001A55EB" w:rsidP="005340A3">
      <w:r>
        <w:rPr>
          <w:rFonts w:hint="eastAsia"/>
        </w:rPr>
        <w:tab/>
      </w:r>
      <w:r>
        <w:rPr>
          <w:rFonts w:hint="eastAsia"/>
        </w:rPr>
        <w:t>【商品参数页】</w:t>
      </w:r>
    </w:p>
    <w:p w:rsidR="001A55EB" w:rsidRDefault="00C85B07" w:rsidP="002B6A07">
      <w:pPr>
        <w:pStyle w:val="T0"/>
      </w:pPr>
      <w:r>
        <w:rPr>
          <w:rFonts w:hint="eastAsia"/>
          <w:noProof/>
        </w:rPr>
        <w:drawing>
          <wp:inline distT="0" distB="0" distL="0" distR="0">
            <wp:extent cx="5762625" cy="29432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noFill/>
                    <a:ln>
                      <a:noFill/>
                    </a:ln>
                  </pic:spPr>
                </pic:pic>
              </a:graphicData>
            </a:graphic>
          </wp:inline>
        </w:drawing>
      </w:r>
    </w:p>
    <w:p w:rsidR="002B6A07" w:rsidRPr="002B6A07" w:rsidRDefault="00BB1E87" w:rsidP="002B6A07">
      <w:pPr>
        <w:pStyle w:val="T"/>
      </w:pPr>
      <w:bookmarkStart w:id="279" w:name="_Toc330825196"/>
      <w:r>
        <w:rPr>
          <w:rFonts w:hint="eastAsia"/>
        </w:rPr>
        <w:t>商品参数页</w:t>
      </w:r>
      <w:bookmarkEnd w:id="279"/>
    </w:p>
    <w:p w:rsidR="005340A3" w:rsidRDefault="001A55EB" w:rsidP="00DD0E61">
      <w:pPr>
        <w:spacing w:line="360" w:lineRule="auto"/>
        <w:ind w:firstLineChars="200" w:firstLine="420"/>
        <w:rPr>
          <w:rFonts w:ascii="宋体" w:hAnsi="宋体"/>
        </w:rPr>
      </w:pPr>
      <w:r>
        <w:rPr>
          <w:rFonts w:ascii="宋体" w:hAnsi="宋体" w:hint="eastAsia"/>
        </w:rPr>
        <w:t>【商品规格</w:t>
      </w:r>
      <w:r w:rsidR="005340A3" w:rsidRPr="00DD0E61">
        <w:rPr>
          <w:rFonts w:ascii="宋体" w:hAnsi="宋体" w:hint="eastAsia"/>
        </w:rPr>
        <w:t>页面】</w:t>
      </w:r>
    </w:p>
    <w:p w:rsidR="001A55EB" w:rsidRPr="00DD0E61" w:rsidRDefault="001A55EB" w:rsidP="00DD0E61">
      <w:pPr>
        <w:spacing w:line="360" w:lineRule="auto"/>
        <w:ind w:firstLineChars="200" w:firstLine="420"/>
        <w:rPr>
          <w:rFonts w:ascii="宋体" w:hAnsi="宋体"/>
        </w:rPr>
      </w:pPr>
    </w:p>
    <w:p w:rsidR="005340A3" w:rsidRDefault="00C85B07" w:rsidP="002B6A07">
      <w:pPr>
        <w:pStyle w:val="T0"/>
      </w:pPr>
      <w:r>
        <w:rPr>
          <w:rFonts w:hint="eastAsia"/>
          <w:noProof/>
        </w:rPr>
        <w:lastRenderedPageBreak/>
        <w:drawing>
          <wp:inline distT="0" distB="0" distL="0" distR="0">
            <wp:extent cx="5762625" cy="27717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2B6A07" w:rsidRPr="002B6A07" w:rsidRDefault="00BB1E87" w:rsidP="002B6A07">
      <w:pPr>
        <w:pStyle w:val="T"/>
      </w:pPr>
      <w:bookmarkStart w:id="280" w:name="_Toc330825197"/>
      <w:r>
        <w:rPr>
          <w:rFonts w:hint="eastAsia"/>
        </w:rPr>
        <w:t>商品规格页面</w:t>
      </w:r>
      <w:bookmarkEnd w:id="280"/>
    </w:p>
    <w:p w:rsidR="005340A3" w:rsidRPr="00DD0E61" w:rsidRDefault="001A55EB" w:rsidP="00DD0E61">
      <w:pPr>
        <w:spacing w:line="360" w:lineRule="auto"/>
        <w:ind w:firstLineChars="200" w:firstLine="420"/>
        <w:rPr>
          <w:rFonts w:ascii="宋体" w:hAnsi="宋体"/>
        </w:rPr>
      </w:pPr>
      <w:r>
        <w:rPr>
          <w:rFonts w:ascii="宋体" w:hAnsi="宋体" w:hint="eastAsia"/>
        </w:rPr>
        <w:t>【包装清单</w:t>
      </w:r>
      <w:r w:rsidR="005340A3" w:rsidRPr="00DD0E61">
        <w:rPr>
          <w:rFonts w:ascii="宋体" w:hAnsi="宋体" w:hint="eastAsia"/>
        </w:rPr>
        <w:t>页面】</w:t>
      </w:r>
    </w:p>
    <w:p w:rsidR="005340A3" w:rsidRDefault="00C85B07" w:rsidP="002B6A07">
      <w:pPr>
        <w:pStyle w:val="T0"/>
      </w:pPr>
      <w:r>
        <w:rPr>
          <w:rFonts w:hint="eastAsia"/>
          <w:noProof/>
        </w:rPr>
        <w:drawing>
          <wp:inline distT="0" distB="0" distL="0" distR="0">
            <wp:extent cx="5753100" cy="3219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rsidR="002B6A07" w:rsidRPr="002B6A07" w:rsidRDefault="00BB1E87" w:rsidP="002B6A07">
      <w:pPr>
        <w:pStyle w:val="T"/>
      </w:pPr>
      <w:bookmarkStart w:id="281" w:name="_Toc330825198"/>
      <w:r>
        <w:rPr>
          <w:rFonts w:hint="eastAsia"/>
        </w:rPr>
        <w:t>包装清单页面</w:t>
      </w:r>
      <w:bookmarkEnd w:id="281"/>
    </w:p>
    <w:p w:rsidR="005340A3" w:rsidRDefault="001A55EB" w:rsidP="00DD0E61">
      <w:pPr>
        <w:spacing w:line="360" w:lineRule="auto"/>
        <w:ind w:firstLineChars="200" w:firstLine="420"/>
        <w:rPr>
          <w:rFonts w:ascii="宋体" w:hAnsi="宋体"/>
        </w:rPr>
      </w:pPr>
      <w:r>
        <w:rPr>
          <w:rFonts w:ascii="宋体" w:hAnsi="宋体" w:hint="eastAsia"/>
        </w:rPr>
        <w:t>【添加商品</w:t>
      </w:r>
      <w:r w:rsidR="005340A3" w:rsidRPr="00DD0E61">
        <w:rPr>
          <w:rFonts w:ascii="宋体" w:hAnsi="宋体" w:hint="eastAsia"/>
        </w:rPr>
        <w:t>页面】</w:t>
      </w:r>
    </w:p>
    <w:p w:rsidR="001A55EB" w:rsidRDefault="00C85B07" w:rsidP="002B6A07">
      <w:pPr>
        <w:pStyle w:val="T0"/>
      </w:pPr>
      <w:r>
        <w:rPr>
          <w:rFonts w:hint="eastAsia"/>
          <w:noProof/>
        </w:rPr>
        <w:lastRenderedPageBreak/>
        <w:drawing>
          <wp:inline distT="0" distB="0" distL="0" distR="0">
            <wp:extent cx="5753100" cy="27146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rsidR="005340A3" w:rsidRDefault="00BB1E87" w:rsidP="00326B0A">
      <w:pPr>
        <w:pStyle w:val="T"/>
      </w:pPr>
      <w:bookmarkStart w:id="282" w:name="_Toc330825199"/>
      <w:r>
        <w:rPr>
          <w:rFonts w:hint="eastAsia"/>
        </w:rPr>
        <w:t>添加商品活动页</w:t>
      </w:r>
      <w:r w:rsidR="0052490D">
        <w:rPr>
          <w:rFonts w:hint="eastAsia"/>
        </w:rPr>
        <w:t>【促销活动页面</w:t>
      </w:r>
      <w:r w:rsidR="005340A3" w:rsidRPr="00DD0E61">
        <w:rPr>
          <w:rFonts w:hint="eastAsia"/>
        </w:rPr>
        <w:t>】</w:t>
      </w:r>
      <w:bookmarkEnd w:id="282"/>
    </w:p>
    <w:p w:rsidR="005340A3" w:rsidRDefault="0052490D" w:rsidP="007D615D">
      <w:pPr>
        <w:spacing w:line="360" w:lineRule="auto"/>
      </w:pPr>
      <w:r>
        <w:rPr>
          <w:rFonts w:ascii="宋体" w:hAnsi="宋体" w:hint="eastAsia"/>
        </w:rPr>
        <w:tab/>
      </w:r>
      <w:r w:rsidR="005340A3">
        <w:rPr>
          <w:rFonts w:hint="eastAsia"/>
        </w:rPr>
        <w:t>构成元素</w:t>
      </w:r>
    </w:p>
    <w:p w:rsidR="004703E1" w:rsidRPr="00DD0E61" w:rsidRDefault="00200D0A" w:rsidP="00DD0E61">
      <w:pPr>
        <w:spacing w:line="360" w:lineRule="auto"/>
        <w:ind w:firstLineChars="200" w:firstLine="420"/>
        <w:rPr>
          <w:rFonts w:ascii="宋体" w:hAnsi="宋体"/>
        </w:rPr>
      </w:pPr>
      <w:r w:rsidRPr="00DD0E61">
        <w:rPr>
          <w:rFonts w:ascii="宋体" w:hAnsi="宋体" w:hint="eastAsia"/>
        </w:rPr>
        <w:t>以上页面均由标准头、全局导航、商品管理菜单、位置导航、内容区域构成。</w:t>
      </w:r>
    </w:p>
    <w:p w:rsidR="004703E1" w:rsidRDefault="004703E1" w:rsidP="005340A3"/>
    <w:p w:rsidR="005340A3" w:rsidRDefault="005340A3" w:rsidP="004C2B14">
      <w:pPr>
        <w:numPr>
          <w:ilvl w:val="0"/>
          <w:numId w:val="8"/>
        </w:numPr>
      </w:pPr>
      <w:r>
        <w:rPr>
          <w:rFonts w:hint="eastAsia"/>
        </w:rPr>
        <w:t>页面流转</w:t>
      </w:r>
    </w:p>
    <w:p w:rsidR="000367AA" w:rsidRDefault="00200D0A" w:rsidP="0094578E">
      <w:pPr>
        <w:spacing w:line="360" w:lineRule="auto"/>
        <w:ind w:firstLineChars="200" w:firstLine="420"/>
      </w:pPr>
      <w:r w:rsidRPr="00DD0E61">
        <w:rPr>
          <w:rFonts w:ascii="宋体" w:hAnsi="宋体" w:hint="eastAsia"/>
        </w:rPr>
        <w:t>在全局导航区域点击“商品管理”进入</w:t>
      </w:r>
      <w:r w:rsidR="00D30D6C" w:rsidRPr="00DD0E61">
        <w:rPr>
          <w:rFonts w:ascii="宋体" w:hAnsi="宋体" w:hint="eastAsia"/>
        </w:rPr>
        <w:t>“</w:t>
      </w:r>
      <w:r w:rsidRPr="00DD0E61">
        <w:rPr>
          <w:rFonts w:ascii="宋体" w:hAnsi="宋体" w:hint="eastAsia"/>
        </w:rPr>
        <w:t>商品管理列表页面</w:t>
      </w:r>
      <w:r w:rsidR="00D30D6C" w:rsidRPr="00DD0E61">
        <w:rPr>
          <w:rFonts w:ascii="宋体" w:hAnsi="宋体" w:hint="eastAsia"/>
        </w:rPr>
        <w:t>”</w:t>
      </w:r>
      <w:r w:rsidRPr="00DD0E61">
        <w:rPr>
          <w:rFonts w:ascii="宋体" w:hAnsi="宋体" w:hint="eastAsia"/>
        </w:rPr>
        <w:t>，在商品管理列表</w:t>
      </w:r>
      <w:r w:rsidR="0094578E">
        <w:rPr>
          <w:rFonts w:ascii="宋体" w:hAnsi="宋体" w:hint="eastAsia"/>
        </w:rPr>
        <w:t>页面左侧点击相应导航进入相应的功能页面。</w:t>
      </w:r>
    </w:p>
    <w:p w:rsidR="000367AA" w:rsidRDefault="00CE6CAB" w:rsidP="00F20B47">
      <w:pPr>
        <w:pStyle w:val="3"/>
        <w:rPr>
          <w:color w:val="FF0000"/>
        </w:rPr>
      </w:pPr>
      <w:bookmarkStart w:id="283" w:name="_Toc330825504"/>
      <w:r>
        <w:rPr>
          <w:rFonts w:hint="eastAsia"/>
        </w:rPr>
        <w:t>商品录入</w:t>
      </w:r>
      <w:r>
        <w:rPr>
          <w:rFonts w:hint="eastAsia"/>
        </w:rPr>
        <w:t>/</w:t>
      </w:r>
      <w:r>
        <w:rPr>
          <w:rFonts w:hint="eastAsia"/>
        </w:rPr>
        <w:t>上下架</w:t>
      </w:r>
      <w:r w:rsidR="000367AA">
        <w:rPr>
          <w:rFonts w:hint="eastAsia"/>
        </w:rPr>
        <w:t>管理界面结构说明</w:t>
      </w:r>
      <w:bookmarkEnd w:id="283"/>
    </w:p>
    <w:p w:rsidR="00301F2D" w:rsidRDefault="00301F2D" w:rsidP="00301F2D">
      <w:r>
        <w:rPr>
          <w:noProof/>
        </w:rPr>
        <w:drawing>
          <wp:inline distT="0" distB="0" distL="0" distR="0">
            <wp:extent cx="5760720" cy="2620074"/>
            <wp:effectExtent l="19050" t="0" r="0" b="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srcRect/>
                    <a:stretch>
                      <a:fillRect/>
                    </a:stretch>
                  </pic:blipFill>
                  <pic:spPr bwMode="auto">
                    <a:xfrm>
                      <a:off x="0" y="0"/>
                      <a:ext cx="5760720" cy="2620074"/>
                    </a:xfrm>
                    <a:prstGeom prst="rect">
                      <a:avLst/>
                    </a:prstGeom>
                    <a:noFill/>
                    <a:ln w="9525">
                      <a:noFill/>
                      <a:miter lim="800000"/>
                      <a:headEnd/>
                      <a:tailEnd/>
                    </a:ln>
                  </pic:spPr>
                </pic:pic>
              </a:graphicData>
            </a:graphic>
          </wp:inline>
        </w:drawing>
      </w:r>
    </w:p>
    <w:p w:rsidR="00301F2D" w:rsidRPr="002B6A07" w:rsidRDefault="00301F2D" w:rsidP="00301F2D">
      <w:pPr>
        <w:pStyle w:val="T"/>
      </w:pPr>
      <w:bookmarkStart w:id="284" w:name="_Toc330825200"/>
      <w:r>
        <w:rPr>
          <w:rFonts w:hint="eastAsia"/>
        </w:rPr>
        <w:t>商品录入</w:t>
      </w:r>
      <w:r>
        <w:rPr>
          <w:rFonts w:hint="eastAsia"/>
        </w:rPr>
        <w:t>\</w:t>
      </w:r>
      <w:r>
        <w:rPr>
          <w:rFonts w:hint="eastAsia"/>
        </w:rPr>
        <w:t>上下架页面</w:t>
      </w:r>
      <w:bookmarkEnd w:id="284"/>
    </w:p>
    <w:p w:rsidR="00301F2D" w:rsidRPr="00301F2D" w:rsidRDefault="00301F2D" w:rsidP="00301F2D"/>
    <w:p w:rsidR="000367AA" w:rsidRPr="00DD0E61" w:rsidRDefault="00CE6CAB" w:rsidP="00DD0E61">
      <w:pPr>
        <w:spacing w:line="360" w:lineRule="auto"/>
        <w:ind w:firstLineChars="200" w:firstLine="420"/>
        <w:rPr>
          <w:rFonts w:ascii="宋体" w:hAnsi="宋体"/>
        </w:rPr>
      </w:pPr>
      <w:r>
        <w:rPr>
          <w:rFonts w:ascii="宋体" w:hAnsi="宋体" w:hint="eastAsia"/>
        </w:rPr>
        <w:t>商品的上下架管理。对各个分类的商品进行编辑、删除等操作。添加新的商品。提供相应的字</w:t>
      </w:r>
      <w:r>
        <w:rPr>
          <w:rFonts w:ascii="宋体" w:hAnsi="宋体" w:hint="eastAsia"/>
        </w:rPr>
        <w:lastRenderedPageBreak/>
        <w:t>段可以对商品进行搜索。</w:t>
      </w:r>
    </w:p>
    <w:p w:rsidR="00942519" w:rsidRPr="002B6A07" w:rsidRDefault="00C252C8" w:rsidP="00942519">
      <w:pPr>
        <w:pStyle w:val="3"/>
      </w:pPr>
      <w:bookmarkStart w:id="285" w:name="_Toc330825505"/>
      <w:r>
        <w:rPr>
          <w:rFonts w:hint="eastAsia"/>
        </w:rPr>
        <w:t>商品审核</w:t>
      </w:r>
      <w:r w:rsidR="00CE6CAB">
        <w:rPr>
          <w:rFonts w:hint="eastAsia"/>
        </w:rPr>
        <w:t>界面结构说明</w:t>
      </w:r>
      <w:bookmarkEnd w:id="285"/>
    </w:p>
    <w:p w:rsidR="00942519" w:rsidRDefault="00942519" w:rsidP="00942519">
      <w:pPr>
        <w:pStyle w:val="T0"/>
      </w:pPr>
      <w:r>
        <w:rPr>
          <w:rFonts w:hint="eastAsia"/>
          <w:noProof/>
        </w:rPr>
        <w:drawing>
          <wp:inline distT="0" distB="0" distL="0" distR="0">
            <wp:extent cx="5762625" cy="2847975"/>
            <wp:effectExtent l="0" t="0" r="9525" b="9525"/>
            <wp:docPr id="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rsidR="00942519" w:rsidRPr="002B6A07" w:rsidRDefault="00942519" w:rsidP="00942519">
      <w:pPr>
        <w:pStyle w:val="T"/>
      </w:pPr>
      <w:bookmarkStart w:id="286" w:name="_Toc330825201"/>
      <w:r>
        <w:rPr>
          <w:rFonts w:hint="eastAsia"/>
        </w:rPr>
        <w:t>商品审核页面</w:t>
      </w:r>
      <w:bookmarkEnd w:id="286"/>
    </w:p>
    <w:p w:rsidR="00942519" w:rsidRPr="00942519" w:rsidRDefault="00942519" w:rsidP="00942519"/>
    <w:p w:rsidR="00C252C8" w:rsidRPr="00C252C8" w:rsidRDefault="008D7541" w:rsidP="0085574B">
      <w:pPr>
        <w:ind w:firstLine="420"/>
      </w:pPr>
      <w:r>
        <w:rPr>
          <w:rFonts w:hint="eastAsia"/>
        </w:rPr>
        <w:t>商品的审核。对添加的商品进行审核操作。相关操作包括查看、通过、不通过。提供相应的字段可以对商品进行搜索。</w:t>
      </w:r>
    </w:p>
    <w:p w:rsidR="00CE6CAB" w:rsidRDefault="0085574B" w:rsidP="00F20B47">
      <w:pPr>
        <w:pStyle w:val="3"/>
      </w:pPr>
      <w:bookmarkStart w:id="287" w:name="_Toc330825506"/>
      <w:r>
        <w:rPr>
          <w:rFonts w:hint="eastAsia"/>
        </w:rPr>
        <w:t>促销活动</w:t>
      </w:r>
      <w:r w:rsidR="00CE6CAB">
        <w:rPr>
          <w:rFonts w:hint="eastAsia"/>
        </w:rPr>
        <w:t>管理界面结构说明</w:t>
      </w:r>
      <w:bookmarkEnd w:id="287"/>
    </w:p>
    <w:p w:rsidR="00891AC7" w:rsidRDefault="00891AC7" w:rsidP="00891AC7">
      <w:pPr>
        <w:pStyle w:val="T0"/>
      </w:pPr>
      <w:r>
        <w:rPr>
          <w:rFonts w:hint="eastAsia"/>
          <w:noProof/>
        </w:rPr>
        <w:drawing>
          <wp:inline distT="0" distB="0" distL="0" distR="0">
            <wp:extent cx="5753100" cy="2657475"/>
            <wp:effectExtent l="0" t="0" r="0" b="9525"/>
            <wp:docPr id="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891AC7" w:rsidRPr="002B6A07" w:rsidRDefault="00891AC7" w:rsidP="00891AC7">
      <w:pPr>
        <w:pStyle w:val="T"/>
      </w:pPr>
      <w:bookmarkStart w:id="288" w:name="_Toc330825202"/>
      <w:r>
        <w:rPr>
          <w:rFonts w:hint="eastAsia"/>
        </w:rPr>
        <w:t>促销活动页面</w:t>
      </w:r>
      <w:bookmarkEnd w:id="288"/>
    </w:p>
    <w:p w:rsidR="00891AC7" w:rsidRPr="00891AC7" w:rsidRDefault="00891AC7" w:rsidP="00891AC7"/>
    <w:p w:rsidR="0085574B" w:rsidRPr="0085574B" w:rsidRDefault="00715EAD" w:rsidP="002F70EA">
      <w:pPr>
        <w:ind w:firstLine="420"/>
      </w:pPr>
      <w:r>
        <w:rPr>
          <w:rFonts w:hint="eastAsia"/>
        </w:rPr>
        <w:t>促销活动的管理。</w:t>
      </w:r>
      <w:r w:rsidR="0085574B">
        <w:rPr>
          <w:rFonts w:hint="eastAsia"/>
        </w:rPr>
        <w:t>提供对系统添加的促销活动的管理功能。相关操作包括添加、编辑、删除。为</w:t>
      </w:r>
      <w:r w:rsidR="0085574B">
        <w:rPr>
          <w:rFonts w:hint="eastAsia"/>
        </w:rPr>
        <w:lastRenderedPageBreak/>
        <w:t>相应的活动添加档次。提供相应的字段可以对活动进行搜索。</w:t>
      </w:r>
    </w:p>
    <w:p w:rsidR="00CE6CAB" w:rsidRDefault="002F70EA" w:rsidP="00F20B47">
      <w:pPr>
        <w:pStyle w:val="3"/>
      </w:pPr>
      <w:bookmarkStart w:id="289" w:name="_Toc330825507"/>
      <w:r>
        <w:rPr>
          <w:rFonts w:hint="eastAsia"/>
        </w:rPr>
        <w:t>活动档次</w:t>
      </w:r>
      <w:r w:rsidR="00CE6CAB">
        <w:rPr>
          <w:rFonts w:hint="eastAsia"/>
        </w:rPr>
        <w:t>管理界面结构说明</w:t>
      </w:r>
      <w:bookmarkEnd w:id="289"/>
    </w:p>
    <w:p w:rsidR="00463C1D" w:rsidRDefault="00463C1D" w:rsidP="00463C1D">
      <w:pPr>
        <w:pStyle w:val="T0"/>
      </w:pPr>
      <w:r>
        <w:rPr>
          <w:rFonts w:hint="eastAsia"/>
          <w:noProof/>
        </w:rPr>
        <w:drawing>
          <wp:inline distT="0" distB="0" distL="0" distR="0">
            <wp:extent cx="5762625" cy="2667000"/>
            <wp:effectExtent l="0" t="0" r="9525" b="0"/>
            <wp:docPr id="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rsidR="00463C1D" w:rsidRPr="002B6A07" w:rsidRDefault="00463C1D" w:rsidP="00463C1D">
      <w:pPr>
        <w:pStyle w:val="T"/>
      </w:pPr>
      <w:bookmarkStart w:id="290" w:name="_Toc330825203"/>
      <w:r>
        <w:rPr>
          <w:rFonts w:hint="eastAsia"/>
        </w:rPr>
        <w:t>活动档次页面</w:t>
      </w:r>
      <w:bookmarkEnd w:id="290"/>
    </w:p>
    <w:p w:rsidR="00463C1D" w:rsidRPr="00463C1D" w:rsidRDefault="00463C1D" w:rsidP="00463C1D">
      <w:pPr>
        <w:ind w:left="420"/>
      </w:pPr>
    </w:p>
    <w:p w:rsidR="002F70EA" w:rsidRPr="002F70EA" w:rsidRDefault="00715EAD" w:rsidP="002F70EA">
      <w:pPr>
        <w:ind w:left="420"/>
      </w:pPr>
      <w:r>
        <w:rPr>
          <w:rFonts w:hint="eastAsia"/>
        </w:rPr>
        <w:t>活动档次的管理。提供对活动档次编辑和删除处理。提供相应的字段可以对活动档次进行搜索。</w:t>
      </w:r>
    </w:p>
    <w:p w:rsidR="00CE6CAB" w:rsidRDefault="00B840AE" w:rsidP="00F20B47">
      <w:pPr>
        <w:pStyle w:val="3"/>
      </w:pPr>
      <w:bookmarkStart w:id="291" w:name="_Toc330825508"/>
      <w:r>
        <w:rPr>
          <w:rFonts w:hint="eastAsia"/>
        </w:rPr>
        <w:t>分类</w:t>
      </w:r>
      <w:r w:rsidR="00CE6CAB">
        <w:rPr>
          <w:rFonts w:hint="eastAsia"/>
        </w:rPr>
        <w:t>管理界面结构说明</w:t>
      </w:r>
      <w:bookmarkEnd w:id="291"/>
    </w:p>
    <w:p w:rsidR="00EC187F" w:rsidRDefault="00EC187F" w:rsidP="00EC187F">
      <w:pPr>
        <w:pStyle w:val="T0"/>
      </w:pPr>
      <w:r>
        <w:rPr>
          <w:rFonts w:hint="eastAsia"/>
          <w:noProof/>
        </w:rPr>
        <w:drawing>
          <wp:inline distT="0" distB="0" distL="0" distR="0">
            <wp:extent cx="5762625" cy="2638425"/>
            <wp:effectExtent l="0" t="0" r="9525" b="9525"/>
            <wp:docPr id="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rsidR="00EC187F" w:rsidRPr="002B6A07" w:rsidRDefault="00EC187F" w:rsidP="00EC187F">
      <w:pPr>
        <w:pStyle w:val="T"/>
      </w:pPr>
      <w:bookmarkStart w:id="292" w:name="_Toc330825204"/>
      <w:r>
        <w:rPr>
          <w:rFonts w:hint="eastAsia"/>
        </w:rPr>
        <w:t>分类管理页面</w:t>
      </w:r>
      <w:bookmarkEnd w:id="292"/>
    </w:p>
    <w:p w:rsidR="00EC187F" w:rsidRPr="00EC187F" w:rsidRDefault="00EC187F" w:rsidP="00EC187F"/>
    <w:p w:rsidR="000367AA" w:rsidRDefault="00B840AE" w:rsidP="000E700B">
      <w:pPr>
        <w:ind w:firstLine="420"/>
      </w:pPr>
      <w:r>
        <w:rPr>
          <w:rFonts w:hint="eastAsia"/>
        </w:rPr>
        <w:t>分类管理。提供对系统的分类的管理功能。可以对现有的分类进行编辑、属性管理、删除、发布操作。点击添加分类可以添加新的分类。</w:t>
      </w:r>
    </w:p>
    <w:p w:rsidR="000309EF" w:rsidRDefault="000309EF" w:rsidP="00F20B47">
      <w:pPr>
        <w:pStyle w:val="3"/>
      </w:pPr>
      <w:bookmarkStart w:id="293" w:name="_Toc330825509"/>
      <w:r>
        <w:rPr>
          <w:rFonts w:hint="eastAsia"/>
        </w:rPr>
        <w:lastRenderedPageBreak/>
        <w:t>品牌管理界面结构说明</w:t>
      </w:r>
      <w:bookmarkEnd w:id="293"/>
    </w:p>
    <w:p w:rsidR="003E3E91" w:rsidRDefault="003E3E91" w:rsidP="003E3E91">
      <w:pPr>
        <w:pStyle w:val="T0"/>
      </w:pPr>
      <w:r>
        <w:rPr>
          <w:rFonts w:hint="eastAsia"/>
          <w:noProof/>
        </w:rPr>
        <w:drawing>
          <wp:inline distT="0" distB="0" distL="0" distR="0">
            <wp:extent cx="5753100" cy="2657475"/>
            <wp:effectExtent l="0" t="0" r="0" b="9525"/>
            <wp:docPr id="2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3E3E91" w:rsidRPr="002B6A07" w:rsidRDefault="003E3E91" w:rsidP="003E3E91">
      <w:pPr>
        <w:pStyle w:val="T"/>
      </w:pPr>
      <w:bookmarkStart w:id="294" w:name="_Toc330825205"/>
      <w:r>
        <w:rPr>
          <w:rFonts w:hint="eastAsia"/>
        </w:rPr>
        <w:t>品牌管理页面</w:t>
      </w:r>
      <w:bookmarkEnd w:id="294"/>
    </w:p>
    <w:p w:rsidR="003E3E91" w:rsidRPr="003E3E91" w:rsidRDefault="003E3E91" w:rsidP="003E3E91"/>
    <w:p w:rsidR="00315113" w:rsidRPr="00315113" w:rsidRDefault="00315113" w:rsidP="009164B2">
      <w:pPr>
        <w:ind w:firstLine="420"/>
      </w:pPr>
      <w:r>
        <w:rPr>
          <w:rFonts w:hint="eastAsia"/>
        </w:rPr>
        <w:t>品牌管理。提供对系统品牌的管理功能。体统对现有的品牌进行编辑、关联类目、删除操作。点击添加按钮，可以向系统中添加新的品牌。</w:t>
      </w:r>
    </w:p>
    <w:p w:rsidR="000309EF" w:rsidRDefault="000309EF" w:rsidP="00F20B47">
      <w:pPr>
        <w:pStyle w:val="3"/>
      </w:pPr>
      <w:bookmarkStart w:id="295" w:name="_Toc330825510"/>
      <w:r>
        <w:rPr>
          <w:rFonts w:hint="eastAsia"/>
        </w:rPr>
        <w:t>商品回收站界面结构说明</w:t>
      </w:r>
      <w:bookmarkEnd w:id="295"/>
    </w:p>
    <w:p w:rsidR="007D615D" w:rsidRDefault="007D615D" w:rsidP="007D615D">
      <w:pPr>
        <w:pStyle w:val="T0"/>
        <w:jc w:val="both"/>
      </w:pPr>
      <w:r>
        <w:rPr>
          <w:rFonts w:hint="eastAsia"/>
          <w:noProof/>
        </w:rPr>
        <w:drawing>
          <wp:inline distT="0" distB="0" distL="0" distR="0">
            <wp:extent cx="5753100" cy="2790825"/>
            <wp:effectExtent l="0" t="0" r="0" b="9525"/>
            <wp:docPr id="2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7D615D" w:rsidRPr="002B6A07" w:rsidRDefault="007D615D" w:rsidP="007D615D">
      <w:pPr>
        <w:pStyle w:val="T"/>
      </w:pPr>
      <w:bookmarkStart w:id="296" w:name="_Toc330825206"/>
      <w:r>
        <w:rPr>
          <w:rFonts w:hint="eastAsia"/>
        </w:rPr>
        <w:t>商品回收站页面</w:t>
      </w:r>
      <w:bookmarkEnd w:id="296"/>
    </w:p>
    <w:p w:rsidR="009164B2" w:rsidRPr="009164B2" w:rsidRDefault="009164B2" w:rsidP="009164B2">
      <w:pPr>
        <w:ind w:left="420"/>
      </w:pPr>
      <w:r>
        <w:rPr>
          <w:rFonts w:hint="eastAsia"/>
        </w:rPr>
        <w:t>商品回收站。提供对已经删除的商品的管理。</w:t>
      </w:r>
    </w:p>
    <w:p w:rsidR="000309EF" w:rsidRDefault="000309EF" w:rsidP="00F20B47">
      <w:pPr>
        <w:pStyle w:val="3"/>
      </w:pPr>
      <w:bookmarkStart w:id="297" w:name="_Toc330825511"/>
      <w:r>
        <w:rPr>
          <w:rFonts w:hint="eastAsia"/>
        </w:rPr>
        <w:lastRenderedPageBreak/>
        <w:t>数据导入界面结构说明</w:t>
      </w:r>
      <w:bookmarkEnd w:id="297"/>
      <w:r w:rsidR="009164B2">
        <w:rPr>
          <w:rFonts w:hint="eastAsia"/>
        </w:rPr>
        <w:tab/>
      </w:r>
    </w:p>
    <w:p w:rsidR="007D615D" w:rsidRDefault="007D615D" w:rsidP="007D615D">
      <w:pPr>
        <w:pStyle w:val="T0"/>
      </w:pPr>
      <w:r>
        <w:rPr>
          <w:rFonts w:hint="eastAsia"/>
          <w:noProof/>
        </w:rPr>
        <w:drawing>
          <wp:inline distT="0" distB="0" distL="0" distR="0">
            <wp:extent cx="5753100" cy="2771775"/>
            <wp:effectExtent l="0" t="0" r="0" b="9525"/>
            <wp:docPr id="3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p>
    <w:p w:rsidR="007D615D" w:rsidRPr="002B6A07" w:rsidRDefault="007D615D" w:rsidP="007D615D">
      <w:pPr>
        <w:pStyle w:val="T"/>
      </w:pPr>
      <w:bookmarkStart w:id="298" w:name="_Toc330825207"/>
      <w:r>
        <w:rPr>
          <w:rFonts w:hint="eastAsia"/>
        </w:rPr>
        <w:t>数据导入页面</w:t>
      </w:r>
      <w:bookmarkEnd w:id="298"/>
    </w:p>
    <w:p w:rsidR="007D615D" w:rsidRPr="007D615D" w:rsidRDefault="007D615D" w:rsidP="007D615D"/>
    <w:p w:rsidR="000309EF" w:rsidRPr="00B840AE" w:rsidRDefault="009164B2" w:rsidP="009164B2">
      <w:pPr>
        <w:ind w:left="420"/>
      </w:pPr>
      <w:r>
        <w:rPr>
          <w:rFonts w:hint="eastAsia"/>
        </w:rPr>
        <w:t>数据导入。点击数据导入按钮，系统可以从外部导入数据。</w:t>
      </w:r>
    </w:p>
    <w:p w:rsidR="000367AA" w:rsidRPr="000367AA" w:rsidRDefault="000367AA" w:rsidP="000367AA">
      <w:pPr>
        <w:pStyle w:val="af6"/>
        <w:ind w:firstLineChars="0" w:firstLine="0"/>
      </w:pPr>
    </w:p>
    <w:p w:rsidR="00F4087C" w:rsidRDefault="00526153" w:rsidP="00F20B47">
      <w:pPr>
        <w:pStyle w:val="2"/>
      </w:pPr>
      <w:bookmarkStart w:id="299" w:name="_Toc330825512"/>
      <w:r>
        <w:rPr>
          <w:rFonts w:hint="eastAsia"/>
        </w:rPr>
        <w:t>订单</w:t>
      </w:r>
      <w:r w:rsidR="00F4087C">
        <w:rPr>
          <w:rFonts w:hint="eastAsia"/>
        </w:rPr>
        <w:t>管理</w:t>
      </w:r>
      <w:bookmarkEnd w:id="299"/>
    </w:p>
    <w:p w:rsidR="00F4087C" w:rsidRDefault="00F4087C" w:rsidP="00DE5CA1">
      <w:pPr>
        <w:pStyle w:val="3"/>
      </w:pPr>
      <w:bookmarkStart w:id="300" w:name="_Toc330825513"/>
      <w:r>
        <w:rPr>
          <w:rFonts w:hint="eastAsia"/>
        </w:rPr>
        <w:t>总体界面结构说明</w:t>
      </w:r>
      <w:bookmarkEnd w:id="300"/>
    </w:p>
    <w:p w:rsidR="000367AA" w:rsidRDefault="00CA7240" w:rsidP="004C2B14">
      <w:pPr>
        <w:numPr>
          <w:ilvl w:val="0"/>
          <w:numId w:val="8"/>
        </w:numPr>
      </w:pPr>
      <w:r>
        <w:rPr>
          <w:rFonts w:hint="eastAsia"/>
        </w:rPr>
        <w:t>界面</w:t>
      </w:r>
    </w:p>
    <w:p w:rsidR="00CA7240" w:rsidRDefault="00E50A0D" w:rsidP="00DD0E61">
      <w:pPr>
        <w:spacing w:line="360" w:lineRule="auto"/>
        <w:ind w:firstLineChars="200" w:firstLine="420"/>
        <w:rPr>
          <w:rFonts w:ascii="宋体" w:hAnsi="宋体"/>
        </w:rPr>
      </w:pPr>
      <w:r>
        <w:rPr>
          <w:rFonts w:ascii="宋体" w:hAnsi="宋体" w:hint="eastAsia"/>
        </w:rPr>
        <w:t>【订单管理总体页面</w:t>
      </w:r>
      <w:r w:rsidR="000267AF" w:rsidRPr="00DD0E61">
        <w:rPr>
          <w:rFonts w:ascii="宋体" w:hAnsi="宋体" w:hint="eastAsia"/>
        </w:rPr>
        <w:t>】</w:t>
      </w:r>
    </w:p>
    <w:p w:rsidR="00E50A0D" w:rsidRDefault="00C85B07" w:rsidP="002B6A07">
      <w:pPr>
        <w:pStyle w:val="T0"/>
      </w:pPr>
      <w:r>
        <w:rPr>
          <w:rFonts w:hint="eastAsia"/>
          <w:noProof/>
        </w:rPr>
        <w:drawing>
          <wp:inline distT="0" distB="0" distL="0" distR="0">
            <wp:extent cx="5753100" cy="2628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2B6A07" w:rsidRPr="002B6A07" w:rsidRDefault="00BB1E87" w:rsidP="002B6A07">
      <w:pPr>
        <w:pStyle w:val="T"/>
      </w:pPr>
      <w:bookmarkStart w:id="301" w:name="_Toc330825208"/>
      <w:r>
        <w:rPr>
          <w:rFonts w:hint="eastAsia"/>
        </w:rPr>
        <w:lastRenderedPageBreak/>
        <w:t>订单管理总体页面</w:t>
      </w:r>
      <w:bookmarkEnd w:id="301"/>
    </w:p>
    <w:p w:rsidR="00CA7240" w:rsidRDefault="001B1BD8" w:rsidP="00D21A41">
      <w:r>
        <w:rPr>
          <w:rFonts w:hint="eastAsia"/>
        </w:rPr>
        <w:tab/>
      </w:r>
      <w:r w:rsidR="00CA7240">
        <w:rPr>
          <w:rFonts w:hint="eastAsia"/>
        </w:rPr>
        <w:t>构成元素</w:t>
      </w:r>
    </w:p>
    <w:p w:rsidR="00CA7240" w:rsidRPr="00DD0E61" w:rsidRDefault="00CA7240" w:rsidP="00DD0E61">
      <w:pPr>
        <w:spacing w:line="360" w:lineRule="auto"/>
        <w:ind w:firstLineChars="200" w:firstLine="420"/>
        <w:rPr>
          <w:rFonts w:ascii="宋体" w:hAnsi="宋体"/>
        </w:rPr>
      </w:pPr>
      <w:r w:rsidRPr="00DD0E61">
        <w:rPr>
          <w:rFonts w:ascii="宋体" w:hAnsi="宋体" w:hint="eastAsia"/>
        </w:rPr>
        <w:t>以上页面均由标准头、全局导航、</w:t>
      </w:r>
      <w:r w:rsidR="004F6180">
        <w:rPr>
          <w:rFonts w:ascii="宋体" w:hAnsi="宋体" w:hint="eastAsia"/>
        </w:rPr>
        <w:t>订单</w:t>
      </w:r>
      <w:r w:rsidRPr="00DD0E61">
        <w:rPr>
          <w:rFonts w:ascii="宋体" w:hAnsi="宋体" w:hint="eastAsia"/>
        </w:rPr>
        <w:t>管理菜单、位置导航、内容区域构成。</w:t>
      </w:r>
    </w:p>
    <w:p w:rsidR="00CA7240" w:rsidRDefault="00CA7240" w:rsidP="00D30D6C"/>
    <w:p w:rsidR="00CA7240" w:rsidRDefault="00CA7240" w:rsidP="004C2B14">
      <w:pPr>
        <w:numPr>
          <w:ilvl w:val="0"/>
          <w:numId w:val="8"/>
        </w:numPr>
      </w:pPr>
      <w:r>
        <w:rPr>
          <w:rFonts w:hint="eastAsia"/>
        </w:rPr>
        <w:t>页面流转</w:t>
      </w:r>
    </w:p>
    <w:p w:rsidR="00D30D6C" w:rsidRPr="00DD0E61" w:rsidRDefault="00124BC5" w:rsidP="00124BC5">
      <w:pPr>
        <w:spacing w:line="360" w:lineRule="auto"/>
        <w:ind w:firstLineChars="200" w:firstLine="420"/>
        <w:rPr>
          <w:rFonts w:ascii="宋体" w:hAnsi="宋体"/>
        </w:rPr>
      </w:pPr>
      <w:r>
        <w:rPr>
          <w:rFonts w:ascii="宋体" w:hAnsi="宋体" w:hint="eastAsia"/>
        </w:rPr>
        <w:t>在全局导航区域点击“订单</w:t>
      </w:r>
      <w:r w:rsidR="00D30D6C" w:rsidRPr="00DD0E61">
        <w:rPr>
          <w:rFonts w:ascii="宋体" w:hAnsi="宋体" w:hint="eastAsia"/>
        </w:rPr>
        <w:t>管理”进入</w:t>
      </w:r>
      <w:r>
        <w:rPr>
          <w:rFonts w:ascii="宋体" w:hAnsi="宋体" w:hint="eastAsia"/>
        </w:rPr>
        <w:t>订单管理页面。左侧提供订单管理相应的竖直导航。点击相应的导航跳转到对应的功能页面。</w:t>
      </w:r>
    </w:p>
    <w:p w:rsidR="00D30D6C" w:rsidRPr="00D30D6C" w:rsidRDefault="00D30D6C" w:rsidP="00D30D6C"/>
    <w:p w:rsidR="00F4087C" w:rsidRDefault="009A7D4D" w:rsidP="00F20B47">
      <w:pPr>
        <w:pStyle w:val="3"/>
      </w:pPr>
      <w:bookmarkStart w:id="302" w:name="_Toc330825514"/>
      <w:r>
        <w:rPr>
          <w:rFonts w:hint="eastAsia"/>
        </w:rPr>
        <w:t>订单总览</w:t>
      </w:r>
      <w:r w:rsidR="009C2BBE">
        <w:rPr>
          <w:rFonts w:hint="eastAsia"/>
        </w:rPr>
        <w:t>列表</w:t>
      </w:r>
      <w:r w:rsidR="00F4087C">
        <w:rPr>
          <w:rFonts w:hint="eastAsia"/>
        </w:rPr>
        <w:t>界面结构说明</w:t>
      </w:r>
      <w:bookmarkEnd w:id="302"/>
    </w:p>
    <w:p w:rsidR="00BF78D0" w:rsidRDefault="00BF78D0" w:rsidP="00BF78D0">
      <w:pPr>
        <w:pStyle w:val="T0"/>
      </w:pPr>
      <w:r>
        <w:rPr>
          <w:rFonts w:hint="eastAsia"/>
          <w:noProof/>
        </w:rPr>
        <w:drawing>
          <wp:inline distT="0" distB="0" distL="0" distR="0">
            <wp:extent cx="5753100" cy="2295525"/>
            <wp:effectExtent l="0" t="0" r="0" b="9525"/>
            <wp:docPr id="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rsidR="00BF78D0" w:rsidRPr="002B6A07" w:rsidRDefault="00BF78D0" w:rsidP="00BF78D0">
      <w:pPr>
        <w:pStyle w:val="T"/>
      </w:pPr>
      <w:bookmarkStart w:id="303" w:name="_Toc330825209"/>
      <w:r>
        <w:rPr>
          <w:rFonts w:hint="eastAsia"/>
        </w:rPr>
        <w:t>订单总览页面</w:t>
      </w:r>
      <w:bookmarkEnd w:id="303"/>
    </w:p>
    <w:p w:rsidR="00BF78D0" w:rsidRPr="00BF78D0" w:rsidRDefault="00BF78D0" w:rsidP="00BF78D0">
      <w:pPr>
        <w:ind w:left="420"/>
      </w:pPr>
    </w:p>
    <w:p w:rsidR="009C2BBE" w:rsidRPr="009C2BBE" w:rsidRDefault="006D62C7" w:rsidP="00B31708">
      <w:pPr>
        <w:ind w:left="420"/>
      </w:pPr>
      <w:r>
        <w:rPr>
          <w:rFonts w:ascii="宋体" w:hAnsi="宋体" w:hint="eastAsia"/>
        </w:rPr>
        <w:t>以列表的形式显示所有类型的订单。并提供订单的分类导航。</w:t>
      </w:r>
    </w:p>
    <w:p w:rsidR="00F4087C" w:rsidRDefault="009A7D4D" w:rsidP="00F20B47">
      <w:pPr>
        <w:pStyle w:val="3"/>
      </w:pPr>
      <w:bookmarkStart w:id="304" w:name="_Toc330825515"/>
      <w:r>
        <w:rPr>
          <w:rFonts w:hint="eastAsia"/>
        </w:rPr>
        <w:t>有效订单管理</w:t>
      </w:r>
      <w:r w:rsidR="00F4087C">
        <w:rPr>
          <w:rFonts w:hint="eastAsia"/>
        </w:rPr>
        <w:t>界面结构说明</w:t>
      </w:r>
      <w:bookmarkEnd w:id="304"/>
    </w:p>
    <w:p w:rsidR="00083412" w:rsidRDefault="00083412" w:rsidP="00083412">
      <w:pPr>
        <w:pStyle w:val="T0"/>
      </w:pPr>
      <w:r>
        <w:rPr>
          <w:rFonts w:hint="eastAsia"/>
          <w:noProof/>
        </w:rPr>
        <w:drawing>
          <wp:inline distT="0" distB="0" distL="0" distR="0">
            <wp:extent cx="5762625" cy="2266950"/>
            <wp:effectExtent l="0" t="0" r="9525" b="0"/>
            <wp:docPr id="3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2625" cy="2266950"/>
                    </a:xfrm>
                    <a:prstGeom prst="rect">
                      <a:avLst/>
                    </a:prstGeom>
                    <a:noFill/>
                    <a:ln>
                      <a:noFill/>
                    </a:ln>
                  </pic:spPr>
                </pic:pic>
              </a:graphicData>
            </a:graphic>
          </wp:inline>
        </w:drawing>
      </w:r>
    </w:p>
    <w:p w:rsidR="00083412" w:rsidRPr="002B6A07" w:rsidRDefault="00083412" w:rsidP="00083412">
      <w:pPr>
        <w:pStyle w:val="T"/>
      </w:pPr>
      <w:bookmarkStart w:id="305" w:name="_Toc330825210"/>
      <w:r>
        <w:rPr>
          <w:rFonts w:hint="eastAsia"/>
        </w:rPr>
        <w:t>有效订单预览页面</w:t>
      </w:r>
      <w:bookmarkEnd w:id="305"/>
    </w:p>
    <w:p w:rsidR="00083412" w:rsidRPr="00083412" w:rsidRDefault="00083412" w:rsidP="00083412"/>
    <w:p w:rsidR="005F76D1" w:rsidRDefault="006D62C7" w:rsidP="005F76D1">
      <w:pPr>
        <w:spacing w:line="360" w:lineRule="auto"/>
        <w:ind w:firstLineChars="200" w:firstLine="420"/>
        <w:rPr>
          <w:rFonts w:ascii="宋体" w:hAnsi="宋体"/>
        </w:rPr>
      </w:pPr>
      <w:r>
        <w:rPr>
          <w:rFonts w:ascii="宋体" w:hAnsi="宋体" w:hint="eastAsia"/>
        </w:rPr>
        <w:t>以列表的形式显示系统的有效订单。同时提供对查看操作。输入相应的字段可以</w:t>
      </w:r>
      <w:r w:rsidR="007632B0">
        <w:rPr>
          <w:rFonts w:ascii="宋体" w:hAnsi="宋体" w:hint="eastAsia"/>
        </w:rPr>
        <w:t>在</w:t>
      </w:r>
      <w:r>
        <w:rPr>
          <w:rFonts w:ascii="宋体" w:hAnsi="宋体" w:hint="eastAsia"/>
        </w:rPr>
        <w:t>有效订单分类中进行搜索。</w:t>
      </w:r>
      <w:r w:rsidR="007632B0">
        <w:rPr>
          <w:rFonts w:ascii="宋体" w:hAnsi="宋体" w:hint="eastAsia"/>
        </w:rPr>
        <w:t>点击导出按钮，可以导出当前分类的订单数据。</w:t>
      </w:r>
    </w:p>
    <w:p w:rsidR="005F76D1" w:rsidRDefault="005F76D1" w:rsidP="005F76D1">
      <w:pPr>
        <w:spacing w:line="360" w:lineRule="auto"/>
        <w:rPr>
          <w:rFonts w:ascii="宋体" w:hAnsi="宋体"/>
        </w:rPr>
      </w:pPr>
    </w:p>
    <w:p w:rsidR="007632B0" w:rsidRDefault="007632B0" w:rsidP="00F20B47">
      <w:pPr>
        <w:pStyle w:val="3"/>
      </w:pPr>
      <w:bookmarkStart w:id="306" w:name="_Toc330825516"/>
      <w:r>
        <w:rPr>
          <w:rFonts w:hint="eastAsia"/>
        </w:rPr>
        <w:t>待付款单管理界面结构说明</w:t>
      </w:r>
      <w:bookmarkEnd w:id="306"/>
    </w:p>
    <w:p w:rsidR="00083412" w:rsidRDefault="00083412" w:rsidP="00083412">
      <w:pPr>
        <w:pStyle w:val="T0"/>
      </w:pPr>
      <w:r>
        <w:rPr>
          <w:rFonts w:hint="eastAsia"/>
          <w:noProof/>
        </w:rPr>
        <w:drawing>
          <wp:inline distT="0" distB="0" distL="0" distR="0">
            <wp:extent cx="5762625" cy="2647950"/>
            <wp:effectExtent l="0" t="0" r="9525"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083412" w:rsidRPr="002B6A07" w:rsidRDefault="00083412" w:rsidP="00083412">
      <w:pPr>
        <w:pStyle w:val="T"/>
      </w:pPr>
      <w:bookmarkStart w:id="307" w:name="_Toc330825211"/>
      <w:r>
        <w:rPr>
          <w:rFonts w:hint="eastAsia"/>
        </w:rPr>
        <w:t>待付款单页面</w:t>
      </w:r>
      <w:bookmarkEnd w:id="307"/>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以列表的形式显示系统的待付款订单。同时提供查看操作。输入相应的字段可以在待付款订单分类中进行搜索。点击导出按钮，可以导出当前分类的订单数据。</w:t>
      </w:r>
    </w:p>
    <w:p w:rsidR="007632B0" w:rsidRDefault="007632B0" w:rsidP="00F20B47">
      <w:pPr>
        <w:pStyle w:val="3"/>
      </w:pPr>
      <w:bookmarkStart w:id="308" w:name="_Toc330825517"/>
      <w:r>
        <w:rPr>
          <w:rFonts w:hint="eastAsia"/>
        </w:rPr>
        <w:t>外呼单管理界面结构说明</w:t>
      </w:r>
      <w:bookmarkEnd w:id="308"/>
    </w:p>
    <w:p w:rsidR="00083412" w:rsidRDefault="00083412" w:rsidP="00083412">
      <w:pPr>
        <w:pStyle w:val="T0"/>
      </w:pPr>
      <w:r>
        <w:rPr>
          <w:rFonts w:hint="eastAsia"/>
          <w:noProof/>
        </w:rPr>
        <w:drawing>
          <wp:inline distT="0" distB="0" distL="0" distR="0">
            <wp:extent cx="5753100" cy="2657475"/>
            <wp:effectExtent l="0" t="0" r="0" b="9525"/>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09" w:name="_Toc330825212"/>
      <w:r>
        <w:rPr>
          <w:rFonts w:hint="eastAsia"/>
        </w:rPr>
        <w:lastRenderedPageBreak/>
        <w:t>外呼单预览页面</w:t>
      </w:r>
      <w:bookmarkEnd w:id="309"/>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以列表的形式显示系统的待外呼订单。同时提供查看操作。输入相应的字段可以在外呼单订单分类中进行搜索。点击导出按钮，可以导出当前分类的订单数据。</w:t>
      </w:r>
    </w:p>
    <w:p w:rsidR="007632B0" w:rsidRDefault="007632B0" w:rsidP="00F20B47">
      <w:pPr>
        <w:pStyle w:val="3"/>
      </w:pPr>
      <w:bookmarkStart w:id="310" w:name="_Toc330825518"/>
      <w:r>
        <w:rPr>
          <w:rFonts w:hint="eastAsia"/>
        </w:rPr>
        <w:t>备货单管理界面结构说明</w:t>
      </w:r>
      <w:bookmarkEnd w:id="310"/>
    </w:p>
    <w:p w:rsidR="00083412" w:rsidRDefault="00083412" w:rsidP="00083412">
      <w:pPr>
        <w:pStyle w:val="T0"/>
      </w:pPr>
      <w:r>
        <w:rPr>
          <w:rFonts w:hint="eastAsia"/>
          <w:noProof/>
        </w:rPr>
        <w:drawing>
          <wp:inline distT="0" distB="0" distL="0" distR="0">
            <wp:extent cx="5753100" cy="2657475"/>
            <wp:effectExtent l="0" t="0" r="0" b="9525"/>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11" w:name="_Toc330825213"/>
      <w:r>
        <w:rPr>
          <w:rFonts w:hint="eastAsia"/>
        </w:rPr>
        <w:t>备货单预览页面</w:t>
      </w:r>
      <w:bookmarkEnd w:id="311"/>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以列表的形式显示系统的备货订单。同时提供查看操作。输入相应的字段可以在备货订单分类中进行搜索。点击导出按钮，可以导出当前分类的订单数据。</w:t>
      </w:r>
    </w:p>
    <w:p w:rsidR="00083412" w:rsidRDefault="007632B0" w:rsidP="00083412">
      <w:pPr>
        <w:pStyle w:val="3"/>
      </w:pPr>
      <w:bookmarkStart w:id="312" w:name="_Toc330825519"/>
      <w:r>
        <w:rPr>
          <w:rFonts w:hint="eastAsia"/>
        </w:rPr>
        <w:t>CRM</w:t>
      </w:r>
      <w:r>
        <w:rPr>
          <w:rFonts w:hint="eastAsia"/>
        </w:rPr>
        <w:t>单管理界面结构说明</w:t>
      </w:r>
      <w:bookmarkEnd w:id="312"/>
    </w:p>
    <w:p w:rsidR="00083412" w:rsidRDefault="00083412" w:rsidP="00083412">
      <w:pPr>
        <w:pStyle w:val="T0"/>
      </w:pPr>
      <w:r>
        <w:rPr>
          <w:rFonts w:hint="eastAsia"/>
          <w:noProof/>
        </w:rPr>
        <w:drawing>
          <wp:inline distT="0" distB="0" distL="0" distR="0">
            <wp:extent cx="5753100" cy="2657475"/>
            <wp:effectExtent l="0" t="0" r="0" b="952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13" w:name="_Toc330825214"/>
      <w:r>
        <w:rPr>
          <w:rFonts w:hint="eastAsia"/>
        </w:rPr>
        <w:lastRenderedPageBreak/>
        <w:t>CRM</w:t>
      </w:r>
      <w:r>
        <w:rPr>
          <w:rFonts w:hint="eastAsia"/>
        </w:rPr>
        <w:t>单预览页面</w:t>
      </w:r>
      <w:bookmarkEnd w:id="313"/>
    </w:p>
    <w:p w:rsidR="00083412" w:rsidRPr="00083412" w:rsidRDefault="00083412" w:rsidP="00083412"/>
    <w:p w:rsidR="007632B0" w:rsidRPr="007632B0" w:rsidRDefault="007632B0" w:rsidP="007632B0">
      <w:pPr>
        <w:spacing w:line="360" w:lineRule="auto"/>
        <w:ind w:firstLine="420"/>
        <w:rPr>
          <w:rFonts w:ascii="宋体" w:hAnsi="宋体"/>
        </w:rPr>
      </w:pPr>
      <w:r>
        <w:rPr>
          <w:rFonts w:ascii="宋体" w:hAnsi="宋体" w:hint="eastAsia"/>
        </w:rPr>
        <w:t>以列表的形式显示系统的CRM订单。同时提供查看操作。输入相应的字段可以在CRM订单分类中进行搜索。点击导出按钮，可以导出当前分类的订单数据。</w:t>
      </w:r>
    </w:p>
    <w:p w:rsidR="00083412" w:rsidRDefault="009A7D4D" w:rsidP="00083412">
      <w:pPr>
        <w:pStyle w:val="3"/>
      </w:pPr>
      <w:bookmarkStart w:id="314" w:name="_Toc330825520"/>
      <w:r>
        <w:rPr>
          <w:rFonts w:hint="eastAsia"/>
        </w:rPr>
        <w:t>配送单管理界面结构说明</w:t>
      </w:r>
      <w:bookmarkEnd w:id="314"/>
    </w:p>
    <w:p w:rsidR="00083412" w:rsidRDefault="00083412" w:rsidP="00083412">
      <w:pPr>
        <w:pStyle w:val="T0"/>
      </w:pPr>
      <w:r>
        <w:rPr>
          <w:rFonts w:hint="eastAsia"/>
          <w:noProof/>
        </w:rPr>
        <w:drawing>
          <wp:inline distT="0" distB="0" distL="0" distR="0">
            <wp:extent cx="5762625" cy="2647950"/>
            <wp:effectExtent l="0" t="0" r="9525"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083412" w:rsidRPr="002B6A07" w:rsidRDefault="00083412" w:rsidP="00083412">
      <w:pPr>
        <w:pStyle w:val="T"/>
      </w:pPr>
      <w:bookmarkStart w:id="315" w:name="_Toc330825215"/>
      <w:r>
        <w:rPr>
          <w:rFonts w:hint="eastAsia"/>
        </w:rPr>
        <w:t>配送单预览页面</w:t>
      </w:r>
      <w:bookmarkEnd w:id="315"/>
    </w:p>
    <w:p w:rsidR="00083412" w:rsidRPr="00083412" w:rsidRDefault="00083412" w:rsidP="00083412"/>
    <w:p w:rsidR="007632B0" w:rsidRPr="007632B0" w:rsidRDefault="007632B0" w:rsidP="007632B0">
      <w:pPr>
        <w:spacing w:line="360" w:lineRule="auto"/>
        <w:ind w:firstLine="420"/>
        <w:rPr>
          <w:rFonts w:ascii="宋体" w:hAnsi="宋体"/>
        </w:rPr>
      </w:pPr>
      <w:r>
        <w:rPr>
          <w:rFonts w:ascii="宋体" w:hAnsi="宋体" w:hint="eastAsia"/>
        </w:rPr>
        <w:t>以列表的形式显示系统的C配送订单。同时提供查看操作。输入相应的字段可以在配送订单分类中进行搜索。点击导出按钮，可以导出当前分类的订单数据。</w:t>
      </w:r>
    </w:p>
    <w:p w:rsidR="009A7D4D" w:rsidRDefault="009A7D4D" w:rsidP="00F20B47">
      <w:pPr>
        <w:pStyle w:val="3"/>
      </w:pPr>
      <w:bookmarkStart w:id="316" w:name="_Toc330825521"/>
      <w:r>
        <w:rPr>
          <w:rFonts w:hint="eastAsia"/>
        </w:rPr>
        <w:t>已收货单管理界面结构说明</w:t>
      </w:r>
      <w:bookmarkEnd w:id="316"/>
    </w:p>
    <w:p w:rsidR="00A71847" w:rsidRDefault="00A71847" w:rsidP="00A71847">
      <w:pPr>
        <w:pStyle w:val="T0"/>
      </w:pPr>
      <w:r>
        <w:rPr>
          <w:rFonts w:hint="eastAsia"/>
          <w:noProof/>
        </w:rPr>
        <w:drawing>
          <wp:inline distT="0" distB="0" distL="0" distR="0">
            <wp:extent cx="5753100" cy="264795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A71847" w:rsidRPr="002B6A07" w:rsidRDefault="00A71847" w:rsidP="00A71847">
      <w:pPr>
        <w:pStyle w:val="T"/>
      </w:pPr>
      <w:bookmarkStart w:id="317" w:name="_Toc330825216"/>
      <w:r>
        <w:rPr>
          <w:rFonts w:hint="eastAsia"/>
        </w:rPr>
        <w:lastRenderedPageBreak/>
        <w:t>已收货单预览页面</w:t>
      </w:r>
      <w:bookmarkEnd w:id="317"/>
    </w:p>
    <w:p w:rsidR="00A71847" w:rsidRPr="00A71847" w:rsidRDefault="00A71847" w:rsidP="00A71847"/>
    <w:p w:rsidR="007632B0" w:rsidRPr="007632B0" w:rsidRDefault="007632B0" w:rsidP="007632B0">
      <w:pPr>
        <w:spacing w:line="360" w:lineRule="auto"/>
        <w:ind w:firstLine="420"/>
        <w:rPr>
          <w:rFonts w:ascii="宋体" w:hAnsi="宋体"/>
        </w:rPr>
      </w:pPr>
      <w:r>
        <w:rPr>
          <w:rFonts w:ascii="宋体" w:hAnsi="宋体" w:hint="eastAsia"/>
        </w:rPr>
        <w:t>以列表的形式显示系统的已收货订单。同时提供查看操作。输入相应的字段可以在已收货订单分类中进行搜索。点击导出按钮，可以导出当前分类的订单数据。</w:t>
      </w:r>
    </w:p>
    <w:p w:rsidR="009A7D4D" w:rsidRDefault="009A7D4D" w:rsidP="00F20B47">
      <w:pPr>
        <w:pStyle w:val="3"/>
      </w:pPr>
      <w:bookmarkStart w:id="318" w:name="_Toc330825522"/>
      <w:r>
        <w:rPr>
          <w:rFonts w:hint="eastAsia"/>
        </w:rPr>
        <w:t>退库单管理界面结构说明</w:t>
      </w:r>
      <w:bookmarkEnd w:id="318"/>
    </w:p>
    <w:p w:rsidR="00A05CE0" w:rsidRDefault="00A05CE0" w:rsidP="00A05CE0">
      <w:pPr>
        <w:pStyle w:val="T0"/>
      </w:pPr>
      <w:r>
        <w:rPr>
          <w:rFonts w:hint="eastAsia"/>
          <w:noProof/>
        </w:rPr>
        <w:drawing>
          <wp:inline distT="0" distB="0" distL="0" distR="0">
            <wp:extent cx="5753100" cy="2657475"/>
            <wp:effectExtent l="0" t="0" r="0" b="9525"/>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A05CE0" w:rsidRPr="002B6A07" w:rsidRDefault="00A05CE0" w:rsidP="00A05CE0">
      <w:pPr>
        <w:pStyle w:val="T"/>
      </w:pPr>
      <w:bookmarkStart w:id="319" w:name="_Toc330825217"/>
      <w:r>
        <w:rPr>
          <w:rFonts w:hint="eastAsia"/>
        </w:rPr>
        <w:t>退库单预览页面</w:t>
      </w:r>
      <w:bookmarkEnd w:id="319"/>
    </w:p>
    <w:p w:rsidR="00A05CE0" w:rsidRPr="00A05CE0" w:rsidRDefault="00A05CE0" w:rsidP="00A05CE0"/>
    <w:p w:rsidR="007632B0" w:rsidRPr="007632B0" w:rsidRDefault="007632B0" w:rsidP="007632B0">
      <w:pPr>
        <w:spacing w:line="360" w:lineRule="auto"/>
        <w:ind w:firstLine="420"/>
        <w:rPr>
          <w:rFonts w:ascii="宋体" w:hAnsi="宋体"/>
        </w:rPr>
      </w:pPr>
      <w:r>
        <w:rPr>
          <w:rFonts w:ascii="宋体" w:hAnsi="宋体" w:hint="eastAsia"/>
        </w:rPr>
        <w:t>以列表的形式显示系统的退库订单。同时提供查看操作。输入相应的字段可以在退库订单分类中进行搜索。点击导出按钮，可以导出当前分类的订单数据。</w:t>
      </w:r>
    </w:p>
    <w:p w:rsidR="009A7D4D" w:rsidRDefault="009A7D4D" w:rsidP="00F20B47">
      <w:pPr>
        <w:pStyle w:val="3"/>
      </w:pPr>
      <w:bookmarkStart w:id="320" w:name="_Toc330825523"/>
      <w:r>
        <w:rPr>
          <w:rFonts w:hint="eastAsia"/>
        </w:rPr>
        <w:t>退款单管理界面结构说明</w:t>
      </w:r>
      <w:bookmarkEnd w:id="320"/>
    </w:p>
    <w:p w:rsidR="008112AB" w:rsidRDefault="008112AB" w:rsidP="008112AB">
      <w:pPr>
        <w:pStyle w:val="T0"/>
      </w:pPr>
      <w:r>
        <w:rPr>
          <w:rFonts w:hint="eastAsia"/>
          <w:noProof/>
        </w:rPr>
        <w:drawing>
          <wp:inline distT="0" distB="0" distL="0" distR="0">
            <wp:extent cx="5753100" cy="2657475"/>
            <wp:effectExtent l="0" t="0" r="0" b="9525"/>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8112AB" w:rsidRPr="002B6A07" w:rsidRDefault="008112AB" w:rsidP="008112AB">
      <w:pPr>
        <w:pStyle w:val="T"/>
      </w:pPr>
      <w:bookmarkStart w:id="321" w:name="_Toc330825218"/>
      <w:r>
        <w:rPr>
          <w:rFonts w:hint="eastAsia"/>
        </w:rPr>
        <w:lastRenderedPageBreak/>
        <w:t>退款单预览页面</w:t>
      </w:r>
      <w:bookmarkEnd w:id="321"/>
    </w:p>
    <w:p w:rsidR="008112AB" w:rsidRPr="008112AB" w:rsidRDefault="008112AB" w:rsidP="008112AB"/>
    <w:p w:rsidR="007632B0" w:rsidRPr="007632B0" w:rsidRDefault="007632B0" w:rsidP="007632B0">
      <w:pPr>
        <w:spacing w:line="360" w:lineRule="auto"/>
        <w:ind w:firstLine="420"/>
        <w:rPr>
          <w:rFonts w:ascii="宋体" w:hAnsi="宋体"/>
        </w:rPr>
      </w:pPr>
      <w:r>
        <w:rPr>
          <w:rFonts w:ascii="宋体" w:hAnsi="宋体" w:hint="eastAsia"/>
        </w:rPr>
        <w:t>以列表的形式显示系统的退款单订单。同时提供查看操作。输入相应的字段可以在退款单订单分类中进行搜索。点击导出按钮，可以导出当前分类的订单数据。</w:t>
      </w:r>
    </w:p>
    <w:p w:rsidR="009A7D4D" w:rsidRDefault="009A7D4D" w:rsidP="00F20B47">
      <w:pPr>
        <w:pStyle w:val="3"/>
      </w:pPr>
      <w:bookmarkStart w:id="322" w:name="_Toc330825524"/>
      <w:r>
        <w:rPr>
          <w:rFonts w:hint="eastAsia"/>
        </w:rPr>
        <w:t>异常单管理界面结构说明</w:t>
      </w:r>
      <w:bookmarkEnd w:id="322"/>
    </w:p>
    <w:p w:rsidR="007C1C78" w:rsidRDefault="007C1C78" w:rsidP="007C1C78">
      <w:pPr>
        <w:pStyle w:val="T0"/>
      </w:pPr>
      <w:r>
        <w:rPr>
          <w:rFonts w:hint="eastAsia"/>
          <w:noProof/>
        </w:rPr>
        <w:drawing>
          <wp:inline distT="0" distB="0" distL="0" distR="0">
            <wp:extent cx="5753100" cy="2619375"/>
            <wp:effectExtent l="0" t="0" r="0" b="9525"/>
            <wp:docPr id="1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7C1C78" w:rsidRPr="002B6A07" w:rsidRDefault="007C1C78" w:rsidP="007C1C78">
      <w:pPr>
        <w:pStyle w:val="T"/>
      </w:pPr>
      <w:bookmarkStart w:id="323" w:name="_Toc330825219"/>
      <w:r>
        <w:rPr>
          <w:rFonts w:hint="eastAsia"/>
        </w:rPr>
        <w:t>异常单预览页面</w:t>
      </w:r>
      <w:bookmarkEnd w:id="323"/>
    </w:p>
    <w:p w:rsidR="007C1C78" w:rsidRPr="007C1C78" w:rsidRDefault="007C1C78" w:rsidP="007C1C78"/>
    <w:p w:rsidR="007632B0" w:rsidRPr="007632B0" w:rsidRDefault="007632B0" w:rsidP="007632B0">
      <w:pPr>
        <w:spacing w:line="360" w:lineRule="auto"/>
        <w:ind w:firstLine="420"/>
        <w:rPr>
          <w:rFonts w:ascii="宋体" w:hAnsi="宋体"/>
        </w:rPr>
      </w:pPr>
      <w:r>
        <w:rPr>
          <w:rFonts w:ascii="宋体" w:hAnsi="宋体" w:hint="eastAsia"/>
        </w:rPr>
        <w:t>以列表的形式显示系统的异常订单。同时提供查看操作。输入相应的字段可以在异常订单分类中进行搜索。点击导出按钮，可以导出当前分类的订单数据。</w:t>
      </w:r>
    </w:p>
    <w:p w:rsidR="007632B0" w:rsidRPr="007632B0" w:rsidRDefault="007632B0" w:rsidP="007632B0"/>
    <w:p w:rsidR="009A7D4D" w:rsidRDefault="009A7D4D" w:rsidP="00F20B47">
      <w:pPr>
        <w:pStyle w:val="3"/>
      </w:pPr>
      <w:bookmarkStart w:id="324" w:name="_Toc330825525"/>
      <w:r>
        <w:rPr>
          <w:rFonts w:hint="eastAsia"/>
        </w:rPr>
        <w:lastRenderedPageBreak/>
        <w:t>作废单管理界面结构说明</w:t>
      </w:r>
      <w:bookmarkEnd w:id="324"/>
    </w:p>
    <w:p w:rsidR="00D21A41" w:rsidRDefault="00D21A41" w:rsidP="00D21A41">
      <w:pPr>
        <w:pStyle w:val="T0"/>
      </w:pPr>
      <w:r>
        <w:rPr>
          <w:rFonts w:hint="eastAsia"/>
          <w:noProof/>
        </w:rPr>
        <w:drawing>
          <wp:inline distT="0" distB="0" distL="0" distR="0">
            <wp:extent cx="5753100" cy="2657475"/>
            <wp:effectExtent l="0" t="0" r="0" b="9525"/>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D21A41" w:rsidRPr="002B6A07" w:rsidRDefault="00D21A41" w:rsidP="00D21A41">
      <w:pPr>
        <w:pStyle w:val="T"/>
      </w:pPr>
      <w:bookmarkStart w:id="325" w:name="_Toc330825220"/>
      <w:r>
        <w:rPr>
          <w:rFonts w:hint="eastAsia"/>
        </w:rPr>
        <w:t>作废单预览页面</w:t>
      </w:r>
      <w:bookmarkEnd w:id="325"/>
    </w:p>
    <w:p w:rsidR="00D21A41" w:rsidRPr="00D21A41" w:rsidRDefault="00D21A41" w:rsidP="00D21A41"/>
    <w:p w:rsidR="007632B0" w:rsidRPr="007632B0" w:rsidRDefault="007632B0" w:rsidP="007632B0">
      <w:pPr>
        <w:spacing w:line="360" w:lineRule="auto"/>
        <w:ind w:firstLine="420"/>
        <w:rPr>
          <w:rFonts w:ascii="宋体" w:hAnsi="宋体"/>
        </w:rPr>
      </w:pPr>
      <w:r>
        <w:rPr>
          <w:rFonts w:ascii="宋体" w:hAnsi="宋体" w:hint="eastAsia"/>
        </w:rPr>
        <w:t>以列表的形式显示系统的作废订单。同时提供查看操作。输入相应的字段可以在作废订单分类中进行搜索。点击导出按钮，可以导出当前分类的订单数据。</w:t>
      </w:r>
    </w:p>
    <w:p w:rsidR="009A7D4D" w:rsidRPr="007632B0" w:rsidRDefault="009A7D4D" w:rsidP="007632B0">
      <w:pPr>
        <w:ind w:left="420"/>
      </w:pPr>
    </w:p>
    <w:p w:rsidR="009C2BBE" w:rsidRPr="009A7D4D" w:rsidRDefault="009C2BBE" w:rsidP="009C2BBE"/>
    <w:p w:rsidR="00F4087C" w:rsidRDefault="007632B0" w:rsidP="00F20B47">
      <w:pPr>
        <w:pStyle w:val="2"/>
      </w:pPr>
      <w:bookmarkStart w:id="326" w:name="_Toc330825526"/>
      <w:r>
        <w:rPr>
          <w:rFonts w:hint="eastAsia"/>
        </w:rPr>
        <w:t>广告</w:t>
      </w:r>
      <w:r w:rsidR="00F4087C">
        <w:rPr>
          <w:rFonts w:hint="eastAsia"/>
        </w:rPr>
        <w:t>管理</w:t>
      </w:r>
      <w:bookmarkEnd w:id="326"/>
    </w:p>
    <w:p w:rsidR="00F4087C" w:rsidRDefault="00F4087C" w:rsidP="00DE5CA1">
      <w:pPr>
        <w:pStyle w:val="3"/>
      </w:pPr>
      <w:bookmarkStart w:id="327" w:name="_Toc330825527"/>
      <w:r>
        <w:rPr>
          <w:rFonts w:hint="eastAsia"/>
        </w:rPr>
        <w:t>总体界面结构说明</w:t>
      </w:r>
      <w:bookmarkEnd w:id="327"/>
    </w:p>
    <w:p w:rsidR="00133D8A" w:rsidRDefault="00133D8A" w:rsidP="004C2B14">
      <w:pPr>
        <w:numPr>
          <w:ilvl w:val="0"/>
          <w:numId w:val="8"/>
        </w:numPr>
      </w:pPr>
      <w:r>
        <w:rPr>
          <w:rFonts w:hint="eastAsia"/>
        </w:rPr>
        <w:t>界面</w:t>
      </w:r>
    </w:p>
    <w:p w:rsidR="00133D8A" w:rsidRPr="00DD0E61" w:rsidRDefault="0094481F" w:rsidP="00DD0E61">
      <w:pPr>
        <w:spacing w:line="360" w:lineRule="auto"/>
        <w:ind w:firstLineChars="200" w:firstLine="420"/>
        <w:rPr>
          <w:rFonts w:ascii="宋体" w:hAnsi="宋体"/>
        </w:rPr>
      </w:pPr>
      <w:r>
        <w:rPr>
          <w:rFonts w:ascii="宋体" w:hAnsi="宋体" w:hint="eastAsia"/>
        </w:rPr>
        <w:t>【广告管理总览页</w:t>
      </w:r>
      <w:r w:rsidR="00133D8A" w:rsidRPr="00DD0E61">
        <w:rPr>
          <w:rFonts w:ascii="宋体" w:hAnsi="宋体" w:hint="eastAsia"/>
        </w:rPr>
        <w:t>】</w:t>
      </w:r>
    </w:p>
    <w:p w:rsidR="00133D8A" w:rsidRDefault="00C85B07" w:rsidP="002B6A07">
      <w:pPr>
        <w:pStyle w:val="T0"/>
      </w:pPr>
      <w:r>
        <w:rPr>
          <w:rFonts w:hint="eastAsia"/>
          <w:noProof/>
        </w:rPr>
        <w:lastRenderedPageBreak/>
        <w:drawing>
          <wp:inline distT="0" distB="0" distL="0" distR="0">
            <wp:extent cx="5753100" cy="26479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2B6A07" w:rsidRPr="002B6A07" w:rsidRDefault="00BB1E87" w:rsidP="002B6A07">
      <w:pPr>
        <w:pStyle w:val="T"/>
      </w:pPr>
      <w:bookmarkStart w:id="328" w:name="_Toc330825221"/>
      <w:r>
        <w:rPr>
          <w:rFonts w:hint="eastAsia"/>
        </w:rPr>
        <w:t>广告管理总览页面</w:t>
      </w:r>
      <w:bookmarkEnd w:id="328"/>
    </w:p>
    <w:p w:rsidR="002B6A07" w:rsidRPr="002B6A07" w:rsidRDefault="0094481F" w:rsidP="00BF7D75">
      <w:r>
        <w:rPr>
          <w:rFonts w:hint="eastAsia"/>
        </w:rPr>
        <w:tab/>
      </w:r>
    </w:p>
    <w:p w:rsidR="00133D8A" w:rsidRDefault="0094481F" w:rsidP="00BF7D75">
      <w:r>
        <w:rPr>
          <w:rFonts w:hint="eastAsia"/>
        </w:rPr>
        <w:tab/>
      </w:r>
      <w:r w:rsidR="00133D8A">
        <w:rPr>
          <w:rFonts w:hint="eastAsia"/>
        </w:rPr>
        <w:t>构成元素</w:t>
      </w:r>
    </w:p>
    <w:p w:rsidR="00133D8A" w:rsidRPr="00DD0E61" w:rsidRDefault="00DE4CEA" w:rsidP="00DD0E61">
      <w:pPr>
        <w:spacing w:line="360" w:lineRule="auto"/>
        <w:ind w:firstLineChars="200" w:firstLine="420"/>
        <w:rPr>
          <w:rFonts w:ascii="宋体" w:hAnsi="宋体"/>
        </w:rPr>
      </w:pPr>
      <w:r>
        <w:rPr>
          <w:rFonts w:ascii="宋体" w:hAnsi="宋体" w:hint="eastAsia"/>
        </w:rPr>
        <w:t>页面由标准头、全局导航、广告</w:t>
      </w:r>
      <w:r w:rsidR="00133D8A" w:rsidRPr="00DD0E61">
        <w:rPr>
          <w:rFonts w:ascii="宋体" w:hAnsi="宋体" w:hint="eastAsia"/>
        </w:rPr>
        <w:t>管理菜单、位置导航、内容区域构成。</w:t>
      </w:r>
    </w:p>
    <w:p w:rsidR="00133D8A" w:rsidRDefault="00133D8A" w:rsidP="004C2B14">
      <w:pPr>
        <w:numPr>
          <w:ilvl w:val="0"/>
          <w:numId w:val="8"/>
        </w:numPr>
      </w:pPr>
      <w:r>
        <w:rPr>
          <w:rFonts w:hint="eastAsia"/>
        </w:rPr>
        <w:t>页面流转</w:t>
      </w:r>
    </w:p>
    <w:p w:rsidR="00133D8A" w:rsidRPr="00DD0E61" w:rsidRDefault="00DE4CEA" w:rsidP="00DD0E61">
      <w:pPr>
        <w:spacing w:line="360" w:lineRule="auto"/>
        <w:ind w:firstLineChars="200" w:firstLine="420"/>
        <w:rPr>
          <w:rFonts w:ascii="宋体" w:hAnsi="宋体"/>
        </w:rPr>
      </w:pPr>
      <w:r>
        <w:rPr>
          <w:rFonts w:ascii="宋体" w:hAnsi="宋体" w:hint="eastAsia"/>
        </w:rPr>
        <w:t>点击全局导航广告</w:t>
      </w:r>
      <w:r w:rsidR="00ED743E">
        <w:rPr>
          <w:rFonts w:ascii="宋体" w:hAnsi="宋体" w:hint="eastAsia"/>
        </w:rPr>
        <w:t>管理，</w:t>
      </w:r>
      <w:r>
        <w:rPr>
          <w:rFonts w:ascii="宋体" w:hAnsi="宋体" w:hint="eastAsia"/>
        </w:rPr>
        <w:t>进入广告</w:t>
      </w:r>
      <w:r w:rsidR="00133D8A" w:rsidRPr="00DD0E61">
        <w:rPr>
          <w:rFonts w:ascii="宋体" w:hAnsi="宋体" w:hint="eastAsia"/>
        </w:rPr>
        <w:t>管理页面，</w:t>
      </w:r>
      <w:r>
        <w:rPr>
          <w:rFonts w:ascii="宋体" w:hAnsi="宋体" w:hint="eastAsia"/>
        </w:rPr>
        <w:t>点击左侧广告管理竖直导航进入相应的功能模块</w:t>
      </w:r>
      <w:r w:rsidR="00133D8A" w:rsidRPr="00DD0E61">
        <w:rPr>
          <w:rFonts w:ascii="宋体" w:hAnsi="宋体" w:hint="eastAsia"/>
        </w:rPr>
        <w:t>。</w:t>
      </w:r>
    </w:p>
    <w:p w:rsidR="00F4087C" w:rsidRDefault="0039578E" w:rsidP="00F20B47">
      <w:pPr>
        <w:pStyle w:val="3"/>
      </w:pPr>
      <w:bookmarkStart w:id="329" w:name="_Toc330825528"/>
      <w:r>
        <w:rPr>
          <w:rFonts w:hint="eastAsia"/>
        </w:rPr>
        <w:t>广告位管理</w:t>
      </w:r>
      <w:r w:rsidR="00F4087C">
        <w:rPr>
          <w:rFonts w:hint="eastAsia"/>
        </w:rPr>
        <w:t>界面结构说明</w:t>
      </w:r>
      <w:bookmarkEnd w:id="329"/>
    </w:p>
    <w:p w:rsidR="00BF7D75" w:rsidRDefault="00BF7D75" w:rsidP="00BF7D75">
      <w:r>
        <w:rPr>
          <w:rFonts w:hint="eastAsia"/>
        </w:rPr>
        <w:t>【广告位管理预览页】</w:t>
      </w:r>
    </w:p>
    <w:p w:rsidR="00BF7D75" w:rsidRDefault="00BF7D75" w:rsidP="00BF7D75">
      <w:pPr>
        <w:pStyle w:val="T0"/>
      </w:pPr>
      <w:r w:rsidRPr="002B6A07">
        <w:rPr>
          <w:rFonts w:hint="eastAsia"/>
          <w:noProof/>
        </w:rPr>
        <w:drawing>
          <wp:inline distT="0" distB="0" distL="0" distR="0">
            <wp:extent cx="5762625" cy="2657475"/>
            <wp:effectExtent l="0" t="0" r="9525" b="9525"/>
            <wp:docPr id="12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BF7D75" w:rsidRPr="002B6A07" w:rsidRDefault="00BF7D75" w:rsidP="00BF7D75">
      <w:pPr>
        <w:pStyle w:val="T"/>
      </w:pPr>
      <w:bookmarkStart w:id="330" w:name="_Toc330825222"/>
      <w:r>
        <w:rPr>
          <w:rFonts w:hint="eastAsia"/>
        </w:rPr>
        <w:t>广告位管理预览页</w:t>
      </w:r>
      <w:bookmarkEnd w:id="330"/>
    </w:p>
    <w:p w:rsidR="00BF7D75" w:rsidRPr="00BF7D75" w:rsidRDefault="00BF7D75" w:rsidP="00BF7D75"/>
    <w:p w:rsidR="00871D64" w:rsidRDefault="0039578E" w:rsidP="00BB2D58">
      <w:pPr>
        <w:spacing w:line="360" w:lineRule="auto"/>
        <w:ind w:firstLine="420"/>
        <w:rPr>
          <w:rFonts w:ascii="宋体" w:hAnsi="宋体"/>
        </w:rPr>
      </w:pPr>
      <w:r>
        <w:rPr>
          <w:rFonts w:ascii="宋体" w:hAnsi="宋体" w:hint="eastAsia"/>
        </w:rPr>
        <w:t>列表显示系统广告位。</w:t>
      </w:r>
      <w:r w:rsidR="004678AC">
        <w:rPr>
          <w:rFonts w:ascii="宋体" w:hAnsi="宋体" w:hint="eastAsia"/>
        </w:rPr>
        <w:t>列</w:t>
      </w:r>
      <w:r>
        <w:rPr>
          <w:rFonts w:ascii="宋体" w:hAnsi="宋体" w:hint="eastAsia"/>
        </w:rPr>
        <w:t>表包含广告位名称、尺寸、广联广告数、创建时间、操作。点击右侧添加广告位，可以进行广告位的添加。提供相应的字段，可以对广告位进行搜索</w:t>
      </w:r>
      <w:r w:rsidR="00BB2D58">
        <w:rPr>
          <w:rFonts w:ascii="宋体" w:hAnsi="宋体" w:hint="eastAsia"/>
        </w:rPr>
        <w:t>。</w:t>
      </w:r>
    </w:p>
    <w:p w:rsidR="000F3632" w:rsidRDefault="000F3632" w:rsidP="00F20B47">
      <w:pPr>
        <w:pStyle w:val="3"/>
      </w:pPr>
      <w:bookmarkStart w:id="331" w:name="_Toc330825529"/>
      <w:r>
        <w:rPr>
          <w:rFonts w:hint="eastAsia"/>
        </w:rPr>
        <w:lastRenderedPageBreak/>
        <w:t>广告管理界面结构说明</w:t>
      </w:r>
      <w:bookmarkEnd w:id="331"/>
    </w:p>
    <w:p w:rsidR="00BF7D75" w:rsidRDefault="00BF7D75" w:rsidP="00BF7D75">
      <w:r>
        <w:rPr>
          <w:rFonts w:hint="eastAsia"/>
        </w:rPr>
        <w:t>【广告管理预览页】</w:t>
      </w:r>
    </w:p>
    <w:p w:rsidR="00BF7D75" w:rsidRDefault="00BF7D75" w:rsidP="00BF7D75">
      <w:pPr>
        <w:pStyle w:val="T0"/>
      </w:pPr>
      <w:r>
        <w:rPr>
          <w:rFonts w:hint="eastAsia"/>
          <w:noProof/>
        </w:rPr>
        <w:drawing>
          <wp:inline distT="0" distB="0" distL="0" distR="0">
            <wp:extent cx="5762625" cy="2562225"/>
            <wp:effectExtent l="0" t="0" r="9525" b="9525"/>
            <wp:docPr id="12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BF7D75" w:rsidRPr="002B6A07" w:rsidRDefault="00BF7D75" w:rsidP="00BF7D75">
      <w:pPr>
        <w:pStyle w:val="T"/>
      </w:pPr>
      <w:bookmarkStart w:id="332" w:name="_Toc330825223"/>
      <w:r>
        <w:rPr>
          <w:rFonts w:hint="eastAsia"/>
        </w:rPr>
        <w:t>广告管理预览页</w:t>
      </w:r>
      <w:bookmarkEnd w:id="332"/>
    </w:p>
    <w:p w:rsidR="00BF7D75" w:rsidRPr="00BF7D75" w:rsidRDefault="00BF7D75" w:rsidP="00BF7D75"/>
    <w:p w:rsidR="00871D64" w:rsidRPr="000F3632" w:rsidRDefault="004678AC" w:rsidP="00DD0E61">
      <w:pPr>
        <w:spacing w:line="360" w:lineRule="auto"/>
        <w:ind w:firstLineChars="200" w:firstLine="420"/>
        <w:rPr>
          <w:rFonts w:ascii="宋体" w:hAnsi="宋体"/>
        </w:rPr>
      </w:pPr>
      <w:r>
        <w:rPr>
          <w:rFonts w:ascii="宋体" w:hAnsi="宋体" w:hint="eastAsia"/>
        </w:rPr>
        <w:t>列表显示系统广告信息。列表包含广告名称、目标广告位、类型、创建时间、操作（预览、编辑、喊出）。点击右侧添加广告，可以进行广告的添加。提供相应的字段，可以对广告进行搜索。</w:t>
      </w:r>
    </w:p>
    <w:p w:rsidR="00ED743E" w:rsidRPr="00ED743E" w:rsidRDefault="00170C74" w:rsidP="00F20B47">
      <w:pPr>
        <w:pStyle w:val="2"/>
      </w:pPr>
      <w:bookmarkStart w:id="333" w:name="_Toc330825530"/>
      <w:r>
        <w:rPr>
          <w:rFonts w:hint="eastAsia"/>
        </w:rPr>
        <w:t>会员管理</w:t>
      </w:r>
      <w:bookmarkEnd w:id="333"/>
    </w:p>
    <w:p w:rsidR="00170C74" w:rsidRDefault="00170C74" w:rsidP="00DE5CA1">
      <w:pPr>
        <w:pStyle w:val="3"/>
      </w:pPr>
      <w:bookmarkStart w:id="334" w:name="_Toc330825531"/>
      <w:r>
        <w:rPr>
          <w:rFonts w:hint="eastAsia"/>
        </w:rPr>
        <w:t>总体界面结构说明</w:t>
      </w:r>
      <w:bookmarkEnd w:id="334"/>
    </w:p>
    <w:p w:rsidR="00ED743E" w:rsidRDefault="00ED743E" w:rsidP="00ED743E">
      <w:pPr>
        <w:numPr>
          <w:ilvl w:val="0"/>
          <w:numId w:val="8"/>
        </w:numPr>
      </w:pPr>
      <w:r>
        <w:rPr>
          <w:rFonts w:hint="eastAsia"/>
        </w:rPr>
        <w:t>界面</w:t>
      </w:r>
    </w:p>
    <w:p w:rsidR="00ED743E" w:rsidRDefault="00ED743E" w:rsidP="00ED743E">
      <w:pPr>
        <w:ind w:left="840"/>
      </w:pPr>
      <w:r>
        <w:rPr>
          <w:rFonts w:hint="eastAsia"/>
        </w:rPr>
        <w:t>【会员管理界面】</w:t>
      </w:r>
    </w:p>
    <w:p w:rsidR="00ED743E" w:rsidRDefault="00C85B07" w:rsidP="002B6A07">
      <w:pPr>
        <w:pStyle w:val="T0"/>
      </w:pPr>
      <w:r>
        <w:rPr>
          <w:rFonts w:hint="eastAsia"/>
          <w:noProof/>
        </w:rPr>
        <w:drawing>
          <wp:inline distT="0" distB="0" distL="0" distR="0">
            <wp:extent cx="5753100" cy="27622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rsidR="002B6A07" w:rsidRPr="002B6A07" w:rsidRDefault="00BB1E87" w:rsidP="002B6A07">
      <w:pPr>
        <w:pStyle w:val="T"/>
      </w:pPr>
      <w:bookmarkStart w:id="335" w:name="_Toc330825224"/>
      <w:r>
        <w:rPr>
          <w:rFonts w:hint="eastAsia"/>
        </w:rPr>
        <w:t>会员管理界面</w:t>
      </w:r>
      <w:bookmarkEnd w:id="335"/>
    </w:p>
    <w:p w:rsidR="00ED743E" w:rsidRDefault="00ED743E" w:rsidP="00ED743E">
      <w:pPr>
        <w:numPr>
          <w:ilvl w:val="0"/>
          <w:numId w:val="8"/>
        </w:numPr>
      </w:pPr>
      <w:r>
        <w:rPr>
          <w:rFonts w:hint="eastAsia"/>
        </w:rPr>
        <w:lastRenderedPageBreak/>
        <w:t>构成元素</w:t>
      </w:r>
    </w:p>
    <w:p w:rsidR="00ED743E" w:rsidRDefault="00ED743E" w:rsidP="00ED743E">
      <w:pPr>
        <w:ind w:left="420"/>
      </w:pPr>
      <w:r>
        <w:rPr>
          <w:rFonts w:ascii="宋体" w:hAnsi="宋体" w:hint="eastAsia"/>
        </w:rPr>
        <w:t>页面由标准头、全局导航、会员</w:t>
      </w:r>
      <w:r w:rsidRPr="00DD0E61">
        <w:rPr>
          <w:rFonts w:ascii="宋体" w:hAnsi="宋体" w:hint="eastAsia"/>
        </w:rPr>
        <w:t>管理菜单、位置导航、内容区域构成。</w:t>
      </w:r>
    </w:p>
    <w:p w:rsidR="00ED743E" w:rsidRDefault="00ED743E" w:rsidP="00ED743E">
      <w:pPr>
        <w:numPr>
          <w:ilvl w:val="0"/>
          <w:numId w:val="8"/>
        </w:numPr>
      </w:pPr>
      <w:r>
        <w:rPr>
          <w:rFonts w:hint="eastAsia"/>
        </w:rPr>
        <w:t>页面流转</w:t>
      </w:r>
    </w:p>
    <w:p w:rsidR="00ED743E" w:rsidRPr="00DD0E61" w:rsidRDefault="00ED743E" w:rsidP="00ED743E">
      <w:pPr>
        <w:spacing w:line="360" w:lineRule="auto"/>
        <w:ind w:left="420"/>
        <w:rPr>
          <w:rFonts w:ascii="宋体" w:hAnsi="宋体"/>
        </w:rPr>
      </w:pPr>
      <w:r>
        <w:rPr>
          <w:rFonts w:ascii="宋体" w:hAnsi="宋体" w:hint="eastAsia"/>
        </w:rPr>
        <w:t>点击全局导航会员管理，进入会员</w:t>
      </w:r>
      <w:r w:rsidRPr="00DD0E61">
        <w:rPr>
          <w:rFonts w:ascii="宋体" w:hAnsi="宋体" w:hint="eastAsia"/>
        </w:rPr>
        <w:t>管理页面，</w:t>
      </w:r>
      <w:r>
        <w:rPr>
          <w:rFonts w:ascii="宋体" w:hAnsi="宋体" w:hint="eastAsia"/>
        </w:rPr>
        <w:t>点击左侧会员管理竖直导航进入相应的功能模块</w:t>
      </w:r>
      <w:r w:rsidRPr="00DD0E61">
        <w:rPr>
          <w:rFonts w:ascii="宋体" w:hAnsi="宋体" w:hint="eastAsia"/>
        </w:rPr>
        <w:t>。</w:t>
      </w:r>
    </w:p>
    <w:p w:rsidR="00ED743E" w:rsidRPr="00ED743E" w:rsidRDefault="00ED743E" w:rsidP="00ED743E">
      <w:pPr>
        <w:ind w:left="420"/>
      </w:pPr>
    </w:p>
    <w:p w:rsidR="00170C74" w:rsidRDefault="00ED743E" w:rsidP="00F20B47">
      <w:pPr>
        <w:pStyle w:val="3"/>
      </w:pPr>
      <w:bookmarkStart w:id="336" w:name="_Toc330825532"/>
      <w:r>
        <w:rPr>
          <w:rFonts w:hint="eastAsia"/>
        </w:rPr>
        <w:t>会员管理</w:t>
      </w:r>
      <w:r w:rsidR="00170C74">
        <w:rPr>
          <w:rFonts w:hint="eastAsia"/>
        </w:rPr>
        <w:t>界面结构说明</w:t>
      </w:r>
      <w:bookmarkEnd w:id="336"/>
    </w:p>
    <w:p w:rsidR="00871D64" w:rsidRDefault="005C6216" w:rsidP="00DD0E61">
      <w:pPr>
        <w:spacing w:line="360" w:lineRule="auto"/>
        <w:ind w:firstLineChars="200" w:firstLine="420"/>
        <w:rPr>
          <w:rFonts w:ascii="宋体" w:hAnsi="宋体"/>
        </w:rPr>
      </w:pPr>
      <w:r>
        <w:rPr>
          <w:rFonts w:ascii="宋体" w:hAnsi="宋体" w:hint="eastAsia"/>
        </w:rPr>
        <w:t>系统的会员数据来自于单点登录。提供对会员信息的查看功能。</w:t>
      </w:r>
    </w:p>
    <w:p w:rsidR="00871D64" w:rsidRDefault="00871D64" w:rsidP="00DD0E61">
      <w:pPr>
        <w:spacing w:line="360" w:lineRule="auto"/>
        <w:ind w:firstLineChars="200" w:firstLine="420"/>
        <w:rPr>
          <w:rFonts w:ascii="宋体" w:hAnsi="宋体"/>
        </w:rPr>
      </w:pPr>
    </w:p>
    <w:p w:rsidR="00D7284E" w:rsidRDefault="00D7284E" w:rsidP="00F20B47">
      <w:pPr>
        <w:pStyle w:val="2"/>
      </w:pPr>
      <w:bookmarkStart w:id="337" w:name="_Toc330825533"/>
      <w:r>
        <w:rPr>
          <w:rFonts w:hint="eastAsia"/>
        </w:rPr>
        <w:t>支付管理</w:t>
      </w:r>
      <w:bookmarkEnd w:id="337"/>
    </w:p>
    <w:p w:rsidR="00D7284E" w:rsidRDefault="00D7284E" w:rsidP="00DE5CA1">
      <w:pPr>
        <w:pStyle w:val="3"/>
      </w:pPr>
      <w:bookmarkStart w:id="338" w:name="_Toc330825534"/>
      <w:r>
        <w:rPr>
          <w:rFonts w:hint="eastAsia"/>
        </w:rPr>
        <w:t>总体界面结构说明</w:t>
      </w:r>
      <w:bookmarkEnd w:id="338"/>
    </w:p>
    <w:p w:rsidR="00D7284E" w:rsidRDefault="00D7284E" w:rsidP="00D7284E">
      <w:pPr>
        <w:numPr>
          <w:ilvl w:val="0"/>
          <w:numId w:val="8"/>
        </w:numPr>
      </w:pPr>
      <w:r>
        <w:rPr>
          <w:rFonts w:hint="eastAsia"/>
        </w:rPr>
        <w:t>界面</w:t>
      </w:r>
    </w:p>
    <w:p w:rsidR="00D7284E" w:rsidRDefault="00D7284E" w:rsidP="00D7284E">
      <w:pPr>
        <w:ind w:firstLine="420"/>
      </w:pPr>
      <w:bookmarkStart w:id="339" w:name="OLE_LINK12"/>
      <w:bookmarkStart w:id="340" w:name="OLE_LINK13"/>
      <w:r>
        <w:rPr>
          <w:rFonts w:hint="eastAsia"/>
        </w:rPr>
        <w:t>【支付方式管理界面】</w:t>
      </w:r>
    </w:p>
    <w:p w:rsidR="00D7284E" w:rsidRDefault="00C85B07" w:rsidP="002B6A07">
      <w:pPr>
        <w:pStyle w:val="T0"/>
      </w:pPr>
      <w:r>
        <w:rPr>
          <w:rFonts w:hint="eastAsia"/>
          <w:noProof/>
        </w:rPr>
        <w:drawing>
          <wp:inline distT="0" distB="0" distL="0" distR="0">
            <wp:extent cx="5762625" cy="26193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2625" cy="2619375"/>
                    </a:xfrm>
                    <a:prstGeom prst="rect">
                      <a:avLst/>
                    </a:prstGeom>
                    <a:noFill/>
                    <a:ln>
                      <a:noFill/>
                    </a:ln>
                  </pic:spPr>
                </pic:pic>
              </a:graphicData>
            </a:graphic>
          </wp:inline>
        </w:drawing>
      </w:r>
    </w:p>
    <w:p w:rsidR="002B6A07" w:rsidRPr="002B6A07" w:rsidRDefault="00BB1E87" w:rsidP="00C13D8A">
      <w:pPr>
        <w:pStyle w:val="T"/>
      </w:pPr>
      <w:bookmarkStart w:id="341" w:name="_Toc330825225"/>
      <w:r>
        <w:rPr>
          <w:rFonts w:hint="eastAsia"/>
        </w:rPr>
        <w:t>支付方式管理界面</w:t>
      </w:r>
      <w:bookmarkEnd w:id="339"/>
      <w:bookmarkEnd w:id="340"/>
      <w:bookmarkEnd w:id="341"/>
    </w:p>
    <w:p w:rsidR="002B6A07" w:rsidRPr="002B6A07" w:rsidRDefault="00D7284E" w:rsidP="00C13D8A">
      <w:r>
        <w:rPr>
          <w:rFonts w:hint="eastAsia"/>
        </w:rPr>
        <w:tab/>
      </w:r>
    </w:p>
    <w:p w:rsidR="002B6A07" w:rsidRPr="002B6A07" w:rsidRDefault="00D7284E" w:rsidP="00C13D8A">
      <w:r>
        <w:rPr>
          <w:rFonts w:hint="eastAsia"/>
        </w:rPr>
        <w:tab/>
      </w:r>
    </w:p>
    <w:p w:rsidR="00D7284E" w:rsidRDefault="00D7284E" w:rsidP="00C13D8A">
      <w:r>
        <w:rPr>
          <w:rFonts w:hint="eastAsia"/>
        </w:rPr>
        <w:tab/>
      </w:r>
      <w:r>
        <w:rPr>
          <w:rFonts w:hint="eastAsia"/>
        </w:rPr>
        <w:t>构成元素</w:t>
      </w:r>
    </w:p>
    <w:p w:rsidR="00D7284E" w:rsidRDefault="00D7284E" w:rsidP="00D7284E">
      <w:pPr>
        <w:ind w:left="420"/>
      </w:pPr>
      <w:r>
        <w:rPr>
          <w:rFonts w:ascii="宋体" w:hAnsi="宋体" w:hint="eastAsia"/>
        </w:rPr>
        <w:t>页面由标准头、全局导</w:t>
      </w:r>
      <w:r w:rsidR="00FF2B16">
        <w:rPr>
          <w:rFonts w:ascii="宋体" w:hAnsi="宋体" w:hint="eastAsia"/>
        </w:rPr>
        <w:t>航、支付</w:t>
      </w:r>
      <w:r w:rsidRPr="00DD0E61">
        <w:rPr>
          <w:rFonts w:ascii="宋体" w:hAnsi="宋体" w:hint="eastAsia"/>
        </w:rPr>
        <w:t>管理菜单、位置导航、内容区域构成。</w:t>
      </w:r>
    </w:p>
    <w:p w:rsidR="00D7284E" w:rsidRDefault="00D7284E" w:rsidP="00D7284E">
      <w:pPr>
        <w:numPr>
          <w:ilvl w:val="0"/>
          <w:numId w:val="8"/>
        </w:numPr>
      </w:pPr>
      <w:r>
        <w:rPr>
          <w:rFonts w:hint="eastAsia"/>
        </w:rPr>
        <w:t>页面流转</w:t>
      </w:r>
    </w:p>
    <w:p w:rsidR="00D7284E" w:rsidRPr="00E90E66" w:rsidRDefault="00D7284E" w:rsidP="00E90E66">
      <w:pPr>
        <w:spacing w:line="360" w:lineRule="auto"/>
        <w:ind w:left="420"/>
        <w:rPr>
          <w:rFonts w:ascii="宋体" w:hAnsi="宋体"/>
        </w:rPr>
      </w:pPr>
      <w:r>
        <w:rPr>
          <w:rFonts w:ascii="宋体" w:hAnsi="宋体" w:hint="eastAsia"/>
        </w:rPr>
        <w:t>点击全</w:t>
      </w:r>
      <w:r w:rsidR="00FF2B16">
        <w:rPr>
          <w:rFonts w:ascii="宋体" w:hAnsi="宋体" w:hint="eastAsia"/>
        </w:rPr>
        <w:t>局导航支付管理，进入支付</w:t>
      </w:r>
      <w:r w:rsidRPr="00DD0E61">
        <w:rPr>
          <w:rFonts w:ascii="宋体" w:hAnsi="宋体" w:hint="eastAsia"/>
        </w:rPr>
        <w:t>管理页面，</w:t>
      </w:r>
      <w:r>
        <w:rPr>
          <w:rFonts w:ascii="宋体" w:hAnsi="宋体" w:hint="eastAsia"/>
        </w:rPr>
        <w:t>点击左侧</w:t>
      </w:r>
      <w:r w:rsidR="00FF2B16">
        <w:rPr>
          <w:rFonts w:ascii="宋体" w:hAnsi="宋体" w:hint="eastAsia"/>
        </w:rPr>
        <w:t>支付</w:t>
      </w:r>
      <w:r>
        <w:rPr>
          <w:rFonts w:ascii="宋体" w:hAnsi="宋体" w:hint="eastAsia"/>
        </w:rPr>
        <w:t>管理竖直导航进入相应的功能模块</w:t>
      </w:r>
      <w:r w:rsidRPr="00DD0E61">
        <w:rPr>
          <w:rFonts w:ascii="宋体" w:hAnsi="宋体" w:hint="eastAsia"/>
        </w:rPr>
        <w:t>。</w:t>
      </w:r>
      <w:r w:rsidR="00FF2B16">
        <w:rPr>
          <w:rFonts w:ascii="宋体" w:hAnsi="宋体" w:hint="eastAsia"/>
        </w:rPr>
        <w:t>功能模块包括支付方式管理、支付机构管理、支付工具管理、订单支付总览、撤销管理、支付单管理、退款单管理、支付状态查询、支付对账。</w:t>
      </w:r>
    </w:p>
    <w:p w:rsidR="00E90E66" w:rsidRDefault="00E90E66" w:rsidP="00F20B47">
      <w:pPr>
        <w:pStyle w:val="3"/>
      </w:pPr>
      <w:bookmarkStart w:id="342" w:name="_Toc330825535"/>
      <w:r>
        <w:rPr>
          <w:rFonts w:hint="eastAsia"/>
        </w:rPr>
        <w:lastRenderedPageBreak/>
        <w:t>支付方式管理界面结构说明</w:t>
      </w:r>
      <w:bookmarkEnd w:id="342"/>
    </w:p>
    <w:p w:rsidR="00FD1217" w:rsidRDefault="00FD1217" w:rsidP="00FD1217">
      <w:pPr>
        <w:ind w:firstLine="420"/>
      </w:pPr>
      <w:r>
        <w:rPr>
          <w:rFonts w:hint="eastAsia"/>
        </w:rPr>
        <w:t>【支付方式管理界面】</w:t>
      </w:r>
    </w:p>
    <w:p w:rsidR="00FD1217" w:rsidRDefault="00FD1217" w:rsidP="00FD1217">
      <w:pPr>
        <w:pStyle w:val="T0"/>
      </w:pPr>
      <w:r>
        <w:rPr>
          <w:rFonts w:hint="eastAsia"/>
          <w:noProof/>
        </w:rPr>
        <w:drawing>
          <wp:inline distT="0" distB="0" distL="0" distR="0">
            <wp:extent cx="5762625" cy="2619375"/>
            <wp:effectExtent l="0" t="0" r="9525" b="9525"/>
            <wp:docPr id="1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2625" cy="2619375"/>
                    </a:xfrm>
                    <a:prstGeom prst="rect">
                      <a:avLst/>
                    </a:prstGeom>
                    <a:noFill/>
                    <a:ln>
                      <a:noFill/>
                    </a:ln>
                  </pic:spPr>
                </pic:pic>
              </a:graphicData>
            </a:graphic>
          </wp:inline>
        </w:drawing>
      </w:r>
    </w:p>
    <w:p w:rsidR="00FD1217" w:rsidRPr="002B6A07" w:rsidRDefault="00FD1217" w:rsidP="00FD1217">
      <w:pPr>
        <w:pStyle w:val="T"/>
      </w:pPr>
      <w:bookmarkStart w:id="343" w:name="_Toc330825226"/>
      <w:r>
        <w:rPr>
          <w:rFonts w:hint="eastAsia"/>
        </w:rPr>
        <w:t>支付方式管理界面</w:t>
      </w:r>
      <w:bookmarkEnd w:id="343"/>
    </w:p>
    <w:p w:rsidR="00FD1217" w:rsidRPr="00FD1217" w:rsidRDefault="00FD1217" w:rsidP="00FD1217"/>
    <w:p w:rsidR="00E90E66" w:rsidRPr="00E90E66" w:rsidRDefault="00B46FC4" w:rsidP="00B46FC4">
      <w:pPr>
        <w:ind w:firstLine="420"/>
      </w:pPr>
      <w:r>
        <w:rPr>
          <w:rFonts w:hint="eastAsia"/>
        </w:rPr>
        <w:t>列</w:t>
      </w:r>
      <w:r w:rsidR="00E90E66">
        <w:rPr>
          <w:rFonts w:hint="eastAsia"/>
        </w:rPr>
        <w:t>表显示系统的支付方式。</w:t>
      </w:r>
      <w:r w:rsidR="0096415A">
        <w:rPr>
          <w:rFonts w:hint="eastAsia"/>
        </w:rPr>
        <w:t>列表包括支付方式名称、相关操作。点击编辑，可以对单个支付方式进行编辑。</w:t>
      </w:r>
    </w:p>
    <w:p w:rsidR="00E90E66" w:rsidRDefault="00E90E66" w:rsidP="00F20B47">
      <w:pPr>
        <w:pStyle w:val="3"/>
      </w:pPr>
      <w:bookmarkStart w:id="344" w:name="_Toc330825536"/>
      <w:r>
        <w:rPr>
          <w:rFonts w:hint="eastAsia"/>
        </w:rPr>
        <w:t>支付机构管理界面结构说明</w:t>
      </w:r>
      <w:bookmarkEnd w:id="344"/>
    </w:p>
    <w:p w:rsidR="00FD1217" w:rsidRDefault="00FD1217" w:rsidP="00FD1217">
      <w:r>
        <w:rPr>
          <w:rFonts w:hint="eastAsia"/>
        </w:rPr>
        <w:t>【支付机构管理界面】</w:t>
      </w:r>
    </w:p>
    <w:p w:rsidR="00FD1217" w:rsidRDefault="00FD1217" w:rsidP="00FD1217">
      <w:pPr>
        <w:pStyle w:val="T0"/>
      </w:pPr>
      <w:r>
        <w:rPr>
          <w:rFonts w:hint="eastAsia"/>
          <w:noProof/>
        </w:rPr>
        <w:drawing>
          <wp:inline distT="0" distB="0" distL="0" distR="0">
            <wp:extent cx="5753100" cy="2676525"/>
            <wp:effectExtent l="0" t="0" r="0" b="9525"/>
            <wp:docPr id="1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3100" cy="2676525"/>
                    </a:xfrm>
                    <a:prstGeom prst="rect">
                      <a:avLst/>
                    </a:prstGeom>
                    <a:noFill/>
                    <a:ln>
                      <a:noFill/>
                    </a:ln>
                  </pic:spPr>
                </pic:pic>
              </a:graphicData>
            </a:graphic>
          </wp:inline>
        </w:drawing>
      </w:r>
    </w:p>
    <w:p w:rsidR="00FD1217" w:rsidRPr="002B6A07" w:rsidRDefault="00FD1217" w:rsidP="00FD1217">
      <w:pPr>
        <w:pStyle w:val="T"/>
      </w:pPr>
      <w:bookmarkStart w:id="345" w:name="_Toc330825227"/>
      <w:r>
        <w:rPr>
          <w:rFonts w:hint="eastAsia"/>
        </w:rPr>
        <w:t>支付机构管理界面</w:t>
      </w:r>
      <w:bookmarkEnd w:id="345"/>
    </w:p>
    <w:p w:rsidR="00FD1217" w:rsidRPr="00FD1217" w:rsidRDefault="00FD1217" w:rsidP="00FD1217"/>
    <w:p w:rsidR="00B46FC4" w:rsidRPr="00E90E66" w:rsidRDefault="00B46FC4" w:rsidP="00B46FC4">
      <w:pPr>
        <w:ind w:firstLine="420"/>
      </w:pPr>
      <w:r>
        <w:rPr>
          <w:rFonts w:hint="eastAsia"/>
        </w:rPr>
        <w:t>列表显示系统的支付机构。列表包括支付机构名称、商户账号</w:t>
      </w:r>
      <w:r>
        <w:rPr>
          <w:rFonts w:hint="eastAsia"/>
        </w:rPr>
        <w:t>ID</w:t>
      </w:r>
      <w:r>
        <w:rPr>
          <w:rFonts w:hint="eastAsia"/>
        </w:rPr>
        <w:t>、状态、支持网银支付、支付说明、操作（网银列表、编辑）。点击编辑，可以对单个支付机构进行编辑。点击网银列表显示该支</w:t>
      </w:r>
      <w:r>
        <w:rPr>
          <w:rFonts w:hint="eastAsia"/>
        </w:rPr>
        <w:lastRenderedPageBreak/>
        <w:t>付机构支持的网银。</w:t>
      </w:r>
    </w:p>
    <w:p w:rsidR="00B46FC4" w:rsidRPr="00B46FC4" w:rsidRDefault="00B46FC4" w:rsidP="00B46FC4">
      <w:pPr>
        <w:ind w:left="420"/>
      </w:pPr>
    </w:p>
    <w:p w:rsidR="00E90E66" w:rsidRDefault="00E90E66" w:rsidP="00F20B47">
      <w:pPr>
        <w:pStyle w:val="3"/>
      </w:pPr>
      <w:bookmarkStart w:id="346" w:name="_Toc330825537"/>
      <w:r>
        <w:rPr>
          <w:rFonts w:hint="eastAsia"/>
        </w:rPr>
        <w:t>支付工具管理界面结构说明</w:t>
      </w:r>
      <w:bookmarkEnd w:id="346"/>
    </w:p>
    <w:p w:rsidR="00FD1217" w:rsidRDefault="00FD1217" w:rsidP="00FD1217">
      <w:r>
        <w:rPr>
          <w:rFonts w:hint="eastAsia"/>
        </w:rPr>
        <w:t>【支付工具管理界面】</w:t>
      </w:r>
    </w:p>
    <w:p w:rsidR="00FD1217" w:rsidRDefault="00FD1217" w:rsidP="00FD1217">
      <w:pPr>
        <w:pStyle w:val="T0"/>
      </w:pPr>
      <w:r>
        <w:rPr>
          <w:rFonts w:hint="eastAsia"/>
          <w:noProof/>
        </w:rPr>
        <w:drawing>
          <wp:inline distT="0" distB="0" distL="0" distR="0">
            <wp:extent cx="5753100" cy="2647950"/>
            <wp:effectExtent l="0" t="0" r="0" b="0"/>
            <wp:docPr id="12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FD1217" w:rsidRPr="002B6A07" w:rsidRDefault="00FD1217" w:rsidP="00FD1217">
      <w:pPr>
        <w:pStyle w:val="T"/>
      </w:pPr>
      <w:bookmarkStart w:id="347" w:name="_Toc330825228"/>
      <w:r>
        <w:rPr>
          <w:rFonts w:hint="eastAsia"/>
        </w:rPr>
        <w:t>支付工具管理界面</w:t>
      </w:r>
      <w:bookmarkEnd w:id="347"/>
    </w:p>
    <w:p w:rsidR="00FD1217" w:rsidRPr="00FD1217" w:rsidRDefault="00FD1217" w:rsidP="00FD1217"/>
    <w:p w:rsidR="00E90E66" w:rsidRPr="00E90E66" w:rsidRDefault="00885E9A" w:rsidP="00885E9A">
      <w:pPr>
        <w:ind w:left="420"/>
      </w:pPr>
      <w:r>
        <w:rPr>
          <w:rFonts w:hint="eastAsia"/>
        </w:rPr>
        <w:t>对支付工具进行编辑。控制支付机构在前台页面的显示效果。</w:t>
      </w:r>
    </w:p>
    <w:p w:rsidR="00E90E66" w:rsidRDefault="00E90E66" w:rsidP="00D7284E"/>
    <w:p w:rsidR="00781321" w:rsidRDefault="00781321" w:rsidP="00F20B47">
      <w:pPr>
        <w:pStyle w:val="3"/>
      </w:pPr>
      <w:bookmarkStart w:id="348" w:name="_Toc330825538"/>
      <w:r>
        <w:rPr>
          <w:rFonts w:hint="eastAsia"/>
        </w:rPr>
        <w:t>订单支付总览界面结构说明</w:t>
      </w:r>
      <w:bookmarkEnd w:id="348"/>
    </w:p>
    <w:p w:rsidR="00FD1217" w:rsidRDefault="00FD1217" w:rsidP="00FD1217">
      <w:r>
        <w:rPr>
          <w:rFonts w:hint="eastAsia"/>
        </w:rPr>
        <w:t>【订单支付总览界面】</w:t>
      </w:r>
    </w:p>
    <w:p w:rsidR="00FD1217" w:rsidRDefault="00FD1217" w:rsidP="00FD1217">
      <w:pPr>
        <w:pStyle w:val="T0"/>
      </w:pPr>
      <w:r>
        <w:rPr>
          <w:rFonts w:hint="eastAsia"/>
          <w:noProof/>
        </w:rPr>
        <w:drawing>
          <wp:inline distT="0" distB="0" distL="0" distR="0">
            <wp:extent cx="5753100" cy="2514600"/>
            <wp:effectExtent l="0" t="0" r="0" b="0"/>
            <wp:docPr id="12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FD1217" w:rsidRPr="002B6A07" w:rsidRDefault="00FD1217" w:rsidP="00DE5CA1">
      <w:pPr>
        <w:pStyle w:val="T"/>
        <w:outlineLvl w:val="0"/>
      </w:pPr>
      <w:bookmarkStart w:id="349" w:name="_Toc330825229"/>
      <w:r>
        <w:rPr>
          <w:rFonts w:hint="eastAsia"/>
        </w:rPr>
        <w:t>订单支付总览界面</w:t>
      </w:r>
      <w:bookmarkEnd w:id="349"/>
    </w:p>
    <w:p w:rsidR="00FD1217" w:rsidRPr="00FD1217" w:rsidRDefault="00FD1217" w:rsidP="00FD1217"/>
    <w:p w:rsidR="00781321" w:rsidRDefault="00781321" w:rsidP="00E425FA">
      <w:pPr>
        <w:ind w:firstLine="420"/>
      </w:pPr>
      <w:r>
        <w:rPr>
          <w:rFonts w:hint="eastAsia"/>
        </w:rPr>
        <w:t>列表分类显示系统所有的订单。列表包括订单号、订单日期、支付日期、付款币种、付款金额、</w:t>
      </w:r>
      <w:r>
        <w:rPr>
          <w:rFonts w:hint="eastAsia"/>
        </w:rPr>
        <w:lastRenderedPageBreak/>
        <w:t>付款方、退款日期、退款币种、退款金额、退款方、订单支付状态、操作。</w:t>
      </w:r>
    </w:p>
    <w:p w:rsidR="00E425FA" w:rsidRDefault="00E425FA" w:rsidP="00E425FA">
      <w:pPr>
        <w:ind w:firstLine="420"/>
      </w:pPr>
      <w:r>
        <w:rPr>
          <w:rFonts w:hint="eastAsia"/>
        </w:rPr>
        <w:t>订单状态分为待付款、付款成功、关闭、待退款、退款成功、退款失败。</w:t>
      </w:r>
    </w:p>
    <w:p w:rsidR="00E425FA" w:rsidRDefault="00E425FA" w:rsidP="00E425FA">
      <w:pPr>
        <w:ind w:firstLine="420"/>
      </w:pPr>
      <w:r>
        <w:rPr>
          <w:rFonts w:hint="eastAsia"/>
        </w:rPr>
        <w:t>点击查看按钮可以对单个的订单进行查看。</w:t>
      </w:r>
    </w:p>
    <w:p w:rsidR="00E425FA" w:rsidRPr="00E425FA" w:rsidRDefault="00E425FA" w:rsidP="00E425FA">
      <w:pPr>
        <w:ind w:firstLine="420"/>
      </w:pPr>
      <w:r>
        <w:rPr>
          <w:rFonts w:hint="eastAsia"/>
        </w:rPr>
        <w:t>点击导出结果，可以将数据导出。</w:t>
      </w:r>
    </w:p>
    <w:p w:rsidR="00C13D8A" w:rsidRPr="002B6A07" w:rsidRDefault="00781321" w:rsidP="00DE5CA1">
      <w:pPr>
        <w:pStyle w:val="3"/>
      </w:pPr>
      <w:bookmarkStart w:id="350" w:name="_Toc330825539"/>
      <w:r>
        <w:rPr>
          <w:rFonts w:hint="eastAsia"/>
        </w:rPr>
        <w:t>撤销管理界面结构说明</w:t>
      </w:r>
      <w:bookmarkEnd w:id="350"/>
    </w:p>
    <w:p w:rsidR="00C13D8A" w:rsidRDefault="00C13D8A" w:rsidP="00C13D8A">
      <w:r>
        <w:rPr>
          <w:rFonts w:hint="eastAsia"/>
        </w:rPr>
        <w:tab/>
      </w:r>
      <w:r>
        <w:rPr>
          <w:rFonts w:hint="eastAsia"/>
        </w:rPr>
        <w:t>【撤销管理界面】</w:t>
      </w:r>
    </w:p>
    <w:p w:rsidR="00C13D8A" w:rsidRDefault="00C13D8A" w:rsidP="00C13D8A">
      <w:pPr>
        <w:pStyle w:val="T0"/>
      </w:pPr>
      <w:r>
        <w:rPr>
          <w:rFonts w:hint="eastAsia"/>
          <w:noProof/>
        </w:rPr>
        <w:drawing>
          <wp:inline distT="0" distB="0" distL="0" distR="0">
            <wp:extent cx="5753100" cy="2628900"/>
            <wp:effectExtent l="0" t="0" r="0" b="0"/>
            <wp:docPr id="1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C13D8A" w:rsidRPr="002B6A07" w:rsidRDefault="00C13D8A" w:rsidP="00C13D8A">
      <w:pPr>
        <w:pStyle w:val="T"/>
      </w:pPr>
      <w:bookmarkStart w:id="351" w:name="_Toc330825230"/>
      <w:r>
        <w:rPr>
          <w:rFonts w:hint="eastAsia"/>
        </w:rPr>
        <w:t>撤销管理界面</w:t>
      </w:r>
      <w:bookmarkEnd w:id="351"/>
    </w:p>
    <w:p w:rsidR="00C13D8A" w:rsidRPr="00C13D8A" w:rsidRDefault="00C13D8A" w:rsidP="00C13D8A"/>
    <w:p w:rsidR="0074396F" w:rsidRDefault="0074396F" w:rsidP="0074396F">
      <w:pPr>
        <w:ind w:firstLine="420"/>
      </w:pPr>
      <w:r>
        <w:rPr>
          <w:rFonts w:hint="eastAsia"/>
        </w:rPr>
        <w:t>列表显示撤销的订单。列表包括发起日期、订单号、退款流水号、支付机构、发起人、金额、操作结果、撤销说明。</w:t>
      </w:r>
    </w:p>
    <w:p w:rsidR="0074396F" w:rsidRPr="0074396F" w:rsidRDefault="0074396F" w:rsidP="0074396F">
      <w:pPr>
        <w:ind w:firstLine="420"/>
      </w:pPr>
      <w:r>
        <w:rPr>
          <w:rFonts w:hint="eastAsia"/>
        </w:rPr>
        <w:t>提供相应的字段可以对撤销订单进行搜索。</w:t>
      </w:r>
    </w:p>
    <w:p w:rsidR="00781321" w:rsidRDefault="00781321" w:rsidP="00F20B47">
      <w:pPr>
        <w:pStyle w:val="3"/>
      </w:pPr>
      <w:bookmarkStart w:id="352" w:name="_Toc330825540"/>
      <w:r>
        <w:rPr>
          <w:rFonts w:hint="eastAsia"/>
        </w:rPr>
        <w:t>支付单管理界面结构说明</w:t>
      </w:r>
      <w:bookmarkEnd w:id="352"/>
    </w:p>
    <w:p w:rsidR="00C13D8A" w:rsidRDefault="00C13D8A" w:rsidP="00C13D8A">
      <w:r>
        <w:rPr>
          <w:rFonts w:hint="eastAsia"/>
        </w:rPr>
        <w:t>【支付单管理界面】</w:t>
      </w:r>
    </w:p>
    <w:p w:rsidR="00C13D8A" w:rsidRDefault="00C13D8A" w:rsidP="00C13D8A">
      <w:pPr>
        <w:pStyle w:val="T0"/>
      </w:pPr>
      <w:r>
        <w:rPr>
          <w:rFonts w:hint="eastAsia"/>
          <w:noProof/>
        </w:rPr>
        <w:drawing>
          <wp:inline distT="0" distB="0" distL="0" distR="0">
            <wp:extent cx="5753100" cy="2476500"/>
            <wp:effectExtent l="0" t="0" r="0" b="0"/>
            <wp:docPr id="13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C13D8A" w:rsidRPr="002B6A07" w:rsidRDefault="00C13D8A" w:rsidP="00DE5CA1">
      <w:pPr>
        <w:pStyle w:val="T"/>
        <w:outlineLvl w:val="0"/>
      </w:pPr>
      <w:bookmarkStart w:id="353" w:name="_Toc330825231"/>
      <w:bookmarkStart w:id="354" w:name="_GoBack"/>
      <w:bookmarkEnd w:id="354"/>
      <w:r>
        <w:rPr>
          <w:rFonts w:hint="eastAsia"/>
        </w:rPr>
        <w:lastRenderedPageBreak/>
        <w:t>支付单管理界面</w:t>
      </w:r>
      <w:bookmarkEnd w:id="353"/>
    </w:p>
    <w:p w:rsidR="00C13D8A" w:rsidRPr="00C13D8A" w:rsidRDefault="00C13D8A" w:rsidP="00C13D8A"/>
    <w:p w:rsidR="00BC337A" w:rsidRDefault="00BC337A" w:rsidP="00BC337A">
      <w:pPr>
        <w:ind w:left="420"/>
      </w:pPr>
      <w:r>
        <w:rPr>
          <w:rFonts w:hint="eastAsia"/>
        </w:rPr>
        <w:t>列表显示支付单。列表包括支付流水号、支付单日期、订单号、订单日期、支付机构、支付工具标识、付款币种、付款金额、付款方、付款单状态、订单支付状态。</w:t>
      </w:r>
    </w:p>
    <w:p w:rsidR="001019EC" w:rsidRPr="00E425FA" w:rsidRDefault="001019EC" w:rsidP="001019EC">
      <w:pPr>
        <w:ind w:firstLine="420"/>
      </w:pPr>
      <w:r>
        <w:rPr>
          <w:rFonts w:hint="eastAsia"/>
        </w:rPr>
        <w:t>点击导出结果，可以将数据导出。</w:t>
      </w:r>
    </w:p>
    <w:p w:rsidR="001019EC" w:rsidRPr="001019EC" w:rsidRDefault="001019EC" w:rsidP="001019EC">
      <w:pPr>
        <w:ind w:firstLine="420"/>
      </w:pPr>
      <w:r>
        <w:rPr>
          <w:rFonts w:hint="eastAsia"/>
        </w:rPr>
        <w:t>提供相应的字段可以对撤销订单进行搜索。</w:t>
      </w:r>
    </w:p>
    <w:p w:rsidR="00781321" w:rsidRDefault="00781321" w:rsidP="00DE5CA1">
      <w:pPr>
        <w:pStyle w:val="3"/>
      </w:pPr>
      <w:bookmarkStart w:id="355" w:name="_Toc330825541"/>
      <w:r>
        <w:rPr>
          <w:rFonts w:hint="eastAsia"/>
        </w:rPr>
        <w:t>退款单管理界面结构说明</w:t>
      </w:r>
      <w:bookmarkEnd w:id="355"/>
    </w:p>
    <w:p w:rsidR="00C13D8A" w:rsidRDefault="00C13D8A" w:rsidP="00C13D8A">
      <w:r>
        <w:rPr>
          <w:rFonts w:hint="eastAsia"/>
        </w:rPr>
        <w:t>【退款单管理界面】</w:t>
      </w:r>
    </w:p>
    <w:p w:rsidR="00C13D8A" w:rsidRDefault="00C13D8A" w:rsidP="00C13D8A">
      <w:pPr>
        <w:pStyle w:val="T0"/>
      </w:pPr>
      <w:r>
        <w:rPr>
          <w:rFonts w:hint="eastAsia"/>
          <w:noProof/>
        </w:rPr>
        <w:drawing>
          <wp:inline distT="0" distB="0" distL="0" distR="0">
            <wp:extent cx="5753100" cy="2638425"/>
            <wp:effectExtent l="0" t="0" r="0" b="9525"/>
            <wp:docPr id="1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C13D8A" w:rsidRPr="002B6A07" w:rsidRDefault="00C13D8A" w:rsidP="00DE5CA1">
      <w:pPr>
        <w:pStyle w:val="T"/>
        <w:outlineLvl w:val="0"/>
      </w:pPr>
      <w:bookmarkStart w:id="356" w:name="_Toc330825232"/>
      <w:r>
        <w:rPr>
          <w:rFonts w:hint="eastAsia"/>
        </w:rPr>
        <w:t>退款单管理界面</w:t>
      </w:r>
      <w:bookmarkEnd w:id="356"/>
    </w:p>
    <w:p w:rsidR="00C13D8A" w:rsidRPr="00C13D8A" w:rsidRDefault="00C13D8A" w:rsidP="00C13D8A"/>
    <w:p w:rsidR="001019EC" w:rsidRDefault="001019EC" w:rsidP="001019EC">
      <w:pPr>
        <w:ind w:left="420"/>
      </w:pPr>
      <w:r>
        <w:rPr>
          <w:rFonts w:hint="eastAsia"/>
        </w:rPr>
        <w:t>列表显示</w:t>
      </w:r>
      <w:r w:rsidR="00BD4F1F">
        <w:rPr>
          <w:rFonts w:hint="eastAsia"/>
        </w:rPr>
        <w:t>退款</w:t>
      </w:r>
      <w:r>
        <w:rPr>
          <w:rFonts w:hint="eastAsia"/>
        </w:rPr>
        <w:t>单。列表包括</w:t>
      </w:r>
      <w:r w:rsidR="00BD4F1F">
        <w:rPr>
          <w:rFonts w:hint="eastAsia"/>
        </w:rPr>
        <w:t>退款</w:t>
      </w:r>
      <w:r>
        <w:rPr>
          <w:rFonts w:hint="eastAsia"/>
        </w:rPr>
        <w:t>流水号、</w:t>
      </w:r>
      <w:r w:rsidR="00BD4F1F">
        <w:rPr>
          <w:rFonts w:hint="eastAsia"/>
        </w:rPr>
        <w:t>退款</w:t>
      </w:r>
      <w:r>
        <w:rPr>
          <w:rFonts w:hint="eastAsia"/>
        </w:rPr>
        <w:t>日期、订单号、订单日期、支付机构、支付工具标识、付款币种、付款金额、</w:t>
      </w:r>
      <w:r w:rsidR="00BD4F1F">
        <w:rPr>
          <w:rFonts w:hint="eastAsia"/>
        </w:rPr>
        <w:t>退款币种、退款方、退款单状态、</w:t>
      </w:r>
      <w:r>
        <w:rPr>
          <w:rFonts w:hint="eastAsia"/>
        </w:rPr>
        <w:t>订单支付状态</w:t>
      </w:r>
      <w:r w:rsidR="00BD4F1F">
        <w:rPr>
          <w:rFonts w:hint="eastAsia"/>
        </w:rPr>
        <w:t>、操作人</w:t>
      </w:r>
      <w:r>
        <w:rPr>
          <w:rFonts w:hint="eastAsia"/>
        </w:rPr>
        <w:t>。</w:t>
      </w:r>
    </w:p>
    <w:p w:rsidR="001019EC" w:rsidRPr="00E425FA" w:rsidRDefault="001019EC" w:rsidP="001019EC">
      <w:pPr>
        <w:ind w:firstLine="420"/>
      </w:pPr>
      <w:r>
        <w:rPr>
          <w:rFonts w:hint="eastAsia"/>
        </w:rPr>
        <w:t>点击导出结果，可以将数据导出。</w:t>
      </w:r>
    </w:p>
    <w:p w:rsidR="001019EC" w:rsidRPr="001019EC" w:rsidRDefault="001019EC" w:rsidP="001019EC">
      <w:pPr>
        <w:ind w:firstLine="420"/>
      </w:pPr>
      <w:r>
        <w:rPr>
          <w:rFonts w:hint="eastAsia"/>
        </w:rPr>
        <w:t>提供相应的字段可以对撤销订单进行搜索。</w:t>
      </w:r>
    </w:p>
    <w:p w:rsidR="00BD4F1F" w:rsidRDefault="00BD4F1F" w:rsidP="00DE5CA1">
      <w:pPr>
        <w:pStyle w:val="3"/>
      </w:pPr>
      <w:bookmarkStart w:id="357" w:name="_Toc330825542"/>
      <w:r>
        <w:rPr>
          <w:rFonts w:hint="eastAsia"/>
        </w:rPr>
        <w:t>支付状态查询界面结构说明</w:t>
      </w:r>
      <w:bookmarkEnd w:id="357"/>
    </w:p>
    <w:p w:rsidR="00C13D8A" w:rsidRDefault="00C13D8A" w:rsidP="00C13D8A">
      <w:r>
        <w:rPr>
          <w:rFonts w:hint="eastAsia"/>
        </w:rPr>
        <w:t>【支付状态查询界面】</w:t>
      </w:r>
    </w:p>
    <w:p w:rsidR="00C13D8A" w:rsidRDefault="00C13D8A" w:rsidP="00C13D8A">
      <w:pPr>
        <w:pStyle w:val="T0"/>
      </w:pPr>
      <w:r>
        <w:rPr>
          <w:rFonts w:hint="eastAsia"/>
          <w:noProof/>
        </w:rPr>
        <w:lastRenderedPageBreak/>
        <w:drawing>
          <wp:inline distT="0" distB="0" distL="0" distR="0">
            <wp:extent cx="5762625" cy="2657475"/>
            <wp:effectExtent l="0" t="0" r="9525" b="9525"/>
            <wp:docPr id="13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C13D8A" w:rsidRPr="00C13D8A" w:rsidRDefault="00C13D8A" w:rsidP="00C13D8A">
      <w:pPr>
        <w:pStyle w:val="T"/>
      </w:pPr>
      <w:bookmarkStart w:id="358" w:name="_Toc330825233"/>
      <w:r>
        <w:rPr>
          <w:rFonts w:hint="eastAsia"/>
        </w:rPr>
        <w:t>支付状态查询界面</w:t>
      </w:r>
      <w:bookmarkEnd w:id="358"/>
    </w:p>
    <w:p w:rsidR="00BD4F1F" w:rsidRPr="00BD4F1F" w:rsidRDefault="00BD4F1F" w:rsidP="00BD4F1F">
      <w:pPr>
        <w:ind w:left="420"/>
      </w:pPr>
      <w:r>
        <w:rPr>
          <w:rFonts w:hint="eastAsia"/>
        </w:rPr>
        <w:t>提供对给定的订单号进行搜索，查看相应的订单的详情。</w:t>
      </w:r>
    </w:p>
    <w:p w:rsidR="00BD4F1F" w:rsidRDefault="00BD4F1F" w:rsidP="00F20B47">
      <w:pPr>
        <w:pStyle w:val="3"/>
      </w:pPr>
      <w:bookmarkStart w:id="359" w:name="_Toc330825543"/>
      <w:r>
        <w:rPr>
          <w:rFonts w:hint="eastAsia"/>
        </w:rPr>
        <w:t>支付对账界面结构说明</w:t>
      </w:r>
      <w:bookmarkEnd w:id="359"/>
    </w:p>
    <w:p w:rsidR="00E90E66" w:rsidRPr="001019EC" w:rsidRDefault="00BD4F1F" w:rsidP="00BD4F1F">
      <w:pPr>
        <w:ind w:left="420"/>
      </w:pPr>
      <w:r>
        <w:rPr>
          <w:rFonts w:hint="eastAsia"/>
        </w:rPr>
        <w:t>提供系统对账功能。</w:t>
      </w:r>
    </w:p>
    <w:p w:rsidR="00C13D8A" w:rsidRDefault="00C13D8A" w:rsidP="00DE5CA1">
      <w:pPr>
        <w:outlineLvl w:val="0"/>
      </w:pPr>
      <w:r>
        <w:rPr>
          <w:rFonts w:hint="eastAsia"/>
        </w:rPr>
        <w:t>【支付对账界面】</w:t>
      </w:r>
    </w:p>
    <w:p w:rsidR="00C13D8A" w:rsidRDefault="00C13D8A" w:rsidP="00C13D8A">
      <w:pPr>
        <w:pStyle w:val="T0"/>
      </w:pPr>
      <w:r>
        <w:rPr>
          <w:rFonts w:hint="eastAsia"/>
          <w:noProof/>
        </w:rPr>
        <w:drawing>
          <wp:inline distT="0" distB="0" distL="0" distR="0">
            <wp:extent cx="5753100" cy="2695575"/>
            <wp:effectExtent l="0" t="0" r="0" b="9525"/>
            <wp:docPr id="13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E90E66" w:rsidRDefault="00C13D8A" w:rsidP="00DE5CA1">
      <w:pPr>
        <w:pStyle w:val="T"/>
        <w:outlineLvl w:val="0"/>
      </w:pPr>
      <w:bookmarkStart w:id="360" w:name="_Toc330825234"/>
      <w:r>
        <w:rPr>
          <w:rFonts w:hint="eastAsia"/>
        </w:rPr>
        <w:t>支付对账界面</w:t>
      </w:r>
      <w:bookmarkEnd w:id="360"/>
    </w:p>
    <w:p w:rsidR="007E5E49" w:rsidRPr="007E5E49" w:rsidRDefault="00871D64" w:rsidP="00F20B47">
      <w:pPr>
        <w:pStyle w:val="2"/>
      </w:pPr>
      <w:bookmarkStart w:id="361" w:name="_Toc330825544"/>
      <w:r>
        <w:rPr>
          <w:rFonts w:hint="eastAsia"/>
        </w:rPr>
        <w:t>权限管理</w:t>
      </w:r>
      <w:bookmarkEnd w:id="361"/>
    </w:p>
    <w:p w:rsidR="00871D64" w:rsidRDefault="00871D64" w:rsidP="00DE5CA1">
      <w:pPr>
        <w:pStyle w:val="3"/>
      </w:pPr>
      <w:bookmarkStart w:id="362" w:name="_Toc330825545"/>
      <w:r>
        <w:rPr>
          <w:rFonts w:hint="eastAsia"/>
        </w:rPr>
        <w:t>总体界面结构说明</w:t>
      </w:r>
      <w:bookmarkEnd w:id="362"/>
    </w:p>
    <w:p w:rsidR="007E5E49" w:rsidRDefault="007E5E49" w:rsidP="007E5E49">
      <w:pPr>
        <w:numPr>
          <w:ilvl w:val="0"/>
          <w:numId w:val="8"/>
        </w:numPr>
      </w:pPr>
      <w:r>
        <w:rPr>
          <w:rFonts w:hint="eastAsia"/>
        </w:rPr>
        <w:t>界面</w:t>
      </w:r>
    </w:p>
    <w:p w:rsidR="007E5E49" w:rsidRDefault="00F02115" w:rsidP="007E5E49">
      <w:pPr>
        <w:ind w:left="840"/>
      </w:pPr>
      <w:r>
        <w:rPr>
          <w:rFonts w:hint="eastAsia"/>
        </w:rPr>
        <w:t>【权限</w:t>
      </w:r>
      <w:r w:rsidR="007E5E49">
        <w:rPr>
          <w:rFonts w:hint="eastAsia"/>
        </w:rPr>
        <w:t>管理界面】</w:t>
      </w:r>
    </w:p>
    <w:p w:rsidR="007E5E49" w:rsidRDefault="00C85B07" w:rsidP="002B6A07">
      <w:pPr>
        <w:pStyle w:val="T0"/>
      </w:pPr>
      <w:r>
        <w:rPr>
          <w:rFonts w:hint="eastAsia"/>
          <w:noProof/>
        </w:rPr>
        <w:lastRenderedPageBreak/>
        <w:drawing>
          <wp:inline distT="0" distB="0" distL="0" distR="0">
            <wp:extent cx="5753100" cy="2628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2B6A07" w:rsidRPr="002B6A07" w:rsidRDefault="000844C1" w:rsidP="002B6A07">
      <w:pPr>
        <w:pStyle w:val="T"/>
      </w:pPr>
      <w:bookmarkStart w:id="363" w:name="_Toc330825235"/>
      <w:r>
        <w:rPr>
          <w:rFonts w:hint="eastAsia"/>
        </w:rPr>
        <w:t>权限管理界面</w:t>
      </w:r>
      <w:bookmarkEnd w:id="363"/>
    </w:p>
    <w:p w:rsidR="007E5E49" w:rsidRDefault="007E5E49" w:rsidP="007E5E49">
      <w:pPr>
        <w:numPr>
          <w:ilvl w:val="0"/>
          <w:numId w:val="8"/>
        </w:numPr>
      </w:pPr>
      <w:r>
        <w:rPr>
          <w:rFonts w:hint="eastAsia"/>
        </w:rPr>
        <w:t>构成元素</w:t>
      </w:r>
    </w:p>
    <w:p w:rsidR="007E5E49" w:rsidRDefault="00F02115" w:rsidP="007E5E49">
      <w:pPr>
        <w:ind w:left="420"/>
      </w:pPr>
      <w:r>
        <w:rPr>
          <w:rFonts w:ascii="宋体" w:hAnsi="宋体" w:hint="eastAsia"/>
        </w:rPr>
        <w:t>页面由标准头、全局导航、权限</w:t>
      </w:r>
      <w:r w:rsidR="007E5E49" w:rsidRPr="00DD0E61">
        <w:rPr>
          <w:rFonts w:ascii="宋体" w:hAnsi="宋体" w:hint="eastAsia"/>
        </w:rPr>
        <w:t>管理菜单、位置导航、内容区域构成。</w:t>
      </w:r>
    </w:p>
    <w:p w:rsidR="007E5E49" w:rsidRDefault="007E5E49" w:rsidP="007E5E49">
      <w:pPr>
        <w:numPr>
          <w:ilvl w:val="0"/>
          <w:numId w:val="8"/>
        </w:numPr>
      </w:pPr>
      <w:r>
        <w:rPr>
          <w:rFonts w:hint="eastAsia"/>
        </w:rPr>
        <w:t>页面流转</w:t>
      </w:r>
    </w:p>
    <w:p w:rsidR="007E5E49" w:rsidRPr="00DD0E61" w:rsidRDefault="00F02115" w:rsidP="007E5E49">
      <w:pPr>
        <w:spacing w:line="360" w:lineRule="auto"/>
        <w:ind w:left="420"/>
        <w:rPr>
          <w:rFonts w:ascii="宋体" w:hAnsi="宋体"/>
        </w:rPr>
      </w:pPr>
      <w:r>
        <w:rPr>
          <w:rFonts w:ascii="宋体" w:hAnsi="宋体" w:hint="eastAsia"/>
        </w:rPr>
        <w:t>点击全局导航权限管理，进入权限</w:t>
      </w:r>
      <w:r w:rsidR="007E5E49" w:rsidRPr="00DD0E61">
        <w:rPr>
          <w:rFonts w:ascii="宋体" w:hAnsi="宋体" w:hint="eastAsia"/>
        </w:rPr>
        <w:t>管理页面，</w:t>
      </w:r>
      <w:r>
        <w:rPr>
          <w:rFonts w:ascii="宋体" w:hAnsi="宋体" w:hint="eastAsia"/>
        </w:rPr>
        <w:t>点击左侧权限</w:t>
      </w:r>
      <w:r w:rsidR="007E5E49">
        <w:rPr>
          <w:rFonts w:ascii="宋体" w:hAnsi="宋体" w:hint="eastAsia"/>
        </w:rPr>
        <w:t>管理竖直导航进入相应的功能模块</w:t>
      </w:r>
      <w:r w:rsidR="007E5E49" w:rsidRPr="00DD0E61">
        <w:rPr>
          <w:rFonts w:ascii="宋体" w:hAnsi="宋体" w:hint="eastAsia"/>
        </w:rPr>
        <w:t>。</w:t>
      </w:r>
      <w:r>
        <w:rPr>
          <w:rFonts w:ascii="宋体" w:hAnsi="宋体" w:hint="eastAsia"/>
        </w:rPr>
        <w:t>包括用户</w:t>
      </w:r>
      <w:r w:rsidR="008A6CA3">
        <w:rPr>
          <w:rFonts w:ascii="宋体" w:hAnsi="宋体" w:hint="eastAsia"/>
        </w:rPr>
        <w:t>管理</w:t>
      </w:r>
      <w:r>
        <w:rPr>
          <w:rFonts w:ascii="宋体" w:hAnsi="宋体" w:hint="eastAsia"/>
        </w:rPr>
        <w:t>、角色管理、权限管理。</w:t>
      </w:r>
    </w:p>
    <w:p w:rsidR="007E5E49" w:rsidRPr="007E5E49" w:rsidRDefault="007E5E49" w:rsidP="007E5E49"/>
    <w:p w:rsidR="00871D64" w:rsidRDefault="008A6CA3" w:rsidP="00F20B47">
      <w:pPr>
        <w:pStyle w:val="3"/>
      </w:pPr>
      <w:bookmarkStart w:id="364" w:name="_Toc330825546"/>
      <w:r>
        <w:rPr>
          <w:rFonts w:hint="eastAsia"/>
        </w:rPr>
        <w:t>用户管理</w:t>
      </w:r>
      <w:r w:rsidR="00871D64">
        <w:rPr>
          <w:rFonts w:hint="eastAsia"/>
        </w:rPr>
        <w:t>界面结构说明</w:t>
      </w:r>
      <w:bookmarkEnd w:id="364"/>
    </w:p>
    <w:p w:rsidR="00113A7D" w:rsidRDefault="00113A7D" w:rsidP="00113A7D">
      <w:r>
        <w:rPr>
          <w:noProof/>
        </w:rPr>
        <w:drawing>
          <wp:inline distT="0" distB="0" distL="0" distR="0">
            <wp:extent cx="5760720" cy="2571364"/>
            <wp:effectExtent l="19050" t="0" r="0" b="0"/>
            <wp:docPr id="1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5760720" cy="2571364"/>
                    </a:xfrm>
                    <a:prstGeom prst="rect">
                      <a:avLst/>
                    </a:prstGeom>
                    <a:noFill/>
                    <a:ln w="9525">
                      <a:noFill/>
                      <a:miter lim="800000"/>
                      <a:headEnd/>
                      <a:tailEnd/>
                    </a:ln>
                  </pic:spPr>
                </pic:pic>
              </a:graphicData>
            </a:graphic>
          </wp:inline>
        </w:drawing>
      </w:r>
    </w:p>
    <w:p w:rsidR="00113A7D" w:rsidRPr="002B6A07" w:rsidRDefault="00113A7D" w:rsidP="00113A7D">
      <w:pPr>
        <w:pStyle w:val="T"/>
      </w:pPr>
      <w:bookmarkStart w:id="365" w:name="_Toc330825236"/>
      <w:r>
        <w:rPr>
          <w:rFonts w:hint="eastAsia"/>
        </w:rPr>
        <w:t>用户管理界面</w:t>
      </w:r>
      <w:bookmarkEnd w:id="365"/>
    </w:p>
    <w:p w:rsidR="00113A7D" w:rsidRPr="00113A7D" w:rsidRDefault="00113A7D" w:rsidP="00113A7D"/>
    <w:p w:rsidR="008A6CA3" w:rsidRDefault="008A6CA3" w:rsidP="00115027">
      <w:pPr>
        <w:ind w:firstLine="420"/>
      </w:pPr>
      <w:r>
        <w:rPr>
          <w:rFonts w:hint="eastAsia"/>
        </w:rPr>
        <w:t>用户管理。列表显示用户名、所属角色、状态、最后登录</w:t>
      </w:r>
      <w:r>
        <w:rPr>
          <w:rFonts w:hint="eastAsia"/>
        </w:rPr>
        <w:t>IP</w:t>
      </w:r>
      <w:r>
        <w:rPr>
          <w:rFonts w:hint="eastAsia"/>
        </w:rPr>
        <w:t>、最后登录时间、操作（编辑、停用、删除）。同时还支持批量启用、停用、删除用户。</w:t>
      </w:r>
    </w:p>
    <w:p w:rsidR="00115027" w:rsidRPr="008A6CA3" w:rsidRDefault="00115027" w:rsidP="008A6CA3">
      <w:pPr>
        <w:ind w:left="420"/>
      </w:pPr>
      <w:r>
        <w:rPr>
          <w:rFonts w:hint="eastAsia"/>
        </w:rPr>
        <w:t>提供相应的字段，可以对用户进行搜索。</w:t>
      </w:r>
    </w:p>
    <w:p w:rsidR="008A6CA3" w:rsidRDefault="008A6CA3" w:rsidP="00F20B47">
      <w:pPr>
        <w:pStyle w:val="3"/>
      </w:pPr>
      <w:bookmarkStart w:id="366" w:name="_Toc330825547"/>
      <w:r>
        <w:rPr>
          <w:rFonts w:hint="eastAsia"/>
        </w:rPr>
        <w:lastRenderedPageBreak/>
        <w:t>角色管理界面结构说明</w:t>
      </w:r>
      <w:bookmarkEnd w:id="366"/>
    </w:p>
    <w:p w:rsidR="00113A7D" w:rsidRDefault="00113A7D" w:rsidP="00113A7D">
      <w:r>
        <w:rPr>
          <w:noProof/>
        </w:rPr>
        <w:drawing>
          <wp:inline distT="0" distB="0" distL="0" distR="0">
            <wp:extent cx="5760720" cy="2556966"/>
            <wp:effectExtent l="19050" t="0" r="0" b="0"/>
            <wp:docPr id="1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cstate="print"/>
                    <a:srcRect/>
                    <a:stretch>
                      <a:fillRect/>
                    </a:stretch>
                  </pic:blipFill>
                  <pic:spPr bwMode="auto">
                    <a:xfrm>
                      <a:off x="0" y="0"/>
                      <a:ext cx="5760720" cy="2556966"/>
                    </a:xfrm>
                    <a:prstGeom prst="rect">
                      <a:avLst/>
                    </a:prstGeom>
                    <a:noFill/>
                    <a:ln w="9525">
                      <a:noFill/>
                      <a:miter lim="800000"/>
                      <a:headEnd/>
                      <a:tailEnd/>
                    </a:ln>
                  </pic:spPr>
                </pic:pic>
              </a:graphicData>
            </a:graphic>
          </wp:inline>
        </w:drawing>
      </w:r>
    </w:p>
    <w:p w:rsidR="00113A7D" w:rsidRPr="002B6A07" w:rsidRDefault="00113A7D" w:rsidP="00113A7D">
      <w:pPr>
        <w:pStyle w:val="T"/>
      </w:pPr>
      <w:bookmarkStart w:id="367" w:name="_Toc330825237"/>
      <w:r>
        <w:rPr>
          <w:rFonts w:hint="eastAsia"/>
        </w:rPr>
        <w:t>角色管理界面</w:t>
      </w:r>
      <w:bookmarkEnd w:id="367"/>
    </w:p>
    <w:p w:rsidR="00113A7D" w:rsidRPr="00113A7D" w:rsidRDefault="00113A7D" w:rsidP="00113A7D"/>
    <w:p w:rsidR="00115027" w:rsidRDefault="00115027" w:rsidP="00115027">
      <w:pPr>
        <w:ind w:firstLine="420"/>
      </w:pPr>
      <w:r>
        <w:rPr>
          <w:rFonts w:hint="eastAsia"/>
        </w:rPr>
        <w:t>角色管理。列表显示角色信息。包括角色名称、角色描述、状态、操作（编辑、停用、分配权限、删除）。同时还支持批量角色启用、停用、删除操作。</w:t>
      </w:r>
    </w:p>
    <w:p w:rsidR="00115027" w:rsidRPr="008A6CA3" w:rsidRDefault="00115027" w:rsidP="00115027">
      <w:pPr>
        <w:ind w:left="420"/>
      </w:pPr>
      <w:r>
        <w:rPr>
          <w:rFonts w:hint="eastAsia"/>
        </w:rPr>
        <w:t>提供相应的字段，可以对角色进行搜索。</w:t>
      </w:r>
    </w:p>
    <w:p w:rsidR="00115027" w:rsidRPr="00115027" w:rsidRDefault="00115027" w:rsidP="00115027">
      <w:pPr>
        <w:ind w:left="420"/>
      </w:pPr>
    </w:p>
    <w:p w:rsidR="008A6CA3" w:rsidRDefault="008A6CA3" w:rsidP="00F20B47">
      <w:pPr>
        <w:pStyle w:val="3"/>
      </w:pPr>
      <w:bookmarkStart w:id="368" w:name="_Toc330825548"/>
      <w:r>
        <w:rPr>
          <w:rFonts w:hint="eastAsia"/>
        </w:rPr>
        <w:t>权限管理界面结构说明</w:t>
      </w:r>
      <w:bookmarkEnd w:id="368"/>
    </w:p>
    <w:p w:rsidR="00113A7D" w:rsidRDefault="006D3DD7" w:rsidP="00113A7D">
      <w:r>
        <w:rPr>
          <w:noProof/>
        </w:rPr>
        <w:drawing>
          <wp:inline distT="0" distB="0" distL="0" distR="0">
            <wp:extent cx="5760720" cy="2644832"/>
            <wp:effectExtent l="19050" t="0" r="0" b="0"/>
            <wp:docPr id="1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srcRect/>
                    <a:stretch>
                      <a:fillRect/>
                    </a:stretch>
                  </pic:blipFill>
                  <pic:spPr bwMode="auto">
                    <a:xfrm>
                      <a:off x="0" y="0"/>
                      <a:ext cx="5760720" cy="2644832"/>
                    </a:xfrm>
                    <a:prstGeom prst="rect">
                      <a:avLst/>
                    </a:prstGeom>
                    <a:noFill/>
                    <a:ln w="9525">
                      <a:noFill/>
                      <a:miter lim="800000"/>
                      <a:headEnd/>
                      <a:tailEnd/>
                    </a:ln>
                  </pic:spPr>
                </pic:pic>
              </a:graphicData>
            </a:graphic>
          </wp:inline>
        </w:drawing>
      </w:r>
    </w:p>
    <w:p w:rsidR="00113A7D" w:rsidRPr="002B6A07" w:rsidRDefault="006D3DD7" w:rsidP="00113A7D">
      <w:pPr>
        <w:pStyle w:val="T"/>
      </w:pPr>
      <w:bookmarkStart w:id="369" w:name="_Toc330825238"/>
      <w:r>
        <w:rPr>
          <w:rFonts w:hint="eastAsia"/>
        </w:rPr>
        <w:t>权限</w:t>
      </w:r>
      <w:r w:rsidR="00113A7D">
        <w:rPr>
          <w:rFonts w:hint="eastAsia"/>
        </w:rPr>
        <w:t>管理界面</w:t>
      </w:r>
      <w:bookmarkEnd w:id="369"/>
    </w:p>
    <w:p w:rsidR="00113A7D" w:rsidRPr="00113A7D" w:rsidRDefault="00113A7D" w:rsidP="00113A7D"/>
    <w:p w:rsidR="008A6CA3" w:rsidRPr="008A6CA3" w:rsidRDefault="0091632E" w:rsidP="008A6CA3">
      <w:r>
        <w:rPr>
          <w:rFonts w:hint="eastAsia"/>
        </w:rPr>
        <w:t>权限管理。列表显示权限信息。包括功能名称、功能描述、状态、操作（编辑、删除、停用）。同时支持批量管理权限。包括停用、启用、删除。</w:t>
      </w:r>
    </w:p>
    <w:p w:rsidR="00871D64" w:rsidRDefault="00871D64" w:rsidP="00F20B47">
      <w:pPr>
        <w:pStyle w:val="2"/>
      </w:pPr>
      <w:bookmarkStart w:id="370" w:name="_Toc330825549"/>
      <w:r>
        <w:rPr>
          <w:rFonts w:hint="eastAsia"/>
        </w:rPr>
        <w:lastRenderedPageBreak/>
        <w:t>系统配置管理</w:t>
      </w:r>
      <w:bookmarkEnd w:id="370"/>
    </w:p>
    <w:p w:rsidR="00871D64" w:rsidRDefault="00871D64" w:rsidP="00DE5CA1">
      <w:pPr>
        <w:pStyle w:val="3"/>
      </w:pPr>
      <w:bookmarkStart w:id="371" w:name="_Toc330825550"/>
      <w:r>
        <w:rPr>
          <w:rFonts w:hint="eastAsia"/>
        </w:rPr>
        <w:t>总体界面结构说明</w:t>
      </w:r>
      <w:bookmarkEnd w:id="371"/>
    </w:p>
    <w:p w:rsidR="00506ACB" w:rsidRDefault="00506ACB" w:rsidP="00506ACB">
      <w:pPr>
        <w:numPr>
          <w:ilvl w:val="0"/>
          <w:numId w:val="8"/>
        </w:numPr>
      </w:pPr>
      <w:r>
        <w:rPr>
          <w:rFonts w:hint="eastAsia"/>
        </w:rPr>
        <w:t>界面</w:t>
      </w:r>
    </w:p>
    <w:p w:rsidR="00506ACB" w:rsidRDefault="00D17AC4" w:rsidP="00D17AC4">
      <w:pPr>
        <w:ind w:firstLine="420"/>
      </w:pPr>
      <w:r>
        <w:rPr>
          <w:rFonts w:hint="eastAsia"/>
        </w:rPr>
        <w:t>【系统配置</w:t>
      </w:r>
      <w:r w:rsidR="00506ACB">
        <w:rPr>
          <w:rFonts w:hint="eastAsia"/>
        </w:rPr>
        <w:t>界面】</w:t>
      </w:r>
    </w:p>
    <w:p w:rsidR="00506ACB" w:rsidRDefault="00C85B07" w:rsidP="002B6A07">
      <w:pPr>
        <w:pStyle w:val="T0"/>
      </w:pPr>
      <w:r>
        <w:rPr>
          <w:rFonts w:hint="eastAsia"/>
          <w:noProof/>
        </w:rPr>
        <w:drawing>
          <wp:inline distT="0" distB="0" distL="0" distR="0">
            <wp:extent cx="5762625" cy="26384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rsidR="002B6A07" w:rsidRPr="002B6A07" w:rsidRDefault="000844C1" w:rsidP="002B6A07">
      <w:pPr>
        <w:pStyle w:val="T"/>
      </w:pPr>
      <w:bookmarkStart w:id="372" w:name="_Toc330825239"/>
      <w:r>
        <w:rPr>
          <w:rFonts w:hint="eastAsia"/>
        </w:rPr>
        <w:t>系统配置界面</w:t>
      </w:r>
      <w:bookmarkEnd w:id="372"/>
    </w:p>
    <w:p w:rsidR="00D17AC4" w:rsidRDefault="00D17AC4" w:rsidP="00506ACB">
      <w:r>
        <w:rPr>
          <w:rFonts w:hint="eastAsia"/>
        </w:rPr>
        <w:tab/>
      </w:r>
      <w:r>
        <w:rPr>
          <w:rFonts w:hint="eastAsia"/>
        </w:rPr>
        <w:t>【敏感词管理界面】</w:t>
      </w:r>
    </w:p>
    <w:p w:rsidR="00D17AC4" w:rsidRDefault="00C85B07" w:rsidP="002B6A07">
      <w:pPr>
        <w:pStyle w:val="T0"/>
      </w:pPr>
      <w:r>
        <w:rPr>
          <w:rFonts w:hint="eastAsia"/>
          <w:noProof/>
        </w:rPr>
        <w:drawing>
          <wp:inline distT="0" distB="0" distL="0" distR="0">
            <wp:extent cx="5762625" cy="26479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2B6A07" w:rsidRPr="002B6A07" w:rsidRDefault="000844C1" w:rsidP="002B6A07">
      <w:pPr>
        <w:pStyle w:val="T"/>
      </w:pPr>
      <w:bookmarkStart w:id="373" w:name="_Toc330825240"/>
      <w:r>
        <w:rPr>
          <w:rFonts w:hint="eastAsia"/>
        </w:rPr>
        <w:t>敏感词管理界面</w:t>
      </w:r>
      <w:bookmarkEnd w:id="373"/>
    </w:p>
    <w:p w:rsidR="00D17AC4" w:rsidRDefault="00D17AC4" w:rsidP="00506ACB">
      <w:r>
        <w:rPr>
          <w:rFonts w:hint="eastAsia"/>
        </w:rPr>
        <w:tab/>
      </w:r>
      <w:r>
        <w:rPr>
          <w:rFonts w:hint="eastAsia"/>
        </w:rPr>
        <w:t>【后台登陆日志管理界面】</w:t>
      </w:r>
    </w:p>
    <w:p w:rsidR="00D17AC4" w:rsidRDefault="00C85B07" w:rsidP="002B6A07">
      <w:pPr>
        <w:pStyle w:val="T0"/>
      </w:pPr>
      <w:r>
        <w:rPr>
          <w:rFonts w:hint="eastAsia"/>
          <w:noProof/>
        </w:rPr>
        <w:lastRenderedPageBreak/>
        <w:drawing>
          <wp:inline distT="0" distB="0" distL="0" distR="0">
            <wp:extent cx="5753100" cy="25622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2B6A07" w:rsidRPr="002B6A07" w:rsidRDefault="000844C1" w:rsidP="002B6A07">
      <w:pPr>
        <w:pStyle w:val="T"/>
      </w:pPr>
      <w:bookmarkStart w:id="374" w:name="_Toc330825241"/>
      <w:r>
        <w:rPr>
          <w:rFonts w:hint="eastAsia"/>
        </w:rPr>
        <w:t>后台登陆日志管理界面</w:t>
      </w:r>
      <w:bookmarkEnd w:id="374"/>
    </w:p>
    <w:p w:rsidR="00D17AC4" w:rsidRDefault="00D17AC4" w:rsidP="00506ACB">
      <w:r>
        <w:rPr>
          <w:rFonts w:hint="eastAsia"/>
        </w:rPr>
        <w:tab/>
      </w:r>
      <w:r>
        <w:rPr>
          <w:rFonts w:hint="eastAsia"/>
        </w:rPr>
        <w:t>【全局设置界面】</w:t>
      </w:r>
    </w:p>
    <w:p w:rsidR="00D17AC4" w:rsidRDefault="00C85B07" w:rsidP="002B6A07">
      <w:pPr>
        <w:pStyle w:val="T0"/>
      </w:pPr>
      <w:r>
        <w:rPr>
          <w:rFonts w:hint="eastAsia"/>
          <w:noProof/>
        </w:rPr>
        <w:drawing>
          <wp:inline distT="0" distB="0" distL="0" distR="0">
            <wp:extent cx="5762625" cy="26384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rsidR="002B6A07" w:rsidRPr="002B6A07" w:rsidRDefault="000844C1" w:rsidP="002B6A07">
      <w:pPr>
        <w:pStyle w:val="T"/>
      </w:pPr>
      <w:bookmarkStart w:id="375" w:name="_Toc330825242"/>
      <w:r>
        <w:rPr>
          <w:rFonts w:hint="eastAsia"/>
        </w:rPr>
        <w:t>全局设置界面</w:t>
      </w:r>
      <w:bookmarkEnd w:id="375"/>
    </w:p>
    <w:p w:rsidR="00D17AC4" w:rsidRDefault="00D17AC4" w:rsidP="00506ACB">
      <w:r>
        <w:rPr>
          <w:rFonts w:hint="eastAsia"/>
        </w:rPr>
        <w:tab/>
      </w:r>
      <w:r>
        <w:rPr>
          <w:rFonts w:hint="eastAsia"/>
        </w:rPr>
        <w:t>【静态化界面】</w:t>
      </w:r>
    </w:p>
    <w:p w:rsidR="00D17AC4" w:rsidRDefault="00C85B07" w:rsidP="002B6A07">
      <w:pPr>
        <w:pStyle w:val="T0"/>
      </w:pPr>
      <w:r>
        <w:rPr>
          <w:rFonts w:hint="eastAsia"/>
          <w:noProof/>
        </w:rPr>
        <w:lastRenderedPageBreak/>
        <w:drawing>
          <wp:inline distT="0" distB="0" distL="0" distR="0">
            <wp:extent cx="5762625" cy="26574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2B6A07" w:rsidRPr="002B6A07" w:rsidRDefault="000844C1" w:rsidP="001F2B0D">
      <w:pPr>
        <w:pStyle w:val="T"/>
      </w:pPr>
      <w:bookmarkStart w:id="376" w:name="_Toc330825243"/>
      <w:r>
        <w:rPr>
          <w:rFonts w:hint="eastAsia"/>
        </w:rPr>
        <w:t>静态化界面</w:t>
      </w:r>
      <w:bookmarkEnd w:id="376"/>
    </w:p>
    <w:p w:rsidR="00506ACB" w:rsidRDefault="00506ACB" w:rsidP="00506ACB">
      <w:pPr>
        <w:numPr>
          <w:ilvl w:val="0"/>
          <w:numId w:val="8"/>
        </w:numPr>
      </w:pPr>
      <w:r>
        <w:rPr>
          <w:rFonts w:hint="eastAsia"/>
        </w:rPr>
        <w:t>构成元素</w:t>
      </w:r>
    </w:p>
    <w:p w:rsidR="00506ACB" w:rsidRDefault="00D17AC4" w:rsidP="00506ACB">
      <w:pPr>
        <w:ind w:left="420"/>
      </w:pPr>
      <w:r>
        <w:rPr>
          <w:rFonts w:ascii="宋体" w:hAnsi="宋体" w:hint="eastAsia"/>
        </w:rPr>
        <w:t>页面由标准头、全局导航、系统配置</w:t>
      </w:r>
      <w:r w:rsidR="00506ACB" w:rsidRPr="00DD0E61">
        <w:rPr>
          <w:rFonts w:ascii="宋体" w:hAnsi="宋体" w:hint="eastAsia"/>
        </w:rPr>
        <w:t>管理菜单、位置导航、内容区域构成。</w:t>
      </w:r>
    </w:p>
    <w:p w:rsidR="00506ACB" w:rsidRDefault="00506ACB" w:rsidP="00506ACB">
      <w:pPr>
        <w:numPr>
          <w:ilvl w:val="0"/>
          <w:numId w:val="8"/>
        </w:numPr>
      </w:pPr>
      <w:r>
        <w:rPr>
          <w:rFonts w:hint="eastAsia"/>
        </w:rPr>
        <w:t>页面流转</w:t>
      </w:r>
    </w:p>
    <w:p w:rsidR="00506ACB" w:rsidRPr="00DD0E61" w:rsidRDefault="00D17AC4" w:rsidP="00506ACB">
      <w:pPr>
        <w:spacing w:line="360" w:lineRule="auto"/>
        <w:ind w:left="420"/>
        <w:rPr>
          <w:rFonts w:ascii="宋体" w:hAnsi="宋体"/>
        </w:rPr>
      </w:pPr>
      <w:r>
        <w:rPr>
          <w:rFonts w:ascii="宋体" w:hAnsi="宋体" w:hint="eastAsia"/>
        </w:rPr>
        <w:t>点击全局导航系统配置，进入系统配置</w:t>
      </w:r>
      <w:r w:rsidR="00506ACB" w:rsidRPr="00DD0E61">
        <w:rPr>
          <w:rFonts w:ascii="宋体" w:hAnsi="宋体" w:hint="eastAsia"/>
        </w:rPr>
        <w:t>管理页面，</w:t>
      </w:r>
      <w:r>
        <w:rPr>
          <w:rFonts w:ascii="宋体" w:hAnsi="宋体" w:hint="eastAsia"/>
        </w:rPr>
        <w:t>点击左侧系统配置</w:t>
      </w:r>
      <w:r w:rsidR="00506ACB">
        <w:rPr>
          <w:rFonts w:ascii="宋体" w:hAnsi="宋体" w:hint="eastAsia"/>
        </w:rPr>
        <w:t>管理竖直导航进入相应的功能模块</w:t>
      </w:r>
      <w:r w:rsidR="00506ACB" w:rsidRPr="00DD0E61">
        <w:rPr>
          <w:rFonts w:ascii="宋体" w:hAnsi="宋体" w:hint="eastAsia"/>
        </w:rPr>
        <w:t>。</w:t>
      </w:r>
      <w:r>
        <w:rPr>
          <w:rFonts w:ascii="宋体" w:hAnsi="宋体" w:hint="eastAsia"/>
        </w:rPr>
        <w:t>导航包括敏感词管理、后台登陆日志管理、全局设置、静态化。</w:t>
      </w:r>
    </w:p>
    <w:p w:rsidR="00506ACB" w:rsidRDefault="00506ACB" w:rsidP="00506ACB"/>
    <w:p w:rsidR="00D17AC4" w:rsidRDefault="00D17AC4" w:rsidP="004665D7">
      <w:pPr>
        <w:pStyle w:val="3"/>
      </w:pPr>
      <w:bookmarkStart w:id="377" w:name="_Toc330825551"/>
      <w:r>
        <w:rPr>
          <w:rFonts w:hint="eastAsia"/>
        </w:rPr>
        <w:t>敏感词管理界面结构说明</w:t>
      </w:r>
      <w:bookmarkEnd w:id="377"/>
    </w:p>
    <w:p w:rsidR="004C4E2A" w:rsidRDefault="004C4E2A" w:rsidP="004C4E2A">
      <w:r>
        <w:rPr>
          <w:noProof/>
        </w:rPr>
        <w:drawing>
          <wp:inline distT="0" distB="0" distL="0" distR="0">
            <wp:extent cx="5760720" cy="2683726"/>
            <wp:effectExtent l="19050" t="0" r="0" b="0"/>
            <wp:docPr id="1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cstate="print"/>
                    <a:srcRect/>
                    <a:stretch>
                      <a:fillRect/>
                    </a:stretch>
                  </pic:blipFill>
                  <pic:spPr bwMode="auto">
                    <a:xfrm>
                      <a:off x="0" y="0"/>
                      <a:ext cx="5760720" cy="2683726"/>
                    </a:xfrm>
                    <a:prstGeom prst="rect">
                      <a:avLst/>
                    </a:prstGeom>
                    <a:noFill/>
                    <a:ln w="9525">
                      <a:noFill/>
                      <a:miter lim="800000"/>
                      <a:headEnd/>
                      <a:tailEnd/>
                    </a:ln>
                  </pic:spPr>
                </pic:pic>
              </a:graphicData>
            </a:graphic>
          </wp:inline>
        </w:drawing>
      </w:r>
    </w:p>
    <w:p w:rsidR="004C4E2A" w:rsidRPr="002B6A07" w:rsidRDefault="004C4E2A" w:rsidP="001F2B0D">
      <w:pPr>
        <w:pStyle w:val="T"/>
      </w:pPr>
      <w:bookmarkStart w:id="378" w:name="_Toc330825244"/>
      <w:r>
        <w:rPr>
          <w:rFonts w:hint="eastAsia"/>
        </w:rPr>
        <w:t>敏感词管理界面</w:t>
      </w:r>
      <w:bookmarkEnd w:id="378"/>
    </w:p>
    <w:p w:rsidR="004C4E2A" w:rsidRPr="004C4E2A" w:rsidRDefault="004C4E2A" w:rsidP="004C4E2A"/>
    <w:p w:rsidR="00D17AC4" w:rsidRDefault="00F13B0F" w:rsidP="00F13B0F">
      <w:pPr>
        <w:ind w:firstLine="420"/>
      </w:pPr>
      <w:r>
        <w:rPr>
          <w:rFonts w:hint="eastAsia"/>
        </w:rPr>
        <w:t>敏感词管理界面。列表显示系统敏感词。列表包括敏感词名称、状态、创建时间、创建者、操作（编辑、删除、停用）</w:t>
      </w:r>
    </w:p>
    <w:p w:rsidR="00F13B0F" w:rsidRDefault="00F13B0F" w:rsidP="00F13B0F">
      <w:pPr>
        <w:ind w:left="420"/>
      </w:pPr>
      <w:r>
        <w:rPr>
          <w:rFonts w:hint="eastAsia"/>
        </w:rPr>
        <w:lastRenderedPageBreak/>
        <w:t>点击添加按钮。给系统添加新的敏感词。</w:t>
      </w:r>
    </w:p>
    <w:p w:rsidR="00F13B0F" w:rsidRPr="00F13B0F" w:rsidRDefault="00F13B0F" w:rsidP="00F13B0F">
      <w:pPr>
        <w:ind w:left="420"/>
      </w:pPr>
      <w:r>
        <w:rPr>
          <w:rFonts w:hint="eastAsia"/>
        </w:rPr>
        <w:t>系统同时支持批量管理敏感词。包括启用、停用、删除。</w:t>
      </w:r>
    </w:p>
    <w:p w:rsidR="00D17AC4" w:rsidRDefault="00D17AC4" w:rsidP="004665D7">
      <w:pPr>
        <w:pStyle w:val="3"/>
      </w:pPr>
      <w:bookmarkStart w:id="379" w:name="_Toc330825552"/>
      <w:r>
        <w:rPr>
          <w:rFonts w:hint="eastAsia"/>
        </w:rPr>
        <w:t>后台登陆日志管理界面结构说明</w:t>
      </w:r>
      <w:bookmarkEnd w:id="379"/>
    </w:p>
    <w:p w:rsidR="004C4E2A" w:rsidRDefault="00954DD6" w:rsidP="004C4E2A">
      <w:r>
        <w:rPr>
          <w:rFonts w:hint="eastAsia"/>
          <w:noProof/>
        </w:rPr>
        <w:drawing>
          <wp:inline distT="0" distB="0" distL="0" distR="0">
            <wp:extent cx="5760720" cy="2705334"/>
            <wp:effectExtent l="19050" t="0" r="0" b="0"/>
            <wp:docPr id="1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srcRect/>
                    <a:stretch>
                      <a:fillRect/>
                    </a:stretch>
                  </pic:blipFill>
                  <pic:spPr bwMode="auto">
                    <a:xfrm>
                      <a:off x="0" y="0"/>
                      <a:ext cx="5760720" cy="2705334"/>
                    </a:xfrm>
                    <a:prstGeom prst="rect">
                      <a:avLst/>
                    </a:prstGeom>
                    <a:noFill/>
                    <a:ln w="9525">
                      <a:noFill/>
                      <a:miter lim="800000"/>
                      <a:headEnd/>
                      <a:tailEnd/>
                    </a:ln>
                  </pic:spPr>
                </pic:pic>
              </a:graphicData>
            </a:graphic>
          </wp:inline>
        </w:drawing>
      </w:r>
    </w:p>
    <w:p w:rsidR="004C4E2A" w:rsidRPr="002B6A07" w:rsidRDefault="004C4E2A" w:rsidP="00DE5CA1">
      <w:pPr>
        <w:pStyle w:val="T"/>
        <w:outlineLvl w:val="0"/>
      </w:pPr>
      <w:bookmarkStart w:id="380" w:name="_Toc330825245"/>
      <w:r>
        <w:rPr>
          <w:rFonts w:hint="eastAsia"/>
        </w:rPr>
        <w:t>敏感词管理界面</w:t>
      </w:r>
      <w:bookmarkEnd w:id="380"/>
    </w:p>
    <w:p w:rsidR="004C4E2A" w:rsidRPr="004C4E2A" w:rsidRDefault="004C4E2A" w:rsidP="004C4E2A"/>
    <w:p w:rsidR="00F13B0F" w:rsidRDefault="00F13B0F" w:rsidP="00F13B0F">
      <w:pPr>
        <w:ind w:left="420"/>
      </w:pPr>
      <w:r>
        <w:rPr>
          <w:rFonts w:hint="eastAsia"/>
        </w:rPr>
        <w:t>列表显示登陆日志信息。列表包括登陆用户、登录时间、登陆</w:t>
      </w:r>
      <w:r>
        <w:rPr>
          <w:rFonts w:hint="eastAsia"/>
        </w:rPr>
        <w:t>IP</w:t>
      </w:r>
      <w:r>
        <w:rPr>
          <w:rFonts w:hint="eastAsia"/>
        </w:rPr>
        <w:t>、操作（删除）。</w:t>
      </w:r>
    </w:p>
    <w:p w:rsidR="00F13B0F" w:rsidRDefault="00615223" w:rsidP="00F13B0F">
      <w:pPr>
        <w:ind w:left="420"/>
      </w:pPr>
      <w:r>
        <w:rPr>
          <w:rFonts w:hint="eastAsia"/>
        </w:rPr>
        <w:t>提供相应的时间，可以对日志信息进行搜索。</w:t>
      </w:r>
    </w:p>
    <w:p w:rsidR="00615223" w:rsidRDefault="00615223" w:rsidP="00F13B0F">
      <w:pPr>
        <w:ind w:left="420"/>
      </w:pPr>
      <w:r>
        <w:rPr>
          <w:rFonts w:hint="eastAsia"/>
        </w:rPr>
        <w:t>点击到处日志按钮，可以将登陆日志导出。</w:t>
      </w:r>
    </w:p>
    <w:p w:rsidR="00615223" w:rsidRPr="00615223" w:rsidRDefault="00615223" w:rsidP="00F13B0F">
      <w:pPr>
        <w:ind w:left="420"/>
      </w:pPr>
      <w:r>
        <w:rPr>
          <w:rFonts w:hint="eastAsia"/>
        </w:rPr>
        <w:t>系统同时支持批量管理日志。主要是删除，导出。</w:t>
      </w:r>
    </w:p>
    <w:p w:rsidR="00D17AC4" w:rsidRDefault="00D17AC4" w:rsidP="00DE5CA1">
      <w:pPr>
        <w:pStyle w:val="3"/>
      </w:pPr>
      <w:bookmarkStart w:id="381" w:name="_Toc330825553"/>
      <w:r>
        <w:rPr>
          <w:rFonts w:hint="eastAsia"/>
        </w:rPr>
        <w:t>全局设置界面结构说明</w:t>
      </w:r>
      <w:bookmarkEnd w:id="381"/>
    </w:p>
    <w:p w:rsidR="004C4E2A" w:rsidRDefault="00954DD6" w:rsidP="004C4E2A">
      <w:r>
        <w:rPr>
          <w:rFonts w:hint="eastAsia"/>
          <w:noProof/>
        </w:rPr>
        <w:drawing>
          <wp:inline distT="0" distB="0" distL="0" distR="0">
            <wp:extent cx="5760720" cy="2650797"/>
            <wp:effectExtent l="19050" t="0" r="0" b="0"/>
            <wp:docPr id="1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cstate="print"/>
                    <a:srcRect/>
                    <a:stretch>
                      <a:fillRect/>
                    </a:stretch>
                  </pic:blipFill>
                  <pic:spPr bwMode="auto">
                    <a:xfrm>
                      <a:off x="0" y="0"/>
                      <a:ext cx="5760720" cy="2650797"/>
                    </a:xfrm>
                    <a:prstGeom prst="rect">
                      <a:avLst/>
                    </a:prstGeom>
                    <a:noFill/>
                    <a:ln w="9525">
                      <a:noFill/>
                      <a:miter lim="800000"/>
                      <a:headEnd/>
                      <a:tailEnd/>
                    </a:ln>
                  </pic:spPr>
                </pic:pic>
              </a:graphicData>
            </a:graphic>
          </wp:inline>
        </w:drawing>
      </w:r>
    </w:p>
    <w:p w:rsidR="004C4E2A" w:rsidRPr="002B6A07" w:rsidRDefault="004C4E2A" w:rsidP="001F2B0D">
      <w:pPr>
        <w:pStyle w:val="T"/>
      </w:pPr>
      <w:bookmarkStart w:id="382" w:name="_Toc330825246"/>
      <w:r>
        <w:rPr>
          <w:rFonts w:hint="eastAsia"/>
        </w:rPr>
        <w:t>敏感词管理界面</w:t>
      </w:r>
      <w:bookmarkEnd w:id="382"/>
    </w:p>
    <w:p w:rsidR="004C4E2A" w:rsidRPr="004C4E2A" w:rsidRDefault="004C4E2A" w:rsidP="004C4E2A"/>
    <w:p w:rsidR="00D17AC4" w:rsidRDefault="0028160B" w:rsidP="0028160B">
      <w:pPr>
        <w:ind w:firstLine="420"/>
      </w:pPr>
      <w:r>
        <w:rPr>
          <w:rFonts w:hint="eastAsia"/>
        </w:rPr>
        <w:lastRenderedPageBreak/>
        <w:t>全局设置。主要是</w:t>
      </w:r>
      <w:r>
        <w:rPr>
          <w:rFonts w:hint="eastAsia"/>
        </w:rPr>
        <w:t>SEO</w:t>
      </w:r>
      <w:r>
        <w:rPr>
          <w:rFonts w:hint="eastAsia"/>
        </w:rPr>
        <w:t>设置。包括站点标题、站点关键字、站点描述。点击编辑全局设置，可以对站点全局设置。</w:t>
      </w:r>
    </w:p>
    <w:p w:rsidR="00D17AC4" w:rsidRDefault="00D17AC4" w:rsidP="00506ACB"/>
    <w:p w:rsidR="00D17AC4" w:rsidRDefault="00D17AC4" w:rsidP="004665D7">
      <w:pPr>
        <w:pStyle w:val="3"/>
      </w:pPr>
      <w:bookmarkStart w:id="383" w:name="_Toc330825554"/>
      <w:r>
        <w:rPr>
          <w:rFonts w:hint="eastAsia"/>
        </w:rPr>
        <w:t>静态化界面结构说明</w:t>
      </w:r>
      <w:bookmarkEnd w:id="383"/>
    </w:p>
    <w:p w:rsidR="004C4E2A" w:rsidRDefault="00954DD6" w:rsidP="001F2B0D">
      <w:pPr>
        <w:pStyle w:val="T0"/>
      </w:pPr>
      <w:r>
        <w:rPr>
          <w:rFonts w:hint="eastAsia"/>
          <w:noProof/>
        </w:rPr>
        <w:drawing>
          <wp:inline distT="0" distB="0" distL="0" distR="0">
            <wp:extent cx="5760720" cy="2682012"/>
            <wp:effectExtent l="19050" t="0" r="0" b="0"/>
            <wp:docPr id="1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cstate="print"/>
                    <a:srcRect/>
                    <a:stretch>
                      <a:fillRect/>
                    </a:stretch>
                  </pic:blipFill>
                  <pic:spPr bwMode="auto">
                    <a:xfrm>
                      <a:off x="0" y="0"/>
                      <a:ext cx="5760720" cy="2682012"/>
                    </a:xfrm>
                    <a:prstGeom prst="rect">
                      <a:avLst/>
                    </a:prstGeom>
                    <a:noFill/>
                    <a:ln w="9525">
                      <a:noFill/>
                      <a:miter lim="800000"/>
                      <a:headEnd/>
                      <a:tailEnd/>
                    </a:ln>
                  </pic:spPr>
                </pic:pic>
              </a:graphicData>
            </a:graphic>
          </wp:inline>
        </w:drawing>
      </w:r>
    </w:p>
    <w:p w:rsidR="004C4E2A" w:rsidRPr="002B6A07" w:rsidRDefault="004C4E2A" w:rsidP="00DE5CA1">
      <w:pPr>
        <w:pStyle w:val="T"/>
        <w:outlineLvl w:val="0"/>
      </w:pPr>
      <w:bookmarkStart w:id="384" w:name="_Toc330825247"/>
      <w:r>
        <w:rPr>
          <w:rFonts w:hint="eastAsia"/>
        </w:rPr>
        <w:t>敏感词管理界面</w:t>
      </w:r>
      <w:bookmarkEnd w:id="384"/>
    </w:p>
    <w:p w:rsidR="00F4087C" w:rsidRDefault="0028160B" w:rsidP="007B2FEB">
      <w:pPr>
        <w:ind w:firstLine="420"/>
      </w:pPr>
      <w:r>
        <w:rPr>
          <w:rFonts w:hint="eastAsia"/>
        </w:rPr>
        <w:t>静态化。提供静态化功能。系统提供全量发布和首页发布。在静态化也的列表中列出了系统其它支持静态化的页面。点击发布即可对系统对应页面进行静态化发布。</w:t>
      </w:r>
    </w:p>
    <w:p w:rsidR="00BF6F7C" w:rsidRDefault="00BF6F7C" w:rsidP="009F05EA">
      <w:pPr>
        <w:pStyle w:val="1"/>
      </w:pPr>
      <w:bookmarkStart w:id="385" w:name="_Toc267427787"/>
      <w:bookmarkStart w:id="386" w:name="_Toc330825555"/>
      <w:r>
        <w:rPr>
          <w:rFonts w:hint="eastAsia"/>
        </w:rPr>
        <w:lastRenderedPageBreak/>
        <w:t>图表目录</w:t>
      </w:r>
      <w:bookmarkEnd w:id="385"/>
      <w:bookmarkEnd w:id="386"/>
    </w:p>
    <w:p w:rsidR="00BF6F7C" w:rsidRDefault="00BF6F7C" w:rsidP="00BF6F7C">
      <w:pPr>
        <w:pStyle w:val="M"/>
      </w:pPr>
      <w:r>
        <w:rPr>
          <w:rFonts w:hint="eastAsia"/>
        </w:rPr>
        <w:t>图片目录</w:t>
      </w:r>
    </w:p>
    <w:p w:rsidR="009870A6" w:rsidRDefault="00EA4452" w:rsidP="009870A6">
      <w:pPr>
        <w:pStyle w:val="ac"/>
        <w:tabs>
          <w:tab w:val="left" w:pos="1260"/>
          <w:tab w:val="right" w:leader="dot" w:pos="9062"/>
        </w:tabs>
        <w:ind w:left="780" w:hanging="360"/>
        <w:rPr>
          <w:rFonts w:asciiTheme="minorHAnsi" w:eastAsiaTheme="minorEastAsia" w:hAnsiTheme="minorHAnsi" w:cstheme="minorBidi"/>
          <w:noProof/>
          <w:szCs w:val="22"/>
        </w:rPr>
      </w:pPr>
      <w:r>
        <w:rPr>
          <w:sz w:val="18"/>
        </w:rPr>
        <w:fldChar w:fldCharType="begin"/>
      </w:r>
      <w:r w:rsidR="00BF6F7C">
        <w:rPr>
          <w:rFonts w:hint="eastAsia"/>
        </w:rPr>
        <w:instrText>TOC \h \z \t "T</w:instrText>
      </w:r>
      <w:r w:rsidR="00BF6F7C">
        <w:rPr>
          <w:rFonts w:hint="eastAsia"/>
        </w:rPr>
        <w:instrText>图形题注</w:instrText>
      </w:r>
      <w:r w:rsidR="00BF6F7C">
        <w:rPr>
          <w:rFonts w:hint="eastAsia"/>
        </w:rPr>
        <w:instrText>" \c</w:instrText>
      </w:r>
      <w:r>
        <w:rPr>
          <w:sz w:val="18"/>
        </w:rPr>
        <w:fldChar w:fldCharType="separate"/>
      </w:r>
      <w:hyperlink w:anchor="_Toc330825129" w:history="1">
        <w:r w:rsidR="009870A6" w:rsidRPr="00B9399F">
          <w:rPr>
            <w:rStyle w:val="a6"/>
            <w:rFonts w:hint="eastAsia"/>
            <w:noProof/>
          </w:rPr>
          <w:t>图</w:t>
        </w:r>
        <w:r w:rsidR="009870A6" w:rsidRPr="00B9399F">
          <w:rPr>
            <w:rStyle w:val="a6"/>
            <w:rFonts w:hint="eastAsia"/>
            <w:noProof/>
          </w:rPr>
          <w:t>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系统模块图</w:t>
        </w:r>
        <w:r w:rsidR="009870A6">
          <w:rPr>
            <w:noProof/>
            <w:webHidden/>
          </w:rPr>
          <w:tab/>
        </w:r>
        <w:r>
          <w:rPr>
            <w:noProof/>
            <w:webHidden/>
          </w:rPr>
          <w:fldChar w:fldCharType="begin"/>
        </w:r>
        <w:r w:rsidR="009870A6">
          <w:rPr>
            <w:noProof/>
            <w:webHidden/>
          </w:rPr>
          <w:instrText xml:space="preserve"> PAGEREF _Toc330825129 \h </w:instrText>
        </w:r>
        <w:r>
          <w:rPr>
            <w:noProof/>
            <w:webHidden/>
          </w:rPr>
        </w:r>
        <w:r>
          <w:rPr>
            <w:noProof/>
            <w:webHidden/>
          </w:rPr>
          <w:fldChar w:fldCharType="separate"/>
        </w:r>
        <w:r w:rsidR="009870A6">
          <w:rPr>
            <w:noProof/>
            <w:webHidden/>
          </w:rPr>
          <w:t>8</w:t>
        </w:r>
        <w:r>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0" w:history="1">
        <w:r w:rsidR="009870A6" w:rsidRPr="00B9399F">
          <w:rPr>
            <w:rStyle w:val="a6"/>
            <w:rFonts w:hint="eastAsia"/>
            <w:noProof/>
          </w:rPr>
          <w:t>图</w:t>
        </w:r>
        <w:r w:rsidR="009870A6" w:rsidRPr="00B9399F">
          <w:rPr>
            <w:rStyle w:val="a6"/>
            <w:rFonts w:hint="eastAsia"/>
            <w:noProof/>
          </w:rPr>
          <w:t>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模块结构图</w:t>
        </w:r>
        <w:r w:rsidR="009870A6">
          <w:rPr>
            <w:noProof/>
            <w:webHidden/>
          </w:rPr>
          <w:tab/>
        </w:r>
        <w:r w:rsidR="00EA4452">
          <w:rPr>
            <w:noProof/>
            <w:webHidden/>
          </w:rPr>
          <w:fldChar w:fldCharType="begin"/>
        </w:r>
        <w:r w:rsidR="009870A6">
          <w:rPr>
            <w:noProof/>
            <w:webHidden/>
          </w:rPr>
          <w:instrText xml:space="preserve"> PAGEREF _Toc330825130 \h </w:instrText>
        </w:r>
        <w:r w:rsidR="00EA4452">
          <w:rPr>
            <w:noProof/>
            <w:webHidden/>
          </w:rPr>
        </w:r>
        <w:r w:rsidR="00EA4452">
          <w:rPr>
            <w:noProof/>
            <w:webHidden/>
          </w:rPr>
          <w:fldChar w:fldCharType="separate"/>
        </w:r>
        <w:r w:rsidR="009870A6">
          <w:rPr>
            <w:noProof/>
            <w:webHidden/>
          </w:rPr>
          <w:t>12</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1" w:history="1">
        <w:r w:rsidR="009870A6" w:rsidRPr="00B9399F">
          <w:rPr>
            <w:rStyle w:val="a6"/>
            <w:rFonts w:hint="eastAsia"/>
            <w:noProof/>
          </w:rPr>
          <w:t>图</w:t>
        </w:r>
        <w:r w:rsidR="009870A6" w:rsidRPr="00B9399F">
          <w:rPr>
            <w:rStyle w:val="a6"/>
            <w:rFonts w:hint="eastAsia"/>
            <w:noProof/>
          </w:rPr>
          <w:t>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数据模型图</w:t>
        </w:r>
        <w:r w:rsidR="009870A6">
          <w:rPr>
            <w:noProof/>
            <w:webHidden/>
          </w:rPr>
          <w:tab/>
        </w:r>
        <w:r w:rsidR="00EA4452">
          <w:rPr>
            <w:noProof/>
            <w:webHidden/>
          </w:rPr>
          <w:fldChar w:fldCharType="begin"/>
        </w:r>
        <w:r w:rsidR="009870A6">
          <w:rPr>
            <w:noProof/>
            <w:webHidden/>
          </w:rPr>
          <w:instrText xml:space="preserve"> PAGEREF _Toc330825131 \h </w:instrText>
        </w:r>
        <w:r w:rsidR="00EA4452">
          <w:rPr>
            <w:noProof/>
            <w:webHidden/>
          </w:rPr>
        </w:r>
        <w:r w:rsidR="00EA4452">
          <w:rPr>
            <w:noProof/>
            <w:webHidden/>
          </w:rPr>
          <w:fldChar w:fldCharType="separate"/>
        </w:r>
        <w:r w:rsidR="009870A6">
          <w:rPr>
            <w:noProof/>
            <w:webHidden/>
          </w:rPr>
          <w:t>13</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2" w:history="1">
        <w:r w:rsidR="009870A6" w:rsidRPr="00B9399F">
          <w:rPr>
            <w:rStyle w:val="a6"/>
            <w:rFonts w:hint="eastAsia"/>
            <w:noProof/>
          </w:rPr>
          <w:t>图</w:t>
        </w:r>
        <w:r w:rsidR="009870A6" w:rsidRPr="00B9399F">
          <w:rPr>
            <w:rStyle w:val="a6"/>
            <w:rFonts w:hint="eastAsia"/>
            <w:noProof/>
          </w:rPr>
          <w:t>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整体数据流图</w:t>
        </w:r>
        <w:r w:rsidR="009870A6">
          <w:rPr>
            <w:noProof/>
            <w:webHidden/>
          </w:rPr>
          <w:tab/>
        </w:r>
        <w:r w:rsidR="00EA4452">
          <w:rPr>
            <w:noProof/>
            <w:webHidden/>
          </w:rPr>
          <w:fldChar w:fldCharType="begin"/>
        </w:r>
        <w:r w:rsidR="009870A6">
          <w:rPr>
            <w:noProof/>
            <w:webHidden/>
          </w:rPr>
          <w:instrText xml:space="preserve"> PAGEREF _Toc330825132 \h </w:instrText>
        </w:r>
        <w:r w:rsidR="00EA4452">
          <w:rPr>
            <w:noProof/>
            <w:webHidden/>
          </w:rPr>
        </w:r>
        <w:r w:rsidR="00EA4452">
          <w:rPr>
            <w:noProof/>
            <w:webHidden/>
          </w:rPr>
          <w:fldChar w:fldCharType="separate"/>
        </w:r>
        <w:r w:rsidR="009870A6">
          <w:rPr>
            <w:noProof/>
            <w:webHidden/>
          </w:rPr>
          <w:t>26</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3" w:history="1">
        <w:r w:rsidR="009870A6" w:rsidRPr="00B9399F">
          <w:rPr>
            <w:rStyle w:val="a6"/>
            <w:rFonts w:hint="eastAsia"/>
            <w:noProof/>
          </w:rPr>
          <w:t>图</w:t>
        </w:r>
        <w:r w:rsidR="009870A6" w:rsidRPr="00B9399F">
          <w:rPr>
            <w:rStyle w:val="a6"/>
            <w:rFonts w:hint="eastAsia"/>
            <w:noProof/>
          </w:rPr>
          <w:t>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前台用户中心类图</w:t>
        </w:r>
        <w:r w:rsidR="009870A6">
          <w:rPr>
            <w:noProof/>
            <w:webHidden/>
          </w:rPr>
          <w:tab/>
        </w:r>
        <w:r w:rsidR="00EA4452">
          <w:rPr>
            <w:noProof/>
            <w:webHidden/>
          </w:rPr>
          <w:fldChar w:fldCharType="begin"/>
        </w:r>
        <w:r w:rsidR="009870A6">
          <w:rPr>
            <w:noProof/>
            <w:webHidden/>
          </w:rPr>
          <w:instrText xml:space="preserve"> PAGEREF _Toc330825133 \h </w:instrText>
        </w:r>
        <w:r w:rsidR="00EA4452">
          <w:rPr>
            <w:noProof/>
            <w:webHidden/>
          </w:rPr>
        </w:r>
        <w:r w:rsidR="00EA4452">
          <w:rPr>
            <w:noProof/>
            <w:webHidden/>
          </w:rPr>
          <w:fldChar w:fldCharType="separate"/>
        </w:r>
        <w:r w:rsidR="009870A6">
          <w:rPr>
            <w:noProof/>
            <w:webHidden/>
          </w:rPr>
          <w:t>28</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4" w:history="1">
        <w:r w:rsidR="009870A6" w:rsidRPr="00B9399F">
          <w:rPr>
            <w:rStyle w:val="a6"/>
            <w:rFonts w:hint="eastAsia"/>
            <w:noProof/>
          </w:rPr>
          <w:t>图</w:t>
        </w:r>
        <w:r w:rsidR="009870A6" w:rsidRPr="00B9399F">
          <w:rPr>
            <w:rStyle w:val="a6"/>
            <w:rFonts w:hint="eastAsia"/>
            <w:noProof/>
          </w:rPr>
          <w:t>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后台商品管理类图</w:t>
        </w:r>
        <w:r w:rsidR="009870A6">
          <w:rPr>
            <w:noProof/>
            <w:webHidden/>
          </w:rPr>
          <w:tab/>
        </w:r>
        <w:r w:rsidR="00EA4452">
          <w:rPr>
            <w:noProof/>
            <w:webHidden/>
          </w:rPr>
          <w:fldChar w:fldCharType="begin"/>
        </w:r>
        <w:r w:rsidR="009870A6">
          <w:rPr>
            <w:noProof/>
            <w:webHidden/>
          </w:rPr>
          <w:instrText xml:space="preserve"> PAGEREF _Toc330825134 \h </w:instrText>
        </w:r>
        <w:r w:rsidR="00EA4452">
          <w:rPr>
            <w:noProof/>
            <w:webHidden/>
          </w:rPr>
        </w:r>
        <w:r w:rsidR="00EA4452">
          <w:rPr>
            <w:noProof/>
            <w:webHidden/>
          </w:rPr>
          <w:fldChar w:fldCharType="separate"/>
        </w:r>
        <w:r w:rsidR="009870A6">
          <w:rPr>
            <w:noProof/>
            <w:webHidden/>
          </w:rPr>
          <w:t>29</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5" w:history="1">
        <w:r w:rsidR="009870A6" w:rsidRPr="00B9399F">
          <w:rPr>
            <w:rStyle w:val="a6"/>
            <w:rFonts w:hint="eastAsia"/>
            <w:noProof/>
          </w:rPr>
          <w:t>图</w:t>
        </w:r>
        <w:r w:rsidR="009870A6" w:rsidRPr="00B9399F">
          <w:rPr>
            <w:rStyle w:val="a6"/>
            <w:rFonts w:hint="eastAsia"/>
            <w:noProof/>
          </w:rPr>
          <w:t>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后台营销案管理</w:t>
        </w:r>
        <w:r w:rsidR="009870A6">
          <w:rPr>
            <w:noProof/>
            <w:webHidden/>
          </w:rPr>
          <w:tab/>
        </w:r>
        <w:r w:rsidR="00EA4452">
          <w:rPr>
            <w:noProof/>
            <w:webHidden/>
          </w:rPr>
          <w:fldChar w:fldCharType="begin"/>
        </w:r>
        <w:r w:rsidR="009870A6">
          <w:rPr>
            <w:noProof/>
            <w:webHidden/>
          </w:rPr>
          <w:instrText xml:space="preserve"> PAGEREF _Toc330825135 \h </w:instrText>
        </w:r>
        <w:r w:rsidR="00EA4452">
          <w:rPr>
            <w:noProof/>
            <w:webHidden/>
          </w:rPr>
        </w:r>
        <w:r w:rsidR="00EA4452">
          <w:rPr>
            <w:noProof/>
            <w:webHidden/>
          </w:rPr>
          <w:fldChar w:fldCharType="separate"/>
        </w:r>
        <w:r w:rsidR="009870A6">
          <w:rPr>
            <w:noProof/>
            <w:webHidden/>
          </w:rPr>
          <w:t>29</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6" w:history="1">
        <w:r w:rsidR="009870A6" w:rsidRPr="00B9399F">
          <w:rPr>
            <w:rStyle w:val="a6"/>
            <w:rFonts w:hint="eastAsia"/>
            <w:noProof/>
          </w:rPr>
          <w:t>图</w:t>
        </w:r>
        <w:r w:rsidR="009870A6" w:rsidRPr="00B9399F">
          <w:rPr>
            <w:rStyle w:val="a6"/>
            <w:rFonts w:hint="eastAsia"/>
            <w:noProof/>
          </w:rPr>
          <w:t>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订单管理类图</w:t>
        </w:r>
        <w:r w:rsidR="009870A6">
          <w:rPr>
            <w:noProof/>
            <w:webHidden/>
          </w:rPr>
          <w:tab/>
        </w:r>
        <w:r w:rsidR="00EA4452">
          <w:rPr>
            <w:noProof/>
            <w:webHidden/>
          </w:rPr>
          <w:fldChar w:fldCharType="begin"/>
        </w:r>
        <w:r w:rsidR="009870A6">
          <w:rPr>
            <w:noProof/>
            <w:webHidden/>
          </w:rPr>
          <w:instrText xml:space="preserve"> PAGEREF _Toc330825136 \h </w:instrText>
        </w:r>
        <w:r w:rsidR="00EA4452">
          <w:rPr>
            <w:noProof/>
            <w:webHidden/>
          </w:rPr>
        </w:r>
        <w:r w:rsidR="00EA4452">
          <w:rPr>
            <w:noProof/>
            <w:webHidden/>
          </w:rPr>
          <w:fldChar w:fldCharType="separate"/>
        </w:r>
        <w:r w:rsidR="009870A6">
          <w:rPr>
            <w:noProof/>
            <w:webHidden/>
          </w:rPr>
          <w:t>30</w:t>
        </w:r>
        <w:r w:rsidR="00EA4452">
          <w:rPr>
            <w:noProof/>
            <w:webHidden/>
          </w:rPr>
          <w:fldChar w:fldCharType="end"/>
        </w:r>
      </w:hyperlink>
    </w:p>
    <w:p w:rsidR="009870A6" w:rsidRDefault="00735396">
      <w:pPr>
        <w:pStyle w:val="ac"/>
        <w:tabs>
          <w:tab w:val="left" w:pos="1260"/>
          <w:tab w:val="right" w:leader="dot" w:pos="9062"/>
        </w:tabs>
        <w:rPr>
          <w:rFonts w:asciiTheme="minorHAnsi" w:eastAsiaTheme="minorEastAsia" w:hAnsiTheme="minorHAnsi" w:cstheme="minorBidi"/>
          <w:noProof/>
          <w:szCs w:val="22"/>
        </w:rPr>
      </w:pPr>
      <w:hyperlink w:anchor="_Toc330825137" w:history="1">
        <w:r w:rsidR="009870A6" w:rsidRPr="00B9399F">
          <w:rPr>
            <w:rStyle w:val="a6"/>
            <w:rFonts w:hint="eastAsia"/>
            <w:noProof/>
          </w:rPr>
          <w:t>图</w:t>
        </w:r>
        <w:r w:rsidR="009870A6" w:rsidRPr="00B9399F">
          <w:rPr>
            <w:rStyle w:val="a6"/>
            <w:rFonts w:hint="eastAsia"/>
            <w:noProof/>
          </w:rPr>
          <w:t>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支付管理类图</w:t>
        </w:r>
        <w:r w:rsidR="009870A6">
          <w:rPr>
            <w:noProof/>
            <w:webHidden/>
          </w:rPr>
          <w:tab/>
        </w:r>
        <w:r w:rsidR="00EA4452">
          <w:rPr>
            <w:noProof/>
            <w:webHidden/>
          </w:rPr>
          <w:fldChar w:fldCharType="begin"/>
        </w:r>
        <w:r w:rsidR="009870A6">
          <w:rPr>
            <w:noProof/>
            <w:webHidden/>
          </w:rPr>
          <w:instrText xml:space="preserve"> PAGEREF _Toc330825137 \h </w:instrText>
        </w:r>
        <w:r w:rsidR="00EA4452">
          <w:rPr>
            <w:noProof/>
            <w:webHidden/>
          </w:rPr>
        </w:r>
        <w:r w:rsidR="00EA4452">
          <w:rPr>
            <w:noProof/>
            <w:webHidden/>
          </w:rPr>
          <w:fldChar w:fldCharType="separate"/>
        </w:r>
        <w:r w:rsidR="009870A6">
          <w:rPr>
            <w:noProof/>
            <w:webHidden/>
          </w:rPr>
          <w:t>30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38" w:history="1">
        <w:r w:rsidR="009870A6" w:rsidRPr="00B9399F">
          <w:rPr>
            <w:rStyle w:val="a6"/>
            <w:rFonts w:hint="eastAsia"/>
            <w:noProof/>
          </w:rPr>
          <w:t>图</w:t>
        </w:r>
        <w:r w:rsidR="009870A6" w:rsidRPr="00B9399F">
          <w:rPr>
            <w:rStyle w:val="a6"/>
            <w:rFonts w:hint="eastAsia"/>
            <w:noProof/>
          </w:rPr>
          <w:t>10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用户登陆入口页面</w:t>
        </w:r>
        <w:r w:rsidR="009870A6">
          <w:rPr>
            <w:noProof/>
            <w:webHidden/>
          </w:rPr>
          <w:tab/>
        </w:r>
        <w:r w:rsidR="00EA4452">
          <w:rPr>
            <w:noProof/>
            <w:webHidden/>
          </w:rPr>
          <w:fldChar w:fldCharType="begin"/>
        </w:r>
        <w:r w:rsidR="009870A6">
          <w:rPr>
            <w:noProof/>
            <w:webHidden/>
          </w:rPr>
          <w:instrText xml:space="preserve"> PAGEREF _Toc330825138 \h </w:instrText>
        </w:r>
        <w:r w:rsidR="00EA4452">
          <w:rPr>
            <w:noProof/>
            <w:webHidden/>
          </w:rPr>
        </w:r>
        <w:r w:rsidR="00EA4452">
          <w:rPr>
            <w:noProof/>
            <w:webHidden/>
          </w:rPr>
          <w:fldChar w:fldCharType="separate"/>
        </w:r>
        <w:r w:rsidR="009870A6">
          <w:rPr>
            <w:noProof/>
            <w:webHidden/>
          </w:rPr>
          <w:t>52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39" w:history="1">
        <w:r w:rsidR="009870A6" w:rsidRPr="00B9399F">
          <w:rPr>
            <w:rStyle w:val="a6"/>
            <w:rFonts w:hint="eastAsia"/>
            <w:noProof/>
          </w:rPr>
          <w:t>图</w:t>
        </w:r>
        <w:r w:rsidR="009870A6" w:rsidRPr="00B9399F">
          <w:rPr>
            <w:rStyle w:val="a6"/>
            <w:rFonts w:hint="eastAsia"/>
            <w:noProof/>
          </w:rPr>
          <w:t>11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用户登录处理流程图</w:t>
        </w:r>
        <w:r w:rsidR="009870A6">
          <w:rPr>
            <w:noProof/>
            <w:webHidden/>
          </w:rPr>
          <w:tab/>
        </w:r>
        <w:r w:rsidR="00EA4452">
          <w:rPr>
            <w:noProof/>
            <w:webHidden/>
          </w:rPr>
          <w:fldChar w:fldCharType="begin"/>
        </w:r>
        <w:r w:rsidR="009870A6">
          <w:rPr>
            <w:noProof/>
            <w:webHidden/>
          </w:rPr>
          <w:instrText xml:space="preserve"> PAGEREF _Toc330825139 \h </w:instrText>
        </w:r>
        <w:r w:rsidR="00EA4452">
          <w:rPr>
            <w:noProof/>
            <w:webHidden/>
          </w:rPr>
        </w:r>
        <w:r w:rsidR="00EA4452">
          <w:rPr>
            <w:noProof/>
            <w:webHidden/>
          </w:rPr>
          <w:fldChar w:fldCharType="separate"/>
        </w:r>
        <w:r w:rsidR="009870A6">
          <w:rPr>
            <w:noProof/>
            <w:webHidden/>
          </w:rPr>
          <w:t>52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0" w:history="1">
        <w:r w:rsidR="009870A6" w:rsidRPr="00B9399F">
          <w:rPr>
            <w:rStyle w:val="a6"/>
            <w:rFonts w:hint="eastAsia"/>
            <w:noProof/>
          </w:rPr>
          <w:t>图</w:t>
        </w:r>
        <w:r w:rsidR="009870A6" w:rsidRPr="00B9399F">
          <w:rPr>
            <w:rStyle w:val="a6"/>
            <w:rFonts w:hint="eastAsia"/>
            <w:noProof/>
          </w:rPr>
          <w:t>12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用户登陆时序图</w:t>
        </w:r>
        <w:r w:rsidR="009870A6">
          <w:rPr>
            <w:noProof/>
            <w:webHidden/>
          </w:rPr>
          <w:tab/>
        </w:r>
        <w:r w:rsidR="00EA4452">
          <w:rPr>
            <w:noProof/>
            <w:webHidden/>
          </w:rPr>
          <w:fldChar w:fldCharType="begin"/>
        </w:r>
        <w:r w:rsidR="009870A6">
          <w:rPr>
            <w:noProof/>
            <w:webHidden/>
          </w:rPr>
          <w:instrText xml:space="preserve"> PAGEREF _Toc330825140 \h </w:instrText>
        </w:r>
        <w:r w:rsidR="00EA4452">
          <w:rPr>
            <w:noProof/>
            <w:webHidden/>
          </w:rPr>
        </w:r>
        <w:r w:rsidR="00EA4452">
          <w:rPr>
            <w:noProof/>
            <w:webHidden/>
          </w:rPr>
          <w:fldChar w:fldCharType="separate"/>
        </w:r>
        <w:r w:rsidR="009870A6">
          <w:rPr>
            <w:noProof/>
            <w:webHidden/>
          </w:rPr>
          <w:t>53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1" w:history="1">
        <w:r w:rsidR="009870A6" w:rsidRPr="00B9399F">
          <w:rPr>
            <w:rStyle w:val="a6"/>
            <w:rFonts w:hint="eastAsia"/>
            <w:noProof/>
          </w:rPr>
          <w:t>图</w:t>
        </w:r>
        <w:r w:rsidR="009870A6" w:rsidRPr="00B9399F">
          <w:rPr>
            <w:rStyle w:val="a6"/>
            <w:rFonts w:hint="eastAsia"/>
            <w:noProof/>
          </w:rPr>
          <w:t>13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商城首页</w:t>
        </w:r>
        <w:r w:rsidR="009870A6">
          <w:rPr>
            <w:noProof/>
            <w:webHidden/>
          </w:rPr>
          <w:tab/>
        </w:r>
        <w:r w:rsidR="00EA4452">
          <w:rPr>
            <w:noProof/>
            <w:webHidden/>
          </w:rPr>
          <w:fldChar w:fldCharType="begin"/>
        </w:r>
        <w:r w:rsidR="009870A6">
          <w:rPr>
            <w:noProof/>
            <w:webHidden/>
          </w:rPr>
          <w:instrText xml:space="preserve"> PAGEREF _Toc330825141 \h </w:instrText>
        </w:r>
        <w:r w:rsidR="00EA4452">
          <w:rPr>
            <w:noProof/>
            <w:webHidden/>
          </w:rPr>
        </w:r>
        <w:r w:rsidR="00EA4452">
          <w:rPr>
            <w:noProof/>
            <w:webHidden/>
          </w:rPr>
          <w:fldChar w:fldCharType="separate"/>
        </w:r>
        <w:r w:rsidR="009870A6">
          <w:rPr>
            <w:noProof/>
            <w:webHidden/>
          </w:rPr>
          <w:t>55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2" w:history="1">
        <w:r w:rsidR="009870A6" w:rsidRPr="00B9399F">
          <w:rPr>
            <w:rStyle w:val="a6"/>
            <w:rFonts w:hint="eastAsia"/>
            <w:noProof/>
          </w:rPr>
          <w:t>图</w:t>
        </w:r>
        <w:r w:rsidR="009870A6" w:rsidRPr="00B9399F">
          <w:rPr>
            <w:rStyle w:val="a6"/>
            <w:rFonts w:hint="eastAsia"/>
            <w:noProof/>
          </w:rPr>
          <w:t>14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优惠促销活动列表页</w:t>
        </w:r>
        <w:r w:rsidR="009870A6">
          <w:rPr>
            <w:noProof/>
            <w:webHidden/>
          </w:rPr>
          <w:tab/>
        </w:r>
        <w:r w:rsidR="00EA4452">
          <w:rPr>
            <w:noProof/>
            <w:webHidden/>
          </w:rPr>
          <w:fldChar w:fldCharType="begin"/>
        </w:r>
        <w:r w:rsidR="009870A6">
          <w:rPr>
            <w:noProof/>
            <w:webHidden/>
          </w:rPr>
          <w:instrText xml:space="preserve"> PAGEREF _Toc330825142 \h </w:instrText>
        </w:r>
        <w:r w:rsidR="00EA4452">
          <w:rPr>
            <w:noProof/>
            <w:webHidden/>
          </w:rPr>
        </w:r>
        <w:r w:rsidR="00EA4452">
          <w:rPr>
            <w:noProof/>
            <w:webHidden/>
          </w:rPr>
          <w:fldChar w:fldCharType="separate"/>
        </w:r>
        <w:r w:rsidR="009870A6">
          <w:rPr>
            <w:noProof/>
            <w:webHidden/>
          </w:rPr>
          <w:t>55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3" w:history="1">
        <w:r w:rsidR="009870A6" w:rsidRPr="00B9399F">
          <w:rPr>
            <w:rStyle w:val="a6"/>
            <w:rFonts w:hint="eastAsia"/>
            <w:noProof/>
          </w:rPr>
          <w:t>图</w:t>
        </w:r>
        <w:r w:rsidR="009870A6" w:rsidRPr="00B9399F">
          <w:rPr>
            <w:rStyle w:val="a6"/>
            <w:rFonts w:hint="eastAsia"/>
            <w:noProof/>
          </w:rPr>
          <w:t>15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优惠促销活动详细页</w:t>
        </w:r>
        <w:r w:rsidR="009870A6">
          <w:rPr>
            <w:noProof/>
            <w:webHidden/>
          </w:rPr>
          <w:tab/>
        </w:r>
        <w:r w:rsidR="00EA4452">
          <w:rPr>
            <w:noProof/>
            <w:webHidden/>
          </w:rPr>
          <w:fldChar w:fldCharType="begin"/>
        </w:r>
        <w:r w:rsidR="009870A6">
          <w:rPr>
            <w:noProof/>
            <w:webHidden/>
          </w:rPr>
          <w:instrText xml:space="preserve"> PAGEREF _Toc330825143 \h </w:instrText>
        </w:r>
        <w:r w:rsidR="00EA4452">
          <w:rPr>
            <w:noProof/>
            <w:webHidden/>
          </w:rPr>
        </w:r>
        <w:r w:rsidR="00EA4452">
          <w:rPr>
            <w:noProof/>
            <w:webHidden/>
          </w:rPr>
          <w:fldChar w:fldCharType="separate"/>
        </w:r>
        <w:r w:rsidR="009870A6">
          <w:rPr>
            <w:noProof/>
            <w:webHidden/>
          </w:rPr>
          <w:t>56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4" w:history="1">
        <w:r w:rsidR="009870A6" w:rsidRPr="00B9399F">
          <w:rPr>
            <w:rStyle w:val="a6"/>
            <w:rFonts w:hint="eastAsia"/>
            <w:noProof/>
          </w:rPr>
          <w:t>图</w:t>
        </w:r>
        <w:r w:rsidR="009870A6" w:rsidRPr="00B9399F">
          <w:rPr>
            <w:rStyle w:val="a6"/>
            <w:rFonts w:hint="eastAsia"/>
            <w:noProof/>
          </w:rPr>
          <w:t>16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单品详细页</w:t>
        </w:r>
        <w:r w:rsidR="009870A6">
          <w:rPr>
            <w:noProof/>
            <w:webHidden/>
          </w:rPr>
          <w:tab/>
        </w:r>
        <w:r w:rsidR="00EA4452">
          <w:rPr>
            <w:noProof/>
            <w:webHidden/>
          </w:rPr>
          <w:fldChar w:fldCharType="begin"/>
        </w:r>
        <w:r w:rsidR="009870A6">
          <w:rPr>
            <w:noProof/>
            <w:webHidden/>
          </w:rPr>
          <w:instrText xml:space="preserve"> PAGEREF _Toc330825144 \h </w:instrText>
        </w:r>
        <w:r w:rsidR="00EA4452">
          <w:rPr>
            <w:noProof/>
            <w:webHidden/>
          </w:rPr>
        </w:r>
        <w:r w:rsidR="00EA4452">
          <w:rPr>
            <w:noProof/>
            <w:webHidden/>
          </w:rPr>
          <w:fldChar w:fldCharType="separate"/>
        </w:r>
        <w:r w:rsidR="009870A6">
          <w:rPr>
            <w:noProof/>
            <w:webHidden/>
          </w:rPr>
          <w:t>56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5" w:history="1">
        <w:r w:rsidR="009870A6" w:rsidRPr="00B9399F">
          <w:rPr>
            <w:rStyle w:val="a6"/>
            <w:rFonts w:hint="eastAsia"/>
            <w:noProof/>
          </w:rPr>
          <w:t>图</w:t>
        </w:r>
        <w:r w:rsidR="009870A6" w:rsidRPr="00B9399F">
          <w:rPr>
            <w:rStyle w:val="a6"/>
            <w:rFonts w:hint="eastAsia"/>
            <w:noProof/>
          </w:rPr>
          <w:t>17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品牌手机分类页</w:t>
        </w:r>
        <w:r w:rsidR="009870A6">
          <w:rPr>
            <w:noProof/>
            <w:webHidden/>
          </w:rPr>
          <w:tab/>
        </w:r>
        <w:r w:rsidR="00EA4452">
          <w:rPr>
            <w:noProof/>
            <w:webHidden/>
          </w:rPr>
          <w:fldChar w:fldCharType="begin"/>
        </w:r>
        <w:r w:rsidR="009870A6">
          <w:rPr>
            <w:noProof/>
            <w:webHidden/>
          </w:rPr>
          <w:instrText xml:space="preserve"> PAGEREF _Toc330825145 \h </w:instrText>
        </w:r>
        <w:r w:rsidR="00EA4452">
          <w:rPr>
            <w:noProof/>
            <w:webHidden/>
          </w:rPr>
        </w:r>
        <w:r w:rsidR="00EA4452">
          <w:rPr>
            <w:noProof/>
            <w:webHidden/>
          </w:rPr>
          <w:fldChar w:fldCharType="separate"/>
        </w:r>
        <w:r w:rsidR="009870A6">
          <w:rPr>
            <w:noProof/>
            <w:webHidden/>
          </w:rPr>
          <w:t>57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6" w:history="1">
        <w:r w:rsidR="009870A6" w:rsidRPr="00B9399F">
          <w:rPr>
            <w:rStyle w:val="a6"/>
            <w:rFonts w:hint="eastAsia"/>
            <w:noProof/>
          </w:rPr>
          <w:t>图</w:t>
        </w:r>
        <w:r w:rsidR="009870A6" w:rsidRPr="00B9399F">
          <w:rPr>
            <w:rStyle w:val="a6"/>
            <w:rFonts w:hint="eastAsia"/>
            <w:noProof/>
          </w:rPr>
          <w:t>18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商品搜索页</w:t>
        </w:r>
        <w:r w:rsidR="009870A6">
          <w:rPr>
            <w:noProof/>
            <w:webHidden/>
          </w:rPr>
          <w:tab/>
        </w:r>
        <w:r w:rsidR="00EA4452">
          <w:rPr>
            <w:noProof/>
            <w:webHidden/>
          </w:rPr>
          <w:fldChar w:fldCharType="begin"/>
        </w:r>
        <w:r w:rsidR="009870A6">
          <w:rPr>
            <w:noProof/>
            <w:webHidden/>
          </w:rPr>
          <w:instrText xml:space="preserve"> PAGEREF _Toc330825146 \h </w:instrText>
        </w:r>
        <w:r w:rsidR="00EA4452">
          <w:rPr>
            <w:noProof/>
            <w:webHidden/>
          </w:rPr>
        </w:r>
        <w:r w:rsidR="00EA4452">
          <w:rPr>
            <w:noProof/>
            <w:webHidden/>
          </w:rPr>
          <w:fldChar w:fldCharType="separate"/>
        </w:r>
        <w:r w:rsidR="009870A6">
          <w:rPr>
            <w:noProof/>
            <w:webHidden/>
          </w:rPr>
          <w:t>57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7" w:history="1">
        <w:r w:rsidR="009870A6" w:rsidRPr="00B9399F">
          <w:rPr>
            <w:rStyle w:val="a6"/>
            <w:rFonts w:hint="eastAsia"/>
            <w:noProof/>
          </w:rPr>
          <w:t>图</w:t>
        </w:r>
        <w:r w:rsidR="009870A6" w:rsidRPr="00B9399F">
          <w:rPr>
            <w:rStyle w:val="a6"/>
            <w:rFonts w:hint="eastAsia"/>
            <w:noProof/>
          </w:rPr>
          <w:t>19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商品首页处理流程图</w:t>
        </w:r>
        <w:r w:rsidR="009870A6">
          <w:rPr>
            <w:noProof/>
            <w:webHidden/>
          </w:rPr>
          <w:tab/>
        </w:r>
        <w:r w:rsidR="00EA4452">
          <w:rPr>
            <w:noProof/>
            <w:webHidden/>
          </w:rPr>
          <w:fldChar w:fldCharType="begin"/>
        </w:r>
        <w:r w:rsidR="009870A6">
          <w:rPr>
            <w:noProof/>
            <w:webHidden/>
          </w:rPr>
          <w:instrText xml:space="preserve"> PAGEREF _Toc330825147 \h </w:instrText>
        </w:r>
        <w:r w:rsidR="00EA4452">
          <w:rPr>
            <w:noProof/>
            <w:webHidden/>
          </w:rPr>
        </w:r>
        <w:r w:rsidR="00EA4452">
          <w:rPr>
            <w:noProof/>
            <w:webHidden/>
          </w:rPr>
          <w:fldChar w:fldCharType="separate"/>
        </w:r>
        <w:r w:rsidR="009870A6">
          <w:rPr>
            <w:noProof/>
            <w:webHidden/>
          </w:rPr>
          <w:t>58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8" w:history="1">
        <w:r w:rsidR="009870A6" w:rsidRPr="00B9399F">
          <w:rPr>
            <w:rStyle w:val="a6"/>
            <w:rFonts w:hint="eastAsia"/>
            <w:noProof/>
          </w:rPr>
          <w:t>图</w:t>
        </w:r>
        <w:r w:rsidR="009870A6" w:rsidRPr="00B9399F">
          <w:rPr>
            <w:rStyle w:val="a6"/>
            <w:rFonts w:hint="eastAsia"/>
            <w:noProof/>
          </w:rPr>
          <w:t>20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商品首页处理时序图</w:t>
        </w:r>
        <w:r w:rsidR="009870A6">
          <w:rPr>
            <w:noProof/>
            <w:webHidden/>
          </w:rPr>
          <w:tab/>
        </w:r>
        <w:r w:rsidR="00EA4452">
          <w:rPr>
            <w:noProof/>
            <w:webHidden/>
          </w:rPr>
          <w:fldChar w:fldCharType="begin"/>
        </w:r>
        <w:r w:rsidR="009870A6">
          <w:rPr>
            <w:noProof/>
            <w:webHidden/>
          </w:rPr>
          <w:instrText xml:space="preserve"> PAGEREF _Toc330825148 \h </w:instrText>
        </w:r>
        <w:r w:rsidR="00EA4452">
          <w:rPr>
            <w:noProof/>
            <w:webHidden/>
          </w:rPr>
        </w:r>
        <w:r w:rsidR="00EA4452">
          <w:rPr>
            <w:noProof/>
            <w:webHidden/>
          </w:rPr>
          <w:fldChar w:fldCharType="separate"/>
        </w:r>
        <w:r w:rsidR="009870A6">
          <w:rPr>
            <w:noProof/>
            <w:webHidden/>
          </w:rPr>
          <w:t>61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49" w:history="1">
        <w:r w:rsidR="009870A6" w:rsidRPr="00B9399F">
          <w:rPr>
            <w:rStyle w:val="a6"/>
            <w:rFonts w:hint="eastAsia"/>
            <w:noProof/>
          </w:rPr>
          <w:t>图</w:t>
        </w:r>
        <w:r w:rsidR="009870A6" w:rsidRPr="00B9399F">
          <w:rPr>
            <w:rStyle w:val="a6"/>
            <w:rFonts w:hint="eastAsia"/>
            <w:noProof/>
          </w:rPr>
          <w:t>21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确认用户身份页</w:t>
        </w:r>
        <w:r w:rsidR="009870A6">
          <w:rPr>
            <w:noProof/>
            <w:webHidden/>
          </w:rPr>
          <w:tab/>
        </w:r>
        <w:r w:rsidR="00EA4452">
          <w:rPr>
            <w:noProof/>
            <w:webHidden/>
          </w:rPr>
          <w:fldChar w:fldCharType="begin"/>
        </w:r>
        <w:r w:rsidR="009870A6">
          <w:rPr>
            <w:noProof/>
            <w:webHidden/>
          </w:rPr>
          <w:instrText xml:space="preserve"> PAGEREF _Toc330825149 \h </w:instrText>
        </w:r>
        <w:r w:rsidR="00EA4452">
          <w:rPr>
            <w:noProof/>
            <w:webHidden/>
          </w:rPr>
        </w:r>
        <w:r w:rsidR="00EA4452">
          <w:rPr>
            <w:noProof/>
            <w:webHidden/>
          </w:rPr>
          <w:fldChar w:fldCharType="separate"/>
        </w:r>
        <w:r w:rsidR="009870A6">
          <w:rPr>
            <w:noProof/>
            <w:webHidden/>
          </w:rPr>
          <w:t>64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0" w:history="1">
        <w:r w:rsidR="009870A6" w:rsidRPr="00B9399F">
          <w:rPr>
            <w:rStyle w:val="a6"/>
            <w:rFonts w:hint="eastAsia"/>
            <w:noProof/>
          </w:rPr>
          <w:t>图</w:t>
        </w:r>
        <w:r w:rsidR="009870A6" w:rsidRPr="00B9399F">
          <w:rPr>
            <w:rStyle w:val="a6"/>
            <w:rFonts w:hint="eastAsia"/>
            <w:noProof/>
          </w:rPr>
          <w:t>22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确认订单信息页</w:t>
        </w:r>
        <w:r w:rsidR="009870A6">
          <w:rPr>
            <w:noProof/>
            <w:webHidden/>
          </w:rPr>
          <w:tab/>
        </w:r>
        <w:r w:rsidR="00EA4452">
          <w:rPr>
            <w:noProof/>
            <w:webHidden/>
          </w:rPr>
          <w:fldChar w:fldCharType="begin"/>
        </w:r>
        <w:r w:rsidR="009870A6">
          <w:rPr>
            <w:noProof/>
            <w:webHidden/>
          </w:rPr>
          <w:instrText xml:space="preserve"> PAGEREF _Toc330825150 \h </w:instrText>
        </w:r>
        <w:r w:rsidR="00EA4452">
          <w:rPr>
            <w:noProof/>
            <w:webHidden/>
          </w:rPr>
        </w:r>
        <w:r w:rsidR="00EA4452">
          <w:rPr>
            <w:noProof/>
            <w:webHidden/>
          </w:rPr>
          <w:fldChar w:fldCharType="separate"/>
        </w:r>
        <w:r w:rsidR="009870A6">
          <w:rPr>
            <w:noProof/>
            <w:webHidden/>
          </w:rPr>
          <w:t>64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1" w:history="1">
        <w:r w:rsidR="009870A6" w:rsidRPr="00B9399F">
          <w:rPr>
            <w:rStyle w:val="a6"/>
            <w:rFonts w:hint="eastAsia"/>
            <w:noProof/>
          </w:rPr>
          <w:t>图</w:t>
        </w:r>
        <w:r w:rsidR="009870A6" w:rsidRPr="00B9399F">
          <w:rPr>
            <w:rStyle w:val="a6"/>
            <w:rFonts w:hint="eastAsia"/>
            <w:noProof/>
          </w:rPr>
          <w:t>23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提交订单页</w:t>
        </w:r>
        <w:r w:rsidR="009870A6">
          <w:rPr>
            <w:noProof/>
            <w:webHidden/>
          </w:rPr>
          <w:tab/>
        </w:r>
        <w:r w:rsidR="00EA4452">
          <w:rPr>
            <w:noProof/>
            <w:webHidden/>
          </w:rPr>
          <w:fldChar w:fldCharType="begin"/>
        </w:r>
        <w:r w:rsidR="009870A6">
          <w:rPr>
            <w:noProof/>
            <w:webHidden/>
          </w:rPr>
          <w:instrText xml:space="preserve"> PAGEREF _Toc330825151 \h </w:instrText>
        </w:r>
        <w:r w:rsidR="00EA4452">
          <w:rPr>
            <w:noProof/>
            <w:webHidden/>
          </w:rPr>
        </w:r>
        <w:r w:rsidR="00EA4452">
          <w:rPr>
            <w:noProof/>
            <w:webHidden/>
          </w:rPr>
          <w:fldChar w:fldCharType="separate"/>
        </w:r>
        <w:r w:rsidR="009870A6">
          <w:rPr>
            <w:noProof/>
            <w:webHidden/>
          </w:rPr>
          <w:t>65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2" w:history="1">
        <w:r w:rsidR="009870A6" w:rsidRPr="00B9399F">
          <w:rPr>
            <w:rStyle w:val="a6"/>
            <w:rFonts w:hint="eastAsia"/>
            <w:noProof/>
          </w:rPr>
          <w:t>图</w:t>
        </w:r>
        <w:r w:rsidR="009870A6" w:rsidRPr="00B9399F">
          <w:rPr>
            <w:rStyle w:val="a6"/>
            <w:rFonts w:hint="eastAsia"/>
            <w:noProof/>
          </w:rPr>
          <w:t>24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商品购买处理流程</w:t>
        </w:r>
        <w:r w:rsidR="009870A6">
          <w:rPr>
            <w:noProof/>
            <w:webHidden/>
          </w:rPr>
          <w:tab/>
        </w:r>
        <w:r w:rsidR="00EA4452">
          <w:rPr>
            <w:noProof/>
            <w:webHidden/>
          </w:rPr>
          <w:fldChar w:fldCharType="begin"/>
        </w:r>
        <w:r w:rsidR="009870A6">
          <w:rPr>
            <w:noProof/>
            <w:webHidden/>
          </w:rPr>
          <w:instrText xml:space="preserve"> PAGEREF _Toc330825152 \h </w:instrText>
        </w:r>
        <w:r w:rsidR="00EA4452">
          <w:rPr>
            <w:noProof/>
            <w:webHidden/>
          </w:rPr>
        </w:r>
        <w:r w:rsidR="00EA4452">
          <w:rPr>
            <w:noProof/>
            <w:webHidden/>
          </w:rPr>
          <w:fldChar w:fldCharType="separate"/>
        </w:r>
        <w:r w:rsidR="009870A6">
          <w:rPr>
            <w:noProof/>
            <w:webHidden/>
          </w:rPr>
          <w:t>65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3" w:history="1">
        <w:r w:rsidR="009870A6" w:rsidRPr="00B9399F">
          <w:rPr>
            <w:rStyle w:val="a6"/>
            <w:rFonts w:hint="eastAsia"/>
            <w:noProof/>
          </w:rPr>
          <w:t>图</w:t>
        </w:r>
        <w:r w:rsidR="009870A6" w:rsidRPr="00B9399F">
          <w:rPr>
            <w:rStyle w:val="a6"/>
            <w:rFonts w:hint="eastAsia"/>
            <w:noProof/>
          </w:rPr>
          <w:t>25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在线购物流程时序图</w:t>
        </w:r>
        <w:r w:rsidR="009870A6">
          <w:rPr>
            <w:noProof/>
            <w:webHidden/>
          </w:rPr>
          <w:tab/>
        </w:r>
        <w:r w:rsidR="00EA4452">
          <w:rPr>
            <w:noProof/>
            <w:webHidden/>
          </w:rPr>
          <w:fldChar w:fldCharType="begin"/>
        </w:r>
        <w:r w:rsidR="009870A6">
          <w:rPr>
            <w:noProof/>
            <w:webHidden/>
          </w:rPr>
          <w:instrText xml:space="preserve"> PAGEREF _Toc330825153 \h </w:instrText>
        </w:r>
        <w:r w:rsidR="00EA4452">
          <w:rPr>
            <w:noProof/>
            <w:webHidden/>
          </w:rPr>
        </w:r>
        <w:r w:rsidR="00EA4452">
          <w:rPr>
            <w:noProof/>
            <w:webHidden/>
          </w:rPr>
          <w:fldChar w:fldCharType="separate"/>
        </w:r>
        <w:r w:rsidR="009870A6">
          <w:rPr>
            <w:noProof/>
            <w:webHidden/>
          </w:rPr>
          <w:t>66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4" w:history="1">
        <w:r w:rsidR="009870A6" w:rsidRPr="00B9399F">
          <w:rPr>
            <w:rStyle w:val="a6"/>
            <w:rFonts w:hint="eastAsia"/>
            <w:noProof/>
          </w:rPr>
          <w:t>图</w:t>
        </w:r>
        <w:r w:rsidR="009870A6" w:rsidRPr="00B9399F">
          <w:rPr>
            <w:rStyle w:val="a6"/>
            <w:rFonts w:hint="eastAsia"/>
            <w:noProof/>
          </w:rPr>
          <w:t>26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w:t>
        </w:r>
        <w:r w:rsidR="009870A6">
          <w:rPr>
            <w:noProof/>
            <w:webHidden/>
          </w:rPr>
          <w:tab/>
        </w:r>
        <w:r w:rsidR="00EA4452">
          <w:rPr>
            <w:noProof/>
            <w:webHidden/>
          </w:rPr>
          <w:fldChar w:fldCharType="begin"/>
        </w:r>
        <w:r w:rsidR="009870A6">
          <w:rPr>
            <w:noProof/>
            <w:webHidden/>
          </w:rPr>
          <w:instrText xml:space="preserve"> PAGEREF _Toc330825154 \h </w:instrText>
        </w:r>
        <w:r w:rsidR="00EA4452">
          <w:rPr>
            <w:noProof/>
            <w:webHidden/>
          </w:rPr>
        </w:r>
        <w:r w:rsidR="00EA4452">
          <w:rPr>
            <w:noProof/>
            <w:webHidden/>
          </w:rPr>
          <w:fldChar w:fldCharType="separate"/>
        </w:r>
        <w:r w:rsidR="009870A6">
          <w:rPr>
            <w:noProof/>
            <w:webHidden/>
          </w:rPr>
          <w:t>69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5" w:history="1">
        <w:r w:rsidR="009870A6" w:rsidRPr="00B9399F">
          <w:rPr>
            <w:rStyle w:val="a6"/>
            <w:rFonts w:hint="eastAsia"/>
            <w:noProof/>
          </w:rPr>
          <w:t>图</w:t>
        </w:r>
        <w:r w:rsidR="009870A6" w:rsidRPr="00B9399F">
          <w:rPr>
            <w:rStyle w:val="a6"/>
            <w:rFonts w:hint="eastAsia"/>
            <w:noProof/>
          </w:rPr>
          <w:t>27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用户中心结构图</w:t>
        </w:r>
        <w:r w:rsidR="009870A6">
          <w:rPr>
            <w:noProof/>
            <w:webHidden/>
          </w:rPr>
          <w:tab/>
        </w:r>
        <w:r w:rsidR="00EA4452">
          <w:rPr>
            <w:noProof/>
            <w:webHidden/>
          </w:rPr>
          <w:fldChar w:fldCharType="begin"/>
        </w:r>
        <w:r w:rsidR="009870A6">
          <w:rPr>
            <w:noProof/>
            <w:webHidden/>
          </w:rPr>
          <w:instrText xml:space="preserve"> PAGEREF _Toc330825155 \h </w:instrText>
        </w:r>
        <w:r w:rsidR="00EA4452">
          <w:rPr>
            <w:noProof/>
            <w:webHidden/>
          </w:rPr>
        </w:r>
        <w:r w:rsidR="00EA4452">
          <w:rPr>
            <w:noProof/>
            <w:webHidden/>
          </w:rPr>
          <w:fldChar w:fldCharType="separate"/>
        </w:r>
        <w:r w:rsidR="009870A6">
          <w:rPr>
            <w:noProof/>
            <w:webHidden/>
          </w:rPr>
          <w:t>70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6" w:history="1">
        <w:r w:rsidR="009870A6" w:rsidRPr="00B9399F">
          <w:rPr>
            <w:rStyle w:val="a6"/>
            <w:rFonts w:hint="eastAsia"/>
            <w:noProof/>
          </w:rPr>
          <w:t>图</w:t>
        </w:r>
        <w:r w:rsidR="009870A6" w:rsidRPr="00B9399F">
          <w:rPr>
            <w:rStyle w:val="a6"/>
            <w:rFonts w:hint="eastAsia"/>
            <w:noProof/>
          </w:rPr>
          <w:t>28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用户中心处理时序图</w:t>
        </w:r>
        <w:r w:rsidR="009870A6">
          <w:rPr>
            <w:noProof/>
            <w:webHidden/>
          </w:rPr>
          <w:tab/>
        </w:r>
        <w:r w:rsidR="00EA4452">
          <w:rPr>
            <w:noProof/>
            <w:webHidden/>
          </w:rPr>
          <w:fldChar w:fldCharType="begin"/>
        </w:r>
        <w:r w:rsidR="009870A6">
          <w:rPr>
            <w:noProof/>
            <w:webHidden/>
          </w:rPr>
          <w:instrText xml:space="preserve"> PAGEREF _Toc330825156 \h </w:instrText>
        </w:r>
        <w:r w:rsidR="00EA4452">
          <w:rPr>
            <w:noProof/>
            <w:webHidden/>
          </w:rPr>
        </w:r>
        <w:r w:rsidR="00EA4452">
          <w:rPr>
            <w:noProof/>
            <w:webHidden/>
          </w:rPr>
          <w:fldChar w:fldCharType="separate"/>
        </w:r>
        <w:r w:rsidR="009870A6">
          <w:rPr>
            <w:noProof/>
            <w:webHidden/>
          </w:rPr>
          <w:t>71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7" w:history="1">
        <w:r w:rsidR="009870A6" w:rsidRPr="00B9399F">
          <w:rPr>
            <w:rStyle w:val="a6"/>
            <w:rFonts w:hint="eastAsia"/>
            <w:noProof/>
          </w:rPr>
          <w:t>图</w:t>
        </w:r>
        <w:r w:rsidR="009870A6" w:rsidRPr="00B9399F">
          <w:rPr>
            <w:rStyle w:val="a6"/>
            <w:rFonts w:hint="eastAsia"/>
            <w:noProof/>
          </w:rPr>
          <w:t>29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商品管理页</w:t>
        </w:r>
        <w:r w:rsidR="009870A6">
          <w:rPr>
            <w:noProof/>
            <w:webHidden/>
          </w:rPr>
          <w:tab/>
        </w:r>
        <w:r w:rsidR="00EA4452">
          <w:rPr>
            <w:noProof/>
            <w:webHidden/>
          </w:rPr>
          <w:fldChar w:fldCharType="begin"/>
        </w:r>
        <w:r w:rsidR="009870A6">
          <w:rPr>
            <w:noProof/>
            <w:webHidden/>
          </w:rPr>
          <w:instrText xml:space="preserve"> PAGEREF _Toc330825157 \h </w:instrText>
        </w:r>
        <w:r w:rsidR="00EA4452">
          <w:rPr>
            <w:noProof/>
            <w:webHidden/>
          </w:rPr>
        </w:r>
        <w:r w:rsidR="00EA4452">
          <w:rPr>
            <w:noProof/>
            <w:webHidden/>
          </w:rPr>
          <w:fldChar w:fldCharType="separate"/>
        </w:r>
        <w:r w:rsidR="009870A6">
          <w:rPr>
            <w:noProof/>
            <w:webHidden/>
          </w:rPr>
          <w:t>73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8" w:history="1">
        <w:r w:rsidR="009870A6" w:rsidRPr="00B9399F">
          <w:rPr>
            <w:rStyle w:val="a6"/>
            <w:rFonts w:hint="eastAsia"/>
            <w:noProof/>
          </w:rPr>
          <w:t>图</w:t>
        </w:r>
        <w:r w:rsidR="009870A6" w:rsidRPr="00B9399F">
          <w:rPr>
            <w:rStyle w:val="a6"/>
            <w:rFonts w:hint="eastAsia"/>
            <w:noProof/>
          </w:rPr>
          <w:t>30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商品审核页</w:t>
        </w:r>
        <w:r w:rsidR="009870A6">
          <w:rPr>
            <w:noProof/>
            <w:webHidden/>
          </w:rPr>
          <w:tab/>
        </w:r>
        <w:r w:rsidR="00EA4452">
          <w:rPr>
            <w:noProof/>
            <w:webHidden/>
          </w:rPr>
          <w:fldChar w:fldCharType="begin"/>
        </w:r>
        <w:r w:rsidR="009870A6">
          <w:rPr>
            <w:noProof/>
            <w:webHidden/>
          </w:rPr>
          <w:instrText xml:space="preserve"> PAGEREF _Toc330825158 \h </w:instrText>
        </w:r>
        <w:r w:rsidR="00EA4452">
          <w:rPr>
            <w:noProof/>
            <w:webHidden/>
          </w:rPr>
        </w:r>
        <w:r w:rsidR="00EA4452">
          <w:rPr>
            <w:noProof/>
            <w:webHidden/>
          </w:rPr>
          <w:fldChar w:fldCharType="separate"/>
        </w:r>
        <w:r w:rsidR="009870A6">
          <w:rPr>
            <w:noProof/>
            <w:webHidden/>
          </w:rPr>
          <w:t>74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59" w:history="1">
        <w:r w:rsidR="009870A6" w:rsidRPr="00B9399F">
          <w:rPr>
            <w:rStyle w:val="a6"/>
            <w:rFonts w:hint="eastAsia"/>
            <w:noProof/>
          </w:rPr>
          <w:t>图</w:t>
        </w:r>
        <w:r w:rsidR="009870A6" w:rsidRPr="00B9399F">
          <w:rPr>
            <w:rStyle w:val="a6"/>
            <w:rFonts w:hint="eastAsia"/>
            <w:noProof/>
          </w:rPr>
          <w:t>31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促销活动页</w:t>
        </w:r>
        <w:r w:rsidR="009870A6">
          <w:rPr>
            <w:noProof/>
            <w:webHidden/>
          </w:rPr>
          <w:tab/>
        </w:r>
        <w:r w:rsidR="00EA4452">
          <w:rPr>
            <w:noProof/>
            <w:webHidden/>
          </w:rPr>
          <w:fldChar w:fldCharType="begin"/>
        </w:r>
        <w:r w:rsidR="009870A6">
          <w:rPr>
            <w:noProof/>
            <w:webHidden/>
          </w:rPr>
          <w:instrText xml:space="preserve"> PAGEREF _Toc330825159 \h </w:instrText>
        </w:r>
        <w:r w:rsidR="00EA4452">
          <w:rPr>
            <w:noProof/>
            <w:webHidden/>
          </w:rPr>
        </w:r>
        <w:r w:rsidR="00EA4452">
          <w:rPr>
            <w:noProof/>
            <w:webHidden/>
          </w:rPr>
          <w:fldChar w:fldCharType="separate"/>
        </w:r>
        <w:r w:rsidR="009870A6">
          <w:rPr>
            <w:noProof/>
            <w:webHidden/>
          </w:rPr>
          <w:t>74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0" w:history="1">
        <w:r w:rsidR="009870A6" w:rsidRPr="00B9399F">
          <w:rPr>
            <w:rStyle w:val="a6"/>
            <w:rFonts w:hint="eastAsia"/>
            <w:noProof/>
          </w:rPr>
          <w:t>图</w:t>
        </w:r>
        <w:r w:rsidR="009870A6" w:rsidRPr="00B9399F">
          <w:rPr>
            <w:rStyle w:val="a6"/>
            <w:rFonts w:hint="eastAsia"/>
            <w:noProof/>
          </w:rPr>
          <w:t>32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活动档次页</w:t>
        </w:r>
        <w:r w:rsidR="009870A6">
          <w:rPr>
            <w:noProof/>
            <w:webHidden/>
          </w:rPr>
          <w:tab/>
        </w:r>
        <w:r w:rsidR="00EA4452">
          <w:rPr>
            <w:noProof/>
            <w:webHidden/>
          </w:rPr>
          <w:fldChar w:fldCharType="begin"/>
        </w:r>
        <w:r w:rsidR="009870A6">
          <w:rPr>
            <w:noProof/>
            <w:webHidden/>
          </w:rPr>
          <w:instrText xml:space="preserve"> PAGEREF _Toc330825160 \h </w:instrText>
        </w:r>
        <w:r w:rsidR="00EA4452">
          <w:rPr>
            <w:noProof/>
            <w:webHidden/>
          </w:rPr>
        </w:r>
        <w:r w:rsidR="00EA4452">
          <w:rPr>
            <w:noProof/>
            <w:webHidden/>
          </w:rPr>
          <w:fldChar w:fldCharType="separate"/>
        </w:r>
        <w:r w:rsidR="009870A6">
          <w:rPr>
            <w:noProof/>
            <w:webHidden/>
          </w:rPr>
          <w:t>74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1" w:history="1">
        <w:r w:rsidR="009870A6" w:rsidRPr="00B9399F">
          <w:rPr>
            <w:rStyle w:val="a6"/>
            <w:rFonts w:hint="eastAsia"/>
            <w:noProof/>
          </w:rPr>
          <w:t>图</w:t>
        </w:r>
        <w:r w:rsidR="009870A6" w:rsidRPr="00B9399F">
          <w:rPr>
            <w:rStyle w:val="a6"/>
            <w:rFonts w:hint="eastAsia"/>
            <w:noProof/>
          </w:rPr>
          <w:t>33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分类管理页</w:t>
        </w:r>
        <w:r w:rsidR="009870A6">
          <w:rPr>
            <w:noProof/>
            <w:webHidden/>
          </w:rPr>
          <w:tab/>
        </w:r>
        <w:r w:rsidR="00EA4452">
          <w:rPr>
            <w:noProof/>
            <w:webHidden/>
          </w:rPr>
          <w:fldChar w:fldCharType="begin"/>
        </w:r>
        <w:r w:rsidR="009870A6">
          <w:rPr>
            <w:noProof/>
            <w:webHidden/>
          </w:rPr>
          <w:instrText xml:space="preserve"> PAGEREF _Toc330825161 \h </w:instrText>
        </w:r>
        <w:r w:rsidR="00EA4452">
          <w:rPr>
            <w:noProof/>
            <w:webHidden/>
          </w:rPr>
        </w:r>
        <w:r w:rsidR="00EA4452">
          <w:rPr>
            <w:noProof/>
            <w:webHidden/>
          </w:rPr>
          <w:fldChar w:fldCharType="separate"/>
        </w:r>
        <w:r w:rsidR="009870A6">
          <w:rPr>
            <w:noProof/>
            <w:webHidden/>
          </w:rPr>
          <w:t>75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2" w:history="1">
        <w:r w:rsidR="009870A6" w:rsidRPr="00B9399F">
          <w:rPr>
            <w:rStyle w:val="a6"/>
            <w:rFonts w:hint="eastAsia"/>
            <w:noProof/>
          </w:rPr>
          <w:t>图</w:t>
        </w:r>
        <w:r w:rsidR="009870A6" w:rsidRPr="00B9399F">
          <w:rPr>
            <w:rStyle w:val="a6"/>
            <w:rFonts w:hint="eastAsia"/>
            <w:noProof/>
          </w:rPr>
          <w:t>34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品牌管理页</w:t>
        </w:r>
        <w:r w:rsidR="009870A6">
          <w:rPr>
            <w:noProof/>
            <w:webHidden/>
          </w:rPr>
          <w:tab/>
        </w:r>
        <w:r w:rsidR="00EA4452">
          <w:rPr>
            <w:noProof/>
            <w:webHidden/>
          </w:rPr>
          <w:fldChar w:fldCharType="begin"/>
        </w:r>
        <w:r w:rsidR="009870A6">
          <w:rPr>
            <w:noProof/>
            <w:webHidden/>
          </w:rPr>
          <w:instrText xml:space="preserve"> PAGEREF _Toc330825162 \h </w:instrText>
        </w:r>
        <w:r w:rsidR="00EA4452">
          <w:rPr>
            <w:noProof/>
            <w:webHidden/>
          </w:rPr>
        </w:r>
        <w:r w:rsidR="00EA4452">
          <w:rPr>
            <w:noProof/>
            <w:webHidden/>
          </w:rPr>
          <w:fldChar w:fldCharType="separate"/>
        </w:r>
        <w:r w:rsidR="009870A6">
          <w:rPr>
            <w:noProof/>
            <w:webHidden/>
          </w:rPr>
          <w:t>75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3" w:history="1">
        <w:r w:rsidR="009870A6" w:rsidRPr="00B9399F">
          <w:rPr>
            <w:rStyle w:val="a6"/>
            <w:rFonts w:hint="eastAsia"/>
            <w:noProof/>
          </w:rPr>
          <w:t>图</w:t>
        </w:r>
        <w:r w:rsidR="009870A6" w:rsidRPr="00B9399F">
          <w:rPr>
            <w:rStyle w:val="a6"/>
            <w:rFonts w:hint="eastAsia"/>
            <w:noProof/>
          </w:rPr>
          <w:t>35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商品管理模块主要功能示意</w:t>
        </w:r>
        <w:r w:rsidR="009870A6">
          <w:rPr>
            <w:noProof/>
            <w:webHidden/>
          </w:rPr>
          <w:tab/>
        </w:r>
        <w:r w:rsidR="00EA4452">
          <w:rPr>
            <w:noProof/>
            <w:webHidden/>
          </w:rPr>
          <w:fldChar w:fldCharType="begin"/>
        </w:r>
        <w:r w:rsidR="009870A6">
          <w:rPr>
            <w:noProof/>
            <w:webHidden/>
          </w:rPr>
          <w:instrText xml:space="preserve"> PAGEREF _Toc330825163 \h </w:instrText>
        </w:r>
        <w:r w:rsidR="00EA4452">
          <w:rPr>
            <w:noProof/>
            <w:webHidden/>
          </w:rPr>
        </w:r>
        <w:r w:rsidR="00EA4452">
          <w:rPr>
            <w:noProof/>
            <w:webHidden/>
          </w:rPr>
          <w:fldChar w:fldCharType="separate"/>
        </w:r>
        <w:r w:rsidR="009870A6">
          <w:rPr>
            <w:noProof/>
            <w:webHidden/>
          </w:rPr>
          <w:t>76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4" w:history="1">
        <w:r w:rsidR="009870A6" w:rsidRPr="00B9399F">
          <w:rPr>
            <w:rStyle w:val="a6"/>
            <w:rFonts w:hint="eastAsia"/>
            <w:noProof/>
          </w:rPr>
          <w:t>图</w:t>
        </w:r>
        <w:r w:rsidR="009870A6" w:rsidRPr="00B9399F">
          <w:rPr>
            <w:rStyle w:val="a6"/>
            <w:rFonts w:hint="eastAsia"/>
            <w:noProof/>
          </w:rPr>
          <w:t>36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新增商品和审核主要流程示意</w:t>
        </w:r>
        <w:r w:rsidR="009870A6">
          <w:rPr>
            <w:noProof/>
            <w:webHidden/>
          </w:rPr>
          <w:tab/>
        </w:r>
        <w:r w:rsidR="00EA4452">
          <w:rPr>
            <w:noProof/>
            <w:webHidden/>
          </w:rPr>
          <w:fldChar w:fldCharType="begin"/>
        </w:r>
        <w:r w:rsidR="009870A6">
          <w:rPr>
            <w:noProof/>
            <w:webHidden/>
          </w:rPr>
          <w:instrText xml:space="preserve"> PAGEREF _Toc330825164 \h </w:instrText>
        </w:r>
        <w:r w:rsidR="00EA4452">
          <w:rPr>
            <w:noProof/>
            <w:webHidden/>
          </w:rPr>
        </w:r>
        <w:r w:rsidR="00EA4452">
          <w:rPr>
            <w:noProof/>
            <w:webHidden/>
          </w:rPr>
          <w:fldChar w:fldCharType="separate"/>
        </w:r>
        <w:r w:rsidR="009870A6">
          <w:rPr>
            <w:noProof/>
            <w:webHidden/>
          </w:rPr>
          <w:t>76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5" w:history="1">
        <w:r w:rsidR="009870A6" w:rsidRPr="00B9399F">
          <w:rPr>
            <w:rStyle w:val="a6"/>
            <w:rFonts w:hint="eastAsia"/>
            <w:noProof/>
          </w:rPr>
          <w:t>图</w:t>
        </w:r>
        <w:r w:rsidR="009870A6" w:rsidRPr="00B9399F">
          <w:rPr>
            <w:rStyle w:val="a6"/>
            <w:rFonts w:hint="eastAsia"/>
            <w:noProof/>
          </w:rPr>
          <w:t>37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订单管理页</w:t>
        </w:r>
        <w:r w:rsidR="009870A6">
          <w:rPr>
            <w:noProof/>
            <w:webHidden/>
          </w:rPr>
          <w:tab/>
        </w:r>
        <w:r w:rsidR="00EA4452">
          <w:rPr>
            <w:noProof/>
            <w:webHidden/>
          </w:rPr>
          <w:fldChar w:fldCharType="begin"/>
        </w:r>
        <w:r w:rsidR="009870A6">
          <w:rPr>
            <w:noProof/>
            <w:webHidden/>
          </w:rPr>
          <w:instrText xml:space="preserve"> PAGEREF _Toc330825165 \h </w:instrText>
        </w:r>
        <w:r w:rsidR="00EA4452">
          <w:rPr>
            <w:noProof/>
            <w:webHidden/>
          </w:rPr>
        </w:r>
        <w:r w:rsidR="00EA4452">
          <w:rPr>
            <w:noProof/>
            <w:webHidden/>
          </w:rPr>
          <w:fldChar w:fldCharType="separate"/>
        </w:r>
        <w:r w:rsidR="009870A6">
          <w:rPr>
            <w:noProof/>
            <w:webHidden/>
          </w:rPr>
          <w:t>88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6" w:history="1">
        <w:r w:rsidR="009870A6" w:rsidRPr="00B9399F">
          <w:rPr>
            <w:rStyle w:val="a6"/>
            <w:rFonts w:hint="eastAsia"/>
            <w:noProof/>
          </w:rPr>
          <w:t>图</w:t>
        </w:r>
        <w:r w:rsidR="009870A6" w:rsidRPr="00B9399F">
          <w:rPr>
            <w:rStyle w:val="a6"/>
            <w:rFonts w:hint="eastAsia"/>
            <w:noProof/>
          </w:rPr>
          <w:t>38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内容维护整体流程图</w:t>
        </w:r>
        <w:r w:rsidR="009870A6">
          <w:rPr>
            <w:noProof/>
            <w:webHidden/>
          </w:rPr>
          <w:tab/>
        </w:r>
        <w:r w:rsidR="00EA4452">
          <w:rPr>
            <w:noProof/>
            <w:webHidden/>
          </w:rPr>
          <w:fldChar w:fldCharType="begin"/>
        </w:r>
        <w:r w:rsidR="009870A6">
          <w:rPr>
            <w:noProof/>
            <w:webHidden/>
          </w:rPr>
          <w:instrText xml:space="preserve"> PAGEREF _Toc330825166 \h </w:instrText>
        </w:r>
        <w:r w:rsidR="00EA4452">
          <w:rPr>
            <w:noProof/>
            <w:webHidden/>
          </w:rPr>
        </w:r>
        <w:r w:rsidR="00EA4452">
          <w:rPr>
            <w:noProof/>
            <w:webHidden/>
          </w:rPr>
          <w:fldChar w:fldCharType="separate"/>
        </w:r>
        <w:r w:rsidR="009870A6">
          <w:rPr>
            <w:noProof/>
            <w:webHidden/>
          </w:rPr>
          <w:t>95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7" w:history="1">
        <w:r w:rsidR="009870A6" w:rsidRPr="00B9399F">
          <w:rPr>
            <w:rStyle w:val="a6"/>
            <w:rFonts w:hint="eastAsia"/>
            <w:noProof/>
          </w:rPr>
          <w:t>图</w:t>
        </w:r>
        <w:r w:rsidR="009870A6" w:rsidRPr="00B9399F">
          <w:rPr>
            <w:rStyle w:val="a6"/>
            <w:rFonts w:hint="eastAsia"/>
            <w:noProof/>
          </w:rPr>
          <w:t>39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内容维护功能结构图</w:t>
        </w:r>
        <w:r w:rsidR="009870A6">
          <w:rPr>
            <w:noProof/>
            <w:webHidden/>
          </w:rPr>
          <w:tab/>
        </w:r>
        <w:r w:rsidR="00EA4452">
          <w:rPr>
            <w:noProof/>
            <w:webHidden/>
          </w:rPr>
          <w:fldChar w:fldCharType="begin"/>
        </w:r>
        <w:r w:rsidR="009870A6">
          <w:rPr>
            <w:noProof/>
            <w:webHidden/>
          </w:rPr>
          <w:instrText xml:space="preserve"> PAGEREF _Toc330825167 \h </w:instrText>
        </w:r>
        <w:r w:rsidR="00EA4452">
          <w:rPr>
            <w:noProof/>
            <w:webHidden/>
          </w:rPr>
        </w:r>
        <w:r w:rsidR="00EA4452">
          <w:rPr>
            <w:noProof/>
            <w:webHidden/>
          </w:rPr>
          <w:fldChar w:fldCharType="separate"/>
        </w:r>
        <w:r w:rsidR="009870A6">
          <w:rPr>
            <w:noProof/>
            <w:webHidden/>
          </w:rPr>
          <w:t>95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8" w:history="1">
        <w:r w:rsidR="009870A6" w:rsidRPr="00B9399F">
          <w:rPr>
            <w:rStyle w:val="a6"/>
            <w:rFonts w:hint="eastAsia"/>
            <w:noProof/>
          </w:rPr>
          <w:t>图</w:t>
        </w:r>
        <w:r w:rsidR="009870A6" w:rsidRPr="00B9399F">
          <w:rPr>
            <w:rStyle w:val="a6"/>
            <w:rFonts w:hint="eastAsia"/>
            <w:noProof/>
          </w:rPr>
          <w:t>40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广告位管理页</w:t>
        </w:r>
        <w:r w:rsidR="009870A6">
          <w:rPr>
            <w:noProof/>
            <w:webHidden/>
          </w:rPr>
          <w:tab/>
        </w:r>
        <w:r w:rsidR="00EA4452">
          <w:rPr>
            <w:noProof/>
            <w:webHidden/>
          </w:rPr>
          <w:fldChar w:fldCharType="begin"/>
        </w:r>
        <w:r w:rsidR="009870A6">
          <w:rPr>
            <w:noProof/>
            <w:webHidden/>
          </w:rPr>
          <w:instrText xml:space="preserve"> PAGEREF _Toc330825168 \h </w:instrText>
        </w:r>
        <w:r w:rsidR="00EA4452">
          <w:rPr>
            <w:noProof/>
            <w:webHidden/>
          </w:rPr>
        </w:r>
        <w:r w:rsidR="00EA4452">
          <w:rPr>
            <w:noProof/>
            <w:webHidden/>
          </w:rPr>
          <w:fldChar w:fldCharType="separate"/>
        </w:r>
        <w:r w:rsidR="009870A6">
          <w:rPr>
            <w:noProof/>
            <w:webHidden/>
          </w:rPr>
          <w:t>96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69" w:history="1">
        <w:r w:rsidR="009870A6" w:rsidRPr="00B9399F">
          <w:rPr>
            <w:rStyle w:val="a6"/>
            <w:rFonts w:hint="eastAsia"/>
            <w:noProof/>
          </w:rPr>
          <w:t>图</w:t>
        </w:r>
        <w:r w:rsidR="009870A6" w:rsidRPr="00B9399F">
          <w:rPr>
            <w:rStyle w:val="a6"/>
            <w:rFonts w:hint="eastAsia"/>
            <w:noProof/>
          </w:rPr>
          <w:t>41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广告管理页</w:t>
        </w:r>
        <w:r w:rsidR="009870A6">
          <w:rPr>
            <w:noProof/>
            <w:webHidden/>
          </w:rPr>
          <w:tab/>
        </w:r>
        <w:r w:rsidR="00EA4452">
          <w:rPr>
            <w:noProof/>
            <w:webHidden/>
          </w:rPr>
          <w:fldChar w:fldCharType="begin"/>
        </w:r>
        <w:r w:rsidR="009870A6">
          <w:rPr>
            <w:noProof/>
            <w:webHidden/>
          </w:rPr>
          <w:instrText xml:space="preserve"> PAGEREF _Toc330825169 \h </w:instrText>
        </w:r>
        <w:r w:rsidR="00EA4452">
          <w:rPr>
            <w:noProof/>
            <w:webHidden/>
          </w:rPr>
        </w:r>
        <w:r w:rsidR="00EA4452">
          <w:rPr>
            <w:noProof/>
            <w:webHidden/>
          </w:rPr>
          <w:fldChar w:fldCharType="separate"/>
        </w:r>
        <w:r w:rsidR="009870A6">
          <w:rPr>
            <w:noProof/>
            <w:webHidden/>
          </w:rPr>
          <w:t>96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0" w:history="1">
        <w:r w:rsidR="009870A6" w:rsidRPr="00B9399F">
          <w:rPr>
            <w:rStyle w:val="a6"/>
            <w:rFonts w:hint="eastAsia"/>
            <w:noProof/>
          </w:rPr>
          <w:t>图</w:t>
        </w:r>
        <w:r w:rsidR="009870A6" w:rsidRPr="00B9399F">
          <w:rPr>
            <w:rStyle w:val="a6"/>
            <w:rFonts w:hint="eastAsia"/>
            <w:noProof/>
          </w:rPr>
          <w:t>42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会员管理页</w:t>
        </w:r>
        <w:r w:rsidR="009870A6">
          <w:rPr>
            <w:noProof/>
            <w:webHidden/>
          </w:rPr>
          <w:tab/>
        </w:r>
        <w:r w:rsidR="00EA4452">
          <w:rPr>
            <w:noProof/>
            <w:webHidden/>
          </w:rPr>
          <w:fldChar w:fldCharType="begin"/>
        </w:r>
        <w:r w:rsidR="009870A6">
          <w:rPr>
            <w:noProof/>
            <w:webHidden/>
          </w:rPr>
          <w:instrText xml:space="preserve"> PAGEREF _Toc330825170 \h </w:instrText>
        </w:r>
        <w:r w:rsidR="00EA4452">
          <w:rPr>
            <w:noProof/>
            <w:webHidden/>
          </w:rPr>
        </w:r>
        <w:r w:rsidR="00EA4452">
          <w:rPr>
            <w:noProof/>
            <w:webHidden/>
          </w:rPr>
          <w:fldChar w:fldCharType="separate"/>
        </w:r>
        <w:r w:rsidR="009870A6">
          <w:rPr>
            <w:noProof/>
            <w:webHidden/>
          </w:rPr>
          <w:t>105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1" w:history="1">
        <w:r w:rsidR="009870A6" w:rsidRPr="00B9399F">
          <w:rPr>
            <w:rStyle w:val="a6"/>
            <w:rFonts w:hint="eastAsia"/>
            <w:noProof/>
          </w:rPr>
          <w:t>图</w:t>
        </w:r>
        <w:r w:rsidR="009870A6" w:rsidRPr="00B9399F">
          <w:rPr>
            <w:rStyle w:val="a6"/>
            <w:rFonts w:hint="eastAsia"/>
            <w:noProof/>
          </w:rPr>
          <w:t>43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支付管理总体预览页</w:t>
        </w:r>
        <w:r w:rsidR="009870A6">
          <w:rPr>
            <w:noProof/>
            <w:webHidden/>
          </w:rPr>
          <w:tab/>
        </w:r>
        <w:r w:rsidR="00EA4452">
          <w:rPr>
            <w:noProof/>
            <w:webHidden/>
          </w:rPr>
          <w:fldChar w:fldCharType="begin"/>
        </w:r>
        <w:r w:rsidR="009870A6">
          <w:rPr>
            <w:noProof/>
            <w:webHidden/>
          </w:rPr>
          <w:instrText xml:space="preserve"> PAGEREF _Toc330825171 \h </w:instrText>
        </w:r>
        <w:r w:rsidR="00EA4452">
          <w:rPr>
            <w:noProof/>
            <w:webHidden/>
          </w:rPr>
        </w:r>
        <w:r w:rsidR="00EA4452">
          <w:rPr>
            <w:noProof/>
            <w:webHidden/>
          </w:rPr>
          <w:fldChar w:fldCharType="separate"/>
        </w:r>
        <w:r w:rsidR="009870A6">
          <w:rPr>
            <w:noProof/>
            <w:webHidden/>
          </w:rPr>
          <w:t>107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2" w:history="1">
        <w:r w:rsidR="009870A6" w:rsidRPr="00B9399F">
          <w:rPr>
            <w:rStyle w:val="a6"/>
            <w:rFonts w:hint="eastAsia"/>
            <w:noProof/>
          </w:rPr>
          <w:t>图</w:t>
        </w:r>
        <w:r w:rsidR="009870A6" w:rsidRPr="00B9399F">
          <w:rPr>
            <w:rStyle w:val="a6"/>
            <w:rFonts w:hint="eastAsia"/>
            <w:noProof/>
          </w:rPr>
          <w:t>44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权限管理页</w:t>
        </w:r>
        <w:r w:rsidR="009870A6">
          <w:rPr>
            <w:noProof/>
            <w:webHidden/>
          </w:rPr>
          <w:tab/>
        </w:r>
        <w:r w:rsidR="00EA4452">
          <w:rPr>
            <w:noProof/>
            <w:webHidden/>
          </w:rPr>
          <w:fldChar w:fldCharType="begin"/>
        </w:r>
        <w:r w:rsidR="009870A6">
          <w:rPr>
            <w:noProof/>
            <w:webHidden/>
          </w:rPr>
          <w:instrText xml:space="preserve"> PAGEREF _Toc330825172 \h </w:instrText>
        </w:r>
        <w:r w:rsidR="00EA4452">
          <w:rPr>
            <w:noProof/>
            <w:webHidden/>
          </w:rPr>
        </w:r>
        <w:r w:rsidR="00EA4452">
          <w:rPr>
            <w:noProof/>
            <w:webHidden/>
          </w:rPr>
          <w:fldChar w:fldCharType="separate"/>
        </w:r>
        <w:r w:rsidR="009870A6">
          <w:rPr>
            <w:noProof/>
            <w:webHidden/>
          </w:rPr>
          <w:t>124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3" w:history="1">
        <w:r w:rsidR="009870A6" w:rsidRPr="00B9399F">
          <w:rPr>
            <w:rStyle w:val="a6"/>
            <w:rFonts w:hint="eastAsia"/>
            <w:noProof/>
          </w:rPr>
          <w:t>图</w:t>
        </w:r>
        <w:r w:rsidR="009870A6" w:rsidRPr="00B9399F">
          <w:rPr>
            <w:rStyle w:val="a6"/>
            <w:rFonts w:hint="eastAsia"/>
            <w:noProof/>
          </w:rPr>
          <w:t>45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角色管理页</w:t>
        </w:r>
        <w:r w:rsidR="009870A6">
          <w:rPr>
            <w:noProof/>
            <w:webHidden/>
          </w:rPr>
          <w:tab/>
        </w:r>
        <w:r w:rsidR="00EA4452">
          <w:rPr>
            <w:noProof/>
            <w:webHidden/>
          </w:rPr>
          <w:fldChar w:fldCharType="begin"/>
        </w:r>
        <w:r w:rsidR="009870A6">
          <w:rPr>
            <w:noProof/>
            <w:webHidden/>
          </w:rPr>
          <w:instrText xml:space="preserve"> PAGEREF _Toc330825173 \h </w:instrText>
        </w:r>
        <w:r w:rsidR="00EA4452">
          <w:rPr>
            <w:noProof/>
            <w:webHidden/>
          </w:rPr>
        </w:r>
        <w:r w:rsidR="00EA4452">
          <w:rPr>
            <w:noProof/>
            <w:webHidden/>
          </w:rPr>
          <w:fldChar w:fldCharType="separate"/>
        </w:r>
        <w:r w:rsidR="009870A6">
          <w:rPr>
            <w:noProof/>
            <w:webHidden/>
          </w:rPr>
          <w:t>124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4" w:history="1">
        <w:r w:rsidR="009870A6" w:rsidRPr="00B9399F">
          <w:rPr>
            <w:rStyle w:val="a6"/>
            <w:rFonts w:hint="eastAsia"/>
            <w:noProof/>
          </w:rPr>
          <w:t>图</w:t>
        </w:r>
        <w:r w:rsidR="009870A6" w:rsidRPr="00B9399F">
          <w:rPr>
            <w:rStyle w:val="a6"/>
            <w:rFonts w:hint="eastAsia"/>
            <w:noProof/>
          </w:rPr>
          <w:t>46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权限配置页</w:t>
        </w:r>
        <w:r w:rsidR="009870A6">
          <w:rPr>
            <w:noProof/>
            <w:webHidden/>
          </w:rPr>
          <w:tab/>
        </w:r>
        <w:r w:rsidR="00EA4452">
          <w:rPr>
            <w:noProof/>
            <w:webHidden/>
          </w:rPr>
          <w:fldChar w:fldCharType="begin"/>
        </w:r>
        <w:r w:rsidR="009870A6">
          <w:rPr>
            <w:noProof/>
            <w:webHidden/>
          </w:rPr>
          <w:instrText xml:space="preserve"> PAGEREF _Toc330825174 \h </w:instrText>
        </w:r>
        <w:r w:rsidR="00EA4452">
          <w:rPr>
            <w:noProof/>
            <w:webHidden/>
          </w:rPr>
        </w:r>
        <w:r w:rsidR="00EA4452">
          <w:rPr>
            <w:noProof/>
            <w:webHidden/>
          </w:rPr>
          <w:fldChar w:fldCharType="separate"/>
        </w:r>
        <w:r w:rsidR="009870A6">
          <w:rPr>
            <w:noProof/>
            <w:webHidden/>
          </w:rPr>
          <w:t>125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5" w:history="1">
        <w:r w:rsidR="009870A6" w:rsidRPr="00B9399F">
          <w:rPr>
            <w:rStyle w:val="a6"/>
            <w:rFonts w:hint="eastAsia"/>
            <w:noProof/>
          </w:rPr>
          <w:t>图</w:t>
        </w:r>
        <w:r w:rsidR="009870A6" w:rsidRPr="00B9399F">
          <w:rPr>
            <w:rStyle w:val="a6"/>
            <w:rFonts w:hint="eastAsia"/>
            <w:noProof/>
          </w:rPr>
          <w:t>47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系统配置页</w:t>
        </w:r>
        <w:r w:rsidR="009870A6">
          <w:rPr>
            <w:noProof/>
            <w:webHidden/>
          </w:rPr>
          <w:tab/>
        </w:r>
        <w:r w:rsidR="00EA4452">
          <w:rPr>
            <w:noProof/>
            <w:webHidden/>
          </w:rPr>
          <w:fldChar w:fldCharType="begin"/>
        </w:r>
        <w:r w:rsidR="009870A6">
          <w:rPr>
            <w:noProof/>
            <w:webHidden/>
          </w:rPr>
          <w:instrText xml:space="preserve"> PAGEREF _Toc330825175 \h </w:instrText>
        </w:r>
        <w:r w:rsidR="00EA4452">
          <w:rPr>
            <w:noProof/>
            <w:webHidden/>
          </w:rPr>
        </w:r>
        <w:r w:rsidR="00EA4452">
          <w:rPr>
            <w:noProof/>
            <w:webHidden/>
          </w:rPr>
          <w:fldChar w:fldCharType="separate"/>
        </w:r>
        <w:r w:rsidR="009870A6">
          <w:rPr>
            <w:noProof/>
            <w:webHidden/>
          </w:rPr>
          <w:t>136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6" w:history="1">
        <w:r w:rsidR="009870A6" w:rsidRPr="00B9399F">
          <w:rPr>
            <w:rStyle w:val="a6"/>
            <w:rFonts w:hint="eastAsia"/>
            <w:noProof/>
          </w:rPr>
          <w:t>图</w:t>
        </w:r>
        <w:r w:rsidR="009870A6" w:rsidRPr="00B9399F">
          <w:rPr>
            <w:rStyle w:val="a6"/>
            <w:rFonts w:hint="eastAsia"/>
            <w:noProof/>
          </w:rPr>
          <w:t>48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后台登陆日志管理页</w:t>
        </w:r>
        <w:r w:rsidR="009870A6">
          <w:rPr>
            <w:noProof/>
            <w:webHidden/>
          </w:rPr>
          <w:tab/>
        </w:r>
        <w:r w:rsidR="00EA4452">
          <w:rPr>
            <w:noProof/>
            <w:webHidden/>
          </w:rPr>
          <w:fldChar w:fldCharType="begin"/>
        </w:r>
        <w:r w:rsidR="009870A6">
          <w:rPr>
            <w:noProof/>
            <w:webHidden/>
          </w:rPr>
          <w:instrText xml:space="preserve"> PAGEREF _Toc330825176 \h </w:instrText>
        </w:r>
        <w:r w:rsidR="00EA4452">
          <w:rPr>
            <w:noProof/>
            <w:webHidden/>
          </w:rPr>
        </w:r>
        <w:r w:rsidR="00EA4452">
          <w:rPr>
            <w:noProof/>
            <w:webHidden/>
          </w:rPr>
          <w:fldChar w:fldCharType="separate"/>
        </w:r>
        <w:r w:rsidR="009870A6">
          <w:rPr>
            <w:noProof/>
            <w:webHidden/>
          </w:rPr>
          <w:t>137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7" w:history="1">
        <w:r w:rsidR="009870A6" w:rsidRPr="00B9399F">
          <w:rPr>
            <w:rStyle w:val="a6"/>
            <w:rFonts w:hint="eastAsia"/>
            <w:noProof/>
          </w:rPr>
          <w:t>图</w:t>
        </w:r>
        <w:r w:rsidR="009870A6" w:rsidRPr="00B9399F">
          <w:rPr>
            <w:rStyle w:val="a6"/>
            <w:rFonts w:hint="eastAsia"/>
            <w:noProof/>
          </w:rPr>
          <w:t>49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全局化设置页</w:t>
        </w:r>
        <w:r w:rsidR="009870A6">
          <w:rPr>
            <w:noProof/>
            <w:webHidden/>
          </w:rPr>
          <w:tab/>
        </w:r>
        <w:r w:rsidR="00EA4452">
          <w:rPr>
            <w:noProof/>
            <w:webHidden/>
          </w:rPr>
          <w:fldChar w:fldCharType="begin"/>
        </w:r>
        <w:r w:rsidR="009870A6">
          <w:rPr>
            <w:noProof/>
            <w:webHidden/>
          </w:rPr>
          <w:instrText xml:space="preserve"> PAGEREF _Toc330825177 \h </w:instrText>
        </w:r>
        <w:r w:rsidR="00EA4452">
          <w:rPr>
            <w:noProof/>
            <w:webHidden/>
          </w:rPr>
        </w:r>
        <w:r w:rsidR="00EA4452">
          <w:rPr>
            <w:noProof/>
            <w:webHidden/>
          </w:rPr>
          <w:fldChar w:fldCharType="separate"/>
        </w:r>
        <w:r w:rsidR="009870A6">
          <w:rPr>
            <w:noProof/>
            <w:webHidden/>
          </w:rPr>
          <w:t>137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8" w:history="1">
        <w:r w:rsidR="009870A6" w:rsidRPr="00B9399F">
          <w:rPr>
            <w:rStyle w:val="a6"/>
            <w:rFonts w:hint="eastAsia"/>
            <w:noProof/>
          </w:rPr>
          <w:t>图</w:t>
        </w:r>
        <w:r w:rsidR="009870A6" w:rsidRPr="00B9399F">
          <w:rPr>
            <w:rStyle w:val="a6"/>
            <w:rFonts w:hint="eastAsia"/>
            <w:noProof/>
          </w:rPr>
          <w:t>50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静态化页</w:t>
        </w:r>
        <w:r w:rsidR="009870A6">
          <w:rPr>
            <w:noProof/>
            <w:webHidden/>
          </w:rPr>
          <w:tab/>
        </w:r>
        <w:r w:rsidR="00EA4452">
          <w:rPr>
            <w:noProof/>
            <w:webHidden/>
          </w:rPr>
          <w:fldChar w:fldCharType="begin"/>
        </w:r>
        <w:r w:rsidR="009870A6">
          <w:rPr>
            <w:noProof/>
            <w:webHidden/>
          </w:rPr>
          <w:instrText xml:space="preserve"> PAGEREF _Toc330825178 \h </w:instrText>
        </w:r>
        <w:r w:rsidR="00EA4452">
          <w:rPr>
            <w:noProof/>
            <w:webHidden/>
          </w:rPr>
        </w:r>
        <w:r w:rsidR="00EA4452">
          <w:rPr>
            <w:noProof/>
            <w:webHidden/>
          </w:rPr>
          <w:fldChar w:fldCharType="separate"/>
        </w:r>
        <w:r w:rsidR="009870A6">
          <w:rPr>
            <w:noProof/>
            <w:webHidden/>
          </w:rPr>
          <w:t>138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79" w:history="1">
        <w:r w:rsidR="009870A6" w:rsidRPr="00B9399F">
          <w:rPr>
            <w:rStyle w:val="a6"/>
            <w:rFonts w:hint="eastAsia"/>
            <w:noProof/>
          </w:rPr>
          <w:t>图</w:t>
        </w:r>
        <w:r w:rsidR="009870A6" w:rsidRPr="00B9399F">
          <w:rPr>
            <w:rStyle w:val="a6"/>
            <w:rFonts w:hint="eastAsia"/>
            <w:noProof/>
          </w:rPr>
          <w:t>51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用户登陆接口页</w:t>
        </w:r>
        <w:r w:rsidR="009870A6">
          <w:rPr>
            <w:noProof/>
            <w:webHidden/>
          </w:rPr>
          <w:tab/>
        </w:r>
        <w:r w:rsidR="00EA4452">
          <w:rPr>
            <w:noProof/>
            <w:webHidden/>
          </w:rPr>
          <w:fldChar w:fldCharType="begin"/>
        </w:r>
        <w:r w:rsidR="009870A6">
          <w:rPr>
            <w:noProof/>
            <w:webHidden/>
          </w:rPr>
          <w:instrText xml:space="preserve"> PAGEREF _Toc330825179 \h </w:instrText>
        </w:r>
        <w:r w:rsidR="00EA4452">
          <w:rPr>
            <w:noProof/>
            <w:webHidden/>
          </w:rPr>
        </w:r>
        <w:r w:rsidR="00EA4452">
          <w:rPr>
            <w:noProof/>
            <w:webHidden/>
          </w:rPr>
          <w:fldChar w:fldCharType="separate"/>
        </w:r>
        <w:r w:rsidR="009870A6">
          <w:rPr>
            <w:noProof/>
            <w:webHidden/>
          </w:rPr>
          <w:t>146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0" w:history="1">
        <w:r w:rsidR="009870A6" w:rsidRPr="00B9399F">
          <w:rPr>
            <w:rStyle w:val="a6"/>
            <w:rFonts w:hint="eastAsia"/>
            <w:noProof/>
          </w:rPr>
          <w:t>图</w:t>
        </w:r>
        <w:r w:rsidR="009870A6" w:rsidRPr="00B9399F">
          <w:rPr>
            <w:rStyle w:val="a6"/>
            <w:rFonts w:hint="eastAsia"/>
            <w:noProof/>
          </w:rPr>
          <w:t>52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商城首页</w:t>
        </w:r>
        <w:r w:rsidR="009870A6">
          <w:rPr>
            <w:noProof/>
            <w:webHidden/>
          </w:rPr>
          <w:tab/>
        </w:r>
        <w:r w:rsidR="00EA4452">
          <w:rPr>
            <w:noProof/>
            <w:webHidden/>
          </w:rPr>
          <w:fldChar w:fldCharType="begin"/>
        </w:r>
        <w:r w:rsidR="009870A6">
          <w:rPr>
            <w:noProof/>
            <w:webHidden/>
          </w:rPr>
          <w:instrText xml:space="preserve"> PAGEREF _Toc330825180 \h </w:instrText>
        </w:r>
        <w:r w:rsidR="00EA4452">
          <w:rPr>
            <w:noProof/>
            <w:webHidden/>
          </w:rPr>
        </w:r>
        <w:r w:rsidR="00EA4452">
          <w:rPr>
            <w:noProof/>
            <w:webHidden/>
          </w:rPr>
          <w:fldChar w:fldCharType="separate"/>
        </w:r>
        <w:r w:rsidR="009870A6">
          <w:rPr>
            <w:noProof/>
            <w:webHidden/>
          </w:rPr>
          <w:t>147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1" w:history="1">
        <w:r w:rsidR="009870A6" w:rsidRPr="00B9399F">
          <w:rPr>
            <w:rStyle w:val="a6"/>
            <w:rFonts w:hint="eastAsia"/>
            <w:noProof/>
          </w:rPr>
          <w:t>图</w:t>
        </w:r>
        <w:r w:rsidR="009870A6" w:rsidRPr="00B9399F">
          <w:rPr>
            <w:rStyle w:val="a6"/>
            <w:rFonts w:hint="eastAsia"/>
            <w:noProof/>
          </w:rPr>
          <w:t>53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优惠活动列表页</w:t>
        </w:r>
        <w:r w:rsidR="009870A6">
          <w:rPr>
            <w:noProof/>
            <w:webHidden/>
          </w:rPr>
          <w:tab/>
        </w:r>
        <w:r w:rsidR="00EA4452">
          <w:rPr>
            <w:noProof/>
            <w:webHidden/>
          </w:rPr>
          <w:fldChar w:fldCharType="begin"/>
        </w:r>
        <w:r w:rsidR="009870A6">
          <w:rPr>
            <w:noProof/>
            <w:webHidden/>
          </w:rPr>
          <w:instrText xml:space="preserve"> PAGEREF _Toc330825181 \h </w:instrText>
        </w:r>
        <w:r w:rsidR="00EA4452">
          <w:rPr>
            <w:noProof/>
            <w:webHidden/>
          </w:rPr>
        </w:r>
        <w:r w:rsidR="00EA4452">
          <w:rPr>
            <w:noProof/>
            <w:webHidden/>
          </w:rPr>
          <w:fldChar w:fldCharType="separate"/>
        </w:r>
        <w:r w:rsidR="009870A6">
          <w:rPr>
            <w:noProof/>
            <w:webHidden/>
          </w:rPr>
          <w:t>148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2" w:history="1">
        <w:r w:rsidR="009870A6" w:rsidRPr="00B9399F">
          <w:rPr>
            <w:rStyle w:val="a6"/>
            <w:rFonts w:hint="eastAsia"/>
            <w:noProof/>
          </w:rPr>
          <w:t>图</w:t>
        </w:r>
        <w:r w:rsidR="009870A6" w:rsidRPr="00B9399F">
          <w:rPr>
            <w:rStyle w:val="a6"/>
            <w:rFonts w:hint="eastAsia"/>
            <w:noProof/>
          </w:rPr>
          <w:t>54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优惠促销活动详细页</w:t>
        </w:r>
        <w:r w:rsidR="009870A6">
          <w:rPr>
            <w:noProof/>
            <w:webHidden/>
          </w:rPr>
          <w:tab/>
        </w:r>
        <w:r w:rsidR="00EA4452">
          <w:rPr>
            <w:noProof/>
            <w:webHidden/>
          </w:rPr>
          <w:fldChar w:fldCharType="begin"/>
        </w:r>
        <w:r w:rsidR="009870A6">
          <w:rPr>
            <w:noProof/>
            <w:webHidden/>
          </w:rPr>
          <w:instrText xml:space="preserve"> PAGEREF _Toc330825182 \h </w:instrText>
        </w:r>
        <w:r w:rsidR="00EA4452">
          <w:rPr>
            <w:noProof/>
            <w:webHidden/>
          </w:rPr>
        </w:r>
        <w:r w:rsidR="00EA4452">
          <w:rPr>
            <w:noProof/>
            <w:webHidden/>
          </w:rPr>
          <w:fldChar w:fldCharType="separate"/>
        </w:r>
        <w:r w:rsidR="009870A6">
          <w:rPr>
            <w:noProof/>
            <w:webHidden/>
          </w:rPr>
          <w:t>148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3" w:history="1">
        <w:r w:rsidR="009870A6" w:rsidRPr="00B9399F">
          <w:rPr>
            <w:rStyle w:val="a6"/>
            <w:rFonts w:hint="eastAsia"/>
            <w:noProof/>
          </w:rPr>
          <w:t>图</w:t>
        </w:r>
        <w:r w:rsidR="009870A6" w:rsidRPr="00B9399F">
          <w:rPr>
            <w:rStyle w:val="a6"/>
            <w:rFonts w:hint="eastAsia"/>
            <w:noProof/>
          </w:rPr>
          <w:t>55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品牌手机分类页</w:t>
        </w:r>
        <w:r w:rsidR="009870A6">
          <w:rPr>
            <w:noProof/>
            <w:webHidden/>
          </w:rPr>
          <w:tab/>
        </w:r>
        <w:r w:rsidR="00EA4452">
          <w:rPr>
            <w:noProof/>
            <w:webHidden/>
          </w:rPr>
          <w:fldChar w:fldCharType="begin"/>
        </w:r>
        <w:r w:rsidR="009870A6">
          <w:rPr>
            <w:noProof/>
            <w:webHidden/>
          </w:rPr>
          <w:instrText xml:space="preserve"> PAGEREF _Toc330825183 \h </w:instrText>
        </w:r>
        <w:r w:rsidR="00EA4452">
          <w:rPr>
            <w:noProof/>
            <w:webHidden/>
          </w:rPr>
        </w:r>
        <w:r w:rsidR="00EA4452">
          <w:rPr>
            <w:noProof/>
            <w:webHidden/>
          </w:rPr>
          <w:fldChar w:fldCharType="separate"/>
        </w:r>
        <w:r w:rsidR="009870A6">
          <w:rPr>
            <w:noProof/>
            <w:webHidden/>
          </w:rPr>
          <w:t>149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4" w:history="1">
        <w:r w:rsidR="009870A6" w:rsidRPr="00B9399F">
          <w:rPr>
            <w:rStyle w:val="a6"/>
            <w:rFonts w:hint="eastAsia"/>
            <w:noProof/>
          </w:rPr>
          <w:t>图</w:t>
        </w:r>
        <w:r w:rsidR="009870A6" w:rsidRPr="00B9399F">
          <w:rPr>
            <w:rStyle w:val="a6"/>
            <w:rFonts w:hint="eastAsia"/>
            <w:noProof/>
          </w:rPr>
          <w:t>56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商品搜索页</w:t>
        </w:r>
        <w:r w:rsidR="009870A6">
          <w:rPr>
            <w:noProof/>
            <w:webHidden/>
          </w:rPr>
          <w:tab/>
        </w:r>
        <w:r w:rsidR="00EA4452">
          <w:rPr>
            <w:noProof/>
            <w:webHidden/>
          </w:rPr>
          <w:fldChar w:fldCharType="begin"/>
        </w:r>
        <w:r w:rsidR="009870A6">
          <w:rPr>
            <w:noProof/>
            <w:webHidden/>
          </w:rPr>
          <w:instrText xml:space="preserve"> PAGEREF _Toc330825184 \h </w:instrText>
        </w:r>
        <w:r w:rsidR="00EA4452">
          <w:rPr>
            <w:noProof/>
            <w:webHidden/>
          </w:rPr>
        </w:r>
        <w:r w:rsidR="00EA4452">
          <w:rPr>
            <w:noProof/>
            <w:webHidden/>
          </w:rPr>
          <w:fldChar w:fldCharType="separate"/>
        </w:r>
        <w:r w:rsidR="009870A6">
          <w:rPr>
            <w:noProof/>
            <w:webHidden/>
          </w:rPr>
          <w:t>149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5" w:history="1">
        <w:r w:rsidR="009870A6" w:rsidRPr="00B9399F">
          <w:rPr>
            <w:rStyle w:val="a6"/>
            <w:rFonts w:hint="eastAsia"/>
            <w:noProof/>
          </w:rPr>
          <w:t>图</w:t>
        </w:r>
        <w:r w:rsidR="009870A6" w:rsidRPr="00B9399F">
          <w:rPr>
            <w:rStyle w:val="a6"/>
            <w:rFonts w:hint="eastAsia"/>
            <w:noProof/>
          </w:rPr>
          <w:t>57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填写订单信息页</w:t>
        </w:r>
        <w:r w:rsidR="009870A6">
          <w:rPr>
            <w:noProof/>
            <w:webHidden/>
          </w:rPr>
          <w:tab/>
        </w:r>
        <w:r w:rsidR="00EA4452">
          <w:rPr>
            <w:noProof/>
            <w:webHidden/>
          </w:rPr>
          <w:fldChar w:fldCharType="begin"/>
        </w:r>
        <w:r w:rsidR="009870A6">
          <w:rPr>
            <w:noProof/>
            <w:webHidden/>
          </w:rPr>
          <w:instrText xml:space="preserve"> PAGEREF _Toc330825185 \h </w:instrText>
        </w:r>
        <w:r w:rsidR="00EA4452">
          <w:rPr>
            <w:noProof/>
            <w:webHidden/>
          </w:rPr>
        </w:r>
        <w:r w:rsidR="00EA4452">
          <w:rPr>
            <w:noProof/>
            <w:webHidden/>
          </w:rPr>
          <w:fldChar w:fldCharType="separate"/>
        </w:r>
        <w:r w:rsidR="009870A6">
          <w:rPr>
            <w:noProof/>
            <w:webHidden/>
          </w:rPr>
          <w:t>151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6" w:history="1">
        <w:r w:rsidR="009870A6" w:rsidRPr="00B9399F">
          <w:rPr>
            <w:rStyle w:val="a6"/>
            <w:rFonts w:hint="eastAsia"/>
            <w:noProof/>
          </w:rPr>
          <w:t>图</w:t>
        </w:r>
        <w:r w:rsidR="009870A6" w:rsidRPr="00B9399F">
          <w:rPr>
            <w:rStyle w:val="a6"/>
            <w:rFonts w:hint="eastAsia"/>
            <w:noProof/>
          </w:rPr>
          <w:t>58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确认订单信息页</w:t>
        </w:r>
        <w:r w:rsidR="009870A6">
          <w:rPr>
            <w:noProof/>
            <w:webHidden/>
          </w:rPr>
          <w:tab/>
        </w:r>
        <w:r w:rsidR="00EA4452">
          <w:rPr>
            <w:noProof/>
            <w:webHidden/>
          </w:rPr>
          <w:fldChar w:fldCharType="begin"/>
        </w:r>
        <w:r w:rsidR="009870A6">
          <w:rPr>
            <w:noProof/>
            <w:webHidden/>
          </w:rPr>
          <w:instrText xml:space="preserve"> PAGEREF _Toc330825186 \h </w:instrText>
        </w:r>
        <w:r w:rsidR="00EA4452">
          <w:rPr>
            <w:noProof/>
            <w:webHidden/>
          </w:rPr>
        </w:r>
        <w:r w:rsidR="00EA4452">
          <w:rPr>
            <w:noProof/>
            <w:webHidden/>
          </w:rPr>
          <w:fldChar w:fldCharType="separate"/>
        </w:r>
        <w:r w:rsidR="009870A6">
          <w:rPr>
            <w:noProof/>
            <w:webHidden/>
          </w:rPr>
          <w:t>151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7" w:history="1">
        <w:r w:rsidR="009870A6" w:rsidRPr="00B9399F">
          <w:rPr>
            <w:rStyle w:val="a6"/>
            <w:rFonts w:hint="eastAsia"/>
            <w:noProof/>
          </w:rPr>
          <w:t>图</w:t>
        </w:r>
        <w:r w:rsidR="009870A6" w:rsidRPr="00B9399F">
          <w:rPr>
            <w:rStyle w:val="a6"/>
            <w:rFonts w:hint="eastAsia"/>
            <w:noProof/>
          </w:rPr>
          <w:t>59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提交订单页</w:t>
        </w:r>
        <w:r w:rsidR="009870A6">
          <w:rPr>
            <w:noProof/>
            <w:webHidden/>
          </w:rPr>
          <w:tab/>
        </w:r>
        <w:r w:rsidR="00EA4452">
          <w:rPr>
            <w:noProof/>
            <w:webHidden/>
          </w:rPr>
          <w:fldChar w:fldCharType="begin"/>
        </w:r>
        <w:r w:rsidR="009870A6">
          <w:rPr>
            <w:noProof/>
            <w:webHidden/>
          </w:rPr>
          <w:instrText xml:space="preserve"> PAGEREF _Toc330825187 \h </w:instrText>
        </w:r>
        <w:r w:rsidR="00EA4452">
          <w:rPr>
            <w:noProof/>
            <w:webHidden/>
          </w:rPr>
        </w:r>
        <w:r w:rsidR="00EA4452">
          <w:rPr>
            <w:noProof/>
            <w:webHidden/>
          </w:rPr>
          <w:fldChar w:fldCharType="separate"/>
        </w:r>
        <w:r w:rsidR="009870A6">
          <w:rPr>
            <w:noProof/>
            <w:webHidden/>
          </w:rPr>
          <w:t>152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8" w:history="1">
        <w:r w:rsidR="009870A6" w:rsidRPr="00B9399F">
          <w:rPr>
            <w:rStyle w:val="a6"/>
            <w:rFonts w:hint="eastAsia"/>
            <w:noProof/>
          </w:rPr>
          <w:t>图</w:t>
        </w:r>
        <w:r w:rsidR="009870A6" w:rsidRPr="00B9399F">
          <w:rPr>
            <w:rStyle w:val="a6"/>
            <w:rFonts w:hint="eastAsia"/>
            <w:noProof/>
          </w:rPr>
          <w:t>60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个人中心页</w:t>
        </w:r>
        <w:r w:rsidR="009870A6">
          <w:rPr>
            <w:noProof/>
            <w:webHidden/>
          </w:rPr>
          <w:tab/>
        </w:r>
        <w:r w:rsidR="00EA4452">
          <w:rPr>
            <w:noProof/>
            <w:webHidden/>
          </w:rPr>
          <w:fldChar w:fldCharType="begin"/>
        </w:r>
        <w:r w:rsidR="009870A6">
          <w:rPr>
            <w:noProof/>
            <w:webHidden/>
          </w:rPr>
          <w:instrText xml:space="preserve"> PAGEREF _Toc330825188 \h </w:instrText>
        </w:r>
        <w:r w:rsidR="00EA4452">
          <w:rPr>
            <w:noProof/>
            <w:webHidden/>
          </w:rPr>
        </w:r>
        <w:r w:rsidR="00EA4452">
          <w:rPr>
            <w:noProof/>
            <w:webHidden/>
          </w:rPr>
          <w:fldChar w:fldCharType="separate"/>
        </w:r>
        <w:r w:rsidR="009870A6">
          <w:rPr>
            <w:noProof/>
            <w:webHidden/>
          </w:rPr>
          <w:t>153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89" w:history="1">
        <w:r w:rsidR="009870A6" w:rsidRPr="00B9399F">
          <w:rPr>
            <w:rStyle w:val="a6"/>
            <w:rFonts w:hint="eastAsia"/>
            <w:noProof/>
          </w:rPr>
          <w:t>图</w:t>
        </w:r>
        <w:r w:rsidR="009870A6" w:rsidRPr="00B9399F">
          <w:rPr>
            <w:rStyle w:val="a6"/>
            <w:rFonts w:hint="eastAsia"/>
            <w:noProof/>
          </w:rPr>
          <w:t>61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我的订单页</w:t>
        </w:r>
        <w:r w:rsidR="009870A6">
          <w:rPr>
            <w:noProof/>
            <w:webHidden/>
          </w:rPr>
          <w:tab/>
        </w:r>
        <w:r w:rsidR="00EA4452">
          <w:rPr>
            <w:noProof/>
            <w:webHidden/>
          </w:rPr>
          <w:fldChar w:fldCharType="begin"/>
        </w:r>
        <w:r w:rsidR="009870A6">
          <w:rPr>
            <w:noProof/>
            <w:webHidden/>
          </w:rPr>
          <w:instrText xml:space="preserve"> PAGEREF _Toc330825189 \h </w:instrText>
        </w:r>
        <w:r w:rsidR="00EA4452">
          <w:rPr>
            <w:noProof/>
            <w:webHidden/>
          </w:rPr>
        </w:r>
        <w:r w:rsidR="00EA4452">
          <w:rPr>
            <w:noProof/>
            <w:webHidden/>
          </w:rPr>
          <w:fldChar w:fldCharType="separate"/>
        </w:r>
        <w:r w:rsidR="009870A6">
          <w:rPr>
            <w:noProof/>
            <w:webHidden/>
          </w:rPr>
          <w:t>154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0" w:history="1">
        <w:r w:rsidR="009870A6" w:rsidRPr="00B9399F">
          <w:rPr>
            <w:rStyle w:val="a6"/>
            <w:rFonts w:hint="eastAsia"/>
            <w:noProof/>
          </w:rPr>
          <w:t>图</w:t>
        </w:r>
        <w:r w:rsidR="009870A6" w:rsidRPr="00B9399F">
          <w:rPr>
            <w:rStyle w:val="a6"/>
            <w:rFonts w:hint="eastAsia"/>
            <w:noProof/>
          </w:rPr>
          <w:t>62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我的收藏页</w:t>
        </w:r>
        <w:r w:rsidR="009870A6">
          <w:rPr>
            <w:noProof/>
            <w:webHidden/>
          </w:rPr>
          <w:tab/>
        </w:r>
        <w:r w:rsidR="00EA4452">
          <w:rPr>
            <w:noProof/>
            <w:webHidden/>
          </w:rPr>
          <w:fldChar w:fldCharType="begin"/>
        </w:r>
        <w:r w:rsidR="009870A6">
          <w:rPr>
            <w:noProof/>
            <w:webHidden/>
          </w:rPr>
          <w:instrText xml:space="preserve"> PAGEREF _Toc330825190 \h </w:instrText>
        </w:r>
        <w:r w:rsidR="00EA4452">
          <w:rPr>
            <w:noProof/>
            <w:webHidden/>
          </w:rPr>
        </w:r>
        <w:r w:rsidR="00EA4452">
          <w:rPr>
            <w:noProof/>
            <w:webHidden/>
          </w:rPr>
          <w:fldChar w:fldCharType="separate"/>
        </w:r>
        <w:r w:rsidR="009870A6">
          <w:rPr>
            <w:noProof/>
            <w:webHidden/>
          </w:rPr>
          <w:t>154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1" w:history="1">
        <w:r w:rsidR="009870A6" w:rsidRPr="00B9399F">
          <w:rPr>
            <w:rStyle w:val="a6"/>
            <w:rFonts w:hint="eastAsia"/>
            <w:noProof/>
          </w:rPr>
          <w:t>图</w:t>
        </w:r>
        <w:r w:rsidR="009870A6" w:rsidRPr="00B9399F">
          <w:rPr>
            <w:rStyle w:val="a6"/>
            <w:rFonts w:hint="eastAsia"/>
            <w:noProof/>
          </w:rPr>
          <w:t>63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收货地址页</w:t>
        </w:r>
        <w:r w:rsidR="009870A6">
          <w:rPr>
            <w:noProof/>
            <w:webHidden/>
          </w:rPr>
          <w:tab/>
        </w:r>
        <w:r w:rsidR="00EA4452">
          <w:rPr>
            <w:noProof/>
            <w:webHidden/>
          </w:rPr>
          <w:fldChar w:fldCharType="begin"/>
        </w:r>
        <w:r w:rsidR="009870A6">
          <w:rPr>
            <w:noProof/>
            <w:webHidden/>
          </w:rPr>
          <w:instrText xml:space="preserve"> PAGEREF _Toc330825191 \h </w:instrText>
        </w:r>
        <w:r w:rsidR="00EA4452">
          <w:rPr>
            <w:noProof/>
            <w:webHidden/>
          </w:rPr>
        </w:r>
        <w:r w:rsidR="00EA4452">
          <w:rPr>
            <w:noProof/>
            <w:webHidden/>
          </w:rPr>
          <w:fldChar w:fldCharType="separate"/>
        </w:r>
        <w:r w:rsidR="009870A6">
          <w:rPr>
            <w:noProof/>
            <w:webHidden/>
          </w:rPr>
          <w:t>155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2" w:history="1">
        <w:r w:rsidR="009870A6" w:rsidRPr="00B9399F">
          <w:rPr>
            <w:rStyle w:val="a6"/>
            <w:rFonts w:hint="eastAsia"/>
            <w:noProof/>
          </w:rPr>
          <w:t>图</w:t>
        </w:r>
        <w:r w:rsidR="009870A6" w:rsidRPr="00B9399F">
          <w:rPr>
            <w:rStyle w:val="a6"/>
            <w:rFonts w:hint="eastAsia"/>
            <w:noProof/>
          </w:rPr>
          <w:t>64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后台登陆后显示页面</w:t>
        </w:r>
        <w:r w:rsidR="009870A6">
          <w:rPr>
            <w:noProof/>
            <w:webHidden/>
          </w:rPr>
          <w:tab/>
        </w:r>
        <w:r w:rsidR="00EA4452">
          <w:rPr>
            <w:noProof/>
            <w:webHidden/>
          </w:rPr>
          <w:fldChar w:fldCharType="begin"/>
        </w:r>
        <w:r w:rsidR="009870A6">
          <w:rPr>
            <w:noProof/>
            <w:webHidden/>
          </w:rPr>
          <w:instrText xml:space="preserve"> PAGEREF _Toc330825192 \h </w:instrText>
        </w:r>
        <w:r w:rsidR="00EA4452">
          <w:rPr>
            <w:noProof/>
            <w:webHidden/>
          </w:rPr>
        </w:r>
        <w:r w:rsidR="00EA4452">
          <w:rPr>
            <w:noProof/>
            <w:webHidden/>
          </w:rPr>
          <w:fldChar w:fldCharType="separate"/>
        </w:r>
        <w:r w:rsidR="009870A6">
          <w:rPr>
            <w:noProof/>
            <w:webHidden/>
          </w:rPr>
          <w:t>156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3" w:history="1">
        <w:r w:rsidR="009870A6" w:rsidRPr="00B9399F">
          <w:rPr>
            <w:rStyle w:val="a6"/>
            <w:rFonts w:hint="eastAsia"/>
            <w:noProof/>
          </w:rPr>
          <w:t>图</w:t>
        </w:r>
        <w:r w:rsidR="009870A6" w:rsidRPr="00B9399F">
          <w:rPr>
            <w:rStyle w:val="a6"/>
            <w:rFonts w:hint="eastAsia"/>
            <w:noProof/>
          </w:rPr>
          <w:t>65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商品管理页</w:t>
        </w:r>
        <w:r w:rsidR="009870A6">
          <w:rPr>
            <w:noProof/>
            <w:webHidden/>
          </w:rPr>
          <w:tab/>
        </w:r>
        <w:r w:rsidR="00EA4452">
          <w:rPr>
            <w:noProof/>
            <w:webHidden/>
          </w:rPr>
          <w:fldChar w:fldCharType="begin"/>
        </w:r>
        <w:r w:rsidR="009870A6">
          <w:rPr>
            <w:noProof/>
            <w:webHidden/>
          </w:rPr>
          <w:instrText xml:space="preserve"> PAGEREF _Toc330825193 \h </w:instrText>
        </w:r>
        <w:r w:rsidR="00EA4452">
          <w:rPr>
            <w:noProof/>
            <w:webHidden/>
          </w:rPr>
        </w:r>
        <w:r w:rsidR="00EA4452">
          <w:rPr>
            <w:noProof/>
            <w:webHidden/>
          </w:rPr>
          <w:fldChar w:fldCharType="separate"/>
        </w:r>
        <w:r w:rsidR="009870A6">
          <w:rPr>
            <w:noProof/>
            <w:webHidden/>
          </w:rPr>
          <w:t>157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4" w:history="1">
        <w:r w:rsidR="009870A6" w:rsidRPr="00B9399F">
          <w:rPr>
            <w:rStyle w:val="a6"/>
            <w:rFonts w:hint="eastAsia"/>
            <w:noProof/>
          </w:rPr>
          <w:t>图</w:t>
        </w:r>
        <w:r w:rsidR="009870A6" w:rsidRPr="00B9399F">
          <w:rPr>
            <w:rStyle w:val="a6"/>
            <w:rFonts w:hint="eastAsia"/>
            <w:noProof/>
          </w:rPr>
          <w:t>66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编辑商品信息页</w:t>
        </w:r>
        <w:r w:rsidR="009870A6">
          <w:rPr>
            <w:noProof/>
            <w:webHidden/>
          </w:rPr>
          <w:tab/>
        </w:r>
        <w:r w:rsidR="00EA4452">
          <w:rPr>
            <w:noProof/>
            <w:webHidden/>
          </w:rPr>
          <w:fldChar w:fldCharType="begin"/>
        </w:r>
        <w:r w:rsidR="009870A6">
          <w:rPr>
            <w:noProof/>
            <w:webHidden/>
          </w:rPr>
          <w:instrText xml:space="preserve"> PAGEREF _Toc330825194 \h </w:instrText>
        </w:r>
        <w:r w:rsidR="00EA4452">
          <w:rPr>
            <w:noProof/>
            <w:webHidden/>
          </w:rPr>
        </w:r>
        <w:r w:rsidR="00EA4452">
          <w:rPr>
            <w:noProof/>
            <w:webHidden/>
          </w:rPr>
          <w:fldChar w:fldCharType="separate"/>
        </w:r>
        <w:r w:rsidR="009870A6">
          <w:rPr>
            <w:noProof/>
            <w:webHidden/>
          </w:rPr>
          <w:t>157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5" w:history="1">
        <w:r w:rsidR="009870A6" w:rsidRPr="00B9399F">
          <w:rPr>
            <w:rStyle w:val="a6"/>
            <w:rFonts w:hint="eastAsia"/>
            <w:noProof/>
          </w:rPr>
          <w:t>图</w:t>
        </w:r>
        <w:r w:rsidR="009870A6" w:rsidRPr="00B9399F">
          <w:rPr>
            <w:rStyle w:val="a6"/>
            <w:rFonts w:hint="eastAsia"/>
            <w:noProof/>
          </w:rPr>
          <w:t>67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商品描述页</w:t>
        </w:r>
        <w:r w:rsidR="009870A6">
          <w:rPr>
            <w:noProof/>
            <w:webHidden/>
          </w:rPr>
          <w:tab/>
        </w:r>
        <w:r w:rsidR="00EA4452">
          <w:rPr>
            <w:noProof/>
            <w:webHidden/>
          </w:rPr>
          <w:fldChar w:fldCharType="begin"/>
        </w:r>
        <w:r w:rsidR="009870A6">
          <w:rPr>
            <w:noProof/>
            <w:webHidden/>
          </w:rPr>
          <w:instrText xml:space="preserve"> PAGEREF _Toc330825195 \h </w:instrText>
        </w:r>
        <w:r w:rsidR="00EA4452">
          <w:rPr>
            <w:noProof/>
            <w:webHidden/>
          </w:rPr>
        </w:r>
        <w:r w:rsidR="00EA4452">
          <w:rPr>
            <w:noProof/>
            <w:webHidden/>
          </w:rPr>
          <w:fldChar w:fldCharType="separate"/>
        </w:r>
        <w:r w:rsidR="009870A6">
          <w:rPr>
            <w:noProof/>
            <w:webHidden/>
          </w:rPr>
          <w:t>158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6" w:history="1">
        <w:r w:rsidR="009870A6" w:rsidRPr="00B9399F">
          <w:rPr>
            <w:rStyle w:val="a6"/>
            <w:rFonts w:hint="eastAsia"/>
            <w:noProof/>
          </w:rPr>
          <w:t>图</w:t>
        </w:r>
        <w:r w:rsidR="009870A6" w:rsidRPr="00B9399F">
          <w:rPr>
            <w:rStyle w:val="a6"/>
            <w:rFonts w:hint="eastAsia"/>
            <w:noProof/>
          </w:rPr>
          <w:t>68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商品参数页</w:t>
        </w:r>
        <w:r w:rsidR="009870A6">
          <w:rPr>
            <w:noProof/>
            <w:webHidden/>
          </w:rPr>
          <w:tab/>
        </w:r>
        <w:r w:rsidR="00EA4452">
          <w:rPr>
            <w:noProof/>
            <w:webHidden/>
          </w:rPr>
          <w:fldChar w:fldCharType="begin"/>
        </w:r>
        <w:r w:rsidR="009870A6">
          <w:rPr>
            <w:noProof/>
            <w:webHidden/>
          </w:rPr>
          <w:instrText xml:space="preserve"> PAGEREF _Toc330825196 \h </w:instrText>
        </w:r>
        <w:r w:rsidR="00EA4452">
          <w:rPr>
            <w:noProof/>
            <w:webHidden/>
          </w:rPr>
        </w:r>
        <w:r w:rsidR="00EA4452">
          <w:rPr>
            <w:noProof/>
            <w:webHidden/>
          </w:rPr>
          <w:fldChar w:fldCharType="separate"/>
        </w:r>
        <w:r w:rsidR="009870A6">
          <w:rPr>
            <w:noProof/>
            <w:webHidden/>
          </w:rPr>
          <w:t>158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7" w:history="1">
        <w:r w:rsidR="009870A6" w:rsidRPr="00B9399F">
          <w:rPr>
            <w:rStyle w:val="a6"/>
            <w:rFonts w:hint="eastAsia"/>
            <w:noProof/>
          </w:rPr>
          <w:t>图</w:t>
        </w:r>
        <w:r w:rsidR="009870A6" w:rsidRPr="00B9399F">
          <w:rPr>
            <w:rStyle w:val="a6"/>
            <w:rFonts w:hint="eastAsia"/>
            <w:noProof/>
          </w:rPr>
          <w:t>69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商品规格页面</w:t>
        </w:r>
        <w:r w:rsidR="009870A6">
          <w:rPr>
            <w:noProof/>
            <w:webHidden/>
          </w:rPr>
          <w:tab/>
        </w:r>
        <w:r w:rsidR="00EA4452">
          <w:rPr>
            <w:noProof/>
            <w:webHidden/>
          </w:rPr>
          <w:fldChar w:fldCharType="begin"/>
        </w:r>
        <w:r w:rsidR="009870A6">
          <w:rPr>
            <w:noProof/>
            <w:webHidden/>
          </w:rPr>
          <w:instrText xml:space="preserve"> PAGEREF _Toc330825197 \h </w:instrText>
        </w:r>
        <w:r w:rsidR="00EA4452">
          <w:rPr>
            <w:noProof/>
            <w:webHidden/>
          </w:rPr>
        </w:r>
        <w:r w:rsidR="00EA4452">
          <w:rPr>
            <w:noProof/>
            <w:webHidden/>
          </w:rPr>
          <w:fldChar w:fldCharType="separate"/>
        </w:r>
        <w:r w:rsidR="009870A6">
          <w:rPr>
            <w:noProof/>
            <w:webHidden/>
          </w:rPr>
          <w:t>159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8" w:history="1">
        <w:r w:rsidR="009870A6" w:rsidRPr="00B9399F">
          <w:rPr>
            <w:rStyle w:val="a6"/>
            <w:rFonts w:hint="eastAsia"/>
            <w:noProof/>
          </w:rPr>
          <w:t>图</w:t>
        </w:r>
        <w:r w:rsidR="009870A6" w:rsidRPr="00B9399F">
          <w:rPr>
            <w:rStyle w:val="a6"/>
            <w:rFonts w:hint="eastAsia"/>
            <w:noProof/>
          </w:rPr>
          <w:t>70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包装清单页面</w:t>
        </w:r>
        <w:r w:rsidR="009870A6">
          <w:rPr>
            <w:noProof/>
            <w:webHidden/>
          </w:rPr>
          <w:tab/>
        </w:r>
        <w:r w:rsidR="00EA4452">
          <w:rPr>
            <w:noProof/>
            <w:webHidden/>
          </w:rPr>
          <w:fldChar w:fldCharType="begin"/>
        </w:r>
        <w:r w:rsidR="009870A6">
          <w:rPr>
            <w:noProof/>
            <w:webHidden/>
          </w:rPr>
          <w:instrText xml:space="preserve"> PAGEREF _Toc330825198 \h </w:instrText>
        </w:r>
        <w:r w:rsidR="00EA4452">
          <w:rPr>
            <w:noProof/>
            <w:webHidden/>
          </w:rPr>
        </w:r>
        <w:r w:rsidR="00EA4452">
          <w:rPr>
            <w:noProof/>
            <w:webHidden/>
          </w:rPr>
          <w:fldChar w:fldCharType="separate"/>
        </w:r>
        <w:r w:rsidR="009870A6">
          <w:rPr>
            <w:noProof/>
            <w:webHidden/>
          </w:rPr>
          <w:t>159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199" w:history="1">
        <w:r w:rsidR="009870A6" w:rsidRPr="00B9399F">
          <w:rPr>
            <w:rStyle w:val="a6"/>
            <w:rFonts w:hint="eastAsia"/>
            <w:noProof/>
          </w:rPr>
          <w:t>图</w:t>
        </w:r>
        <w:r w:rsidR="009870A6" w:rsidRPr="00B9399F">
          <w:rPr>
            <w:rStyle w:val="a6"/>
            <w:rFonts w:hint="eastAsia"/>
            <w:noProof/>
          </w:rPr>
          <w:t>71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添加商品活动页【促销活动页面】</w:t>
        </w:r>
        <w:r w:rsidR="009870A6">
          <w:rPr>
            <w:noProof/>
            <w:webHidden/>
          </w:rPr>
          <w:tab/>
        </w:r>
        <w:r w:rsidR="00EA4452">
          <w:rPr>
            <w:noProof/>
            <w:webHidden/>
          </w:rPr>
          <w:fldChar w:fldCharType="begin"/>
        </w:r>
        <w:r w:rsidR="009870A6">
          <w:rPr>
            <w:noProof/>
            <w:webHidden/>
          </w:rPr>
          <w:instrText xml:space="preserve"> PAGEREF _Toc330825199 \h </w:instrText>
        </w:r>
        <w:r w:rsidR="00EA4452">
          <w:rPr>
            <w:noProof/>
            <w:webHidden/>
          </w:rPr>
        </w:r>
        <w:r w:rsidR="00EA4452">
          <w:rPr>
            <w:noProof/>
            <w:webHidden/>
          </w:rPr>
          <w:fldChar w:fldCharType="separate"/>
        </w:r>
        <w:r w:rsidR="009870A6">
          <w:rPr>
            <w:noProof/>
            <w:webHidden/>
          </w:rPr>
          <w:t>160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0" w:history="1">
        <w:r w:rsidR="009870A6" w:rsidRPr="00B9399F">
          <w:rPr>
            <w:rStyle w:val="a6"/>
            <w:rFonts w:hint="eastAsia"/>
            <w:noProof/>
          </w:rPr>
          <w:t>图</w:t>
        </w:r>
        <w:r w:rsidR="009870A6" w:rsidRPr="00B9399F">
          <w:rPr>
            <w:rStyle w:val="a6"/>
            <w:rFonts w:hint="eastAsia"/>
            <w:noProof/>
          </w:rPr>
          <w:t>72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商品录入</w:t>
        </w:r>
        <w:r w:rsidR="009870A6" w:rsidRPr="00B9399F">
          <w:rPr>
            <w:rStyle w:val="a6"/>
            <w:rFonts w:hint="eastAsia"/>
            <w:noProof/>
          </w:rPr>
          <w:t>\</w:t>
        </w:r>
        <w:r w:rsidR="009870A6" w:rsidRPr="00B9399F">
          <w:rPr>
            <w:rStyle w:val="a6"/>
            <w:rFonts w:hint="eastAsia"/>
            <w:noProof/>
          </w:rPr>
          <w:t>上下架页面</w:t>
        </w:r>
        <w:r w:rsidR="009870A6">
          <w:rPr>
            <w:noProof/>
            <w:webHidden/>
          </w:rPr>
          <w:tab/>
        </w:r>
        <w:r w:rsidR="00EA4452">
          <w:rPr>
            <w:noProof/>
            <w:webHidden/>
          </w:rPr>
          <w:fldChar w:fldCharType="begin"/>
        </w:r>
        <w:r w:rsidR="009870A6">
          <w:rPr>
            <w:noProof/>
            <w:webHidden/>
          </w:rPr>
          <w:instrText xml:space="preserve"> PAGEREF _Toc330825200 \h </w:instrText>
        </w:r>
        <w:r w:rsidR="00EA4452">
          <w:rPr>
            <w:noProof/>
            <w:webHidden/>
          </w:rPr>
        </w:r>
        <w:r w:rsidR="00EA4452">
          <w:rPr>
            <w:noProof/>
            <w:webHidden/>
          </w:rPr>
          <w:fldChar w:fldCharType="separate"/>
        </w:r>
        <w:r w:rsidR="009870A6">
          <w:rPr>
            <w:noProof/>
            <w:webHidden/>
          </w:rPr>
          <w:t>160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1" w:history="1">
        <w:r w:rsidR="009870A6" w:rsidRPr="00B9399F">
          <w:rPr>
            <w:rStyle w:val="a6"/>
            <w:rFonts w:hint="eastAsia"/>
            <w:noProof/>
          </w:rPr>
          <w:t>图</w:t>
        </w:r>
        <w:r w:rsidR="009870A6" w:rsidRPr="00B9399F">
          <w:rPr>
            <w:rStyle w:val="a6"/>
            <w:rFonts w:hint="eastAsia"/>
            <w:noProof/>
          </w:rPr>
          <w:t>73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商品审核页面</w:t>
        </w:r>
        <w:r w:rsidR="009870A6">
          <w:rPr>
            <w:noProof/>
            <w:webHidden/>
          </w:rPr>
          <w:tab/>
        </w:r>
        <w:r w:rsidR="00EA4452">
          <w:rPr>
            <w:noProof/>
            <w:webHidden/>
          </w:rPr>
          <w:fldChar w:fldCharType="begin"/>
        </w:r>
        <w:r w:rsidR="009870A6">
          <w:rPr>
            <w:noProof/>
            <w:webHidden/>
          </w:rPr>
          <w:instrText xml:space="preserve"> PAGEREF _Toc330825201 \h </w:instrText>
        </w:r>
        <w:r w:rsidR="00EA4452">
          <w:rPr>
            <w:noProof/>
            <w:webHidden/>
          </w:rPr>
        </w:r>
        <w:r w:rsidR="00EA4452">
          <w:rPr>
            <w:noProof/>
            <w:webHidden/>
          </w:rPr>
          <w:fldChar w:fldCharType="separate"/>
        </w:r>
        <w:r w:rsidR="009870A6">
          <w:rPr>
            <w:noProof/>
            <w:webHidden/>
          </w:rPr>
          <w:t>161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2" w:history="1">
        <w:r w:rsidR="009870A6" w:rsidRPr="00B9399F">
          <w:rPr>
            <w:rStyle w:val="a6"/>
            <w:rFonts w:hint="eastAsia"/>
            <w:noProof/>
          </w:rPr>
          <w:t>图</w:t>
        </w:r>
        <w:r w:rsidR="009870A6" w:rsidRPr="00B9399F">
          <w:rPr>
            <w:rStyle w:val="a6"/>
            <w:rFonts w:hint="eastAsia"/>
            <w:noProof/>
          </w:rPr>
          <w:t>74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促销活动页面</w:t>
        </w:r>
        <w:r w:rsidR="009870A6">
          <w:rPr>
            <w:noProof/>
            <w:webHidden/>
          </w:rPr>
          <w:tab/>
        </w:r>
        <w:r w:rsidR="00EA4452">
          <w:rPr>
            <w:noProof/>
            <w:webHidden/>
          </w:rPr>
          <w:fldChar w:fldCharType="begin"/>
        </w:r>
        <w:r w:rsidR="009870A6">
          <w:rPr>
            <w:noProof/>
            <w:webHidden/>
          </w:rPr>
          <w:instrText xml:space="preserve"> PAGEREF _Toc330825202 \h </w:instrText>
        </w:r>
        <w:r w:rsidR="00EA4452">
          <w:rPr>
            <w:noProof/>
            <w:webHidden/>
          </w:rPr>
        </w:r>
        <w:r w:rsidR="00EA4452">
          <w:rPr>
            <w:noProof/>
            <w:webHidden/>
          </w:rPr>
          <w:fldChar w:fldCharType="separate"/>
        </w:r>
        <w:r w:rsidR="009870A6">
          <w:rPr>
            <w:noProof/>
            <w:webHidden/>
          </w:rPr>
          <w:t>161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3" w:history="1">
        <w:r w:rsidR="009870A6" w:rsidRPr="00B9399F">
          <w:rPr>
            <w:rStyle w:val="a6"/>
            <w:rFonts w:hint="eastAsia"/>
            <w:noProof/>
          </w:rPr>
          <w:t>图</w:t>
        </w:r>
        <w:r w:rsidR="009870A6" w:rsidRPr="00B9399F">
          <w:rPr>
            <w:rStyle w:val="a6"/>
            <w:rFonts w:hint="eastAsia"/>
            <w:noProof/>
          </w:rPr>
          <w:t>75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活动档次页面</w:t>
        </w:r>
        <w:r w:rsidR="009870A6">
          <w:rPr>
            <w:noProof/>
            <w:webHidden/>
          </w:rPr>
          <w:tab/>
        </w:r>
        <w:r w:rsidR="00EA4452">
          <w:rPr>
            <w:noProof/>
            <w:webHidden/>
          </w:rPr>
          <w:fldChar w:fldCharType="begin"/>
        </w:r>
        <w:r w:rsidR="009870A6">
          <w:rPr>
            <w:noProof/>
            <w:webHidden/>
          </w:rPr>
          <w:instrText xml:space="preserve"> PAGEREF _Toc330825203 \h </w:instrText>
        </w:r>
        <w:r w:rsidR="00EA4452">
          <w:rPr>
            <w:noProof/>
            <w:webHidden/>
          </w:rPr>
        </w:r>
        <w:r w:rsidR="00EA4452">
          <w:rPr>
            <w:noProof/>
            <w:webHidden/>
          </w:rPr>
          <w:fldChar w:fldCharType="separate"/>
        </w:r>
        <w:r w:rsidR="009870A6">
          <w:rPr>
            <w:noProof/>
            <w:webHidden/>
          </w:rPr>
          <w:t>162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4" w:history="1">
        <w:r w:rsidR="009870A6" w:rsidRPr="00B9399F">
          <w:rPr>
            <w:rStyle w:val="a6"/>
            <w:rFonts w:hint="eastAsia"/>
            <w:noProof/>
          </w:rPr>
          <w:t>图</w:t>
        </w:r>
        <w:r w:rsidR="009870A6" w:rsidRPr="00B9399F">
          <w:rPr>
            <w:rStyle w:val="a6"/>
            <w:rFonts w:hint="eastAsia"/>
            <w:noProof/>
          </w:rPr>
          <w:t>76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分类管理页面</w:t>
        </w:r>
        <w:r w:rsidR="009870A6">
          <w:rPr>
            <w:noProof/>
            <w:webHidden/>
          </w:rPr>
          <w:tab/>
        </w:r>
        <w:r w:rsidR="00EA4452">
          <w:rPr>
            <w:noProof/>
            <w:webHidden/>
          </w:rPr>
          <w:fldChar w:fldCharType="begin"/>
        </w:r>
        <w:r w:rsidR="009870A6">
          <w:rPr>
            <w:noProof/>
            <w:webHidden/>
          </w:rPr>
          <w:instrText xml:space="preserve"> PAGEREF _Toc330825204 \h </w:instrText>
        </w:r>
        <w:r w:rsidR="00EA4452">
          <w:rPr>
            <w:noProof/>
            <w:webHidden/>
          </w:rPr>
        </w:r>
        <w:r w:rsidR="00EA4452">
          <w:rPr>
            <w:noProof/>
            <w:webHidden/>
          </w:rPr>
          <w:fldChar w:fldCharType="separate"/>
        </w:r>
        <w:r w:rsidR="009870A6">
          <w:rPr>
            <w:noProof/>
            <w:webHidden/>
          </w:rPr>
          <w:t>162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5" w:history="1">
        <w:r w:rsidR="009870A6" w:rsidRPr="00B9399F">
          <w:rPr>
            <w:rStyle w:val="a6"/>
            <w:rFonts w:hint="eastAsia"/>
            <w:noProof/>
          </w:rPr>
          <w:t>图</w:t>
        </w:r>
        <w:r w:rsidR="009870A6" w:rsidRPr="00B9399F">
          <w:rPr>
            <w:rStyle w:val="a6"/>
            <w:rFonts w:hint="eastAsia"/>
            <w:noProof/>
          </w:rPr>
          <w:t>77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品牌管理页面</w:t>
        </w:r>
        <w:r w:rsidR="009870A6">
          <w:rPr>
            <w:noProof/>
            <w:webHidden/>
          </w:rPr>
          <w:tab/>
        </w:r>
        <w:r w:rsidR="00EA4452">
          <w:rPr>
            <w:noProof/>
            <w:webHidden/>
          </w:rPr>
          <w:fldChar w:fldCharType="begin"/>
        </w:r>
        <w:r w:rsidR="009870A6">
          <w:rPr>
            <w:noProof/>
            <w:webHidden/>
          </w:rPr>
          <w:instrText xml:space="preserve"> PAGEREF _Toc330825205 \h </w:instrText>
        </w:r>
        <w:r w:rsidR="00EA4452">
          <w:rPr>
            <w:noProof/>
            <w:webHidden/>
          </w:rPr>
        </w:r>
        <w:r w:rsidR="00EA4452">
          <w:rPr>
            <w:noProof/>
            <w:webHidden/>
          </w:rPr>
          <w:fldChar w:fldCharType="separate"/>
        </w:r>
        <w:r w:rsidR="009870A6">
          <w:rPr>
            <w:noProof/>
            <w:webHidden/>
          </w:rPr>
          <w:t>163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6" w:history="1">
        <w:r w:rsidR="009870A6" w:rsidRPr="00B9399F">
          <w:rPr>
            <w:rStyle w:val="a6"/>
            <w:rFonts w:hint="eastAsia"/>
            <w:noProof/>
          </w:rPr>
          <w:t>图</w:t>
        </w:r>
        <w:r w:rsidR="009870A6" w:rsidRPr="00B9399F">
          <w:rPr>
            <w:rStyle w:val="a6"/>
            <w:rFonts w:hint="eastAsia"/>
            <w:noProof/>
          </w:rPr>
          <w:t>78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商品回收站页面</w:t>
        </w:r>
        <w:r w:rsidR="009870A6">
          <w:rPr>
            <w:noProof/>
            <w:webHidden/>
          </w:rPr>
          <w:tab/>
        </w:r>
        <w:r w:rsidR="00EA4452">
          <w:rPr>
            <w:noProof/>
            <w:webHidden/>
          </w:rPr>
          <w:fldChar w:fldCharType="begin"/>
        </w:r>
        <w:r w:rsidR="009870A6">
          <w:rPr>
            <w:noProof/>
            <w:webHidden/>
          </w:rPr>
          <w:instrText xml:space="preserve"> PAGEREF _Toc330825206 \h </w:instrText>
        </w:r>
        <w:r w:rsidR="00EA4452">
          <w:rPr>
            <w:noProof/>
            <w:webHidden/>
          </w:rPr>
        </w:r>
        <w:r w:rsidR="00EA4452">
          <w:rPr>
            <w:noProof/>
            <w:webHidden/>
          </w:rPr>
          <w:fldChar w:fldCharType="separate"/>
        </w:r>
        <w:r w:rsidR="009870A6">
          <w:rPr>
            <w:noProof/>
            <w:webHidden/>
          </w:rPr>
          <w:t>163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7" w:history="1">
        <w:r w:rsidR="009870A6" w:rsidRPr="00B9399F">
          <w:rPr>
            <w:rStyle w:val="a6"/>
            <w:rFonts w:hint="eastAsia"/>
            <w:noProof/>
          </w:rPr>
          <w:t>图</w:t>
        </w:r>
        <w:r w:rsidR="009870A6" w:rsidRPr="00B9399F">
          <w:rPr>
            <w:rStyle w:val="a6"/>
            <w:rFonts w:hint="eastAsia"/>
            <w:noProof/>
          </w:rPr>
          <w:t>79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数据导入页面</w:t>
        </w:r>
        <w:r w:rsidR="009870A6">
          <w:rPr>
            <w:noProof/>
            <w:webHidden/>
          </w:rPr>
          <w:tab/>
        </w:r>
        <w:r w:rsidR="00EA4452">
          <w:rPr>
            <w:noProof/>
            <w:webHidden/>
          </w:rPr>
          <w:fldChar w:fldCharType="begin"/>
        </w:r>
        <w:r w:rsidR="009870A6">
          <w:rPr>
            <w:noProof/>
            <w:webHidden/>
          </w:rPr>
          <w:instrText xml:space="preserve"> PAGEREF _Toc330825207 \h </w:instrText>
        </w:r>
        <w:r w:rsidR="00EA4452">
          <w:rPr>
            <w:noProof/>
            <w:webHidden/>
          </w:rPr>
        </w:r>
        <w:r w:rsidR="00EA4452">
          <w:rPr>
            <w:noProof/>
            <w:webHidden/>
          </w:rPr>
          <w:fldChar w:fldCharType="separate"/>
        </w:r>
        <w:r w:rsidR="009870A6">
          <w:rPr>
            <w:noProof/>
            <w:webHidden/>
          </w:rPr>
          <w:t>164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8" w:history="1">
        <w:r w:rsidR="009870A6" w:rsidRPr="00B9399F">
          <w:rPr>
            <w:rStyle w:val="a6"/>
            <w:rFonts w:hint="eastAsia"/>
            <w:noProof/>
          </w:rPr>
          <w:t>图</w:t>
        </w:r>
        <w:r w:rsidR="009870A6" w:rsidRPr="00B9399F">
          <w:rPr>
            <w:rStyle w:val="a6"/>
            <w:rFonts w:hint="eastAsia"/>
            <w:noProof/>
          </w:rPr>
          <w:t>80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订单管理总体页面</w:t>
        </w:r>
        <w:r w:rsidR="009870A6">
          <w:rPr>
            <w:noProof/>
            <w:webHidden/>
          </w:rPr>
          <w:tab/>
        </w:r>
        <w:r w:rsidR="00EA4452">
          <w:rPr>
            <w:noProof/>
            <w:webHidden/>
          </w:rPr>
          <w:fldChar w:fldCharType="begin"/>
        </w:r>
        <w:r w:rsidR="009870A6">
          <w:rPr>
            <w:noProof/>
            <w:webHidden/>
          </w:rPr>
          <w:instrText xml:space="preserve"> PAGEREF _Toc330825208 \h </w:instrText>
        </w:r>
        <w:r w:rsidR="00EA4452">
          <w:rPr>
            <w:noProof/>
            <w:webHidden/>
          </w:rPr>
        </w:r>
        <w:r w:rsidR="00EA4452">
          <w:rPr>
            <w:noProof/>
            <w:webHidden/>
          </w:rPr>
          <w:fldChar w:fldCharType="separate"/>
        </w:r>
        <w:r w:rsidR="009870A6">
          <w:rPr>
            <w:noProof/>
            <w:webHidden/>
          </w:rPr>
          <w:t>165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09" w:history="1">
        <w:r w:rsidR="009870A6" w:rsidRPr="00B9399F">
          <w:rPr>
            <w:rStyle w:val="a6"/>
            <w:rFonts w:hint="eastAsia"/>
            <w:noProof/>
          </w:rPr>
          <w:t>图</w:t>
        </w:r>
        <w:r w:rsidR="009870A6" w:rsidRPr="00B9399F">
          <w:rPr>
            <w:rStyle w:val="a6"/>
            <w:rFonts w:hint="eastAsia"/>
            <w:noProof/>
          </w:rPr>
          <w:t>81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订单总览页面</w:t>
        </w:r>
        <w:r w:rsidR="009870A6">
          <w:rPr>
            <w:noProof/>
            <w:webHidden/>
          </w:rPr>
          <w:tab/>
        </w:r>
        <w:r w:rsidR="00EA4452">
          <w:rPr>
            <w:noProof/>
            <w:webHidden/>
          </w:rPr>
          <w:fldChar w:fldCharType="begin"/>
        </w:r>
        <w:r w:rsidR="009870A6">
          <w:rPr>
            <w:noProof/>
            <w:webHidden/>
          </w:rPr>
          <w:instrText xml:space="preserve"> PAGEREF _Toc330825209 \h </w:instrText>
        </w:r>
        <w:r w:rsidR="00EA4452">
          <w:rPr>
            <w:noProof/>
            <w:webHidden/>
          </w:rPr>
        </w:r>
        <w:r w:rsidR="00EA4452">
          <w:rPr>
            <w:noProof/>
            <w:webHidden/>
          </w:rPr>
          <w:fldChar w:fldCharType="separate"/>
        </w:r>
        <w:r w:rsidR="009870A6">
          <w:rPr>
            <w:noProof/>
            <w:webHidden/>
          </w:rPr>
          <w:t>165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0" w:history="1">
        <w:r w:rsidR="009870A6" w:rsidRPr="00B9399F">
          <w:rPr>
            <w:rStyle w:val="a6"/>
            <w:rFonts w:hint="eastAsia"/>
            <w:noProof/>
          </w:rPr>
          <w:t>图</w:t>
        </w:r>
        <w:r w:rsidR="009870A6" w:rsidRPr="00B9399F">
          <w:rPr>
            <w:rStyle w:val="a6"/>
            <w:rFonts w:hint="eastAsia"/>
            <w:noProof/>
          </w:rPr>
          <w:t>82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有效订单预览页面</w:t>
        </w:r>
        <w:r w:rsidR="009870A6">
          <w:rPr>
            <w:noProof/>
            <w:webHidden/>
          </w:rPr>
          <w:tab/>
        </w:r>
        <w:r w:rsidR="00EA4452">
          <w:rPr>
            <w:noProof/>
            <w:webHidden/>
          </w:rPr>
          <w:fldChar w:fldCharType="begin"/>
        </w:r>
        <w:r w:rsidR="009870A6">
          <w:rPr>
            <w:noProof/>
            <w:webHidden/>
          </w:rPr>
          <w:instrText xml:space="preserve"> PAGEREF _Toc330825210 \h </w:instrText>
        </w:r>
        <w:r w:rsidR="00EA4452">
          <w:rPr>
            <w:noProof/>
            <w:webHidden/>
          </w:rPr>
        </w:r>
        <w:r w:rsidR="00EA4452">
          <w:rPr>
            <w:noProof/>
            <w:webHidden/>
          </w:rPr>
          <w:fldChar w:fldCharType="separate"/>
        </w:r>
        <w:r w:rsidR="009870A6">
          <w:rPr>
            <w:noProof/>
            <w:webHidden/>
          </w:rPr>
          <w:t>165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1" w:history="1">
        <w:r w:rsidR="009870A6" w:rsidRPr="00B9399F">
          <w:rPr>
            <w:rStyle w:val="a6"/>
            <w:rFonts w:hint="eastAsia"/>
            <w:noProof/>
          </w:rPr>
          <w:t>图</w:t>
        </w:r>
        <w:r w:rsidR="009870A6" w:rsidRPr="00B9399F">
          <w:rPr>
            <w:rStyle w:val="a6"/>
            <w:rFonts w:hint="eastAsia"/>
            <w:noProof/>
          </w:rPr>
          <w:t>83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待付款单页面</w:t>
        </w:r>
        <w:r w:rsidR="009870A6">
          <w:rPr>
            <w:noProof/>
            <w:webHidden/>
          </w:rPr>
          <w:tab/>
        </w:r>
        <w:r w:rsidR="00EA4452">
          <w:rPr>
            <w:noProof/>
            <w:webHidden/>
          </w:rPr>
          <w:fldChar w:fldCharType="begin"/>
        </w:r>
        <w:r w:rsidR="009870A6">
          <w:rPr>
            <w:noProof/>
            <w:webHidden/>
          </w:rPr>
          <w:instrText xml:space="preserve"> PAGEREF _Toc330825211 \h </w:instrText>
        </w:r>
        <w:r w:rsidR="00EA4452">
          <w:rPr>
            <w:noProof/>
            <w:webHidden/>
          </w:rPr>
        </w:r>
        <w:r w:rsidR="00EA4452">
          <w:rPr>
            <w:noProof/>
            <w:webHidden/>
          </w:rPr>
          <w:fldChar w:fldCharType="separate"/>
        </w:r>
        <w:r w:rsidR="009870A6">
          <w:rPr>
            <w:noProof/>
            <w:webHidden/>
          </w:rPr>
          <w:t>166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2" w:history="1">
        <w:r w:rsidR="009870A6" w:rsidRPr="00B9399F">
          <w:rPr>
            <w:rStyle w:val="a6"/>
            <w:rFonts w:hint="eastAsia"/>
            <w:noProof/>
          </w:rPr>
          <w:t>图</w:t>
        </w:r>
        <w:r w:rsidR="009870A6" w:rsidRPr="00B9399F">
          <w:rPr>
            <w:rStyle w:val="a6"/>
            <w:rFonts w:hint="eastAsia"/>
            <w:noProof/>
          </w:rPr>
          <w:t>84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外呼单预览页面</w:t>
        </w:r>
        <w:r w:rsidR="009870A6">
          <w:rPr>
            <w:noProof/>
            <w:webHidden/>
          </w:rPr>
          <w:tab/>
        </w:r>
        <w:r w:rsidR="00EA4452">
          <w:rPr>
            <w:noProof/>
            <w:webHidden/>
          </w:rPr>
          <w:fldChar w:fldCharType="begin"/>
        </w:r>
        <w:r w:rsidR="009870A6">
          <w:rPr>
            <w:noProof/>
            <w:webHidden/>
          </w:rPr>
          <w:instrText xml:space="preserve"> PAGEREF _Toc330825212 \h </w:instrText>
        </w:r>
        <w:r w:rsidR="00EA4452">
          <w:rPr>
            <w:noProof/>
            <w:webHidden/>
          </w:rPr>
        </w:r>
        <w:r w:rsidR="00EA4452">
          <w:rPr>
            <w:noProof/>
            <w:webHidden/>
          </w:rPr>
          <w:fldChar w:fldCharType="separate"/>
        </w:r>
        <w:r w:rsidR="009870A6">
          <w:rPr>
            <w:noProof/>
            <w:webHidden/>
          </w:rPr>
          <w:t>167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3" w:history="1">
        <w:r w:rsidR="009870A6" w:rsidRPr="00B9399F">
          <w:rPr>
            <w:rStyle w:val="a6"/>
            <w:rFonts w:hint="eastAsia"/>
            <w:noProof/>
          </w:rPr>
          <w:t>图</w:t>
        </w:r>
        <w:r w:rsidR="009870A6" w:rsidRPr="00B9399F">
          <w:rPr>
            <w:rStyle w:val="a6"/>
            <w:rFonts w:hint="eastAsia"/>
            <w:noProof/>
          </w:rPr>
          <w:t>85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备货单预览页面</w:t>
        </w:r>
        <w:r w:rsidR="009870A6">
          <w:rPr>
            <w:noProof/>
            <w:webHidden/>
          </w:rPr>
          <w:tab/>
        </w:r>
        <w:r w:rsidR="00EA4452">
          <w:rPr>
            <w:noProof/>
            <w:webHidden/>
          </w:rPr>
          <w:fldChar w:fldCharType="begin"/>
        </w:r>
        <w:r w:rsidR="009870A6">
          <w:rPr>
            <w:noProof/>
            <w:webHidden/>
          </w:rPr>
          <w:instrText xml:space="preserve"> PAGEREF _Toc330825213 \h </w:instrText>
        </w:r>
        <w:r w:rsidR="00EA4452">
          <w:rPr>
            <w:noProof/>
            <w:webHidden/>
          </w:rPr>
        </w:r>
        <w:r w:rsidR="00EA4452">
          <w:rPr>
            <w:noProof/>
            <w:webHidden/>
          </w:rPr>
          <w:fldChar w:fldCharType="separate"/>
        </w:r>
        <w:r w:rsidR="009870A6">
          <w:rPr>
            <w:noProof/>
            <w:webHidden/>
          </w:rPr>
          <w:t>167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4" w:history="1">
        <w:r w:rsidR="009870A6" w:rsidRPr="00B9399F">
          <w:rPr>
            <w:rStyle w:val="a6"/>
            <w:rFonts w:hint="eastAsia"/>
            <w:noProof/>
          </w:rPr>
          <w:t>图</w:t>
        </w:r>
        <w:r w:rsidR="009870A6" w:rsidRPr="00B9399F">
          <w:rPr>
            <w:rStyle w:val="a6"/>
            <w:rFonts w:hint="eastAsia"/>
            <w:noProof/>
          </w:rPr>
          <w:t>86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noProof/>
          </w:rPr>
          <w:t>CRM</w:t>
        </w:r>
        <w:r w:rsidR="009870A6" w:rsidRPr="00B9399F">
          <w:rPr>
            <w:rStyle w:val="a6"/>
            <w:rFonts w:hint="eastAsia"/>
            <w:noProof/>
          </w:rPr>
          <w:t>单预览页面</w:t>
        </w:r>
        <w:r w:rsidR="009870A6">
          <w:rPr>
            <w:noProof/>
            <w:webHidden/>
          </w:rPr>
          <w:tab/>
        </w:r>
        <w:r w:rsidR="00EA4452">
          <w:rPr>
            <w:noProof/>
            <w:webHidden/>
          </w:rPr>
          <w:fldChar w:fldCharType="begin"/>
        </w:r>
        <w:r w:rsidR="009870A6">
          <w:rPr>
            <w:noProof/>
            <w:webHidden/>
          </w:rPr>
          <w:instrText xml:space="preserve"> PAGEREF _Toc330825214 \h </w:instrText>
        </w:r>
        <w:r w:rsidR="00EA4452">
          <w:rPr>
            <w:noProof/>
            <w:webHidden/>
          </w:rPr>
        </w:r>
        <w:r w:rsidR="00EA4452">
          <w:rPr>
            <w:noProof/>
            <w:webHidden/>
          </w:rPr>
          <w:fldChar w:fldCharType="separate"/>
        </w:r>
        <w:r w:rsidR="009870A6">
          <w:rPr>
            <w:noProof/>
            <w:webHidden/>
          </w:rPr>
          <w:t>168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5" w:history="1">
        <w:r w:rsidR="009870A6" w:rsidRPr="00B9399F">
          <w:rPr>
            <w:rStyle w:val="a6"/>
            <w:rFonts w:hint="eastAsia"/>
            <w:noProof/>
          </w:rPr>
          <w:t>图</w:t>
        </w:r>
        <w:r w:rsidR="009870A6" w:rsidRPr="00B9399F">
          <w:rPr>
            <w:rStyle w:val="a6"/>
            <w:rFonts w:hint="eastAsia"/>
            <w:noProof/>
          </w:rPr>
          <w:t>87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配送单预览页面</w:t>
        </w:r>
        <w:r w:rsidR="009870A6">
          <w:rPr>
            <w:noProof/>
            <w:webHidden/>
          </w:rPr>
          <w:tab/>
        </w:r>
        <w:r w:rsidR="00EA4452">
          <w:rPr>
            <w:noProof/>
            <w:webHidden/>
          </w:rPr>
          <w:fldChar w:fldCharType="begin"/>
        </w:r>
        <w:r w:rsidR="009870A6">
          <w:rPr>
            <w:noProof/>
            <w:webHidden/>
          </w:rPr>
          <w:instrText xml:space="preserve"> PAGEREF _Toc330825215 \h </w:instrText>
        </w:r>
        <w:r w:rsidR="00EA4452">
          <w:rPr>
            <w:noProof/>
            <w:webHidden/>
          </w:rPr>
        </w:r>
        <w:r w:rsidR="00EA4452">
          <w:rPr>
            <w:noProof/>
            <w:webHidden/>
          </w:rPr>
          <w:fldChar w:fldCharType="separate"/>
        </w:r>
        <w:r w:rsidR="009870A6">
          <w:rPr>
            <w:noProof/>
            <w:webHidden/>
          </w:rPr>
          <w:t>168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6" w:history="1">
        <w:r w:rsidR="009870A6" w:rsidRPr="00B9399F">
          <w:rPr>
            <w:rStyle w:val="a6"/>
            <w:rFonts w:hint="eastAsia"/>
            <w:noProof/>
          </w:rPr>
          <w:t>图</w:t>
        </w:r>
        <w:r w:rsidR="009870A6" w:rsidRPr="00B9399F">
          <w:rPr>
            <w:rStyle w:val="a6"/>
            <w:rFonts w:hint="eastAsia"/>
            <w:noProof/>
          </w:rPr>
          <w:t>88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已收货单预览页面</w:t>
        </w:r>
        <w:r w:rsidR="009870A6">
          <w:rPr>
            <w:noProof/>
            <w:webHidden/>
          </w:rPr>
          <w:tab/>
        </w:r>
        <w:r w:rsidR="00EA4452">
          <w:rPr>
            <w:noProof/>
            <w:webHidden/>
          </w:rPr>
          <w:fldChar w:fldCharType="begin"/>
        </w:r>
        <w:r w:rsidR="009870A6">
          <w:rPr>
            <w:noProof/>
            <w:webHidden/>
          </w:rPr>
          <w:instrText xml:space="preserve"> PAGEREF _Toc330825216 \h </w:instrText>
        </w:r>
        <w:r w:rsidR="00EA4452">
          <w:rPr>
            <w:noProof/>
            <w:webHidden/>
          </w:rPr>
        </w:r>
        <w:r w:rsidR="00EA4452">
          <w:rPr>
            <w:noProof/>
            <w:webHidden/>
          </w:rPr>
          <w:fldChar w:fldCharType="separate"/>
        </w:r>
        <w:r w:rsidR="009870A6">
          <w:rPr>
            <w:noProof/>
            <w:webHidden/>
          </w:rPr>
          <w:t>169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7" w:history="1">
        <w:r w:rsidR="009870A6" w:rsidRPr="00B9399F">
          <w:rPr>
            <w:rStyle w:val="a6"/>
            <w:rFonts w:hint="eastAsia"/>
            <w:noProof/>
          </w:rPr>
          <w:t>图</w:t>
        </w:r>
        <w:r w:rsidR="009870A6" w:rsidRPr="00B9399F">
          <w:rPr>
            <w:rStyle w:val="a6"/>
            <w:rFonts w:hint="eastAsia"/>
            <w:noProof/>
          </w:rPr>
          <w:t>89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退库单预览页面</w:t>
        </w:r>
        <w:r w:rsidR="009870A6">
          <w:rPr>
            <w:noProof/>
            <w:webHidden/>
          </w:rPr>
          <w:tab/>
        </w:r>
        <w:r w:rsidR="00EA4452">
          <w:rPr>
            <w:noProof/>
            <w:webHidden/>
          </w:rPr>
          <w:fldChar w:fldCharType="begin"/>
        </w:r>
        <w:r w:rsidR="009870A6">
          <w:rPr>
            <w:noProof/>
            <w:webHidden/>
          </w:rPr>
          <w:instrText xml:space="preserve"> PAGEREF _Toc330825217 \h </w:instrText>
        </w:r>
        <w:r w:rsidR="00EA4452">
          <w:rPr>
            <w:noProof/>
            <w:webHidden/>
          </w:rPr>
        </w:r>
        <w:r w:rsidR="00EA4452">
          <w:rPr>
            <w:noProof/>
            <w:webHidden/>
          </w:rPr>
          <w:fldChar w:fldCharType="separate"/>
        </w:r>
        <w:r w:rsidR="009870A6">
          <w:rPr>
            <w:noProof/>
            <w:webHidden/>
          </w:rPr>
          <w:t>169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8" w:history="1">
        <w:r w:rsidR="009870A6" w:rsidRPr="00B9399F">
          <w:rPr>
            <w:rStyle w:val="a6"/>
            <w:rFonts w:hint="eastAsia"/>
            <w:noProof/>
          </w:rPr>
          <w:t>图</w:t>
        </w:r>
        <w:r w:rsidR="009870A6" w:rsidRPr="00B9399F">
          <w:rPr>
            <w:rStyle w:val="a6"/>
            <w:rFonts w:hint="eastAsia"/>
            <w:noProof/>
          </w:rPr>
          <w:t>90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退款单预览页面</w:t>
        </w:r>
        <w:r w:rsidR="009870A6">
          <w:rPr>
            <w:noProof/>
            <w:webHidden/>
          </w:rPr>
          <w:tab/>
        </w:r>
        <w:r w:rsidR="00EA4452">
          <w:rPr>
            <w:noProof/>
            <w:webHidden/>
          </w:rPr>
          <w:fldChar w:fldCharType="begin"/>
        </w:r>
        <w:r w:rsidR="009870A6">
          <w:rPr>
            <w:noProof/>
            <w:webHidden/>
          </w:rPr>
          <w:instrText xml:space="preserve"> PAGEREF _Toc330825218 \h </w:instrText>
        </w:r>
        <w:r w:rsidR="00EA4452">
          <w:rPr>
            <w:noProof/>
            <w:webHidden/>
          </w:rPr>
        </w:r>
        <w:r w:rsidR="00EA4452">
          <w:rPr>
            <w:noProof/>
            <w:webHidden/>
          </w:rPr>
          <w:fldChar w:fldCharType="separate"/>
        </w:r>
        <w:r w:rsidR="009870A6">
          <w:rPr>
            <w:noProof/>
            <w:webHidden/>
          </w:rPr>
          <w:t>170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19" w:history="1">
        <w:r w:rsidR="009870A6" w:rsidRPr="00B9399F">
          <w:rPr>
            <w:rStyle w:val="a6"/>
            <w:rFonts w:hint="eastAsia"/>
            <w:noProof/>
          </w:rPr>
          <w:t>图</w:t>
        </w:r>
        <w:r w:rsidR="009870A6" w:rsidRPr="00B9399F">
          <w:rPr>
            <w:rStyle w:val="a6"/>
            <w:rFonts w:hint="eastAsia"/>
            <w:noProof/>
          </w:rPr>
          <w:t>91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异常单预览页面</w:t>
        </w:r>
        <w:r w:rsidR="009870A6">
          <w:rPr>
            <w:noProof/>
            <w:webHidden/>
          </w:rPr>
          <w:tab/>
        </w:r>
        <w:r w:rsidR="00EA4452">
          <w:rPr>
            <w:noProof/>
            <w:webHidden/>
          </w:rPr>
          <w:fldChar w:fldCharType="begin"/>
        </w:r>
        <w:r w:rsidR="009870A6">
          <w:rPr>
            <w:noProof/>
            <w:webHidden/>
          </w:rPr>
          <w:instrText xml:space="preserve"> PAGEREF _Toc330825219 \h </w:instrText>
        </w:r>
        <w:r w:rsidR="00EA4452">
          <w:rPr>
            <w:noProof/>
            <w:webHidden/>
          </w:rPr>
        </w:r>
        <w:r w:rsidR="00EA4452">
          <w:rPr>
            <w:noProof/>
            <w:webHidden/>
          </w:rPr>
          <w:fldChar w:fldCharType="separate"/>
        </w:r>
        <w:r w:rsidR="009870A6">
          <w:rPr>
            <w:noProof/>
            <w:webHidden/>
          </w:rPr>
          <w:t>170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0" w:history="1">
        <w:r w:rsidR="009870A6" w:rsidRPr="00B9399F">
          <w:rPr>
            <w:rStyle w:val="a6"/>
            <w:rFonts w:hint="eastAsia"/>
            <w:noProof/>
          </w:rPr>
          <w:t>图</w:t>
        </w:r>
        <w:r w:rsidR="009870A6" w:rsidRPr="00B9399F">
          <w:rPr>
            <w:rStyle w:val="a6"/>
            <w:rFonts w:hint="eastAsia"/>
            <w:noProof/>
          </w:rPr>
          <w:t>92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作废单预览页面</w:t>
        </w:r>
        <w:r w:rsidR="009870A6">
          <w:rPr>
            <w:noProof/>
            <w:webHidden/>
          </w:rPr>
          <w:tab/>
        </w:r>
        <w:r w:rsidR="00EA4452">
          <w:rPr>
            <w:noProof/>
            <w:webHidden/>
          </w:rPr>
          <w:fldChar w:fldCharType="begin"/>
        </w:r>
        <w:r w:rsidR="009870A6">
          <w:rPr>
            <w:noProof/>
            <w:webHidden/>
          </w:rPr>
          <w:instrText xml:space="preserve"> PAGEREF _Toc330825220 \h </w:instrText>
        </w:r>
        <w:r w:rsidR="00EA4452">
          <w:rPr>
            <w:noProof/>
            <w:webHidden/>
          </w:rPr>
        </w:r>
        <w:r w:rsidR="00EA4452">
          <w:rPr>
            <w:noProof/>
            <w:webHidden/>
          </w:rPr>
          <w:fldChar w:fldCharType="separate"/>
        </w:r>
        <w:r w:rsidR="009870A6">
          <w:rPr>
            <w:noProof/>
            <w:webHidden/>
          </w:rPr>
          <w:t>171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1" w:history="1">
        <w:r w:rsidR="009870A6" w:rsidRPr="00B9399F">
          <w:rPr>
            <w:rStyle w:val="a6"/>
            <w:rFonts w:hint="eastAsia"/>
            <w:noProof/>
          </w:rPr>
          <w:t>图</w:t>
        </w:r>
        <w:r w:rsidR="009870A6" w:rsidRPr="00B9399F">
          <w:rPr>
            <w:rStyle w:val="a6"/>
            <w:rFonts w:hint="eastAsia"/>
            <w:noProof/>
          </w:rPr>
          <w:t>93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广告管理总览页面</w:t>
        </w:r>
        <w:r w:rsidR="009870A6">
          <w:rPr>
            <w:noProof/>
            <w:webHidden/>
          </w:rPr>
          <w:tab/>
        </w:r>
        <w:r w:rsidR="00EA4452">
          <w:rPr>
            <w:noProof/>
            <w:webHidden/>
          </w:rPr>
          <w:fldChar w:fldCharType="begin"/>
        </w:r>
        <w:r w:rsidR="009870A6">
          <w:rPr>
            <w:noProof/>
            <w:webHidden/>
          </w:rPr>
          <w:instrText xml:space="preserve"> PAGEREF _Toc330825221 \h </w:instrText>
        </w:r>
        <w:r w:rsidR="00EA4452">
          <w:rPr>
            <w:noProof/>
            <w:webHidden/>
          </w:rPr>
        </w:r>
        <w:r w:rsidR="00EA4452">
          <w:rPr>
            <w:noProof/>
            <w:webHidden/>
          </w:rPr>
          <w:fldChar w:fldCharType="separate"/>
        </w:r>
        <w:r w:rsidR="009870A6">
          <w:rPr>
            <w:noProof/>
            <w:webHidden/>
          </w:rPr>
          <w:t>172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2" w:history="1">
        <w:r w:rsidR="009870A6" w:rsidRPr="00B9399F">
          <w:rPr>
            <w:rStyle w:val="a6"/>
            <w:rFonts w:hint="eastAsia"/>
            <w:noProof/>
          </w:rPr>
          <w:t>图</w:t>
        </w:r>
        <w:r w:rsidR="009870A6" w:rsidRPr="00B9399F">
          <w:rPr>
            <w:rStyle w:val="a6"/>
            <w:rFonts w:hint="eastAsia"/>
            <w:noProof/>
          </w:rPr>
          <w:t>94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广告位管理预览页</w:t>
        </w:r>
        <w:r w:rsidR="009870A6">
          <w:rPr>
            <w:noProof/>
            <w:webHidden/>
          </w:rPr>
          <w:tab/>
        </w:r>
        <w:r w:rsidR="00EA4452">
          <w:rPr>
            <w:noProof/>
            <w:webHidden/>
          </w:rPr>
          <w:fldChar w:fldCharType="begin"/>
        </w:r>
        <w:r w:rsidR="009870A6">
          <w:rPr>
            <w:noProof/>
            <w:webHidden/>
          </w:rPr>
          <w:instrText xml:space="preserve"> PAGEREF _Toc330825222 \h </w:instrText>
        </w:r>
        <w:r w:rsidR="00EA4452">
          <w:rPr>
            <w:noProof/>
            <w:webHidden/>
          </w:rPr>
        </w:r>
        <w:r w:rsidR="00EA4452">
          <w:rPr>
            <w:noProof/>
            <w:webHidden/>
          </w:rPr>
          <w:fldChar w:fldCharType="separate"/>
        </w:r>
        <w:r w:rsidR="009870A6">
          <w:rPr>
            <w:noProof/>
            <w:webHidden/>
          </w:rPr>
          <w:t>172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3" w:history="1">
        <w:r w:rsidR="009870A6" w:rsidRPr="00B9399F">
          <w:rPr>
            <w:rStyle w:val="a6"/>
            <w:rFonts w:hint="eastAsia"/>
            <w:noProof/>
          </w:rPr>
          <w:t>图</w:t>
        </w:r>
        <w:r w:rsidR="009870A6" w:rsidRPr="00B9399F">
          <w:rPr>
            <w:rStyle w:val="a6"/>
            <w:rFonts w:hint="eastAsia"/>
            <w:noProof/>
          </w:rPr>
          <w:t>95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广告管理预览页</w:t>
        </w:r>
        <w:r w:rsidR="009870A6">
          <w:rPr>
            <w:noProof/>
            <w:webHidden/>
          </w:rPr>
          <w:tab/>
        </w:r>
        <w:r w:rsidR="00EA4452">
          <w:rPr>
            <w:noProof/>
            <w:webHidden/>
          </w:rPr>
          <w:fldChar w:fldCharType="begin"/>
        </w:r>
        <w:r w:rsidR="009870A6">
          <w:rPr>
            <w:noProof/>
            <w:webHidden/>
          </w:rPr>
          <w:instrText xml:space="preserve"> PAGEREF _Toc330825223 \h </w:instrText>
        </w:r>
        <w:r w:rsidR="00EA4452">
          <w:rPr>
            <w:noProof/>
            <w:webHidden/>
          </w:rPr>
        </w:r>
        <w:r w:rsidR="00EA4452">
          <w:rPr>
            <w:noProof/>
            <w:webHidden/>
          </w:rPr>
          <w:fldChar w:fldCharType="separate"/>
        </w:r>
        <w:r w:rsidR="009870A6">
          <w:rPr>
            <w:noProof/>
            <w:webHidden/>
          </w:rPr>
          <w:t>173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4" w:history="1">
        <w:r w:rsidR="009870A6" w:rsidRPr="00B9399F">
          <w:rPr>
            <w:rStyle w:val="a6"/>
            <w:rFonts w:hint="eastAsia"/>
            <w:noProof/>
          </w:rPr>
          <w:t>图</w:t>
        </w:r>
        <w:r w:rsidR="009870A6" w:rsidRPr="00B9399F">
          <w:rPr>
            <w:rStyle w:val="a6"/>
            <w:rFonts w:hint="eastAsia"/>
            <w:noProof/>
          </w:rPr>
          <w:t>96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会员管理界面</w:t>
        </w:r>
        <w:r w:rsidR="009870A6">
          <w:rPr>
            <w:noProof/>
            <w:webHidden/>
          </w:rPr>
          <w:tab/>
        </w:r>
        <w:r w:rsidR="00EA4452">
          <w:rPr>
            <w:noProof/>
            <w:webHidden/>
          </w:rPr>
          <w:fldChar w:fldCharType="begin"/>
        </w:r>
        <w:r w:rsidR="009870A6">
          <w:rPr>
            <w:noProof/>
            <w:webHidden/>
          </w:rPr>
          <w:instrText xml:space="preserve"> PAGEREF _Toc330825224 \h </w:instrText>
        </w:r>
        <w:r w:rsidR="00EA4452">
          <w:rPr>
            <w:noProof/>
            <w:webHidden/>
          </w:rPr>
        </w:r>
        <w:r w:rsidR="00EA4452">
          <w:rPr>
            <w:noProof/>
            <w:webHidden/>
          </w:rPr>
          <w:fldChar w:fldCharType="separate"/>
        </w:r>
        <w:r w:rsidR="009870A6">
          <w:rPr>
            <w:noProof/>
            <w:webHidden/>
          </w:rPr>
          <w:t>173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5" w:history="1">
        <w:r w:rsidR="009870A6" w:rsidRPr="00B9399F">
          <w:rPr>
            <w:rStyle w:val="a6"/>
            <w:rFonts w:hint="eastAsia"/>
            <w:noProof/>
          </w:rPr>
          <w:t>图</w:t>
        </w:r>
        <w:r w:rsidR="009870A6" w:rsidRPr="00B9399F">
          <w:rPr>
            <w:rStyle w:val="a6"/>
            <w:rFonts w:hint="eastAsia"/>
            <w:noProof/>
          </w:rPr>
          <w:t>97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支付方式管理界面</w:t>
        </w:r>
        <w:r w:rsidR="009870A6">
          <w:rPr>
            <w:noProof/>
            <w:webHidden/>
          </w:rPr>
          <w:tab/>
        </w:r>
        <w:r w:rsidR="00EA4452">
          <w:rPr>
            <w:noProof/>
            <w:webHidden/>
          </w:rPr>
          <w:fldChar w:fldCharType="begin"/>
        </w:r>
        <w:r w:rsidR="009870A6">
          <w:rPr>
            <w:noProof/>
            <w:webHidden/>
          </w:rPr>
          <w:instrText xml:space="preserve"> PAGEREF _Toc330825225 \h </w:instrText>
        </w:r>
        <w:r w:rsidR="00EA4452">
          <w:rPr>
            <w:noProof/>
            <w:webHidden/>
          </w:rPr>
        </w:r>
        <w:r w:rsidR="00EA4452">
          <w:rPr>
            <w:noProof/>
            <w:webHidden/>
          </w:rPr>
          <w:fldChar w:fldCharType="separate"/>
        </w:r>
        <w:r w:rsidR="009870A6">
          <w:rPr>
            <w:noProof/>
            <w:webHidden/>
          </w:rPr>
          <w:t>174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6" w:history="1">
        <w:r w:rsidR="009870A6" w:rsidRPr="00B9399F">
          <w:rPr>
            <w:rStyle w:val="a6"/>
            <w:rFonts w:hint="eastAsia"/>
            <w:noProof/>
          </w:rPr>
          <w:t>图</w:t>
        </w:r>
        <w:r w:rsidR="009870A6" w:rsidRPr="00B9399F">
          <w:rPr>
            <w:rStyle w:val="a6"/>
            <w:rFonts w:hint="eastAsia"/>
            <w:noProof/>
          </w:rPr>
          <w:t>98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支付方式管理界面</w:t>
        </w:r>
        <w:r w:rsidR="009870A6">
          <w:rPr>
            <w:noProof/>
            <w:webHidden/>
          </w:rPr>
          <w:tab/>
        </w:r>
        <w:r w:rsidR="00EA4452">
          <w:rPr>
            <w:noProof/>
            <w:webHidden/>
          </w:rPr>
          <w:fldChar w:fldCharType="begin"/>
        </w:r>
        <w:r w:rsidR="009870A6">
          <w:rPr>
            <w:noProof/>
            <w:webHidden/>
          </w:rPr>
          <w:instrText xml:space="preserve"> PAGEREF _Toc330825226 \h </w:instrText>
        </w:r>
        <w:r w:rsidR="00EA4452">
          <w:rPr>
            <w:noProof/>
            <w:webHidden/>
          </w:rPr>
        </w:r>
        <w:r w:rsidR="00EA4452">
          <w:rPr>
            <w:noProof/>
            <w:webHidden/>
          </w:rPr>
          <w:fldChar w:fldCharType="separate"/>
        </w:r>
        <w:r w:rsidR="009870A6">
          <w:rPr>
            <w:noProof/>
            <w:webHidden/>
          </w:rPr>
          <w:t>175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7" w:history="1">
        <w:r w:rsidR="009870A6" w:rsidRPr="00B9399F">
          <w:rPr>
            <w:rStyle w:val="a6"/>
            <w:rFonts w:hint="eastAsia"/>
            <w:noProof/>
          </w:rPr>
          <w:t>图</w:t>
        </w:r>
        <w:r w:rsidR="009870A6" w:rsidRPr="00B9399F">
          <w:rPr>
            <w:rStyle w:val="a6"/>
            <w:rFonts w:hint="eastAsia"/>
            <w:noProof/>
          </w:rPr>
          <w:t>99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支付机构管理界面</w:t>
        </w:r>
        <w:r w:rsidR="009870A6">
          <w:rPr>
            <w:noProof/>
            <w:webHidden/>
          </w:rPr>
          <w:tab/>
        </w:r>
        <w:r w:rsidR="00EA4452">
          <w:rPr>
            <w:noProof/>
            <w:webHidden/>
          </w:rPr>
          <w:fldChar w:fldCharType="begin"/>
        </w:r>
        <w:r w:rsidR="009870A6">
          <w:rPr>
            <w:noProof/>
            <w:webHidden/>
          </w:rPr>
          <w:instrText xml:space="preserve"> PAGEREF _Toc330825227 \h </w:instrText>
        </w:r>
        <w:r w:rsidR="00EA4452">
          <w:rPr>
            <w:noProof/>
            <w:webHidden/>
          </w:rPr>
        </w:r>
        <w:r w:rsidR="00EA4452">
          <w:rPr>
            <w:noProof/>
            <w:webHidden/>
          </w:rPr>
          <w:fldChar w:fldCharType="separate"/>
        </w:r>
        <w:r w:rsidR="009870A6">
          <w:rPr>
            <w:noProof/>
            <w:webHidden/>
          </w:rPr>
          <w:t>175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8" w:history="1">
        <w:r w:rsidR="009870A6" w:rsidRPr="00B9399F">
          <w:rPr>
            <w:rStyle w:val="a6"/>
            <w:rFonts w:hint="eastAsia"/>
            <w:noProof/>
          </w:rPr>
          <w:t>图</w:t>
        </w:r>
        <w:r w:rsidR="009870A6" w:rsidRPr="00B9399F">
          <w:rPr>
            <w:rStyle w:val="a6"/>
            <w:rFonts w:hint="eastAsia"/>
            <w:noProof/>
          </w:rPr>
          <w:t>100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支付工具管理界面</w:t>
        </w:r>
        <w:r w:rsidR="009870A6">
          <w:rPr>
            <w:noProof/>
            <w:webHidden/>
          </w:rPr>
          <w:tab/>
        </w:r>
        <w:r w:rsidR="00EA4452">
          <w:rPr>
            <w:noProof/>
            <w:webHidden/>
          </w:rPr>
          <w:fldChar w:fldCharType="begin"/>
        </w:r>
        <w:r w:rsidR="009870A6">
          <w:rPr>
            <w:noProof/>
            <w:webHidden/>
          </w:rPr>
          <w:instrText xml:space="preserve"> PAGEREF _Toc330825228 \h </w:instrText>
        </w:r>
        <w:r w:rsidR="00EA4452">
          <w:rPr>
            <w:noProof/>
            <w:webHidden/>
          </w:rPr>
        </w:r>
        <w:r w:rsidR="00EA4452">
          <w:rPr>
            <w:noProof/>
            <w:webHidden/>
          </w:rPr>
          <w:fldChar w:fldCharType="separate"/>
        </w:r>
        <w:r w:rsidR="009870A6">
          <w:rPr>
            <w:noProof/>
            <w:webHidden/>
          </w:rPr>
          <w:t>176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29" w:history="1">
        <w:r w:rsidR="009870A6" w:rsidRPr="00B9399F">
          <w:rPr>
            <w:rStyle w:val="a6"/>
            <w:rFonts w:hint="eastAsia"/>
            <w:noProof/>
          </w:rPr>
          <w:t>图</w:t>
        </w:r>
        <w:r w:rsidR="009870A6" w:rsidRPr="00B9399F">
          <w:rPr>
            <w:rStyle w:val="a6"/>
            <w:rFonts w:hint="eastAsia"/>
            <w:noProof/>
          </w:rPr>
          <w:t>101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订单支付总览界面</w:t>
        </w:r>
        <w:r w:rsidR="009870A6">
          <w:rPr>
            <w:noProof/>
            <w:webHidden/>
          </w:rPr>
          <w:tab/>
        </w:r>
        <w:r w:rsidR="00EA4452">
          <w:rPr>
            <w:noProof/>
            <w:webHidden/>
          </w:rPr>
          <w:fldChar w:fldCharType="begin"/>
        </w:r>
        <w:r w:rsidR="009870A6">
          <w:rPr>
            <w:noProof/>
            <w:webHidden/>
          </w:rPr>
          <w:instrText xml:space="preserve"> PAGEREF _Toc330825229 \h </w:instrText>
        </w:r>
        <w:r w:rsidR="00EA4452">
          <w:rPr>
            <w:noProof/>
            <w:webHidden/>
          </w:rPr>
        </w:r>
        <w:r w:rsidR="00EA4452">
          <w:rPr>
            <w:noProof/>
            <w:webHidden/>
          </w:rPr>
          <w:fldChar w:fldCharType="separate"/>
        </w:r>
        <w:r w:rsidR="009870A6">
          <w:rPr>
            <w:noProof/>
            <w:webHidden/>
          </w:rPr>
          <w:t>176</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0" w:history="1">
        <w:r w:rsidR="009870A6" w:rsidRPr="00B9399F">
          <w:rPr>
            <w:rStyle w:val="a6"/>
            <w:rFonts w:hint="eastAsia"/>
            <w:noProof/>
          </w:rPr>
          <w:t>图</w:t>
        </w:r>
        <w:r w:rsidR="009870A6" w:rsidRPr="00B9399F">
          <w:rPr>
            <w:rStyle w:val="a6"/>
            <w:rFonts w:hint="eastAsia"/>
            <w:noProof/>
          </w:rPr>
          <w:t>102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撤销管理界面</w:t>
        </w:r>
        <w:r w:rsidR="009870A6">
          <w:rPr>
            <w:noProof/>
            <w:webHidden/>
          </w:rPr>
          <w:tab/>
        </w:r>
        <w:r w:rsidR="00EA4452">
          <w:rPr>
            <w:noProof/>
            <w:webHidden/>
          </w:rPr>
          <w:fldChar w:fldCharType="begin"/>
        </w:r>
        <w:r w:rsidR="009870A6">
          <w:rPr>
            <w:noProof/>
            <w:webHidden/>
          </w:rPr>
          <w:instrText xml:space="preserve"> PAGEREF _Toc330825230 \h </w:instrText>
        </w:r>
        <w:r w:rsidR="00EA4452">
          <w:rPr>
            <w:noProof/>
            <w:webHidden/>
          </w:rPr>
        </w:r>
        <w:r w:rsidR="00EA4452">
          <w:rPr>
            <w:noProof/>
            <w:webHidden/>
          </w:rPr>
          <w:fldChar w:fldCharType="separate"/>
        </w:r>
        <w:r w:rsidR="009870A6">
          <w:rPr>
            <w:noProof/>
            <w:webHidden/>
          </w:rPr>
          <w:t>177</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1" w:history="1">
        <w:r w:rsidR="009870A6" w:rsidRPr="00B9399F">
          <w:rPr>
            <w:rStyle w:val="a6"/>
            <w:rFonts w:hint="eastAsia"/>
            <w:noProof/>
          </w:rPr>
          <w:t>图</w:t>
        </w:r>
        <w:r w:rsidR="009870A6" w:rsidRPr="00B9399F">
          <w:rPr>
            <w:rStyle w:val="a6"/>
            <w:rFonts w:hint="eastAsia"/>
            <w:noProof/>
          </w:rPr>
          <w:t>103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支付单管理界面</w:t>
        </w:r>
        <w:r w:rsidR="009870A6">
          <w:rPr>
            <w:noProof/>
            <w:webHidden/>
          </w:rPr>
          <w:tab/>
        </w:r>
        <w:r w:rsidR="00EA4452">
          <w:rPr>
            <w:noProof/>
            <w:webHidden/>
          </w:rPr>
          <w:fldChar w:fldCharType="begin"/>
        </w:r>
        <w:r w:rsidR="009870A6">
          <w:rPr>
            <w:noProof/>
            <w:webHidden/>
          </w:rPr>
          <w:instrText xml:space="preserve"> PAGEREF _Toc330825231 \h </w:instrText>
        </w:r>
        <w:r w:rsidR="00EA4452">
          <w:rPr>
            <w:noProof/>
            <w:webHidden/>
          </w:rPr>
        </w:r>
        <w:r w:rsidR="00EA4452">
          <w:rPr>
            <w:noProof/>
            <w:webHidden/>
          </w:rPr>
          <w:fldChar w:fldCharType="separate"/>
        </w:r>
        <w:r w:rsidR="009870A6">
          <w:rPr>
            <w:noProof/>
            <w:webHidden/>
          </w:rPr>
          <w:t>178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2" w:history="1">
        <w:r w:rsidR="009870A6" w:rsidRPr="00B9399F">
          <w:rPr>
            <w:rStyle w:val="a6"/>
            <w:rFonts w:hint="eastAsia"/>
            <w:noProof/>
          </w:rPr>
          <w:t>图</w:t>
        </w:r>
        <w:r w:rsidR="009870A6" w:rsidRPr="00B9399F">
          <w:rPr>
            <w:rStyle w:val="a6"/>
            <w:rFonts w:hint="eastAsia"/>
            <w:noProof/>
          </w:rPr>
          <w:t>104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退款单管理界面</w:t>
        </w:r>
        <w:r w:rsidR="009870A6">
          <w:rPr>
            <w:noProof/>
            <w:webHidden/>
          </w:rPr>
          <w:tab/>
        </w:r>
        <w:r w:rsidR="00EA4452">
          <w:rPr>
            <w:noProof/>
            <w:webHidden/>
          </w:rPr>
          <w:fldChar w:fldCharType="begin"/>
        </w:r>
        <w:r w:rsidR="009870A6">
          <w:rPr>
            <w:noProof/>
            <w:webHidden/>
          </w:rPr>
          <w:instrText xml:space="preserve"> PAGEREF _Toc330825232 \h </w:instrText>
        </w:r>
        <w:r w:rsidR="00EA4452">
          <w:rPr>
            <w:noProof/>
            <w:webHidden/>
          </w:rPr>
        </w:r>
        <w:r w:rsidR="00EA4452">
          <w:rPr>
            <w:noProof/>
            <w:webHidden/>
          </w:rPr>
          <w:fldChar w:fldCharType="separate"/>
        </w:r>
        <w:r w:rsidR="009870A6">
          <w:rPr>
            <w:noProof/>
            <w:webHidden/>
          </w:rPr>
          <w:t>178</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3" w:history="1">
        <w:r w:rsidR="009870A6" w:rsidRPr="00B9399F">
          <w:rPr>
            <w:rStyle w:val="a6"/>
            <w:rFonts w:hint="eastAsia"/>
            <w:noProof/>
          </w:rPr>
          <w:t>图</w:t>
        </w:r>
        <w:r w:rsidR="009870A6" w:rsidRPr="00B9399F">
          <w:rPr>
            <w:rStyle w:val="a6"/>
            <w:rFonts w:hint="eastAsia"/>
            <w:noProof/>
          </w:rPr>
          <w:t>105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支付状态查询界面</w:t>
        </w:r>
        <w:r w:rsidR="009870A6">
          <w:rPr>
            <w:noProof/>
            <w:webHidden/>
          </w:rPr>
          <w:tab/>
        </w:r>
        <w:r w:rsidR="00EA4452">
          <w:rPr>
            <w:noProof/>
            <w:webHidden/>
          </w:rPr>
          <w:fldChar w:fldCharType="begin"/>
        </w:r>
        <w:r w:rsidR="009870A6">
          <w:rPr>
            <w:noProof/>
            <w:webHidden/>
          </w:rPr>
          <w:instrText xml:space="preserve"> PAGEREF _Toc330825233 \h </w:instrText>
        </w:r>
        <w:r w:rsidR="00EA4452">
          <w:rPr>
            <w:noProof/>
            <w:webHidden/>
          </w:rPr>
        </w:r>
        <w:r w:rsidR="00EA4452">
          <w:rPr>
            <w:noProof/>
            <w:webHidden/>
          </w:rPr>
          <w:fldChar w:fldCharType="separate"/>
        </w:r>
        <w:r w:rsidR="009870A6">
          <w:rPr>
            <w:noProof/>
            <w:webHidden/>
          </w:rPr>
          <w:t>179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4" w:history="1">
        <w:r w:rsidR="009870A6" w:rsidRPr="00B9399F">
          <w:rPr>
            <w:rStyle w:val="a6"/>
            <w:rFonts w:hint="eastAsia"/>
            <w:noProof/>
          </w:rPr>
          <w:t>图</w:t>
        </w:r>
        <w:r w:rsidR="009870A6" w:rsidRPr="00B9399F">
          <w:rPr>
            <w:rStyle w:val="a6"/>
            <w:rFonts w:hint="eastAsia"/>
            <w:noProof/>
          </w:rPr>
          <w:t>106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支付对账界面</w:t>
        </w:r>
        <w:r w:rsidR="009870A6">
          <w:rPr>
            <w:noProof/>
            <w:webHidden/>
          </w:rPr>
          <w:tab/>
        </w:r>
        <w:r w:rsidR="00EA4452">
          <w:rPr>
            <w:noProof/>
            <w:webHidden/>
          </w:rPr>
          <w:fldChar w:fldCharType="begin"/>
        </w:r>
        <w:r w:rsidR="009870A6">
          <w:rPr>
            <w:noProof/>
            <w:webHidden/>
          </w:rPr>
          <w:instrText xml:space="preserve"> PAGEREF _Toc330825234 \h </w:instrText>
        </w:r>
        <w:r w:rsidR="00EA4452">
          <w:rPr>
            <w:noProof/>
            <w:webHidden/>
          </w:rPr>
        </w:r>
        <w:r w:rsidR="00EA4452">
          <w:rPr>
            <w:noProof/>
            <w:webHidden/>
          </w:rPr>
          <w:fldChar w:fldCharType="separate"/>
        </w:r>
        <w:r w:rsidR="009870A6">
          <w:rPr>
            <w:noProof/>
            <w:webHidden/>
          </w:rPr>
          <w:t>179</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5" w:history="1">
        <w:r w:rsidR="009870A6" w:rsidRPr="00B9399F">
          <w:rPr>
            <w:rStyle w:val="a6"/>
            <w:rFonts w:hint="eastAsia"/>
            <w:noProof/>
          </w:rPr>
          <w:t>图</w:t>
        </w:r>
        <w:r w:rsidR="009870A6" w:rsidRPr="00B9399F">
          <w:rPr>
            <w:rStyle w:val="a6"/>
            <w:rFonts w:hint="eastAsia"/>
            <w:noProof/>
          </w:rPr>
          <w:t>107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权限管理界面</w:t>
        </w:r>
        <w:r w:rsidR="009870A6">
          <w:rPr>
            <w:noProof/>
            <w:webHidden/>
          </w:rPr>
          <w:tab/>
        </w:r>
        <w:r w:rsidR="00EA4452">
          <w:rPr>
            <w:noProof/>
            <w:webHidden/>
          </w:rPr>
          <w:fldChar w:fldCharType="begin"/>
        </w:r>
        <w:r w:rsidR="009870A6">
          <w:rPr>
            <w:noProof/>
            <w:webHidden/>
          </w:rPr>
          <w:instrText xml:space="preserve"> PAGEREF _Toc330825235 \h </w:instrText>
        </w:r>
        <w:r w:rsidR="00EA4452">
          <w:rPr>
            <w:noProof/>
            <w:webHidden/>
          </w:rPr>
        </w:r>
        <w:r w:rsidR="00EA4452">
          <w:rPr>
            <w:noProof/>
            <w:webHidden/>
          </w:rPr>
          <w:fldChar w:fldCharType="separate"/>
        </w:r>
        <w:r w:rsidR="009870A6">
          <w:rPr>
            <w:noProof/>
            <w:webHidden/>
          </w:rPr>
          <w:t>180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6" w:history="1">
        <w:r w:rsidR="009870A6" w:rsidRPr="00B9399F">
          <w:rPr>
            <w:rStyle w:val="a6"/>
            <w:rFonts w:hint="eastAsia"/>
            <w:noProof/>
          </w:rPr>
          <w:t>图</w:t>
        </w:r>
        <w:r w:rsidR="009870A6" w:rsidRPr="00B9399F">
          <w:rPr>
            <w:rStyle w:val="a6"/>
            <w:rFonts w:hint="eastAsia"/>
            <w:noProof/>
          </w:rPr>
          <w:t>108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用户管理界面</w:t>
        </w:r>
        <w:r w:rsidR="009870A6">
          <w:rPr>
            <w:noProof/>
            <w:webHidden/>
          </w:rPr>
          <w:tab/>
        </w:r>
        <w:r w:rsidR="00EA4452">
          <w:rPr>
            <w:noProof/>
            <w:webHidden/>
          </w:rPr>
          <w:fldChar w:fldCharType="begin"/>
        </w:r>
        <w:r w:rsidR="009870A6">
          <w:rPr>
            <w:noProof/>
            <w:webHidden/>
          </w:rPr>
          <w:instrText xml:space="preserve"> PAGEREF _Toc330825236 \h </w:instrText>
        </w:r>
        <w:r w:rsidR="00EA4452">
          <w:rPr>
            <w:noProof/>
            <w:webHidden/>
          </w:rPr>
        </w:r>
        <w:r w:rsidR="00EA4452">
          <w:rPr>
            <w:noProof/>
            <w:webHidden/>
          </w:rPr>
          <w:fldChar w:fldCharType="separate"/>
        </w:r>
        <w:r w:rsidR="009870A6">
          <w:rPr>
            <w:noProof/>
            <w:webHidden/>
          </w:rPr>
          <w:t>180</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7" w:history="1">
        <w:r w:rsidR="009870A6" w:rsidRPr="00B9399F">
          <w:rPr>
            <w:rStyle w:val="a6"/>
            <w:rFonts w:hint="eastAsia"/>
            <w:noProof/>
          </w:rPr>
          <w:t>图</w:t>
        </w:r>
        <w:r w:rsidR="009870A6" w:rsidRPr="00B9399F">
          <w:rPr>
            <w:rStyle w:val="a6"/>
            <w:rFonts w:hint="eastAsia"/>
            <w:noProof/>
          </w:rPr>
          <w:t>109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角色管理界面</w:t>
        </w:r>
        <w:r w:rsidR="009870A6">
          <w:rPr>
            <w:noProof/>
            <w:webHidden/>
          </w:rPr>
          <w:tab/>
        </w:r>
        <w:r w:rsidR="00EA4452">
          <w:rPr>
            <w:noProof/>
            <w:webHidden/>
          </w:rPr>
          <w:fldChar w:fldCharType="begin"/>
        </w:r>
        <w:r w:rsidR="009870A6">
          <w:rPr>
            <w:noProof/>
            <w:webHidden/>
          </w:rPr>
          <w:instrText xml:space="preserve"> PAGEREF _Toc330825237 \h </w:instrText>
        </w:r>
        <w:r w:rsidR="00EA4452">
          <w:rPr>
            <w:noProof/>
            <w:webHidden/>
          </w:rPr>
        </w:r>
        <w:r w:rsidR="00EA4452">
          <w:rPr>
            <w:noProof/>
            <w:webHidden/>
          </w:rPr>
          <w:fldChar w:fldCharType="separate"/>
        </w:r>
        <w:r w:rsidR="009870A6">
          <w:rPr>
            <w:noProof/>
            <w:webHidden/>
          </w:rPr>
          <w:t>181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8" w:history="1">
        <w:r w:rsidR="009870A6" w:rsidRPr="00B9399F">
          <w:rPr>
            <w:rStyle w:val="a6"/>
            <w:rFonts w:hint="eastAsia"/>
            <w:noProof/>
          </w:rPr>
          <w:t>图</w:t>
        </w:r>
        <w:r w:rsidR="009870A6" w:rsidRPr="00B9399F">
          <w:rPr>
            <w:rStyle w:val="a6"/>
            <w:rFonts w:hint="eastAsia"/>
            <w:noProof/>
          </w:rPr>
          <w:t>110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权限管理界面</w:t>
        </w:r>
        <w:r w:rsidR="009870A6">
          <w:rPr>
            <w:noProof/>
            <w:webHidden/>
          </w:rPr>
          <w:tab/>
        </w:r>
        <w:r w:rsidR="00EA4452">
          <w:rPr>
            <w:noProof/>
            <w:webHidden/>
          </w:rPr>
          <w:fldChar w:fldCharType="begin"/>
        </w:r>
        <w:r w:rsidR="009870A6">
          <w:rPr>
            <w:noProof/>
            <w:webHidden/>
          </w:rPr>
          <w:instrText xml:space="preserve"> PAGEREF _Toc330825238 \h </w:instrText>
        </w:r>
        <w:r w:rsidR="00EA4452">
          <w:rPr>
            <w:noProof/>
            <w:webHidden/>
          </w:rPr>
        </w:r>
        <w:r w:rsidR="00EA4452">
          <w:rPr>
            <w:noProof/>
            <w:webHidden/>
          </w:rPr>
          <w:fldChar w:fldCharType="separate"/>
        </w:r>
        <w:r w:rsidR="009870A6">
          <w:rPr>
            <w:noProof/>
            <w:webHidden/>
          </w:rPr>
          <w:t>181</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39" w:history="1">
        <w:r w:rsidR="009870A6" w:rsidRPr="00B9399F">
          <w:rPr>
            <w:rStyle w:val="a6"/>
            <w:rFonts w:hint="eastAsia"/>
            <w:noProof/>
          </w:rPr>
          <w:t>图</w:t>
        </w:r>
        <w:r w:rsidR="009870A6" w:rsidRPr="00B9399F">
          <w:rPr>
            <w:rStyle w:val="a6"/>
            <w:rFonts w:hint="eastAsia"/>
            <w:noProof/>
          </w:rPr>
          <w:t>111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系统配置界面</w:t>
        </w:r>
        <w:r w:rsidR="009870A6">
          <w:rPr>
            <w:noProof/>
            <w:webHidden/>
          </w:rPr>
          <w:tab/>
        </w:r>
        <w:r w:rsidR="00EA4452">
          <w:rPr>
            <w:noProof/>
            <w:webHidden/>
          </w:rPr>
          <w:fldChar w:fldCharType="begin"/>
        </w:r>
        <w:r w:rsidR="009870A6">
          <w:rPr>
            <w:noProof/>
            <w:webHidden/>
          </w:rPr>
          <w:instrText xml:space="preserve"> PAGEREF _Toc330825239 \h </w:instrText>
        </w:r>
        <w:r w:rsidR="00EA4452">
          <w:rPr>
            <w:noProof/>
            <w:webHidden/>
          </w:rPr>
        </w:r>
        <w:r w:rsidR="00EA4452">
          <w:rPr>
            <w:noProof/>
            <w:webHidden/>
          </w:rPr>
          <w:fldChar w:fldCharType="separate"/>
        </w:r>
        <w:r w:rsidR="009870A6">
          <w:rPr>
            <w:noProof/>
            <w:webHidden/>
          </w:rPr>
          <w:t>182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0" w:history="1">
        <w:r w:rsidR="009870A6" w:rsidRPr="00B9399F">
          <w:rPr>
            <w:rStyle w:val="a6"/>
            <w:rFonts w:hint="eastAsia"/>
            <w:noProof/>
          </w:rPr>
          <w:t>图</w:t>
        </w:r>
        <w:r w:rsidR="009870A6" w:rsidRPr="00B9399F">
          <w:rPr>
            <w:rStyle w:val="a6"/>
            <w:rFonts w:hint="eastAsia"/>
            <w:noProof/>
          </w:rPr>
          <w:t>112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sidR="00EA4452">
          <w:rPr>
            <w:noProof/>
            <w:webHidden/>
          </w:rPr>
          <w:fldChar w:fldCharType="begin"/>
        </w:r>
        <w:r w:rsidR="009870A6">
          <w:rPr>
            <w:noProof/>
            <w:webHidden/>
          </w:rPr>
          <w:instrText xml:space="preserve"> PAGEREF _Toc330825240 \h </w:instrText>
        </w:r>
        <w:r w:rsidR="00EA4452">
          <w:rPr>
            <w:noProof/>
            <w:webHidden/>
          </w:rPr>
        </w:r>
        <w:r w:rsidR="00EA4452">
          <w:rPr>
            <w:noProof/>
            <w:webHidden/>
          </w:rPr>
          <w:fldChar w:fldCharType="separate"/>
        </w:r>
        <w:r w:rsidR="009870A6">
          <w:rPr>
            <w:noProof/>
            <w:webHidden/>
          </w:rPr>
          <w:t>182</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1" w:history="1">
        <w:r w:rsidR="009870A6" w:rsidRPr="00B9399F">
          <w:rPr>
            <w:rStyle w:val="a6"/>
            <w:rFonts w:hint="eastAsia"/>
            <w:noProof/>
          </w:rPr>
          <w:t>图</w:t>
        </w:r>
        <w:r w:rsidR="009870A6" w:rsidRPr="00B9399F">
          <w:rPr>
            <w:rStyle w:val="a6"/>
            <w:rFonts w:hint="eastAsia"/>
            <w:noProof/>
          </w:rPr>
          <w:t>113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后台登陆日志管理界面</w:t>
        </w:r>
        <w:r w:rsidR="009870A6">
          <w:rPr>
            <w:noProof/>
            <w:webHidden/>
          </w:rPr>
          <w:tab/>
        </w:r>
        <w:r w:rsidR="00EA4452">
          <w:rPr>
            <w:noProof/>
            <w:webHidden/>
          </w:rPr>
          <w:fldChar w:fldCharType="begin"/>
        </w:r>
        <w:r w:rsidR="009870A6">
          <w:rPr>
            <w:noProof/>
            <w:webHidden/>
          </w:rPr>
          <w:instrText xml:space="preserve"> PAGEREF _Toc330825241 \h </w:instrText>
        </w:r>
        <w:r w:rsidR="00EA4452">
          <w:rPr>
            <w:noProof/>
            <w:webHidden/>
          </w:rPr>
        </w:r>
        <w:r w:rsidR="00EA4452">
          <w:rPr>
            <w:noProof/>
            <w:webHidden/>
          </w:rPr>
          <w:fldChar w:fldCharType="separate"/>
        </w:r>
        <w:r w:rsidR="009870A6">
          <w:rPr>
            <w:noProof/>
            <w:webHidden/>
          </w:rPr>
          <w:t>183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2" w:history="1">
        <w:r w:rsidR="009870A6" w:rsidRPr="00B9399F">
          <w:rPr>
            <w:rStyle w:val="a6"/>
            <w:rFonts w:hint="eastAsia"/>
            <w:noProof/>
          </w:rPr>
          <w:t>图</w:t>
        </w:r>
        <w:r w:rsidR="009870A6" w:rsidRPr="00B9399F">
          <w:rPr>
            <w:rStyle w:val="a6"/>
            <w:rFonts w:hint="eastAsia"/>
            <w:noProof/>
          </w:rPr>
          <w:t>114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全局设置界面</w:t>
        </w:r>
        <w:r w:rsidR="009870A6">
          <w:rPr>
            <w:noProof/>
            <w:webHidden/>
          </w:rPr>
          <w:tab/>
        </w:r>
        <w:r w:rsidR="00EA4452">
          <w:rPr>
            <w:noProof/>
            <w:webHidden/>
          </w:rPr>
          <w:fldChar w:fldCharType="begin"/>
        </w:r>
        <w:r w:rsidR="009870A6">
          <w:rPr>
            <w:noProof/>
            <w:webHidden/>
          </w:rPr>
          <w:instrText xml:space="preserve"> PAGEREF _Toc330825242 \h </w:instrText>
        </w:r>
        <w:r w:rsidR="00EA4452">
          <w:rPr>
            <w:noProof/>
            <w:webHidden/>
          </w:rPr>
        </w:r>
        <w:r w:rsidR="00EA4452">
          <w:rPr>
            <w:noProof/>
            <w:webHidden/>
          </w:rPr>
          <w:fldChar w:fldCharType="separate"/>
        </w:r>
        <w:r w:rsidR="009870A6">
          <w:rPr>
            <w:noProof/>
            <w:webHidden/>
          </w:rPr>
          <w:t>183</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3" w:history="1">
        <w:r w:rsidR="009870A6" w:rsidRPr="00B9399F">
          <w:rPr>
            <w:rStyle w:val="a6"/>
            <w:rFonts w:hint="eastAsia"/>
            <w:noProof/>
          </w:rPr>
          <w:t>图</w:t>
        </w:r>
        <w:r w:rsidR="009870A6" w:rsidRPr="00B9399F">
          <w:rPr>
            <w:rStyle w:val="a6"/>
            <w:rFonts w:hint="eastAsia"/>
            <w:noProof/>
          </w:rPr>
          <w:t>115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静态化界面</w:t>
        </w:r>
        <w:r w:rsidR="009870A6">
          <w:rPr>
            <w:noProof/>
            <w:webHidden/>
          </w:rPr>
          <w:tab/>
        </w:r>
        <w:r w:rsidR="00EA4452">
          <w:rPr>
            <w:noProof/>
            <w:webHidden/>
          </w:rPr>
          <w:fldChar w:fldCharType="begin"/>
        </w:r>
        <w:r w:rsidR="009870A6">
          <w:rPr>
            <w:noProof/>
            <w:webHidden/>
          </w:rPr>
          <w:instrText xml:space="preserve"> PAGEREF _Toc330825243 \h </w:instrText>
        </w:r>
        <w:r w:rsidR="00EA4452">
          <w:rPr>
            <w:noProof/>
            <w:webHidden/>
          </w:rPr>
        </w:r>
        <w:r w:rsidR="00EA4452">
          <w:rPr>
            <w:noProof/>
            <w:webHidden/>
          </w:rPr>
          <w:fldChar w:fldCharType="separate"/>
        </w:r>
        <w:r w:rsidR="009870A6">
          <w:rPr>
            <w:noProof/>
            <w:webHidden/>
          </w:rPr>
          <w:t>184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4" w:history="1">
        <w:r w:rsidR="009870A6" w:rsidRPr="00B9399F">
          <w:rPr>
            <w:rStyle w:val="a6"/>
            <w:rFonts w:hint="eastAsia"/>
            <w:noProof/>
          </w:rPr>
          <w:t>图</w:t>
        </w:r>
        <w:r w:rsidR="009870A6" w:rsidRPr="00B9399F">
          <w:rPr>
            <w:rStyle w:val="a6"/>
            <w:rFonts w:hint="eastAsia"/>
            <w:noProof/>
          </w:rPr>
          <w:t>116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sidR="00EA4452">
          <w:rPr>
            <w:noProof/>
            <w:webHidden/>
          </w:rPr>
          <w:fldChar w:fldCharType="begin"/>
        </w:r>
        <w:r w:rsidR="009870A6">
          <w:rPr>
            <w:noProof/>
            <w:webHidden/>
          </w:rPr>
          <w:instrText xml:space="preserve"> PAGEREF _Toc330825244 \h </w:instrText>
        </w:r>
        <w:r w:rsidR="00EA4452">
          <w:rPr>
            <w:noProof/>
            <w:webHidden/>
          </w:rPr>
        </w:r>
        <w:r w:rsidR="00EA4452">
          <w:rPr>
            <w:noProof/>
            <w:webHidden/>
          </w:rPr>
          <w:fldChar w:fldCharType="separate"/>
        </w:r>
        <w:r w:rsidR="009870A6">
          <w:rPr>
            <w:noProof/>
            <w:webHidden/>
          </w:rPr>
          <w:t>184</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5" w:history="1">
        <w:r w:rsidR="009870A6" w:rsidRPr="00B9399F">
          <w:rPr>
            <w:rStyle w:val="a6"/>
            <w:rFonts w:hint="eastAsia"/>
            <w:noProof/>
          </w:rPr>
          <w:t>图</w:t>
        </w:r>
        <w:r w:rsidR="009870A6" w:rsidRPr="00B9399F">
          <w:rPr>
            <w:rStyle w:val="a6"/>
            <w:rFonts w:hint="eastAsia"/>
            <w:noProof/>
          </w:rPr>
          <w:t>117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sidR="00EA4452">
          <w:rPr>
            <w:noProof/>
            <w:webHidden/>
          </w:rPr>
          <w:fldChar w:fldCharType="begin"/>
        </w:r>
        <w:r w:rsidR="009870A6">
          <w:rPr>
            <w:noProof/>
            <w:webHidden/>
          </w:rPr>
          <w:instrText xml:space="preserve"> PAGEREF _Toc330825245 \h </w:instrText>
        </w:r>
        <w:r w:rsidR="00EA4452">
          <w:rPr>
            <w:noProof/>
            <w:webHidden/>
          </w:rPr>
        </w:r>
        <w:r w:rsidR="00EA4452">
          <w:rPr>
            <w:noProof/>
            <w:webHidden/>
          </w:rPr>
          <w:fldChar w:fldCharType="separate"/>
        </w:r>
        <w:r w:rsidR="009870A6">
          <w:rPr>
            <w:noProof/>
            <w:webHidden/>
          </w:rPr>
          <w:t>185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6" w:history="1">
        <w:r w:rsidR="009870A6" w:rsidRPr="00B9399F">
          <w:rPr>
            <w:rStyle w:val="a6"/>
            <w:rFonts w:hint="eastAsia"/>
            <w:noProof/>
          </w:rPr>
          <w:t>图</w:t>
        </w:r>
        <w:r w:rsidR="009870A6" w:rsidRPr="00B9399F">
          <w:rPr>
            <w:rStyle w:val="a6"/>
            <w:rFonts w:hint="eastAsia"/>
            <w:noProof/>
          </w:rPr>
          <w:t>118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sidR="00EA4452">
          <w:rPr>
            <w:noProof/>
            <w:webHidden/>
          </w:rPr>
          <w:fldChar w:fldCharType="begin"/>
        </w:r>
        <w:r w:rsidR="009870A6">
          <w:rPr>
            <w:noProof/>
            <w:webHidden/>
          </w:rPr>
          <w:instrText xml:space="preserve"> PAGEREF _Toc330825246 \h </w:instrText>
        </w:r>
        <w:r w:rsidR="00EA4452">
          <w:rPr>
            <w:noProof/>
            <w:webHidden/>
          </w:rPr>
        </w:r>
        <w:r w:rsidR="00EA4452">
          <w:rPr>
            <w:noProof/>
            <w:webHidden/>
          </w:rPr>
          <w:fldChar w:fldCharType="separate"/>
        </w:r>
        <w:r w:rsidR="009870A6">
          <w:rPr>
            <w:noProof/>
            <w:webHidden/>
          </w:rPr>
          <w:t>185</w:t>
        </w:r>
        <w:r w:rsidR="00EA4452">
          <w:rPr>
            <w:noProof/>
            <w:webHidden/>
          </w:rPr>
          <w:fldChar w:fldCharType="end"/>
        </w:r>
      </w:hyperlink>
    </w:p>
    <w:p w:rsidR="009870A6" w:rsidRDefault="00735396">
      <w:pPr>
        <w:pStyle w:val="ac"/>
        <w:tabs>
          <w:tab w:val="left" w:pos="1470"/>
          <w:tab w:val="right" w:leader="dot" w:pos="9062"/>
        </w:tabs>
        <w:rPr>
          <w:rFonts w:asciiTheme="minorHAnsi" w:eastAsiaTheme="minorEastAsia" w:hAnsiTheme="minorHAnsi" w:cstheme="minorBidi"/>
          <w:noProof/>
          <w:szCs w:val="22"/>
        </w:rPr>
      </w:pPr>
      <w:hyperlink w:anchor="_Toc330825247" w:history="1">
        <w:r w:rsidR="009870A6" w:rsidRPr="00B9399F">
          <w:rPr>
            <w:rStyle w:val="a6"/>
            <w:rFonts w:hint="eastAsia"/>
            <w:noProof/>
          </w:rPr>
          <w:t>图</w:t>
        </w:r>
        <w:r w:rsidR="009870A6" w:rsidRPr="00B9399F">
          <w:rPr>
            <w:rStyle w:val="a6"/>
            <w:rFonts w:hint="eastAsia"/>
            <w:noProof/>
          </w:rPr>
          <w:t>119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sidR="00EA4452">
          <w:rPr>
            <w:noProof/>
            <w:webHidden/>
          </w:rPr>
          <w:fldChar w:fldCharType="begin"/>
        </w:r>
        <w:r w:rsidR="009870A6">
          <w:rPr>
            <w:noProof/>
            <w:webHidden/>
          </w:rPr>
          <w:instrText xml:space="preserve"> PAGEREF _Toc330825247 \h </w:instrText>
        </w:r>
        <w:r w:rsidR="00EA4452">
          <w:rPr>
            <w:noProof/>
            <w:webHidden/>
          </w:rPr>
        </w:r>
        <w:r w:rsidR="00EA4452">
          <w:rPr>
            <w:noProof/>
            <w:webHidden/>
          </w:rPr>
          <w:fldChar w:fldCharType="separate"/>
        </w:r>
        <w:r w:rsidR="009870A6">
          <w:rPr>
            <w:noProof/>
            <w:webHidden/>
          </w:rPr>
          <w:t>186</w:t>
        </w:r>
        <w:r w:rsidR="00EA4452">
          <w:rPr>
            <w:noProof/>
            <w:webHidden/>
          </w:rPr>
          <w:fldChar w:fldCharType="end"/>
        </w:r>
      </w:hyperlink>
    </w:p>
    <w:p w:rsidR="00BF6F7C" w:rsidRPr="007B2FEB" w:rsidRDefault="00EA4452" w:rsidP="00BF6F7C">
      <w:pPr>
        <w:ind w:firstLine="480"/>
      </w:pPr>
      <w:r>
        <w:fldChar w:fldCharType="end"/>
      </w:r>
    </w:p>
    <w:sectPr w:rsidR="00BF6F7C" w:rsidRPr="007B2FEB" w:rsidSect="006758E5">
      <w:footerReference w:type="default" r:id="rId147"/>
      <w:type w:val="continuous"/>
      <w:pgSz w:w="11907" w:h="16840"/>
      <w:pgMar w:top="1701" w:right="1134" w:bottom="1134" w:left="1134" w:header="851" w:footer="992" w:gutter="567"/>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396" w:rsidRDefault="00735396">
      <w:r>
        <w:separator/>
      </w:r>
    </w:p>
  </w:endnote>
  <w:endnote w:type="continuationSeparator" w:id="0">
    <w:p w:rsidR="00735396" w:rsidRDefault="00735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onospace">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754" w:rsidRDefault="00EA4452">
    <w:pPr>
      <w:framePr w:h="0" w:wrap="around" w:vAnchor="text" w:hAnchor="margin" w:xAlign="right" w:y="1"/>
    </w:pPr>
    <w:r>
      <w:fldChar w:fldCharType="begin"/>
    </w:r>
    <w:r w:rsidR="00320754">
      <w:instrText xml:space="preserve">PAGE  </w:instrText>
    </w:r>
    <w:r>
      <w:fldChar w:fldCharType="end"/>
    </w:r>
  </w:p>
  <w:p w:rsidR="00320754" w:rsidRDefault="00320754">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735396">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754" w:rsidRDefault="00EA4452">
    <w:pPr>
      <w:pStyle w:val="a9"/>
      <w:jc w:val="right"/>
    </w:pPr>
    <w:r>
      <w:fldChar w:fldCharType="begin"/>
    </w:r>
    <w:r w:rsidR="00320754">
      <w:instrText xml:space="preserve"> PAGE   \* MERGEFORMAT </w:instrText>
    </w:r>
    <w:r>
      <w:fldChar w:fldCharType="separate"/>
    </w:r>
    <w:r w:rsidR="002D1F13" w:rsidRPr="002D1F13">
      <w:rPr>
        <w:noProof/>
        <w:lang w:val="zh-CN"/>
      </w:rPr>
      <w:t>4</w:t>
    </w:r>
    <w:r>
      <w:rPr>
        <w:noProof/>
        <w:lang w:val="zh-CN"/>
      </w:rPr>
      <w:fldChar w:fldCharType="end"/>
    </w:r>
  </w:p>
  <w:p w:rsidR="00320754" w:rsidRDefault="00320754">
    <w:pP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754" w:rsidRDefault="00EA4452">
    <w:pPr>
      <w:framePr w:h="0" w:wrap="around" w:vAnchor="text" w:hAnchor="margin" w:xAlign="right" w:y="1"/>
    </w:pPr>
    <w:r>
      <w:fldChar w:fldCharType="begin"/>
    </w:r>
    <w:r w:rsidR="00320754">
      <w:instrText xml:space="preserve">PAGE  </w:instrText>
    </w:r>
    <w:r>
      <w:fldChar w:fldCharType="separate"/>
    </w:r>
    <w:r w:rsidR="002D1F13">
      <w:rPr>
        <w:noProof/>
      </w:rPr>
      <w:t>178</w:t>
    </w:r>
    <w:r>
      <w:rPr>
        <w:noProof/>
      </w:rPr>
      <w:fldChar w:fldCharType="end"/>
    </w:r>
  </w:p>
  <w:p w:rsidR="00320754" w:rsidRDefault="0032075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396" w:rsidRDefault="00735396">
      <w:r>
        <w:separator/>
      </w:r>
    </w:p>
  </w:footnote>
  <w:footnote w:type="continuationSeparator" w:id="0">
    <w:p w:rsidR="00735396" w:rsidRDefault="00735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754" w:rsidRDefault="00320754" w:rsidP="0092033C">
    <w:pPr>
      <w:pBdr>
        <w:bottom w:val="single" w:sz="4" w:space="1" w:color="auto"/>
      </w:pBdr>
      <w:wordWrap w:val="0"/>
      <w:ind w:right="5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C8A2BB6"/>
    <w:lvl w:ilvl="0">
      <w:start w:val="1"/>
      <w:numFmt w:val="decimal"/>
      <w:pStyle w:val="T"/>
      <w:lvlText w:val="图%1："/>
      <w:lvlJc w:val="left"/>
      <w:pPr>
        <w:ind w:left="900" w:hanging="420"/>
      </w:pPr>
      <w:rPr>
        <w:rFonts w:hint="eastAsia"/>
        <w:position w:val="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00000004"/>
    <w:multiLevelType w:val="multilevel"/>
    <w:tmpl w:val="0000000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cs="Times New Roman" w:hint="default"/>
      </w:rPr>
    </w:lvl>
    <w:lvl w:ilvl="3">
      <w:start w:val="1"/>
      <w:numFmt w:val="bullet"/>
      <w:lvlText w:val="●"/>
      <w:lvlJc w:val="left"/>
      <w:pPr>
        <w:tabs>
          <w:tab w:val="num" w:pos="1620"/>
        </w:tabs>
        <w:ind w:left="1620" w:hanging="360"/>
      </w:pPr>
      <w:rPr>
        <w:rFonts w:ascii="黑体" w:eastAsia="黑体" w:hAnsi="Wingdings" w:cs="Times New Roman" w:hint="eastAsia"/>
        <w:sz w:val="24"/>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0000005"/>
    <w:multiLevelType w:val="multilevel"/>
    <w:tmpl w:val="644E9234"/>
    <w:lvl w:ilvl="0">
      <w:start w:val="1"/>
      <w:numFmt w:val="decimal"/>
      <w:pStyle w:val="1"/>
      <w:isLgl/>
      <w:lvlText w:val="第%1章"/>
      <w:lvlJc w:val="left"/>
      <w:pPr>
        <w:tabs>
          <w:tab w:val="num" w:pos="1440"/>
        </w:tabs>
        <w:ind w:left="432" w:hanging="432"/>
      </w:pPr>
      <w:rPr>
        <w:b w:val="0"/>
        <w:bCs w:val="0"/>
        <w:i w:val="0"/>
        <w:iCs w:val="0"/>
        <w:caps w:val="0"/>
        <w:smallCaps w:val="0"/>
        <w:strike w:val="0"/>
        <w:dstrike w:val="0"/>
        <w:noProof w:val="0"/>
        <w:vanish w:val="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3697"/>
        </w:tabs>
        <w:ind w:left="3697" w:hanging="720"/>
      </w:pPr>
    </w:lvl>
    <w:lvl w:ilvl="3">
      <w:start w:val="1"/>
      <w:numFmt w:val="decimal"/>
      <w:pStyle w:val="4"/>
      <w:lvlText w:val="%1.%2.%3.%4"/>
      <w:lvlJc w:val="left"/>
      <w:pPr>
        <w:tabs>
          <w:tab w:val="num" w:pos="-28830"/>
        </w:tabs>
        <w:ind w:left="-29046"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5"/>
      <w:lvlText w:val="%1.%2.%3.%4.%5"/>
      <w:lvlJc w:val="left"/>
      <w:pPr>
        <w:tabs>
          <w:tab w:val="num" w:pos="1440"/>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80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6"/>
    <w:multiLevelType w:val="multilevel"/>
    <w:tmpl w:val="0000000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cs="Times New Roman" w:hint="default"/>
      </w:rPr>
    </w:lvl>
    <w:lvl w:ilvl="3">
      <w:start w:val="1"/>
      <w:numFmt w:val="bullet"/>
      <w:lvlText w:val=""/>
      <w:lvlJc w:val="left"/>
      <w:pPr>
        <w:tabs>
          <w:tab w:val="num" w:pos="1680"/>
        </w:tabs>
        <w:ind w:left="1680" w:hanging="420"/>
      </w:pPr>
      <w:rPr>
        <w:rFonts w:ascii="Wingdings" w:hAnsi="Wingdings" w:cs="Times New Roman"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0000000A"/>
    <w:multiLevelType w:val="multilevel"/>
    <w:tmpl w:val="0000000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0000000B"/>
    <w:multiLevelType w:val="multilevel"/>
    <w:tmpl w:val="0000000B"/>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6" w15:restartNumberingAfterBreak="0">
    <w:nsid w:val="0000000F"/>
    <w:multiLevelType w:val="singleLevel"/>
    <w:tmpl w:val="0000000F"/>
    <w:lvl w:ilvl="0">
      <w:start w:val="1"/>
      <w:numFmt w:val="upperLetter"/>
      <w:suff w:val="nothing"/>
      <w:lvlText w:val="%1."/>
      <w:lvlJc w:val="left"/>
    </w:lvl>
  </w:abstractNum>
  <w:abstractNum w:abstractNumId="7" w15:restartNumberingAfterBreak="0">
    <w:nsid w:val="0000001D"/>
    <w:multiLevelType w:val="multilevel"/>
    <w:tmpl w:val="0000001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72E2745"/>
    <w:multiLevelType w:val="hybridMultilevel"/>
    <w:tmpl w:val="5E568F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7F1359A"/>
    <w:multiLevelType w:val="hybridMultilevel"/>
    <w:tmpl w:val="0406C1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BF2CAC"/>
    <w:multiLevelType w:val="hybridMultilevel"/>
    <w:tmpl w:val="8976F7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C235A9E"/>
    <w:multiLevelType w:val="hybridMultilevel"/>
    <w:tmpl w:val="7A0EE0A6"/>
    <w:lvl w:ilvl="0" w:tplc="066A4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5187A02"/>
    <w:multiLevelType w:val="hybridMultilevel"/>
    <w:tmpl w:val="3B36DD8A"/>
    <w:lvl w:ilvl="0" w:tplc="DC0A0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65C2A17"/>
    <w:multiLevelType w:val="multilevel"/>
    <w:tmpl w:val="4C1EABEA"/>
    <w:lvl w:ilvl="0">
      <w:start w:val="1"/>
      <w:numFmt w:val="chineseCountingThousand"/>
      <w:suff w:val="space"/>
      <w:lvlText w:val="第%1章"/>
      <w:lvlJc w:val="left"/>
      <w:pPr>
        <w:ind w:left="0" w:firstLine="0"/>
      </w:pPr>
      <w:rPr>
        <w:rFonts w:hint="eastAsia"/>
        <w:b/>
        <w:i w:val="0"/>
        <w:spacing w:val="0"/>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isLgl/>
      <w:suff w:val="space"/>
      <w:lvlText w:val="%1.%2.%3.%4.%5.%6.%7.%8"/>
      <w:lvlJc w:val="left"/>
      <w:pPr>
        <w:ind w:left="0" w:firstLine="0"/>
      </w:pPr>
      <w:rPr>
        <w:rFonts w:hint="eastAsia"/>
      </w:rPr>
    </w:lvl>
    <w:lvl w:ilvl="8">
      <w:start w:val="1"/>
      <w:numFmt w:val="decimal"/>
      <w:isLgl/>
      <w:suff w:val="space"/>
      <w:lvlText w:val="%1.%2.%3.%4.%5.%6.%7.%8.%9"/>
      <w:lvlJc w:val="left"/>
      <w:pPr>
        <w:ind w:left="0" w:firstLine="0"/>
      </w:pPr>
      <w:rPr>
        <w:rFonts w:hint="eastAsia"/>
      </w:rPr>
    </w:lvl>
  </w:abstractNum>
  <w:abstractNum w:abstractNumId="14" w15:restartNumberingAfterBreak="0">
    <w:nsid w:val="77DA3ED3"/>
    <w:multiLevelType w:val="hybridMultilevel"/>
    <w:tmpl w:val="F69C48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 w:numId="6">
    <w:abstractNumId w:val="5"/>
  </w:num>
  <w:num w:numId="7">
    <w:abstractNumId w:val="9"/>
  </w:num>
  <w:num w:numId="8">
    <w:abstractNumId w:val="8"/>
  </w:num>
  <w:num w:numId="9">
    <w:abstractNumId w:val="7"/>
  </w:num>
  <w:num w:numId="10">
    <w:abstractNumId w:val="6"/>
  </w:num>
  <w:num w:numId="11">
    <w:abstractNumId w:val="10"/>
  </w:num>
  <w:num w:numId="12">
    <w:abstractNumId w:val="14"/>
  </w:num>
  <w:num w:numId="13">
    <w:abstractNumId w:val="11"/>
  </w:num>
  <w:num w:numId="14">
    <w:abstractNumId w:val="12"/>
  </w:num>
  <w:num w:numId="1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320"/>
    <w:rsid w:val="000038BC"/>
    <w:rsid w:val="00012100"/>
    <w:rsid w:val="000151ED"/>
    <w:rsid w:val="00015261"/>
    <w:rsid w:val="000267AF"/>
    <w:rsid w:val="00027C69"/>
    <w:rsid w:val="000309EF"/>
    <w:rsid w:val="000321C9"/>
    <w:rsid w:val="00033A21"/>
    <w:rsid w:val="000349F8"/>
    <w:rsid w:val="000367AA"/>
    <w:rsid w:val="000379BB"/>
    <w:rsid w:val="000420F5"/>
    <w:rsid w:val="000453EC"/>
    <w:rsid w:val="00045E1F"/>
    <w:rsid w:val="00047064"/>
    <w:rsid w:val="00054A62"/>
    <w:rsid w:val="000717F9"/>
    <w:rsid w:val="000720AA"/>
    <w:rsid w:val="00073A4C"/>
    <w:rsid w:val="00073ED4"/>
    <w:rsid w:val="0008008B"/>
    <w:rsid w:val="00083401"/>
    <w:rsid w:val="00083412"/>
    <w:rsid w:val="000844C1"/>
    <w:rsid w:val="00084BC6"/>
    <w:rsid w:val="00084C5D"/>
    <w:rsid w:val="00090F54"/>
    <w:rsid w:val="0009524C"/>
    <w:rsid w:val="00095548"/>
    <w:rsid w:val="00097658"/>
    <w:rsid w:val="000A7731"/>
    <w:rsid w:val="000B1441"/>
    <w:rsid w:val="000B2701"/>
    <w:rsid w:val="000C4211"/>
    <w:rsid w:val="000D208D"/>
    <w:rsid w:val="000D3438"/>
    <w:rsid w:val="000D4338"/>
    <w:rsid w:val="000D4370"/>
    <w:rsid w:val="000E0B1C"/>
    <w:rsid w:val="000E11D2"/>
    <w:rsid w:val="000E5DC8"/>
    <w:rsid w:val="000E64F2"/>
    <w:rsid w:val="000E700B"/>
    <w:rsid w:val="000F05C7"/>
    <w:rsid w:val="000F3632"/>
    <w:rsid w:val="000F586F"/>
    <w:rsid w:val="000F6F1D"/>
    <w:rsid w:val="001019EC"/>
    <w:rsid w:val="00103E4A"/>
    <w:rsid w:val="00111565"/>
    <w:rsid w:val="00113A7D"/>
    <w:rsid w:val="00115027"/>
    <w:rsid w:val="00115EE8"/>
    <w:rsid w:val="001177BB"/>
    <w:rsid w:val="00121938"/>
    <w:rsid w:val="001247C6"/>
    <w:rsid w:val="00124BC5"/>
    <w:rsid w:val="00133D8A"/>
    <w:rsid w:val="001346FA"/>
    <w:rsid w:val="001451D0"/>
    <w:rsid w:val="00147DEE"/>
    <w:rsid w:val="0015272D"/>
    <w:rsid w:val="00153A93"/>
    <w:rsid w:val="001545B8"/>
    <w:rsid w:val="001573DC"/>
    <w:rsid w:val="00160DAB"/>
    <w:rsid w:val="001632EA"/>
    <w:rsid w:val="0016756C"/>
    <w:rsid w:val="00170C74"/>
    <w:rsid w:val="00172A27"/>
    <w:rsid w:val="00174A37"/>
    <w:rsid w:val="0017625B"/>
    <w:rsid w:val="0017714C"/>
    <w:rsid w:val="001922EB"/>
    <w:rsid w:val="00197679"/>
    <w:rsid w:val="001A256A"/>
    <w:rsid w:val="001A55EB"/>
    <w:rsid w:val="001B1BD8"/>
    <w:rsid w:val="001B76B7"/>
    <w:rsid w:val="001B7E86"/>
    <w:rsid w:val="001C2F46"/>
    <w:rsid w:val="001C3675"/>
    <w:rsid w:val="001C46C2"/>
    <w:rsid w:val="001D2B65"/>
    <w:rsid w:val="001D6BD1"/>
    <w:rsid w:val="001E0EF3"/>
    <w:rsid w:val="001E20F9"/>
    <w:rsid w:val="001E3BF7"/>
    <w:rsid w:val="001F0EE4"/>
    <w:rsid w:val="001F1C5C"/>
    <w:rsid w:val="001F2B0D"/>
    <w:rsid w:val="001F3A86"/>
    <w:rsid w:val="00200D0A"/>
    <w:rsid w:val="00206001"/>
    <w:rsid w:val="002066C5"/>
    <w:rsid w:val="00206DC9"/>
    <w:rsid w:val="002146EC"/>
    <w:rsid w:val="00215322"/>
    <w:rsid w:val="00221563"/>
    <w:rsid w:val="00221EF7"/>
    <w:rsid w:val="00224E7D"/>
    <w:rsid w:val="00230B3B"/>
    <w:rsid w:val="00232B5F"/>
    <w:rsid w:val="00245477"/>
    <w:rsid w:val="0025249D"/>
    <w:rsid w:val="0025558E"/>
    <w:rsid w:val="00255F19"/>
    <w:rsid w:val="00257A7E"/>
    <w:rsid w:val="0026394D"/>
    <w:rsid w:val="00263F34"/>
    <w:rsid w:val="002644C8"/>
    <w:rsid w:val="00267614"/>
    <w:rsid w:val="002676FB"/>
    <w:rsid w:val="00276229"/>
    <w:rsid w:val="002762EA"/>
    <w:rsid w:val="0028160B"/>
    <w:rsid w:val="00282D8A"/>
    <w:rsid w:val="0028544C"/>
    <w:rsid w:val="0028797C"/>
    <w:rsid w:val="00287F76"/>
    <w:rsid w:val="00290E4A"/>
    <w:rsid w:val="002A0998"/>
    <w:rsid w:val="002A3BFB"/>
    <w:rsid w:val="002A3CB1"/>
    <w:rsid w:val="002A4ACC"/>
    <w:rsid w:val="002A54CC"/>
    <w:rsid w:val="002A5583"/>
    <w:rsid w:val="002B0050"/>
    <w:rsid w:val="002B1223"/>
    <w:rsid w:val="002B42AA"/>
    <w:rsid w:val="002B495A"/>
    <w:rsid w:val="002B6A07"/>
    <w:rsid w:val="002C29CA"/>
    <w:rsid w:val="002C78CF"/>
    <w:rsid w:val="002D0697"/>
    <w:rsid w:val="002D1F13"/>
    <w:rsid w:val="002D1FD9"/>
    <w:rsid w:val="002D40B7"/>
    <w:rsid w:val="002D6D94"/>
    <w:rsid w:val="002D6E24"/>
    <w:rsid w:val="002E1717"/>
    <w:rsid w:val="002E1CCB"/>
    <w:rsid w:val="002E7F15"/>
    <w:rsid w:val="002F292D"/>
    <w:rsid w:val="002F70EA"/>
    <w:rsid w:val="00301F2D"/>
    <w:rsid w:val="00302F02"/>
    <w:rsid w:val="003030A4"/>
    <w:rsid w:val="00304B8A"/>
    <w:rsid w:val="00311B7E"/>
    <w:rsid w:val="00312CA9"/>
    <w:rsid w:val="00315113"/>
    <w:rsid w:val="003158AE"/>
    <w:rsid w:val="00317F15"/>
    <w:rsid w:val="0032046B"/>
    <w:rsid w:val="00320754"/>
    <w:rsid w:val="00323273"/>
    <w:rsid w:val="00326B0A"/>
    <w:rsid w:val="003336C5"/>
    <w:rsid w:val="003340CD"/>
    <w:rsid w:val="00334CE7"/>
    <w:rsid w:val="0034744E"/>
    <w:rsid w:val="00347C71"/>
    <w:rsid w:val="00352805"/>
    <w:rsid w:val="0036189B"/>
    <w:rsid w:val="0036483F"/>
    <w:rsid w:val="00367431"/>
    <w:rsid w:val="00373F57"/>
    <w:rsid w:val="003752A2"/>
    <w:rsid w:val="00376899"/>
    <w:rsid w:val="003818A3"/>
    <w:rsid w:val="003822D8"/>
    <w:rsid w:val="00382EE2"/>
    <w:rsid w:val="0038354D"/>
    <w:rsid w:val="00384C5A"/>
    <w:rsid w:val="00393521"/>
    <w:rsid w:val="00395012"/>
    <w:rsid w:val="0039578E"/>
    <w:rsid w:val="003A26F8"/>
    <w:rsid w:val="003B1E8E"/>
    <w:rsid w:val="003B2B75"/>
    <w:rsid w:val="003C61AC"/>
    <w:rsid w:val="003D380D"/>
    <w:rsid w:val="003D4D99"/>
    <w:rsid w:val="003E1E97"/>
    <w:rsid w:val="003E3677"/>
    <w:rsid w:val="003E3E91"/>
    <w:rsid w:val="003E53E6"/>
    <w:rsid w:val="003E7C58"/>
    <w:rsid w:val="003F25A8"/>
    <w:rsid w:val="00401DEB"/>
    <w:rsid w:val="00402B31"/>
    <w:rsid w:val="0040610E"/>
    <w:rsid w:val="00410405"/>
    <w:rsid w:val="0041161C"/>
    <w:rsid w:val="004208E2"/>
    <w:rsid w:val="0042262C"/>
    <w:rsid w:val="00424B84"/>
    <w:rsid w:val="004251BF"/>
    <w:rsid w:val="00427BE5"/>
    <w:rsid w:val="00427FE8"/>
    <w:rsid w:val="00432680"/>
    <w:rsid w:val="00434488"/>
    <w:rsid w:val="004521DC"/>
    <w:rsid w:val="004574EA"/>
    <w:rsid w:val="00460C89"/>
    <w:rsid w:val="00463C1D"/>
    <w:rsid w:val="00465583"/>
    <w:rsid w:val="004665D7"/>
    <w:rsid w:val="004678AC"/>
    <w:rsid w:val="004703E1"/>
    <w:rsid w:val="00471F0B"/>
    <w:rsid w:val="00473FB2"/>
    <w:rsid w:val="00482E90"/>
    <w:rsid w:val="00491068"/>
    <w:rsid w:val="0049691E"/>
    <w:rsid w:val="00496B69"/>
    <w:rsid w:val="004A12C6"/>
    <w:rsid w:val="004A4C92"/>
    <w:rsid w:val="004A7E21"/>
    <w:rsid w:val="004B1F79"/>
    <w:rsid w:val="004B5AEF"/>
    <w:rsid w:val="004B5D19"/>
    <w:rsid w:val="004B637D"/>
    <w:rsid w:val="004C0F9A"/>
    <w:rsid w:val="004C0FF1"/>
    <w:rsid w:val="004C2B14"/>
    <w:rsid w:val="004C4E2A"/>
    <w:rsid w:val="004C79FF"/>
    <w:rsid w:val="004D53EE"/>
    <w:rsid w:val="004D73BF"/>
    <w:rsid w:val="004E3DFD"/>
    <w:rsid w:val="004E61DC"/>
    <w:rsid w:val="004E6665"/>
    <w:rsid w:val="004F6180"/>
    <w:rsid w:val="00502137"/>
    <w:rsid w:val="005029D5"/>
    <w:rsid w:val="00504402"/>
    <w:rsid w:val="00506ACB"/>
    <w:rsid w:val="00507368"/>
    <w:rsid w:val="00507843"/>
    <w:rsid w:val="00520409"/>
    <w:rsid w:val="0052490D"/>
    <w:rsid w:val="00526153"/>
    <w:rsid w:val="0053384E"/>
    <w:rsid w:val="005340A3"/>
    <w:rsid w:val="00536A20"/>
    <w:rsid w:val="00541E7E"/>
    <w:rsid w:val="005471A4"/>
    <w:rsid w:val="005519EA"/>
    <w:rsid w:val="005548AD"/>
    <w:rsid w:val="005557D5"/>
    <w:rsid w:val="00560416"/>
    <w:rsid w:val="005638AE"/>
    <w:rsid w:val="005648E0"/>
    <w:rsid w:val="00565930"/>
    <w:rsid w:val="00567393"/>
    <w:rsid w:val="0056771F"/>
    <w:rsid w:val="005A04C2"/>
    <w:rsid w:val="005A2221"/>
    <w:rsid w:val="005A2FF1"/>
    <w:rsid w:val="005A35BD"/>
    <w:rsid w:val="005B11FC"/>
    <w:rsid w:val="005B346F"/>
    <w:rsid w:val="005B6248"/>
    <w:rsid w:val="005B63BC"/>
    <w:rsid w:val="005B72FB"/>
    <w:rsid w:val="005C6216"/>
    <w:rsid w:val="005E5461"/>
    <w:rsid w:val="005F76D1"/>
    <w:rsid w:val="00601DD7"/>
    <w:rsid w:val="00615223"/>
    <w:rsid w:val="00615E64"/>
    <w:rsid w:val="00617B1E"/>
    <w:rsid w:val="00620772"/>
    <w:rsid w:val="0062433E"/>
    <w:rsid w:val="0062478E"/>
    <w:rsid w:val="006330B7"/>
    <w:rsid w:val="006345DC"/>
    <w:rsid w:val="00635AE8"/>
    <w:rsid w:val="006455D4"/>
    <w:rsid w:val="00651C57"/>
    <w:rsid w:val="00655006"/>
    <w:rsid w:val="00657D37"/>
    <w:rsid w:val="0067019B"/>
    <w:rsid w:val="006758E5"/>
    <w:rsid w:val="00676887"/>
    <w:rsid w:val="006932FE"/>
    <w:rsid w:val="006B139C"/>
    <w:rsid w:val="006B5869"/>
    <w:rsid w:val="006C27FF"/>
    <w:rsid w:val="006C4889"/>
    <w:rsid w:val="006C49FA"/>
    <w:rsid w:val="006C559F"/>
    <w:rsid w:val="006D0C58"/>
    <w:rsid w:val="006D2A57"/>
    <w:rsid w:val="006D3DD7"/>
    <w:rsid w:val="006D62C7"/>
    <w:rsid w:val="006E03B6"/>
    <w:rsid w:val="006E504B"/>
    <w:rsid w:val="006E71A4"/>
    <w:rsid w:val="006F0A67"/>
    <w:rsid w:val="006F22F1"/>
    <w:rsid w:val="006F3240"/>
    <w:rsid w:val="006F4A2E"/>
    <w:rsid w:val="006F5082"/>
    <w:rsid w:val="006F5D0B"/>
    <w:rsid w:val="006F6FF2"/>
    <w:rsid w:val="00703E96"/>
    <w:rsid w:val="00715EAD"/>
    <w:rsid w:val="00716803"/>
    <w:rsid w:val="00716930"/>
    <w:rsid w:val="00721B26"/>
    <w:rsid w:val="00735396"/>
    <w:rsid w:val="007355A0"/>
    <w:rsid w:val="00740B38"/>
    <w:rsid w:val="0074396F"/>
    <w:rsid w:val="007527CB"/>
    <w:rsid w:val="007532D7"/>
    <w:rsid w:val="007532FB"/>
    <w:rsid w:val="0075697D"/>
    <w:rsid w:val="007632B0"/>
    <w:rsid w:val="00771C6A"/>
    <w:rsid w:val="007809B2"/>
    <w:rsid w:val="00781321"/>
    <w:rsid w:val="007836DF"/>
    <w:rsid w:val="0078371E"/>
    <w:rsid w:val="0078464F"/>
    <w:rsid w:val="00792B73"/>
    <w:rsid w:val="007969B4"/>
    <w:rsid w:val="007A533F"/>
    <w:rsid w:val="007A53A6"/>
    <w:rsid w:val="007A641C"/>
    <w:rsid w:val="007B0D12"/>
    <w:rsid w:val="007B2FEB"/>
    <w:rsid w:val="007B33D3"/>
    <w:rsid w:val="007C1C78"/>
    <w:rsid w:val="007C249D"/>
    <w:rsid w:val="007C66A3"/>
    <w:rsid w:val="007D3EB7"/>
    <w:rsid w:val="007D3F09"/>
    <w:rsid w:val="007D40AC"/>
    <w:rsid w:val="007D615D"/>
    <w:rsid w:val="007E2380"/>
    <w:rsid w:val="007E4A2A"/>
    <w:rsid w:val="007E5E49"/>
    <w:rsid w:val="007E6860"/>
    <w:rsid w:val="007F03D4"/>
    <w:rsid w:val="007F5BDA"/>
    <w:rsid w:val="007F6B2E"/>
    <w:rsid w:val="008059F7"/>
    <w:rsid w:val="00810C43"/>
    <w:rsid w:val="008112AB"/>
    <w:rsid w:val="00812275"/>
    <w:rsid w:val="00813F31"/>
    <w:rsid w:val="00821159"/>
    <w:rsid w:val="00824AEF"/>
    <w:rsid w:val="00831078"/>
    <w:rsid w:val="008332FA"/>
    <w:rsid w:val="0083427D"/>
    <w:rsid w:val="00835B6E"/>
    <w:rsid w:val="008402C7"/>
    <w:rsid w:val="0084361F"/>
    <w:rsid w:val="008500D1"/>
    <w:rsid w:val="008502EF"/>
    <w:rsid w:val="0085483B"/>
    <w:rsid w:val="0085574B"/>
    <w:rsid w:val="00857BFB"/>
    <w:rsid w:val="00860191"/>
    <w:rsid w:val="0086143E"/>
    <w:rsid w:val="008647A5"/>
    <w:rsid w:val="008666B5"/>
    <w:rsid w:val="00867BE1"/>
    <w:rsid w:val="00871D64"/>
    <w:rsid w:val="008776AB"/>
    <w:rsid w:val="00880EEA"/>
    <w:rsid w:val="00885E9A"/>
    <w:rsid w:val="00891AC7"/>
    <w:rsid w:val="008A6CA3"/>
    <w:rsid w:val="008B390B"/>
    <w:rsid w:val="008B462A"/>
    <w:rsid w:val="008B660E"/>
    <w:rsid w:val="008C2955"/>
    <w:rsid w:val="008C50DF"/>
    <w:rsid w:val="008C5AC3"/>
    <w:rsid w:val="008C5F2E"/>
    <w:rsid w:val="008C7435"/>
    <w:rsid w:val="008D1FC1"/>
    <w:rsid w:val="008D4125"/>
    <w:rsid w:val="008D7541"/>
    <w:rsid w:val="008D757A"/>
    <w:rsid w:val="008F2518"/>
    <w:rsid w:val="008F787F"/>
    <w:rsid w:val="0091005D"/>
    <w:rsid w:val="009107DC"/>
    <w:rsid w:val="0091135F"/>
    <w:rsid w:val="0091205D"/>
    <w:rsid w:val="00913B7A"/>
    <w:rsid w:val="0091632E"/>
    <w:rsid w:val="009164B2"/>
    <w:rsid w:val="0092033C"/>
    <w:rsid w:val="0092263C"/>
    <w:rsid w:val="0093041D"/>
    <w:rsid w:val="009310BA"/>
    <w:rsid w:val="00933A28"/>
    <w:rsid w:val="00942519"/>
    <w:rsid w:val="009439F8"/>
    <w:rsid w:val="0094481F"/>
    <w:rsid w:val="0094578E"/>
    <w:rsid w:val="00954DD6"/>
    <w:rsid w:val="00956B7E"/>
    <w:rsid w:val="00961F7E"/>
    <w:rsid w:val="0096415A"/>
    <w:rsid w:val="00972138"/>
    <w:rsid w:val="00986534"/>
    <w:rsid w:val="009870A6"/>
    <w:rsid w:val="00987D75"/>
    <w:rsid w:val="00990C88"/>
    <w:rsid w:val="009A13FF"/>
    <w:rsid w:val="009A7D4D"/>
    <w:rsid w:val="009B215E"/>
    <w:rsid w:val="009B5781"/>
    <w:rsid w:val="009C07EB"/>
    <w:rsid w:val="009C2BBE"/>
    <w:rsid w:val="009C33E9"/>
    <w:rsid w:val="009C3505"/>
    <w:rsid w:val="009C7B7E"/>
    <w:rsid w:val="009E1659"/>
    <w:rsid w:val="009E23B0"/>
    <w:rsid w:val="009F05EA"/>
    <w:rsid w:val="009F0975"/>
    <w:rsid w:val="009F4413"/>
    <w:rsid w:val="009F534E"/>
    <w:rsid w:val="00A01B05"/>
    <w:rsid w:val="00A02583"/>
    <w:rsid w:val="00A05CE0"/>
    <w:rsid w:val="00A108BC"/>
    <w:rsid w:val="00A12C33"/>
    <w:rsid w:val="00A12E5F"/>
    <w:rsid w:val="00A13A0B"/>
    <w:rsid w:val="00A142EF"/>
    <w:rsid w:val="00A21840"/>
    <w:rsid w:val="00A23065"/>
    <w:rsid w:val="00A26380"/>
    <w:rsid w:val="00A265B6"/>
    <w:rsid w:val="00A2677E"/>
    <w:rsid w:val="00A27AA5"/>
    <w:rsid w:val="00A35375"/>
    <w:rsid w:val="00A36210"/>
    <w:rsid w:val="00A36C34"/>
    <w:rsid w:val="00A436CC"/>
    <w:rsid w:val="00A44417"/>
    <w:rsid w:val="00A572C7"/>
    <w:rsid w:val="00A606F5"/>
    <w:rsid w:val="00A60BCA"/>
    <w:rsid w:val="00A60FC3"/>
    <w:rsid w:val="00A71847"/>
    <w:rsid w:val="00A736CE"/>
    <w:rsid w:val="00A7602E"/>
    <w:rsid w:val="00A76909"/>
    <w:rsid w:val="00A8544F"/>
    <w:rsid w:val="00A96F97"/>
    <w:rsid w:val="00AA088C"/>
    <w:rsid w:val="00AA140D"/>
    <w:rsid w:val="00AA6FC5"/>
    <w:rsid w:val="00AB2C35"/>
    <w:rsid w:val="00AB4F41"/>
    <w:rsid w:val="00AB4F9C"/>
    <w:rsid w:val="00AC41AB"/>
    <w:rsid w:val="00AD5543"/>
    <w:rsid w:val="00AE1180"/>
    <w:rsid w:val="00AE1812"/>
    <w:rsid w:val="00AE244C"/>
    <w:rsid w:val="00AE717B"/>
    <w:rsid w:val="00AF2764"/>
    <w:rsid w:val="00B01CEE"/>
    <w:rsid w:val="00B045C2"/>
    <w:rsid w:val="00B07822"/>
    <w:rsid w:val="00B1018F"/>
    <w:rsid w:val="00B120EB"/>
    <w:rsid w:val="00B13F96"/>
    <w:rsid w:val="00B25B54"/>
    <w:rsid w:val="00B31708"/>
    <w:rsid w:val="00B3755B"/>
    <w:rsid w:val="00B45725"/>
    <w:rsid w:val="00B46FC4"/>
    <w:rsid w:val="00B5099A"/>
    <w:rsid w:val="00B53CA8"/>
    <w:rsid w:val="00B65122"/>
    <w:rsid w:val="00B7543F"/>
    <w:rsid w:val="00B76DA8"/>
    <w:rsid w:val="00B772D2"/>
    <w:rsid w:val="00B77EEF"/>
    <w:rsid w:val="00B840AE"/>
    <w:rsid w:val="00B84ECB"/>
    <w:rsid w:val="00B85D56"/>
    <w:rsid w:val="00B87C4E"/>
    <w:rsid w:val="00B87C7B"/>
    <w:rsid w:val="00B95E0C"/>
    <w:rsid w:val="00BA592B"/>
    <w:rsid w:val="00BA7AB3"/>
    <w:rsid w:val="00BB1E87"/>
    <w:rsid w:val="00BB2D58"/>
    <w:rsid w:val="00BB5A4D"/>
    <w:rsid w:val="00BB6117"/>
    <w:rsid w:val="00BC337A"/>
    <w:rsid w:val="00BC478D"/>
    <w:rsid w:val="00BC4A2B"/>
    <w:rsid w:val="00BC4D7A"/>
    <w:rsid w:val="00BD4F1F"/>
    <w:rsid w:val="00BE091E"/>
    <w:rsid w:val="00BE47EB"/>
    <w:rsid w:val="00BF1258"/>
    <w:rsid w:val="00BF347E"/>
    <w:rsid w:val="00BF3928"/>
    <w:rsid w:val="00BF612B"/>
    <w:rsid w:val="00BF6F7C"/>
    <w:rsid w:val="00BF78D0"/>
    <w:rsid w:val="00BF7D75"/>
    <w:rsid w:val="00C05354"/>
    <w:rsid w:val="00C06933"/>
    <w:rsid w:val="00C07D78"/>
    <w:rsid w:val="00C13D8A"/>
    <w:rsid w:val="00C15A0C"/>
    <w:rsid w:val="00C210E7"/>
    <w:rsid w:val="00C230A2"/>
    <w:rsid w:val="00C23242"/>
    <w:rsid w:val="00C240B3"/>
    <w:rsid w:val="00C252C8"/>
    <w:rsid w:val="00C40438"/>
    <w:rsid w:val="00C429E1"/>
    <w:rsid w:val="00C512AD"/>
    <w:rsid w:val="00C52869"/>
    <w:rsid w:val="00C5445E"/>
    <w:rsid w:val="00C54C42"/>
    <w:rsid w:val="00C62D47"/>
    <w:rsid w:val="00C62E9F"/>
    <w:rsid w:val="00C70218"/>
    <w:rsid w:val="00C7102A"/>
    <w:rsid w:val="00C724F3"/>
    <w:rsid w:val="00C81477"/>
    <w:rsid w:val="00C84236"/>
    <w:rsid w:val="00C85B07"/>
    <w:rsid w:val="00C91240"/>
    <w:rsid w:val="00C922D5"/>
    <w:rsid w:val="00C95889"/>
    <w:rsid w:val="00C968AE"/>
    <w:rsid w:val="00C9792F"/>
    <w:rsid w:val="00CA6077"/>
    <w:rsid w:val="00CA7240"/>
    <w:rsid w:val="00CC16AC"/>
    <w:rsid w:val="00CC4581"/>
    <w:rsid w:val="00CD173D"/>
    <w:rsid w:val="00CD26CE"/>
    <w:rsid w:val="00CD3D91"/>
    <w:rsid w:val="00CE42D8"/>
    <w:rsid w:val="00CE6CAB"/>
    <w:rsid w:val="00CF7685"/>
    <w:rsid w:val="00D163C9"/>
    <w:rsid w:val="00D16BE5"/>
    <w:rsid w:val="00D17AC4"/>
    <w:rsid w:val="00D17E5B"/>
    <w:rsid w:val="00D20585"/>
    <w:rsid w:val="00D20E6C"/>
    <w:rsid w:val="00D21A41"/>
    <w:rsid w:val="00D25ED5"/>
    <w:rsid w:val="00D27340"/>
    <w:rsid w:val="00D27BFB"/>
    <w:rsid w:val="00D309D6"/>
    <w:rsid w:val="00D30D6C"/>
    <w:rsid w:val="00D402C2"/>
    <w:rsid w:val="00D41757"/>
    <w:rsid w:val="00D506E3"/>
    <w:rsid w:val="00D5215D"/>
    <w:rsid w:val="00D551A9"/>
    <w:rsid w:val="00D61804"/>
    <w:rsid w:val="00D66B1E"/>
    <w:rsid w:val="00D71581"/>
    <w:rsid w:val="00D71F3B"/>
    <w:rsid w:val="00D72423"/>
    <w:rsid w:val="00D7284E"/>
    <w:rsid w:val="00D85A92"/>
    <w:rsid w:val="00D9229D"/>
    <w:rsid w:val="00DA3495"/>
    <w:rsid w:val="00DA56DA"/>
    <w:rsid w:val="00DB11D2"/>
    <w:rsid w:val="00DB1425"/>
    <w:rsid w:val="00DC3F44"/>
    <w:rsid w:val="00DC6804"/>
    <w:rsid w:val="00DD0346"/>
    <w:rsid w:val="00DD0E61"/>
    <w:rsid w:val="00DD0E84"/>
    <w:rsid w:val="00DD217E"/>
    <w:rsid w:val="00DD418D"/>
    <w:rsid w:val="00DE4CEA"/>
    <w:rsid w:val="00DE5CA1"/>
    <w:rsid w:val="00DF465C"/>
    <w:rsid w:val="00E0179B"/>
    <w:rsid w:val="00E073F0"/>
    <w:rsid w:val="00E16627"/>
    <w:rsid w:val="00E176F3"/>
    <w:rsid w:val="00E31C64"/>
    <w:rsid w:val="00E3389A"/>
    <w:rsid w:val="00E33B86"/>
    <w:rsid w:val="00E425FA"/>
    <w:rsid w:val="00E45F9E"/>
    <w:rsid w:val="00E46743"/>
    <w:rsid w:val="00E50A0D"/>
    <w:rsid w:val="00E5682E"/>
    <w:rsid w:val="00E636EF"/>
    <w:rsid w:val="00E71D22"/>
    <w:rsid w:val="00E754A5"/>
    <w:rsid w:val="00E757A8"/>
    <w:rsid w:val="00E8289B"/>
    <w:rsid w:val="00E875D5"/>
    <w:rsid w:val="00E90E66"/>
    <w:rsid w:val="00E93EB7"/>
    <w:rsid w:val="00E94A8E"/>
    <w:rsid w:val="00E96340"/>
    <w:rsid w:val="00E9707C"/>
    <w:rsid w:val="00EA1AF6"/>
    <w:rsid w:val="00EA4452"/>
    <w:rsid w:val="00EA5074"/>
    <w:rsid w:val="00EA6F41"/>
    <w:rsid w:val="00EB1A34"/>
    <w:rsid w:val="00EB1BE2"/>
    <w:rsid w:val="00EC187F"/>
    <w:rsid w:val="00EC2A8B"/>
    <w:rsid w:val="00EC4554"/>
    <w:rsid w:val="00ED16F6"/>
    <w:rsid w:val="00ED47F7"/>
    <w:rsid w:val="00ED6119"/>
    <w:rsid w:val="00ED61D4"/>
    <w:rsid w:val="00ED743E"/>
    <w:rsid w:val="00EE3BD3"/>
    <w:rsid w:val="00EE4390"/>
    <w:rsid w:val="00EE55E3"/>
    <w:rsid w:val="00EE6E57"/>
    <w:rsid w:val="00EF2144"/>
    <w:rsid w:val="00EF4933"/>
    <w:rsid w:val="00F008B8"/>
    <w:rsid w:val="00F01D87"/>
    <w:rsid w:val="00F02115"/>
    <w:rsid w:val="00F025D0"/>
    <w:rsid w:val="00F11640"/>
    <w:rsid w:val="00F12AC3"/>
    <w:rsid w:val="00F13B0F"/>
    <w:rsid w:val="00F1414B"/>
    <w:rsid w:val="00F1750A"/>
    <w:rsid w:val="00F20B47"/>
    <w:rsid w:val="00F2686D"/>
    <w:rsid w:val="00F307FC"/>
    <w:rsid w:val="00F37B37"/>
    <w:rsid w:val="00F4087C"/>
    <w:rsid w:val="00F43B55"/>
    <w:rsid w:val="00F46FC5"/>
    <w:rsid w:val="00F524F8"/>
    <w:rsid w:val="00F538BA"/>
    <w:rsid w:val="00F6382C"/>
    <w:rsid w:val="00F64270"/>
    <w:rsid w:val="00F71FAC"/>
    <w:rsid w:val="00F76BDC"/>
    <w:rsid w:val="00F80D79"/>
    <w:rsid w:val="00F85025"/>
    <w:rsid w:val="00F936C8"/>
    <w:rsid w:val="00F94FE4"/>
    <w:rsid w:val="00F954A0"/>
    <w:rsid w:val="00FA0BBD"/>
    <w:rsid w:val="00FA481C"/>
    <w:rsid w:val="00FB3CDB"/>
    <w:rsid w:val="00FB658B"/>
    <w:rsid w:val="00FD1217"/>
    <w:rsid w:val="00FD29AF"/>
    <w:rsid w:val="00FD3896"/>
    <w:rsid w:val="00FD3A9C"/>
    <w:rsid w:val="00FD669B"/>
    <w:rsid w:val="00FE5733"/>
    <w:rsid w:val="00FF1E56"/>
    <w:rsid w:val="00FF2A4B"/>
    <w:rsid w:val="00FF2B16"/>
    <w:rsid w:val="00FF3F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81EB31-D933-46D5-8507-399C2AB70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5"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758E5"/>
    <w:pPr>
      <w:widowControl w:val="0"/>
      <w:jc w:val="both"/>
    </w:pPr>
    <w:rPr>
      <w:kern w:val="2"/>
      <w:sz w:val="21"/>
      <w:szCs w:val="24"/>
    </w:rPr>
  </w:style>
  <w:style w:type="paragraph" w:styleId="1">
    <w:name w:val="heading 1"/>
    <w:aliases w:val="（一级标题）"/>
    <w:basedOn w:val="a"/>
    <w:next w:val="a"/>
    <w:link w:val="1Char"/>
    <w:uiPriority w:val="9"/>
    <w:qFormat/>
    <w:rsid w:val="009F05EA"/>
    <w:pPr>
      <w:keepNext/>
      <w:keepLines/>
      <w:pageBreakBefore/>
      <w:numPr>
        <w:numId w:val="1"/>
      </w:numPr>
      <w:tabs>
        <w:tab w:val="clear" w:pos="1440"/>
      </w:tabs>
      <w:spacing w:before="120" w:after="120" w:line="578" w:lineRule="auto"/>
      <w:ind w:left="0" w:firstLine="0"/>
      <w:jc w:val="center"/>
      <w:outlineLvl w:val="0"/>
    </w:pPr>
    <w:rPr>
      <w:rFonts w:asciiTheme="minorHAnsi" w:eastAsia="黑体" w:hAnsiTheme="minorHAnsi" w:cstheme="minorBidi"/>
      <w:b/>
      <w:bCs/>
      <w:kern w:val="44"/>
      <w:sz w:val="44"/>
      <w:szCs w:val="44"/>
    </w:rPr>
  </w:style>
  <w:style w:type="paragraph" w:styleId="2">
    <w:name w:val="heading 2"/>
    <w:aliases w:val="（二级标题）"/>
    <w:basedOn w:val="a"/>
    <w:next w:val="a"/>
    <w:link w:val="2Char"/>
    <w:uiPriority w:val="9"/>
    <w:qFormat/>
    <w:rsid w:val="00F20B47"/>
    <w:pPr>
      <w:keepNext/>
      <w:keepLines/>
      <w:widowControl/>
      <w:numPr>
        <w:ilvl w:val="1"/>
        <w:numId w:val="1"/>
      </w:numPr>
      <w:tabs>
        <w:tab w:val="clear" w:pos="576"/>
      </w:tabs>
      <w:spacing w:before="120" w:after="120" w:line="360" w:lineRule="auto"/>
      <w:ind w:left="0" w:firstLine="0"/>
      <w:jc w:val="left"/>
      <w:outlineLvl w:val="1"/>
    </w:pPr>
    <w:rPr>
      <w:rFonts w:asciiTheme="majorHAnsi" w:eastAsia="黑体" w:hAnsiTheme="majorHAnsi" w:cstheme="majorBidi"/>
      <w:b/>
      <w:bCs/>
      <w:sz w:val="32"/>
      <w:szCs w:val="32"/>
    </w:rPr>
  </w:style>
  <w:style w:type="paragraph" w:styleId="3">
    <w:name w:val="heading 3"/>
    <w:aliases w:val="（三级标题）"/>
    <w:basedOn w:val="a"/>
    <w:next w:val="a"/>
    <w:link w:val="3Char"/>
    <w:uiPriority w:val="9"/>
    <w:qFormat/>
    <w:rsid w:val="00F20B47"/>
    <w:pPr>
      <w:keepNext/>
      <w:keepLines/>
      <w:widowControl/>
      <w:numPr>
        <w:ilvl w:val="2"/>
        <w:numId w:val="1"/>
      </w:numPr>
      <w:tabs>
        <w:tab w:val="clear" w:pos="3697"/>
      </w:tabs>
      <w:spacing w:before="120" w:after="120" w:line="360" w:lineRule="auto"/>
      <w:ind w:left="0" w:firstLine="0"/>
      <w:jc w:val="left"/>
      <w:outlineLvl w:val="2"/>
    </w:pPr>
    <w:rPr>
      <w:rFonts w:asciiTheme="minorHAnsi" w:eastAsia="黑体" w:hAnsiTheme="minorHAnsi" w:cstheme="minorBidi"/>
      <w:b/>
      <w:bCs/>
      <w:sz w:val="32"/>
      <w:szCs w:val="32"/>
    </w:rPr>
  </w:style>
  <w:style w:type="paragraph" w:styleId="4">
    <w:name w:val="heading 4"/>
    <w:aliases w:val="（四级标题）"/>
    <w:basedOn w:val="a"/>
    <w:next w:val="a"/>
    <w:link w:val="4Char"/>
    <w:uiPriority w:val="9"/>
    <w:qFormat/>
    <w:rsid w:val="00F20B47"/>
    <w:pPr>
      <w:keepNext/>
      <w:keepLines/>
      <w:widowControl/>
      <w:numPr>
        <w:ilvl w:val="3"/>
        <w:numId w:val="1"/>
      </w:numPr>
      <w:tabs>
        <w:tab w:val="clear" w:pos="-28830"/>
      </w:tabs>
      <w:spacing w:before="120" w:after="120" w:line="360" w:lineRule="auto"/>
      <w:ind w:left="0" w:firstLine="0"/>
      <w:jc w:val="left"/>
      <w:outlineLvl w:val="3"/>
    </w:pPr>
    <w:rPr>
      <w:rFonts w:ascii="Arial" w:eastAsia="黑体" w:hAnsi="Arial"/>
      <w:b/>
      <w:bCs/>
      <w:sz w:val="28"/>
      <w:szCs w:val="28"/>
    </w:rPr>
  </w:style>
  <w:style w:type="paragraph" w:styleId="5">
    <w:name w:val="heading 5"/>
    <w:basedOn w:val="a"/>
    <w:next w:val="a"/>
    <w:link w:val="5Char"/>
    <w:uiPriority w:val="99"/>
    <w:qFormat/>
    <w:rsid w:val="006758E5"/>
    <w:pPr>
      <w:keepNext/>
      <w:keepLines/>
      <w:numPr>
        <w:ilvl w:val="4"/>
        <w:numId w:val="1"/>
      </w:numPr>
      <w:tabs>
        <w:tab w:val="left" w:pos="1050"/>
      </w:tabs>
      <w:spacing w:before="200" w:after="200"/>
      <w:outlineLvl w:val="4"/>
    </w:pPr>
    <w:rPr>
      <w:rFonts w:ascii="Arial" w:eastAsia="黑体" w:hAnsi="Arial"/>
      <w:b/>
      <w:bCs/>
      <w:sz w:val="24"/>
      <w:szCs w:val="28"/>
    </w:rPr>
  </w:style>
  <w:style w:type="paragraph" w:styleId="6">
    <w:name w:val="heading 6"/>
    <w:basedOn w:val="a"/>
    <w:next w:val="a"/>
    <w:link w:val="6Char"/>
    <w:qFormat/>
    <w:rsid w:val="006758E5"/>
    <w:pPr>
      <w:keepNext/>
      <w:keepLines/>
      <w:tabs>
        <w:tab w:val="left" w:pos="360"/>
      </w:tabs>
      <w:spacing w:before="240" w:after="240"/>
      <w:ind w:left="420" w:hanging="420"/>
      <w:outlineLvl w:val="5"/>
    </w:pPr>
    <w:rPr>
      <w:rFonts w:ascii="Arial" w:eastAsia="黑体" w:hAnsi="Arial"/>
      <w:b/>
      <w:bCs/>
      <w:sz w:val="24"/>
    </w:rPr>
  </w:style>
  <w:style w:type="paragraph" w:styleId="7">
    <w:name w:val="heading 7"/>
    <w:basedOn w:val="a"/>
    <w:next w:val="a"/>
    <w:link w:val="7Char"/>
    <w:qFormat/>
    <w:rsid w:val="006758E5"/>
    <w:pPr>
      <w:keepNext/>
      <w:keepLines/>
      <w:tabs>
        <w:tab w:val="left" w:leader="dot" w:pos="840"/>
      </w:tabs>
      <w:spacing w:before="200" w:after="200"/>
      <w:ind w:left="840" w:hanging="420"/>
      <w:outlineLvl w:val="6"/>
    </w:pPr>
    <w:rPr>
      <w:rFonts w:ascii="Arial" w:eastAsia="黑体" w:hAnsi="Arial"/>
      <w:b/>
      <w:bCs/>
    </w:rPr>
  </w:style>
  <w:style w:type="paragraph" w:styleId="8">
    <w:name w:val="heading 8"/>
    <w:basedOn w:val="a"/>
    <w:next w:val="a"/>
    <w:link w:val="8Char"/>
    <w:uiPriority w:val="99"/>
    <w:qFormat/>
    <w:rsid w:val="006758E5"/>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link w:val="9Char"/>
    <w:qFormat/>
    <w:rsid w:val="006758E5"/>
    <w:pPr>
      <w:keepNext/>
      <w:keepLines/>
      <w:tabs>
        <w:tab w:val="left" w:pos="1680"/>
      </w:tabs>
      <w:spacing w:before="200" w:after="200"/>
      <w:ind w:left="1679" w:hanging="420"/>
      <w:outlineLvl w:val="8"/>
    </w:pPr>
    <w:rPr>
      <w:rFonts w:ascii="Arial" w:eastAsia="黑体" w:hAnsi="Arial"/>
      <w:i/>
      <w:i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表格字体 Char"/>
    <w:link w:val="a3"/>
    <w:rsid w:val="006758E5"/>
    <w:rPr>
      <w:rFonts w:ascii="Calibri" w:hAnsi="Calibri"/>
      <w:kern w:val="2"/>
      <w:sz w:val="18"/>
      <w:szCs w:val="18"/>
    </w:rPr>
  </w:style>
  <w:style w:type="character" w:styleId="a4">
    <w:name w:val="FollowedHyperlink"/>
    <w:rsid w:val="006758E5"/>
    <w:rPr>
      <w:color w:val="800080"/>
      <w:u w:val="single"/>
    </w:rPr>
  </w:style>
  <w:style w:type="character" w:styleId="a5">
    <w:name w:val="annotation reference"/>
    <w:rsid w:val="006758E5"/>
    <w:rPr>
      <w:rFonts w:ascii="Arial" w:eastAsia="楷体_GB2312" w:hAnsi="Arial"/>
      <w:color w:val="0000FF"/>
      <w:szCs w:val="21"/>
    </w:rPr>
  </w:style>
  <w:style w:type="character" w:styleId="a6">
    <w:name w:val="Hyperlink"/>
    <w:uiPriority w:val="99"/>
    <w:rsid w:val="006758E5"/>
    <w:rPr>
      <w:color w:val="0000FF"/>
      <w:u w:val="single"/>
    </w:rPr>
  </w:style>
  <w:style w:type="character" w:customStyle="1" w:styleId="Char0">
    <w:name w:val="无间隔 Char"/>
    <w:link w:val="a7"/>
    <w:rsid w:val="006758E5"/>
    <w:rPr>
      <w:rFonts w:ascii="Calibri" w:hAnsi="Calibri"/>
      <w:sz w:val="22"/>
      <w:szCs w:val="22"/>
      <w:lang w:val="en-US" w:eastAsia="zh-CN" w:bidi="ar-SA"/>
    </w:rPr>
  </w:style>
  <w:style w:type="character" w:customStyle="1" w:styleId="3Char0">
    <w:name w:val="新建标题3 Char"/>
    <w:rsid w:val="006758E5"/>
    <w:rPr>
      <w:rFonts w:ascii="宋体" w:eastAsia="宋体" w:hAnsi="宋体" w:hint="eastAsia"/>
      <w:b/>
      <w:bCs/>
      <w:caps/>
      <w:kern w:val="2"/>
      <w:lang w:val="en-US" w:eastAsia="zh-CN" w:bidi="ar-SA"/>
    </w:rPr>
  </w:style>
  <w:style w:type="character" w:customStyle="1" w:styleId="Char1">
    <w:name w:val="页眉 Char"/>
    <w:link w:val="a8"/>
    <w:rsid w:val="006758E5"/>
    <w:rPr>
      <w:kern w:val="2"/>
      <w:sz w:val="18"/>
      <w:szCs w:val="18"/>
    </w:rPr>
  </w:style>
  <w:style w:type="character" w:customStyle="1" w:styleId="Char2">
    <w:name w:val="页脚 Char"/>
    <w:link w:val="a9"/>
    <w:rsid w:val="006758E5"/>
    <w:rPr>
      <w:kern w:val="2"/>
      <w:sz w:val="18"/>
      <w:szCs w:val="18"/>
    </w:rPr>
  </w:style>
  <w:style w:type="character" w:customStyle="1" w:styleId="Char3">
    <w:name w:val="正文文本缩进 Char"/>
    <w:link w:val="aa"/>
    <w:rsid w:val="006758E5"/>
    <w:rPr>
      <w:kern w:val="2"/>
      <w:sz w:val="21"/>
      <w:szCs w:val="24"/>
    </w:rPr>
  </w:style>
  <w:style w:type="character" w:customStyle="1" w:styleId="3Char1">
    <w:name w:val="正文文本缩进 3 Char"/>
    <w:link w:val="30"/>
    <w:rsid w:val="006758E5"/>
    <w:rPr>
      <w:kern w:val="2"/>
      <w:sz w:val="16"/>
      <w:szCs w:val="16"/>
    </w:rPr>
  </w:style>
  <w:style w:type="paragraph" w:customStyle="1" w:styleId="M">
    <w:name w:val="M目录名称"/>
    <w:basedOn w:val="a"/>
    <w:next w:val="a"/>
    <w:rsid w:val="00BF6F7C"/>
    <w:pPr>
      <w:widowControl/>
      <w:adjustRightInd w:val="0"/>
      <w:snapToGrid w:val="0"/>
      <w:spacing w:line="360" w:lineRule="auto"/>
      <w:jc w:val="center"/>
    </w:pPr>
    <w:rPr>
      <w:rFonts w:ascii="黑体" w:eastAsia="黑体" w:hAnsi="黑体"/>
      <w:b/>
      <w:bCs/>
      <w:snapToGrid w:val="0"/>
      <w:color w:val="000000"/>
      <w:spacing w:val="60"/>
      <w:kern w:val="0"/>
      <w:sz w:val="44"/>
      <w:szCs w:val="30"/>
    </w:rPr>
  </w:style>
  <w:style w:type="character" w:customStyle="1" w:styleId="1Char">
    <w:name w:val="标题 1 Char"/>
    <w:aliases w:val="（一级标题） Char"/>
    <w:link w:val="1"/>
    <w:uiPriority w:val="9"/>
    <w:rsid w:val="009F05EA"/>
    <w:rPr>
      <w:rFonts w:asciiTheme="minorHAnsi" w:eastAsia="黑体" w:hAnsiTheme="minorHAnsi" w:cstheme="minorBidi"/>
      <w:b/>
      <w:bCs/>
      <w:kern w:val="44"/>
      <w:sz w:val="44"/>
      <w:szCs w:val="44"/>
    </w:rPr>
  </w:style>
  <w:style w:type="character" w:customStyle="1" w:styleId="2Char">
    <w:name w:val="标题 2 Char"/>
    <w:aliases w:val="（二级标题） Char"/>
    <w:link w:val="2"/>
    <w:uiPriority w:val="9"/>
    <w:rsid w:val="00F20B47"/>
    <w:rPr>
      <w:rFonts w:asciiTheme="majorHAnsi" w:eastAsia="黑体" w:hAnsiTheme="majorHAnsi" w:cstheme="majorBidi"/>
      <w:b/>
      <w:bCs/>
      <w:kern w:val="2"/>
      <w:sz w:val="32"/>
      <w:szCs w:val="32"/>
    </w:rPr>
  </w:style>
  <w:style w:type="character" w:customStyle="1" w:styleId="3Char">
    <w:name w:val="标题 3 Char"/>
    <w:aliases w:val="（三级标题） Char"/>
    <w:link w:val="3"/>
    <w:uiPriority w:val="9"/>
    <w:rsid w:val="00F20B47"/>
    <w:rPr>
      <w:rFonts w:asciiTheme="minorHAnsi" w:eastAsia="黑体" w:hAnsiTheme="minorHAnsi" w:cstheme="minorBidi"/>
      <w:b/>
      <w:bCs/>
      <w:kern w:val="2"/>
      <w:sz w:val="32"/>
      <w:szCs w:val="32"/>
    </w:rPr>
  </w:style>
  <w:style w:type="character" w:customStyle="1" w:styleId="4Char">
    <w:name w:val="标题 4 Char"/>
    <w:aliases w:val="（四级标题） Char"/>
    <w:link w:val="4"/>
    <w:uiPriority w:val="9"/>
    <w:rsid w:val="00F20B47"/>
    <w:rPr>
      <w:rFonts w:ascii="Arial" w:eastAsia="黑体" w:hAnsi="Arial"/>
      <w:b/>
      <w:bCs/>
      <w:kern w:val="2"/>
      <w:sz w:val="28"/>
      <w:szCs w:val="28"/>
    </w:rPr>
  </w:style>
  <w:style w:type="character" w:customStyle="1" w:styleId="5Char">
    <w:name w:val="标题 5 Char"/>
    <w:link w:val="5"/>
    <w:uiPriority w:val="99"/>
    <w:rsid w:val="006758E5"/>
    <w:rPr>
      <w:rFonts w:ascii="Arial" w:eastAsia="黑体" w:hAnsi="Arial"/>
      <w:b/>
      <w:bCs/>
      <w:kern w:val="2"/>
      <w:sz w:val="24"/>
      <w:szCs w:val="28"/>
    </w:rPr>
  </w:style>
  <w:style w:type="character" w:customStyle="1" w:styleId="6Char">
    <w:name w:val="标题 6 Char"/>
    <w:link w:val="6"/>
    <w:rsid w:val="006758E5"/>
    <w:rPr>
      <w:rFonts w:ascii="Arial" w:eastAsia="黑体" w:hAnsi="Arial"/>
      <w:b/>
      <w:bCs/>
      <w:kern w:val="2"/>
      <w:sz w:val="24"/>
      <w:szCs w:val="24"/>
    </w:rPr>
  </w:style>
  <w:style w:type="character" w:customStyle="1" w:styleId="7Char">
    <w:name w:val="标题 7 Char"/>
    <w:link w:val="7"/>
    <w:rsid w:val="006758E5"/>
    <w:rPr>
      <w:rFonts w:ascii="Arial" w:eastAsia="黑体" w:hAnsi="Arial"/>
      <w:b/>
      <w:bCs/>
      <w:kern w:val="2"/>
      <w:sz w:val="21"/>
      <w:szCs w:val="24"/>
    </w:rPr>
  </w:style>
  <w:style w:type="character" w:customStyle="1" w:styleId="8Char">
    <w:name w:val="标题 8 Char"/>
    <w:link w:val="8"/>
    <w:uiPriority w:val="99"/>
    <w:rsid w:val="006758E5"/>
    <w:rPr>
      <w:rFonts w:ascii="Arial" w:eastAsia="黑体" w:hAnsi="Arial"/>
      <w:kern w:val="2"/>
      <w:sz w:val="24"/>
      <w:szCs w:val="24"/>
    </w:rPr>
  </w:style>
  <w:style w:type="character" w:customStyle="1" w:styleId="9Char">
    <w:name w:val="标题 9 Char"/>
    <w:link w:val="9"/>
    <w:rsid w:val="006758E5"/>
    <w:rPr>
      <w:rFonts w:ascii="Arial" w:eastAsia="黑体" w:hAnsi="Arial"/>
      <w:i/>
      <w:iCs/>
      <w:kern w:val="2"/>
      <w:sz w:val="21"/>
      <w:szCs w:val="21"/>
    </w:rPr>
  </w:style>
  <w:style w:type="paragraph" w:styleId="70">
    <w:name w:val="toc 7"/>
    <w:basedOn w:val="a"/>
    <w:next w:val="a"/>
    <w:uiPriority w:val="39"/>
    <w:rsid w:val="006758E5"/>
    <w:pPr>
      <w:ind w:left="1260"/>
      <w:jc w:val="left"/>
    </w:pPr>
    <w:rPr>
      <w:szCs w:val="21"/>
    </w:rPr>
  </w:style>
  <w:style w:type="paragraph" w:styleId="aa">
    <w:name w:val="Body Text Indent"/>
    <w:basedOn w:val="a"/>
    <w:link w:val="Char3"/>
    <w:rsid w:val="006758E5"/>
    <w:pPr>
      <w:spacing w:after="120"/>
      <w:ind w:leftChars="200" w:left="420"/>
    </w:pPr>
  </w:style>
  <w:style w:type="paragraph" w:styleId="40">
    <w:name w:val="toc 4"/>
    <w:basedOn w:val="a"/>
    <w:next w:val="a"/>
    <w:uiPriority w:val="39"/>
    <w:rsid w:val="006758E5"/>
    <w:pPr>
      <w:ind w:left="630"/>
      <w:jc w:val="left"/>
    </w:pPr>
    <w:rPr>
      <w:szCs w:val="21"/>
    </w:rPr>
  </w:style>
  <w:style w:type="paragraph" w:styleId="30">
    <w:name w:val="Body Text Indent 3"/>
    <w:basedOn w:val="a"/>
    <w:link w:val="3Char1"/>
    <w:rsid w:val="006758E5"/>
    <w:pPr>
      <w:spacing w:after="120"/>
      <w:ind w:leftChars="200" w:left="420"/>
    </w:pPr>
    <w:rPr>
      <w:sz w:val="16"/>
      <w:szCs w:val="16"/>
    </w:rPr>
  </w:style>
  <w:style w:type="paragraph" w:styleId="80">
    <w:name w:val="toc 8"/>
    <w:basedOn w:val="a"/>
    <w:next w:val="a"/>
    <w:uiPriority w:val="39"/>
    <w:rsid w:val="006758E5"/>
    <w:pPr>
      <w:ind w:left="1470"/>
      <w:jc w:val="center"/>
    </w:pPr>
    <w:rPr>
      <w:szCs w:val="21"/>
    </w:rPr>
  </w:style>
  <w:style w:type="paragraph" w:styleId="a8">
    <w:name w:val="header"/>
    <w:basedOn w:val="a"/>
    <w:link w:val="Char1"/>
    <w:rsid w:val="006758E5"/>
    <w:pPr>
      <w:pBdr>
        <w:bottom w:val="single" w:sz="6" w:space="1" w:color="auto"/>
      </w:pBdr>
      <w:tabs>
        <w:tab w:val="center" w:pos="4153"/>
        <w:tab w:val="right" w:pos="8306"/>
      </w:tabs>
      <w:snapToGrid w:val="0"/>
      <w:jc w:val="center"/>
    </w:pPr>
    <w:rPr>
      <w:sz w:val="18"/>
      <w:szCs w:val="18"/>
    </w:rPr>
  </w:style>
  <w:style w:type="paragraph" w:styleId="ab">
    <w:name w:val="Document Map"/>
    <w:basedOn w:val="a"/>
    <w:rsid w:val="006758E5"/>
    <w:pPr>
      <w:shd w:val="clear" w:color="auto" w:fill="000080"/>
      <w:jc w:val="center"/>
    </w:pPr>
  </w:style>
  <w:style w:type="paragraph" w:styleId="ac">
    <w:name w:val="table of figures"/>
    <w:basedOn w:val="a"/>
    <w:next w:val="a"/>
    <w:uiPriority w:val="99"/>
    <w:rsid w:val="006758E5"/>
    <w:pPr>
      <w:ind w:leftChars="200" w:left="840" w:hangingChars="200" w:hanging="420"/>
    </w:pPr>
  </w:style>
  <w:style w:type="paragraph" w:styleId="20">
    <w:name w:val="toc 2"/>
    <w:basedOn w:val="a"/>
    <w:next w:val="a"/>
    <w:uiPriority w:val="39"/>
    <w:rsid w:val="006758E5"/>
    <w:pPr>
      <w:ind w:left="210"/>
      <w:jc w:val="left"/>
    </w:pPr>
    <w:rPr>
      <w:smallCaps/>
    </w:rPr>
  </w:style>
  <w:style w:type="paragraph" w:styleId="90">
    <w:name w:val="toc 9"/>
    <w:basedOn w:val="a"/>
    <w:next w:val="a"/>
    <w:uiPriority w:val="39"/>
    <w:rsid w:val="006758E5"/>
    <w:pPr>
      <w:ind w:left="1680"/>
      <w:jc w:val="left"/>
    </w:pPr>
    <w:rPr>
      <w:szCs w:val="21"/>
    </w:rPr>
  </w:style>
  <w:style w:type="paragraph" w:styleId="ad">
    <w:name w:val="Title"/>
    <w:basedOn w:val="a"/>
    <w:qFormat/>
    <w:rsid w:val="006758E5"/>
    <w:pPr>
      <w:spacing w:before="240" w:after="240"/>
      <w:jc w:val="center"/>
      <w:outlineLvl w:val="0"/>
    </w:pPr>
    <w:rPr>
      <w:rFonts w:ascii="Arial" w:hAnsi="Arial" w:cs="Arial"/>
      <w:b/>
      <w:bCs/>
      <w:sz w:val="44"/>
      <w:szCs w:val="32"/>
    </w:rPr>
  </w:style>
  <w:style w:type="paragraph" w:styleId="21">
    <w:name w:val="Body Text Indent 2"/>
    <w:basedOn w:val="a"/>
    <w:rsid w:val="006758E5"/>
    <w:pPr>
      <w:ind w:left="420"/>
    </w:pPr>
  </w:style>
  <w:style w:type="paragraph" w:styleId="50">
    <w:name w:val="toc 5"/>
    <w:basedOn w:val="a"/>
    <w:next w:val="a"/>
    <w:uiPriority w:val="39"/>
    <w:rsid w:val="006758E5"/>
    <w:pPr>
      <w:ind w:left="840"/>
      <w:jc w:val="left"/>
    </w:pPr>
    <w:rPr>
      <w:szCs w:val="21"/>
    </w:rPr>
  </w:style>
  <w:style w:type="paragraph" w:styleId="ae">
    <w:name w:val="annotation text"/>
    <w:basedOn w:val="a"/>
    <w:rsid w:val="006758E5"/>
    <w:pPr>
      <w:jc w:val="left"/>
    </w:pPr>
  </w:style>
  <w:style w:type="paragraph" w:styleId="10">
    <w:name w:val="toc 1"/>
    <w:basedOn w:val="a"/>
    <w:next w:val="a"/>
    <w:uiPriority w:val="39"/>
    <w:rsid w:val="006758E5"/>
    <w:pPr>
      <w:spacing w:before="120" w:after="120"/>
      <w:jc w:val="left"/>
    </w:pPr>
    <w:rPr>
      <w:b/>
      <w:bCs/>
      <w:caps/>
    </w:rPr>
  </w:style>
  <w:style w:type="paragraph" w:styleId="31">
    <w:name w:val="toc 3"/>
    <w:basedOn w:val="a"/>
    <w:next w:val="a"/>
    <w:uiPriority w:val="39"/>
    <w:rsid w:val="006758E5"/>
    <w:pPr>
      <w:ind w:left="420"/>
      <w:jc w:val="left"/>
    </w:pPr>
    <w:rPr>
      <w:i/>
      <w:iCs/>
    </w:rPr>
  </w:style>
  <w:style w:type="paragraph" w:styleId="af">
    <w:name w:val="annotation subject"/>
    <w:basedOn w:val="ae"/>
    <w:next w:val="ae"/>
    <w:rsid w:val="006758E5"/>
    <w:rPr>
      <w:b/>
      <w:bCs/>
    </w:rPr>
  </w:style>
  <w:style w:type="paragraph" w:styleId="af0">
    <w:name w:val="Normal (Web)"/>
    <w:basedOn w:val="a"/>
    <w:rsid w:val="006758E5"/>
    <w:pPr>
      <w:widowControl/>
      <w:spacing w:before="100" w:beforeAutospacing="1" w:after="100" w:afterAutospacing="1"/>
      <w:jc w:val="left"/>
    </w:pPr>
    <w:rPr>
      <w:rFonts w:ascii="宋体" w:hAnsi="宋体" w:hint="eastAsia"/>
      <w:color w:val="000000"/>
      <w:kern w:val="0"/>
      <w:sz w:val="24"/>
    </w:rPr>
  </w:style>
  <w:style w:type="paragraph" w:styleId="a9">
    <w:name w:val="footer"/>
    <w:basedOn w:val="a"/>
    <w:link w:val="Char2"/>
    <w:rsid w:val="006758E5"/>
    <w:pPr>
      <w:tabs>
        <w:tab w:val="center" w:pos="4153"/>
        <w:tab w:val="right" w:pos="8306"/>
      </w:tabs>
      <w:snapToGrid w:val="0"/>
      <w:jc w:val="left"/>
    </w:pPr>
    <w:rPr>
      <w:sz w:val="18"/>
      <w:szCs w:val="18"/>
    </w:rPr>
  </w:style>
  <w:style w:type="paragraph" w:styleId="60">
    <w:name w:val="toc 6"/>
    <w:basedOn w:val="a"/>
    <w:next w:val="a"/>
    <w:uiPriority w:val="39"/>
    <w:rsid w:val="006758E5"/>
    <w:pPr>
      <w:ind w:left="1050"/>
      <w:jc w:val="left"/>
    </w:pPr>
    <w:rPr>
      <w:szCs w:val="21"/>
    </w:rPr>
  </w:style>
  <w:style w:type="paragraph" w:styleId="af1">
    <w:name w:val="Balloon Text"/>
    <w:basedOn w:val="a"/>
    <w:rsid w:val="006758E5"/>
    <w:rPr>
      <w:sz w:val="18"/>
      <w:szCs w:val="18"/>
    </w:rPr>
  </w:style>
  <w:style w:type="paragraph" w:styleId="af2">
    <w:name w:val="Normal Indent"/>
    <w:basedOn w:val="a"/>
    <w:rsid w:val="006758E5"/>
    <w:pPr>
      <w:ind w:firstLineChars="200" w:firstLine="420"/>
    </w:pPr>
  </w:style>
  <w:style w:type="paragraph" w:customStyle="1" w:styleId="af3">
    <w:name w:val="正文黑体"/>
    <w:basedOn w:val="af2"/>
    <w:rsid w:val="006758E5"/>
    <w:pPr>
      <w:spacing w:beforeLines="200"/>
      <w:ind w:firstLineChars="0" w:firstLine="0"/>
    </w:pPr>
    <w:rPr>
      <w:b/>
      <w:bCs/>
      <w:sz w:val="24"/>
    </w:rPr>
  </w:style>
  <w:style w:type="paragraph" w:customStyle="1" w:styleId="af4">
    <w:name w:val="正文标题"/>
    <w:basedOn w:val="af3"/>
    <w:rsid w:val="006758E5"/>
    <w:pPr>
      <w:spacing w:beforeLines="0"/>
      <w:ind w:left="482" w:hangingChars="200" w:hanging="482"/>
    </w:pPr>
    <w:rPr>
      <w:rFonts w:ascii="Arial" w:hAnsi="Arial"/>
    </w:rPr>
  </w:style>
  <w:style w:type="paragraph" w:customStyle="1" w:styleId="22">
    <w:name w:val="新建标题2"/>
    <w:basedOn w:val="10"/>
    <w:rsid w:val="006758E5"/>
    <w:pPr>
      <w:keepNext/>
      <w:keepLines/>
      <w:tabs>
        <w:tab w:val="right" w:leader="dot" w:pos="8296"/>
      </w:tabs>
      <w:spacing w:before="0" w:after="0"/>
      <w:outlineLvl w:val="0"/>
    </w:pPr>
    <w:rPr>
      <w:bCs w:val="0"/>
      <w:kern w:val="44"/>
      <w:szCs w:val="20"/>
    </w:rPr>
  </w:style>
  <w:style w:type="paragraph" w:customStyle="1" w:styleId="af5">
    <w:name w:val="段落"/>
    <w:basedOn w:val="a"/>
    <w:rsid w:val="006758E5"/>
    <w:pPr>
      <w:spacing w:before="50" w:after="50"/>
      <w:ind w:firstLine="420"/>
    </w:pPr>
    <w:rPr>
      <w:rFonts w:ascii="宋体" w:hAnsi="宋体" w:hint="eastAsia"/>
      <w:szCs w:val="20"/>
    </w:rPr>
  </w:style>
  <w:style w:type="paragraph" w:customStyle="1" w:styleId="body">
    <w:name w:val="body"/>
    <w:basedOn w:val="a"/>
    <w:rsid w:val="006758E5"/>
    <w:pPr>
      <w:keepLines/>
      <w:widowControl/>
      <w:suppressAutoHyphens/>
      <w:spacing w:before="120" w:after="120" w:line="260" w:lineRule="exact"/>
      <w:ind w:left="2304"/>
      <w:jc w:val="left"/>
    </w:pPr>
    <w:rPr>
      <w:rFonts w:ascii="Arial" w:hAnsi="Arial"/>
      <w:kern w:val="0"/>
      <w:szCs w:val="20"/>
      <w:lang w:eastAsia="en-US"/>
    </w:rPr>
  </w:style>
  <w:style w:type="paragraph" w:styleId="a7">
    <w:name w:val="No Spacing"/>
    <w:link w:val="Char0"/>
    <w:qFormat/>
    <w:rsid w:val="006758E5"/>
    <w:rPr>
      <w:rFonts w:ascii="Calibri" w:hAnsi="Calibri"/>
      <w:sz w:val="22"/>
      <w:szCs w:val="22"/>
    </w:rPr>
  </w:style>
  <w:style w:type="paragraph" w:customStyle="1" w:styleId="CharCharCharChar">
    <w:name w:val="Char Char Char Char"/>
    <w:basedOn w:val="ab"/>
    <w:rsid w:val="006758E5"/>
    <w:pPr>
      <w:jc w:val="both"/>
    </w:pPr>
    <w:rPr>
      <w:rFonts w:ascii="Tahoma" w:hAnsi="Tahoma"/>
      <w:sz w:val="24"/>
    </w:rPr>
  </w:style>
  <w:style w:type="paragraph" w:customStyle="1" w:styleId="T0">
    <w:name w:val="T图形居中"/>
    <w:next w:val="T"/>
    <w:rsid w:val="006758E5"/>
    <w:pPr>
      <w:jc w:val="center"/>
    </w:pPr>
    <w:rPr>
      <w:rFonts w:ascii="Calibri" w:hAnsi="Calibri"/>
      <w:kern w:val="2"/>
      <w:sz w:val="24"/>
      <w:szCs w:val="21"/>
    </w:rPr>
  </w:style>
  <w:style w:type="paragraph" w:customStyle="1" w:styleId="Char10">
    <w:name w:val="Char1"/>
    <w:basedOn w:val="a"/>
    <w:rsid w:val="006758E5"/>
    <w:pPr>
      <w:widowControl/>
      <w:spacing w:after="160" w:line="240" w:lineRule="exact"/>
      <w:jc w:val="left"/>
    </w:pPr>
    <w:rPr>
      <w:rFonts w:ascii="Verdana" w:hAnsi="Verdana"/>
      <w:kern w:val="0"/>
      <w:sz w:val="20"/>
      <w:szCs w:val="20"/>
      <w:lang w:eastAsia="en-US"/>
    </w:rPr>
  </w:style>
  <w:style w:type="paragraph" w:customStyle="1" w:styleId="T">
    <w:name w:val="T图形题注"/>
    <w:basedOn w:val="a"/>
    <w:next w:val="a"/>
    <w:rsid w:val="00DA56DA"/>
    <w:pPr>
      <w:numPr>
        <w:numId w:val="4"/>
      </w:numPr>
      <w:spacing w:line="360" w:lineRule="auto"/>
      <w:ind w:left="0" w:firstLine="0"/>
      <w:jc w:val="center"/>
    </w:pPr>
    <w:rPr>
      <w:rFonts w:ascii="Calibri" w:eastAsia="黑体" w:hAnsi="Calibri"/>
      <w:b/>
      <w:szCs w:val="21"/>
    </w:rPr>
  </w:style>
  <w:style w:type="paragraph" w:styleId="af6">
    <w:name w:val="List Paragraph"/>
    <w:basedOn w:val="a"/>
    <w:uiPriority w:val="35"/>
    <w:qFormat/>
    <w:rsid w:val="006758E5"/>
    <w:pPr>
      <w:ind w:firstLineChars="200" w:firstLine="420"/>
    </w:pPr>
  </w:style>
  <w:style w:type="paragraph" w:customStyle="1" w:styleId="B">
    <w:name w:val="B表头样式"/>
    <w:next w:val="a"/>
    <w:qFormat/>
    <w:rsid w:val="006758E5"/>
    <w:pPr>
      <w:jc w:val="center"/>
    </w:pPr>
    <w:rPr>
      <w:rFonts w:ascii="Calibri" w:eastAsia="黑体" w:hAnsi="Calibri"/>
      <w:b/>
      <w:kern w:val="2"/>
      <w:sz w:val="21"/>
      <w:szCs w:val="21"/>
    </w:rPr>
  </w:style>
  <w:style w:type="paragraph" w:customStyle="1" w:styleId="B0">
    <w:name w:val="B表格正文"/>
    <w:next w:val="B"/>
    <w:qFormat/>
    <w:rsid w:val="006758E5"/>
    <w:rPr>
      <w:rFonts w:ascii="Calibri" w:eastAsia="黑体" w:hAnsi="Calibri"/>
      <w:kern w:val="2"/>
      <w:sz w:val="21"/>
      <w:szCs w:val="21"/>
    </w:rPr>
  </w:style>
  <w:style w:type="paragraph" w:customStyle="1" w:styleId="a3">
    <w:name w:val="表格字体"/>
    <w:basedOn w:val="a"/>
    <w:link w:val="Char"/>
    <w:qFormat/>
    <w:rsid w:val="006758E5"/>
    <w:rPr>
      <w:rFonts w:ascii="Calibri" w:hAnsi="Calibri"/>
      <w:sz w:val="18"/>
      <w:szCs w:val="18"/>
    </w:rPr>
  </w:style>
  <w:style w:type="table" w:styleId="af7">
    <w:name w:val="Table Grid"/>
    <w:basedOn w:val="a1"/>
    <w:uiPriority w:val="59"/>
    <w:rsid w:val="002B495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Z">
    <w:name w:val="Z正文强调"/>
    <w:basedOn w:val="a"/>
    <w:qFormat/>
    <w:rsid w:val="005B11FC"/>
    <w:pPr>
      <w:spacing w:afterLines="50" w:line="360" w:lineRule="auto"/>
      <w:ind w:firstLineChars="200" w:firstLine="200"/>
    </w:pPr>
    <w:rPr>
      <w:rFonts w:ascii="Calibri" w:hAnsi="Calibri"/>
      <w:b/>
      <w:sz w:val="24"/>
      <w:szCs w:val="2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937800">
      <w:bodyDiv w:val="1"/>
      <w:marLeft w:val="0"/>
      <w:marRight w:val="0"/>
      <w:marTop w:val="0"/>
      <w:marBottom w:val="0"/>
      <w:divBdr>
        <w:top w:val="none" w:sz="0" w:space="0" w:color="auto"/>
        <w:left w:val="none" w:sz="0" w:space="0" w:color="auto"/>
        <w:bottom w:val="none" w:sz="0" w:space="0" w:color="auto"/>
        <w:right w:val="none" w:sz="0" w:space="0" w:color="auto"/>
      </w:divBdr>
    </w:div>
    <w:div w:id="960189016">
      <w:bodyDiv w:val="1"/>
      <w:marLeft w:val="0"/>
      <w:marRight w:val="0"/>
      <w:marTop w:val="0"/>
      <w:marBottom w:val="0"/>
      <w:divBdr>
        <w:top w:val="none" w:sz="0" w:space="0" w:color="auto"/>
        <w:left w:val="none" w:sz="0" w:space="0" w:color="auto"/>
        <w:bottom w:val="none" w:sz="0" w:space="0" w:color="auto"/>
        <w:right w:val="none" w:sz="0" w:space="0" w:color="auto"/>
      </w:divBdr>
    </w:div>
    <w:div w:id="980235499">
      <w:bodyDiv w:val="1"/>
      <w:marLeft w:val="0"/>
      <w:marRight w:val="0"/>
      <w:marTop w:val="0"/>
      <w:marBottom w:val="0"/>
      <w:divBdr>
        <w:top w:val="none" w:sz="0" w:space="0" w:color="auto"/>
        <w:left w:val="none" w:sz="0" w:space="0" w:color="auto"/>
        <w:bottom w:val="none" w:sz="0" w:space="0" w:color="auto"/>
        <w:right w:val="none" w:sz="0" w:space="0" w:color="auto"/>
      </w:divBdr>
    </w:div>
    <w:div w:id="1234583565">
      <w:bodyDiv w:val="1"/>
      <w:marLeft w:val="0"/>
      <w:marRight w:val="0"/>
      <w:marTop w:val="0"/>
      <w:marBottom w:val="0"/>
      <w:divBdr>
        <w:top w:val="none" w:sz="0" w:space="0" w:color="auto"/>
        <w:left w:val="none" w:sz="0" w:space="0" w:color="auto"/>
        <w:bottom w:val="none" w:sz="0" w:space="0" w:color="auto"/>
        <w:right w:val="none" w:sz="0" w:space="0" w:color="auto"/>
      </w:divBdr>
    </w:div>
    <w:div w:id="150582779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8.emf"/><Relationship Id="rId63" Type="http://schemas.openxmlformats.org/officeDocument/2006/relationships/image" Target="media/image38.png"/><Relationship Id="rId84" Type="http://schemas.openxmlformats.org/officeDocument/2006/relationships/image" Target="media/image56.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19.png"/><Relationship Id="rId53" Type="http://schemas.openxmlformats.org/officeDocument/2006/relationships/image" Target="media/image30.png"/><Relationship Id="rId74" Type="http://schemas.openxmlformats.org/officeDocument/2006/relationships/image" Target="media/image47.emf"/><Relationship Id="rId128"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oleObject" Target="embeddings/oleObject4.bin"/><Relationship Id="rId48" Type="http://schemas.openxmlformats.org/officeDocument/2006/relationships/hyperlink" Target="http://www.gx.10086.cn/gxtymh/index.do" TargetMode="External"/><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emf"/><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image" Target="media/image24.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oleObject" Target="embeddings/oleObject7.bin"/><Relationship Id="rId75" Type="http://schemas.openxmlformats.org/officeDocument/2006/relationships/oleObject" Target="embeddings/oleObject9.bin"/><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hyperlink" Target="http://service.gx.10086.cn/index.jsp"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www.gx.10086.cn/" TargetMode="External"/><Relationship Id="rId60" Type="http://schemas.openxmlformats.org/officeDocument/2006/relationships/image" Target="media/image36.emf"/><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oleObject" Target="embeddings/oleObject3.bin"/><Relationship Id="rId50" Type="http://schemas.openxmlformats.org/officeDocument/2006/relationships/hyperlink" Target="http://jf.10086.cn/" TargetMode="External"/><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emf"/><Relationship Id="rId40" Type="http://schemas.openxmlformats.org/officeDocument/2006/relationships/image" Target="media/image26.png"/><Relationship Id="rId45" Type="http://schemas.openxmlformats.org/officeDocument/2006/relationships/hyperlink" Target="http://www.gx.10086.cn/shop/item/index.do" TargetMode="External"/><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oleObject" Target="embeddings/oleObject6.bin"/><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jpeg"/><Relationship Id="rId35" Type="http://schemas.openxmlformats.org/officeDocument/2006/relationships/image" Target="media/image21.png"/><Relationship Id="rId56" Type="http://schemas.openxmlformats.org/officeDocument/2006/relationships/image" Target="media/image33.emf"/><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footer" Target="footer4.xml"/><Relationship Id="rId8" Type="http://schemas.openxmlformats.org/officeDocument/2006/relationships/footer" Target="footer1.xml"/><Relationship Id="rId51" Type="http://schemas.openxmlformats.org/officeDocument/2006/relationships/hyperlink" Target="http://www.gx.10086.cn/wxcs/pages/index_3d/index_3d.jsp?curPageName=index_3d" TargetMode="External"/><Relationship Id="rId72" Type="http://schemas.openxmlformats.org/officeDocument/2006/relationships/oleObject" Target="embeddings/oleObject8.bin"/><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hyperlink" Target="http://service.gx.10086.cn/services/services/ng/9876517.jsp" TargetMode="External"/><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37.emf"/><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oleObject" Target="embeddings/oleObject5.bin"/><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29.emf"/><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oleObject" Target="embeddings/oleObject2.bin"/><Relationship Id="rId47" Type="http://schemas.openxmlformats.org/officeDocument/2006/relationships/hyperlink" Target="http://service.gx.10086.cn/gotone/services/ng/PhonePay.jsp" TargetMode="External"/><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34.emf"/><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36890;&#29992;&#25991;&#20214;&#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1017A-69DF-4A31-99F8-59CE8D18B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通用文件模板.dot</Template>
  <TotalTime>52</TotalTime>
  <Pages>1</Pages>
  <Words>23547</Words>
  <Characters>134218</Characters>
  <Application>Microsoft Office Word</Application>
  <DocSecurity>0</DocSecurity>
  <Lines>1118</Lines>
  <Paragraphs>314</Paragraphs>
  <ScaleCrop>false</ScaleCrop>
  <Company/>
  <LinksUpToDate>false</LinksUpToDate>
  <CharactersWithSpaces>157451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AILK-CMC 技术文档             _x0001_</dc:title>
  <dc:creator>zhangyx</dc:creator>
  <cp:lastModifiedBy>李欣</cp:lastModifiedBy>
  <cp:revision>12</cp:revision>
  <cp:lastPrinted>2005-07-28T08:24:00Z</cp:lastPrinted>
  <dcterms:created xsi:type="dcterms:W3CDTF">2012-07-23T08:17:00Z</dcterms:created>
  <dcterms:modified xsi:type="dcterms:W3CDTF">2016-09-16T12:50:00Z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2052-6.6.0.2877</vt:lpwstr>
  </property>
</Properties>
</file>